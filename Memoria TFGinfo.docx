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C62110" w14:textId="77777777" w:rsidR="008D217C" w:rsidRDefault="008D217C" w:rsidP="00CF5634">
      <w:pPr>
        <w:pStyle w:val="Default"/>
        <w:ind w:left="567" w:right="393"/>
        <w:jc w:val="center"/>
        <w:rPr>
          <w:rFonts w:ascii="Arial Narrow" w:hAnsi="Arial Narrow" w:cs="Arial"/>
          <w:color w:val="FFFFFF" w:themeColor="background1"/>
          <w:sz w:val="36"/>
          <w:szCs w:val="36"/>
        </w:rPr>
      </w:pPr>
      <w:bookmarkStart w:id="0" w:name="_Hlk202550299"/>
      <w:r w:rsidRPr="00D6437C">
        <w:rPr>
          <w:noProof/>
        </w:rPr>
        <w:drawing>
          <wp:anchor distT="0" distB="0" distL="114300" distR="114300" simplePos="0" relativeHeight="251662336" behindDoc="0" locked="0" layoutInCell="1" allowOverlap="1" wp14:anchorId="3B8410F7" wp14:editId="548B9EE2">
            <wp:simplePos x="0" y="0"/>
            <wp:positionH relativeFrom="column">
              <wp:posOffset>3238500</wp:posOffset>
            </wp:positionH>
            <wp:positionV relativeFrom="paragraph">
              <wp:posOffset>-550545</wp:posOffset>
            </wp:positionV>
            <wp:extent cx="3092450" cy="1032510"/>
            <wp:effectExtent l="0" t="0" r="6350" b="0"/>
            <wp:wrapNone/>
            <wp:docPr id="22" name="Imagen 2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2450" cy="1032510"/>
                    </a:xfrm>
                    <a:prstGeom prst="rect">
                      <a:avLst/>
                    </a:prstGeom>
                  </pic:spPr>
                </pic:pic>
              </a:graphicData>
            </a:graphic>
            <wp14:sizeRelH relativeFrom="margin">
              <wp14:pctWidth>0</wp14:pctWidth>
            </wp14:sizeRelH>
            <wp14:sizeRelV relativeFrom="margin">
              <wp14:pctHeight>0</wp14:pctHeight>
            </wp14:sizeRelV>
          </wp:anchor>
        </w:drawing>
      </w:r>
      <w:r w:rsidRPr="000E7F1F">
        <w:rPr>
          <w:noProof/>
        </w:rPr>
        <w:drawing>
          <wp:anchor distT="0" distB="0" distL="114300" distR="114300" simplePos="0" relativeHeight="251661312" behindDoc="0" locked="0" layoutInCell="1" allowOverlap="1" wp14:anchorId="0B5B2510" wp14:editId="42A98BF0">
            <wp:simplePos x="0" y="0"/>
            <wp:positionH relativeFrom="column">
              <wp:posOffset>-721995</wp:posOffset>
            </wp:positionH>
            <wp:positionV relativeFrom="paragraph">
              <wp:posOffset>-722630</wp:posOffset>
            </wp:positionV>
            <wp:extent cx="1849755" cy="1407160"/>
            <wp:effectExtent l="0" t="0" r="4445" b="2540"/>
            <wp:wrapNone/>
            <wp:docPr id="1"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9755" cy="140716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cs="Arial"/>
          <w:noProof/>
          <w:color w:val="FFFFFF" w:themeColor="background1"/>
          <w:sz w:val="36"/>
          <w:szCs w:val="36"/>
        </w:rPr>
        <mc:AlternateContent>
          <mc:Choice Requires="wps">
            <w:drawing>
              <wp:anchor distT="0" distB="0" distL="114300" distR="114300" simplePos="0" relativeHeight="251659264" behindDoc="1" locked="0" layoutInCell="1" allowOverlap="1" wp14:anchorId="7D6A47B5" wp14:editId="714DDC91">
                <wp:simplePos x="0" y="0"/>
                <wp:positionH relativeFrom="column">
                  <wp:posOffset>-1151890</wp:posOffset>
                </wp:positionH>
                <wp:positionV relativeFrom="paragraph">
                  <wp:posOffset>-885825</wp:posOffset>
                </wp:positionV>
                <wp:extent cx="7838937" cy="10861482"/>
                <wp:effectExtent l="0" t="0" r="0" b="0"/>
                <wp:wrapNone/>
                <wp:docPr id="1050601863" name="Rectángulo 4"/>
                <wp:cNvGraphicFramePr/>
                <a:graphic xmlns:a="http://schemas.openxmlformats.org/drawingml/2006/main">
                  <a:graphicData uri="http://schemas.microsoft.com/office/word/2010/wordprocessingShape">
                    <wps:wsp>
                      <wps:cNvSpPr/>
                      <wps:spPr>
                        <a:xfrm>
                          <a:off x="0" y="0"/>
                          <a:ext cx="7838937" cy="10861482"/>
                        </a:xfrm>
                        <a:prstGeom prst="rect">
                          <a:avLst/>
                        </a:prstGeom>
                        <a:solidFill>
                          <a:srgbClr val="002D5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0FEE4" id="Rectángulo 4" o:spid="_x0000_s1026" style="position:absolute;margin-left:-90.7pt;margin-top:-69.75pt;width:617.25pt;height:855.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" fillcolor="#002d5c" stroked="f" strokeweight="1pt"/>
            </w:pict>
          </mc:Fallback>
        </mc:AlternateContent>
      </w:r>
    </w:p>
    <w:p w14:paraId="74EF32E8" w14:textId="77777777" w:rsidR="008D217C" w:rsidRDefault="008D217C" w:rsidP="00CF5634">
      <w:pPr>
        <w:pStyle w:val="Default"/>
        <w:ind w:left="567" w:right="393"/>
        <w:jc w:val="center"/>
        <w:rPr>
          <w:rFonts w:ascii="Arial Narrow" w:hAnsi="Arial Narrow" w:cs="Arial"/>
          <w:color w:val="FFFFFF" w:themeColor="background1"/>
          <w:sz w:val="36"/>
          <w:szCs w:val="36"/>
        </w:rPr>
      </w:pPr>
    </w:p>
    <w:p w14:paraId="1780F528" w14:textId="77777777" w:rsidR="008D217C" w:rsidRDefault="008D217C" w:rsidP="00CF5634">
      <w:pPr>
        <w:pStyle w:val="Default"/>
        <w:ind w:left="567" w:right="393"/>
        <w:jc w:val="center"/>
        <w:rPr>
          <w:rFonts w:ascii="Arial Narrow" w:hAnsi="Arial Narrow" w:cs="Arial"/>
          <w:color w:val="FFFFFF" w:themeColor="background1"/>
          <w:sz w:val="36"/>
          <w:szCs w:val="36"/>
        </w:rPr>
      </w:pPr>
    </w:p>
    <w:p w14:paraId="4949B135" w14:textId="77777777" w:rsidR="008D217C" w:rsidRDefault="008D217C" w:rsidP="00CF5634">
      <w:pPr>
        <w:pStyle w:val="Default"/>
        <w:ind w:left="567" w:right="393"/>
        <w:jc w:val="center"/>
        <w:rPr>
          <w:rFonts w:ascii="Arial Narrow" w:hAnsi="Arial Narrow" w:cs="Arial"/>
          <w:color w:val="FFFFFF" w:themeColor="background1"/>
          <w:sz w:val="36"/>
          <w:szCs w:val="36"/>
        </w:rPr>
      </w:pPr>
    </w:p>
    <w:p w14:paraId="2B202881" w14:textId="77777777" w:rsidR="008D217C" w:rsidRDefault="008D217C" w:rsidP="00CF5634">
      <w:pPr>
        <w:pStyle w:val="Default"/>
        <w:ind w:left="567" w:right="393"/>
        <w:jc w:val="center"/>
        <w:rPr>
          <w:rFonts w:ascii="Arial Narrow" w:hAnsi="Arial Narrow" w:cs="Arial"/>
          <w:color w:val="FFFFFF" w:themeColor="background1"/>
          <w:sz w:val="36"/>
          <w:szCs w:val="36"/>
        </w:rPr>
      </w:pPr>
    </w:p>
    <w:p w14:paraId="0BBEA612" w14:textId="23748EEB" w:rsidR="00CF5634" w:rsidRPr="00D207E1" w:rsidRDefault="00076770" w:rsidP="00CF5634">
      <w:pPr>
        <w:pStyle w:val="Default"/>
        <w:ind w:left="567" w:right="393"/>
        <w:jc w:val="center"/>
        <w:rPr>
          <w:rFonts w:ascii="Malacitana" w:hAnsi="Malacitana" w:cs="Arial"/>
          <w:color w:val="FFFFFF" w:themeColor="background1"/>
          <w:sz w:val="32"/>
          <w:szCs w:val="32"/>
        </w:rPr>
      </w:pPr>
      <w:r>
        <w:rPr>
          <w:rFonts w:ascii="Malacitana" w:hAnsi="Malacitana" w:cs="Arial"/>
          <w:color w:val="FFFFFF" w:themeColor="background1"/>
          <w:sz w:val="32"/>
          <w:szCs w:val="32"/>
        </w:rPr>
        <w:t>Grado en Ingeniería del Software</w:t>
      </w:r>
    </w:p>
    <w:p w14:paraId="2BF5C5C6"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0EB1107A"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39D1E01A"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64C1446A" w14:textId="5649742D" w:rsidR="00CF5634" w:rsidRPr="00D207E1" w:rsidRDefault="00076770" w:rsidP="00076770">
      <w:pPr>
        <w:pStyle w:val="Default"/>
        <w:ind w:right="-41"/>
        <w:jc w:val="center"/>
        <w:rPr>
          <w:rFonts w:ascii="Malacitana" w:hAnsi="Malacitana" w:cs="Arial"/>
          <w:color w:val="FFFFFF" w:themeColor="background1"/>
          <w:sz w:val="40"/>
          <w:szCs w:val="40"/>
        </w:rPr>
      </w:pPr>
      <w:r w:rsidRPr="00076770">
        <w:rPr>
          <w:rFonts w:ascii="Malacitana" w:hAnsi="Malacitana" w:cs="Arial"/>
          <w:color w:val="FFFFFF" w:themeColor="background1"/>
          <w:sz w:val="40"/>
          <w:szCs w:val="40"/>
          <w:lang w:val="es-ES_tradnl"/>
        </w:rPr>
        <w:t>Desarrollo de una aplicación web progresiva sobre la gestión de trabajos de fin de grado en universidades</w:t>
      </w:r>
      <w:r>
        <w:rPr>
          <w:rFonts w:ascii="Malacitana" w:hAnsi="Malacitana" w:cs="Arial"/>
          <w:color w:val="FFFFFF" w:themeColor="background1"/>
          <w:sz w:val="40"/>
          <w:szCs w:val="40"/>
          <w:lang w:val="es-ES_tradnl"/>
        </w:rPr>
        <w:t xml:space="preserve"> (</w:t>
      </w:r>
      <w:r w:rsidRPr="00076770">
        <w:rPr>
          <w:rFonts w:ascii="Malacitana" w:hAnsi="Malacitana" w:cs="Arial"/>
          <w:color w:val="FFFFFF" w:themeColor="background1"/>
          <w:sz w:val="40"/>
          <w:szCs w:val="40"/>
          <w:lang w:val="es-ES_tradnl"/>
        </w:rPr>
        <w:t>Development of a progressive web application on the management of end-of-degree projects in universities</w:t>
      </w:r>
      <w:r>
        <w:rPr>
          <w:rFonts w:ascii="Malacitana" w:hAnsi="Malacitana" w:cs="Arial"/>
          <w:color w:val="FFFFFF" w:themeColor="background1"/>
          <w:sz w:val="40"/>
          <w:szCs w:val="40"/>
          <w:lang w:val="es-ES_tradnl"/>
        </w:rPr>
        <w:t>)</w:t>
      </w:r>
    </w:p>
    <w:p w14:paraId="656A7D88"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415EC13E"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6B284482"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02D91908" w14:textId="77777777" w:rsidR="00CF5634" w:rsidRPr="00D207E1" w:rsidRDefault="00CF5634" w:rsidP="00CF5634">
      <w:pPr>
        <w:pStyle w:val="Default"/>
        <w:ind w:left="567" w:right="393"/>
        <w:jc w:val="center"/>
        <w:rPr>
          <w:rFonts w:ascii="Malacitana" w:hAnsi="Malacitana" w:cs="Arial"/>
          <w:b/>
          <w:bCs/>
          <w:color w:val="AEAAAA" w:themeColor="background2" w:themeShade="BF"/>
          <w:sz w:val="32"/>
          <w:szCs w:val="32"/>
        </w:rPr>
      </w:pPr>
      <w:r w:rsidRPr="00D207E1">
        <w:rPr>
          <w:rFonts w:ascii="Malacitana" w:hAnsi="Malacitana" w:cs="Arial"/>
          <w:color w:val="AEAAAA" w:themeColor="background2" w:themeShade="BF"/>
          <w:sz w:val="32"/>
          <w:szCs w:val="32"/>
        </w:rPr>
        <w:t>Realizado</w:t>
      </w:r>
      <w:r w:rsidRPr="00D207E1">
        <w:rPr>
          <w:rFonts w:ascii="Malacitana" w:hAnsi="Malacitana" w:cs="Arial"/>
          <w:b/>
          <w:bCs/>
          <w:color w:val="AEAAAA" w:themeColor="background2" w:themeShade="BF"/>
          <w:sz w:val="32"/>
          <w:szCs w:val="32"/>
        </w:rPr>
        <w:t xml:space="preserve"> </w:t>
      </w:r>
      <w:r w:rsidRPr="00D207E1">
        <w:rPr>
          <w:rFonts w:ascii="Malacitana" w:hAnsi="Malacitana" w:cs="Arial"/>
          <w:color w:val="AEAAAA" w:themeColor="background2" w:themeShade="BF"/>
          <w:sz w:val="32"/>
          <w:szCs w:val="32"/>
        </w:rPr>
        <w:t>por</w:t>
      </w:r>
    </w:p>
    <w:p w14:paraId="5DA1E74D" w14:textId="37CAF6BB" w:rsidR="00CF5634" w:rsidRPr="00D207E1" w:rsidRDefault="00076770" w:rsidP="00CF5634">
      <w:pPr>
        <w:pStyle w:val="Default"/>
        <w:ind w:left="567" w:right="393"/>
        <w:jc w:val="center"/>
        <w:rPr>
          <w:rFonts w:ascii="Malacitana" w:hAnsi="Malacitana" w:cs="Arial"/>
          <w:color w:val="FFFFFF" w:themeColor="background1"/>
          <w:sz w:val="32"/>
          <w:szCs w:val="32"/>
        </w:rPr>
      </w:pPr>
      <w:r>
        <w:rPr>
          <w:rFonts w:ascii="Malacitana" w:hAnsi="Malacitana" w:cs="Arial"/>
          <w:color w:val="FFFFFF" w:themeColor="background1"/>
          <w:sz w:val="32"/>
          <w:szCs w:val="32"/>
        </w:rPr>
        <w:t>David Bueno Carmona</w:t>
      </w:r>
    </w:p>
    <w:p w14:paraId="273352F0"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7701831F"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10103679"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59067D52" w14:textId="77777777" w:rsidR="00CF5634" w:rsidRPr="00D207E1" w:rsidRDefault="00CF5634" w:rsidP="00CF5634">
      <w:pPr>
        <w:pStyle w:val="Default"/>
        <w:ind w:left="567" w:right="393"/>
        <w:jc w:val="center"/>
        <w:rPr>
          <w:rFonts w:ascii="Malacitana" w:hAnsi="Malacitana" w:cs="Arial"/>
          <w:color w:val="AEAAAA" w:themeColor="background2" w:themeShade="BF"/>
          <w:sz w:val="32"/>
          <w:szCs w:val="32"/>
        </w:rPr>
      </w:pPr>
      <w:r w:rsidRPr="00D207E1">
        <w:rPr>
          <w:rFonts w:ascii="Malacitana" w:hAnsi="Malacitana" w:cs="Arial"/>
          <w:color w:val="AEAAAA" w:themeColor="background2" w:themeShade="BF"/>
          <w:sz w:val="32"/>
          <w:szCs w:val="32"/>
        </w:rPr>
        <w:t>Tutorizado por</w:t>
      </w:r>
    </w:p>
    <w:p w14:paraId="29528F89" w14:textId="13D02F79" w:rsidR="00CF5634" w:rsidRPr="00D207E1" w:rsidRDefault="00076770" w:rsidP="00CF5634">
      <w:pPr>
        <w:pStyle w:val="Default"/>
        <w:ind w:left="567" w:right="393"/>
        <w:jc w:val="center"/>
        <w:rPr>
          <w:rFonts w:ascii="Malacitana" w:hAnsi="Malacitana" w:cs="Arial"/>
          <w:color w:val="FFFFFF" w:themeColor="background1"/>
          <w:sz w:val="32"/>
          <w:szCs w:val="32"/>
        </w:rPr>
      </w:pPr>
      <w:r w:rsidRPr="00076770">
        <w:rPr>
          <w:rFonts w:ascii="Malacitana" w:hAnsi="Malacitana" w:cs="Arial"/>
          <w:color w:val="FFFFFF" w:themeColor="background1"/>
          <w:sz w:val="32"/>
          <w:szCs w:val="32"/>
          <w:lang w:val="es-ES_tradnl"/>
        </w:rPr>
        <w:t>Eduardo Guzmán de los Riscos</w:t>
      </w:r>
    </w:p>
    <w:p w14:paraId="5F594206"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7E46D66A"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7E9C9278" w14:textId="77777777" w:rsidR="00CF5634" w:rsidRPr="00D207E1" w:rsidRDefault="00CF5634" w:rsidP="00CF5634">
      <w:pPr>
        <w:pStyle w:val="Default"/>
        <w:ind w:left="567" w:right="393"/>
        <w:jc w:val="center"/>
        <w:rPr>
          <w:rFonts w:ascii="Malacitana" w:hAnsi="Malacitana" w:cs="Arial"/>
          <w:color w:val="AEAAAA" w:themeColor="background2" w:themeShade="BF"/>
          <w:sz w:val="32"/>
          <w:szCs w:val="32"/>
        </w:rPr>
      </w:pPr>
      <w:r w:rsidRPr="00D207E1">
        <w:rPr>
          <w:rFonts w:ascii="Malacitana" w:hAnsi="Malacitana" w:cs="Arial"/>
          <w:color w:val="AEAAAA" w:themeColor="background2" w:themeShade="BF"/>
          <w:sz w:val="32"/>
          <w:szCs w:val="32"/>
        </w:rPr>
        <w:t>Departamento</w:t>
      </w:r>
    </w:p>
    <w:p w14:paraId="57AC106F"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r w:rsidRPr="00D207E1">
        <w:rPr>
          <w:rFonts w:ascii="Malacitana" w:hAnsi="Malacitana" w:cs="Arial"/>
          <w:color w:val="FFFFFF" w:themeColor="background1"/>
          <w:sz w:val="32"/>
          <w:szCs w:val="32"/>
        </w:rPr>
        <w:t>(NOMBRE DEL DEPARTAMENTO)</w:t>
      </w:r>
    </w:p>
    <w:p w14:paraId="7EFF627D"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r w:rsidRPr="00D207E1">
        <w:rPr>
          <w:rFonts w:ascii="Malacitana" w:hAnsi="Malacitana" w:cs="Arial"/>
          <w:color w:val="FFFFFF" w:themeColor="background1"/>
          <w:sz w:val="32"/>
          <w:szCs w:val="32"/>
        </w:rPr>
        <w:t>UNIVERSIDAD DE MÁLAGA</w:t>
      </w:r>
    </w:p>
    <w:p w14:paraId="26725264"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0ACF9F46" w14:textId="77777777" w:rsidR="00CF5634" w:rsidRPr="00D207E1" w:rsidRDefault="00CF5634" w:rsidP="00CF5634">
      <w:pPr>
        <w:pStyle w:val="Default"/>
        <w:ind w:right="-41"/>
        <w:jc w:val="center"/>
        <w:rPr>
          <w:rFonts w:ascii="Malacitana" w:hAnsi="Malacitana" w:cs="Arial"/>
          <w:color w:val="FFFFFF" w:themeColor="background1"/>
          <w:sz w:val="40"/>
          <w:szCs w:val="40"/>
        </w:rPr>
      </w:pPr>
    </w:p>
    <w:p w14:paraId="5A1DE4D8"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47E116F3" w14:textId="77777777" w:rsidR="00CF5634" w:rsidRPr="00D207E1" w:rsidRDefault="00CF5634" w:rsidP="00CF5634">
      <w:pPr>
        <w:pStyle w:val="Default"/>
        <w:ind w:left="567" w:right="393"/>
        <w:jc w:val="center"/>
        <w:rPr>
          <w:rFonts w:ascii="Malacitana" w:hAnsi="Malacitana" w:cs="Arial"/>
          <w:color w:val="FFFFFF" w:themeColor="background1"/>
          <w:sz w:val="32"/>
          <w:szCs w:val="32"/>
        </w:rPr>
      </w:pPr>
    </w:p>
    <w:p w14:paraId="213A3202" w14:textId="096A6461" w:rsidR="00CF5634" w:rsidRPr="00D207E1" w:rsidRDefault="00CF5634" w:rsidP="00CF5634">
      <w:pPr>
        <w:pStyle w:val="Default"/>
        <w:ind w:left="567" w:right="393"/>
        <w:jc w:val="center"/>
        <w:rPr>
          <w:rFonts w:ascii="Malacitana" w:hAnsi="Malacitana" w:cs="Arial"/>
          <w:color w:val="AEAAAA" w:themeColor="background2" w:themeShade="BF"/>
          <w:sz w:val="32"/>
          <w:szCs w:val="32"/>
        </w:rPr>
      </w:pPr>
      <w:r w:rsidRPr="00D207E1">
        <w:rPr>
          <w:rFonts w:ascii="Malacitana" w:hAnsi="Malacitana" w:cs="Arial"/>
          <w:color w:val="AEAAAA" w:themeColor="background2" w:themeShade="BF"/>
          <w:sz w:val="32"/>
          <w:szCs w:val="32"/>
        </w:rPr>
        <w:t xml:space="preserve">MÁLAGA, </w:t>
      </w:r>
      <w:r w:rsidR="00076770">
        <w:rPr>
          <w:rFonts w:ascii="Malacitana" w:hAnsi="Malacitana" w:cs="Arial"/>
          <w:color w:val="AEAAAA" w:themeColor="background2" w:themeShade="BF"/>
          <w:sz w:val="32"/>
          <w:szCs w:val="32"/>
        </w:rPr>
        <w:t>septiembre 2025</w:t>
      </w:r>
    </w:p>
    <w:p w14:paraId="509D4660" w14:textId="77777777" w:rsidR="00FC12B3" w:rsidRDefault="00FC12B3" w:rsidP="009F27AC"/>
    <w:p w14:paraId="3CA1ADF0" w14:textId="77777777" w:rsidR="00CF5634" w:rsidRDefault="00CF5634" w:rsidP="006C0DF7">
      <w:pPr>
        <w:jc w:val="center"/>
        <w:rPr>
          <w:sz w:val="32"/>
          <w:szCs w:val="32"/>
        </w:rPr>
      </w:pPr>
    </w:p>
    <w:p w14:paraId="219A9A98" w14:textId="77777777" w:rsidR="00CF5634" w:rsidRDefault="00CF5634">
      <w:pPr>
        <w:jc w:val="left"/>
        <w:rPr>
          <w:sz w:val="32"/>
          <w:szCs w:val="32"/>
        </w:rPr>
        <w:sectPr w:rsidR="00CF5634" w:rsidSect="007012D0">
          <w:headerReference w:type="even" r:id="rId13"/>
          <w:headerReference w:type="default" r:id="rId14"/>
          <w:footerReference w:type="even" r:id="rId15"/>
          <w:footerReference w:type="default" r:id="rId16"/>
          <w:pgSz w:w="11900" w:h="16840"/>
          <w:pgMar w:top="1418" w:right="1418" w:bottom="1418" w:left="1701" w:header="720" w:footer="720" w:gutter="0"/>
          <w:pgNumType w:start="1"/>
          <w:cols w:space="720"/>
          <w:noEndnote/>
          <w:docGrid w:linePitch="326"/>
        </w:sectPr>
      </w:pPr>
      <w:r>
        <w:rPr>
          <w:sz w:val="32"/>
          <w:szCs w:val="32"/>
        </w:rPr>
        <w:br w:type="page"/>
      </w:r>
    </w:p>
    <w:p w14:paraId="43297ADB" w14:textId="77777777" w:rsidR="00CF5634" w:rsidRDefault="00CF5634">
      <w:pPr>
        <w:jc w:val="left"/>
        <w:rPr>
          <w:sz w:val="32"/>
          <w:szCs w:val="32"/>
        </w:rPr>
      </w:pPr>
    </w:p>
    <w:p w14:paraId="295B01E5" w14:textId="77777777" w:rsidR="008D217C" w:rsidRDefault="008D217C">
      <w:pPr>
        <w:jc w:val="left"/>
        <w:rPr>
          <w:sz w:val="32"/>
          <w:szCs w:val="32"/>
        </w:rPr>
      </w:pPr>
    </w:p>
    <w:p w14:paraId="23647BF8" w14:textId="77777777" w:rsidR="00FC12B3" w:rsidRPr="006C0DF7" w:rsidRDefault="00FC12B3" w:rsidP="006C0DF7">
      <w:pPr>
        <w:jc w:val="center"/>
        <w:rPr>
          <w:sz w:val="32"/>
          <w:szCs w:val="32"/>
        </w:rPr>
      </w:pPr>
      <w:r w:rsidRPr="006C0DF7">
        <w:rPr>
          <w:sz w:val="32"/>
          <w:szCs w:val="32"/>
        </w:rPr>
        <w:t>ESCUELA TÉCNICA SUPERIOR DE INGENIERÍA INFORMÁTICA</w:t>
      </w:r>
    </w:p>
    <w:p w14:paraId="23E0AAC3" w14:textId="4F773FA8" w:rsidR="00B55C62" w:rsidRPr="00FC12B3" w:rsidRDefault="00076770" w:rsidP="006C0DF7">
      <w:pPr>
        <w:jc w:val="center"/>
      </w:pPr>
      <w:r w:rsidRPr="00076770">
        <w:rPr>
          <w:noProof/>
          <w:sz w:val="32"/>
          <w:szCs w:val="32"/>
          <w:lang w:val="es-ES"/>
        </w:rPr>
        <w:t>Grado en Ingeniería del Software</w:t>
      </w:r>
    </w:p>
    <w:p w14:paraId="7D03B31C" w14:textId="77777777" w:rsidR="00FC12B3" w:rsidRPr="00FC12B3" w:rsidRDefault="00FC12B3" w:rsidP="006C0DF7">
      <w:pPr>
        <w:jc w:val="center"/>
      </w:pPr>
    </w:p>
    <w:p w14:paraId="11FB22D3" w14:textId="4D305E76" w:rsidR="00974C58" w:rsidRPr="006C0DF7" w:rsidRDefault="00076770" w:rsidP="006C0DF7">
      <w:pPr>
        <w:jc w:val="center"/>
        <w:rPr>
          <w:b/>
          <w:bCs/>
          <w:sz w:val="36"/>
          <w:szCs w:val="36"/>
        </w:rPr>
      </w:pPr>
      <w:r w:rsidRPr="00076770">
        <w:rPr>
          <w:b/>
          <w:bCs/>
          <w:sz w:val="36"/>
          <w:szCs w:val="36"/>
        </w:rPr>
        <w:t>Desarrollo de una aplicación web progresiva sobre la gestión de trabajos de fin de grado en universidades</w:t>
      </w:r>
    </w:p>
    <w:p w14:paraId="734BB7E6" w14:textId="77777777" w:rsidR="00974C58" w:rsidRPr="00FC12B3" w:rsidRDefault="00974C58" w:rsidP="00076770"/>
    <w:p w14:paraId="79FF2C7B" w14:textId="16E4E57E" w:rsidR="00974C58" w:rsidRPr="006C0DF7" w:rsidRDefault="00076770" w:rsidP="00076770">
      <w:pPr>
        <w:jc w:val="center"/>
        <w:rPr>
          <w:sz w:val="28"/>
          <w:szCs w:val="28"/>
        </w:rPr>
      </w:pPr>
      <w:r w:rsidRPr="00076770">
        <w:rPr>
          <w:b/>
          <w:bCs/>
          <w:sz w:val="32"/>
          <w:szCs w:val="32"/>
        </w:rPr>
        <w:t>Development of a progressive web application on the management of end-of-degree projects in universities</w:t>
      </w:r>
    </w:p>
    <w:p w14:paraId="4D5A76A6" w14:textId="77777777" w:rsidR="00FC12B3" w:rsidRPr="00974C58" w:rsidRDefault="00FC12B3" w:rsidP="006C0DF7">
      <w:pPr>
        <w:jc w:val="center"/>
      </w:pPr>
    </w:p>
    <w:p w14:paraId="2286A3D6" w14:textId="77777777" w:rsidR="00FC12B3" w:rsidRPr="00974C58" w:rsidRDefault="00FC12B3" w:rsidP="006C0DF7">
      <w:pPr>
        <w:jc w:val="center"/>
      </w:pPr>
    </w:p>
    <w:p w14:paraId="224800F1" w14:textId="77777777" w:rsidR="00FC12B3" w:rsidRPr="006C0DF7" w:rsidRDefault="00FC12B3" w:rsidP="006C0DF7">
      <w:pPr>
        <w:jc w:val="center"/>
        <w:rPr>
          <w:sz w:val="30"/>
          <w:szCs w:val="30"/>
        </w:rPr>
      </w:pPr>
      <w:r w:rsidRPr="006C0DF7">
        <w:rPr>
          <w:sz w:val="30"/>
          <w:szCs w:val="30"/>
        </w:rPr>
        <w:t>Realizado por</w:t>
      </w:r>
    </w:p>
    <w:p w14:paraId="3F58D9DE" w14:textId="5CF32306" w:rsidR="00FC12B3" w:rsidRPr="006C0DF7" w:rsidRDefault="00076770" w:rsidP="006C0DF7">
      <w:pPr>
        <w:jc w:val="center"/>
        <w:rPr>
          <w:b/>
          <w:bCs/>
          <w:sz w:val="30"/>
          <w:szCs w:val="30"/>
        </w:rPr>
      </w:pPr>
      <w:r>
        <w:rPr>
          <w:b/>
          <w:bCs/>
          <w:sz w:val="30"/>
          <w:szCs w:val="30"/>
        </w:rPr>
        <w:t>David Bueno Carmona</w:t>
      </w:r>
    </w:p>
    <w:p w14:paraId="4EAAFBF4" w14:textId="77777777" w:rsidR="00974C58" w:rsidRPr="006C0DF7" w:rsidRDefault="00974C58" w:rsidP="006C0DF7">
      <w:pPr>
        <w:jc w:val="center"/>
        <w:rPr>
          <w:sz w:val="30"/>
          <w:szCs w:val="30"/>
        </w:rPr>
      </w:pPr>
    </w:p>
    <w:p w14:paraId="1090A579" w14:textId="77777777" w:rsidR="00FC12B3" w:rsidRPr="006C0DF7" w:rsidRDefault="00FC12B3" w:rsidP="006C0DF7">
      <w:pPr>
        <w:jc w:val="center"/>
        <w:rPr>
          <w:sz w:val="30"/>
          <w:szCs w:val="30"/>
        </w:rPr>
      </w:pPr>
      <w:r w:rsidRPr="006C0DF7">
        <w:rPr>
          <w:sz w:val="30"/>
          <w:szCs w:val="30"/>
        </w:rPr>
        <w:t>Tutorizado por</w:t>
      </w:r>
    </w:p>
    <w:p w14:paraId="6E740BF4" w14:textId="62D41B65" w:rsidR="00974C58" w:rsidRDefault="00076770" w:rsidP="006C0DF7">
      <w:pPr>
        <w:jc w:val="center"/>
        <w:rPr>
          <w:b/>
          <w:bCs/>
          <w:sz w:val="30"/>
          <w:szCs w:val="30"/>
        </w:rPr>
      </w:pPr>
      <w:r w:rsidRPr="00076770">
        <w:rPr>
          <w:b/>
          <w:bCs/>
          <w:sz w:val="30"/>
          <w:szCs w:val="30"/>
        </w:rPr>
        <w:t>Eduardo Guzmán de los Riscos</w:t>
      </w:r>
    </w:p>
    <w:p w14:paraId="7C433E36" w14:textId="77777777" w:rsidR="00076770" w:rsidRPr="006C0DF7" w:rsidRDefault="00076770" w:rsidP="006C0DF7">
      <w:pPr>
        <w:jc w:val="center"/>
        <w:rPr>
          <w:sz w:val="30"/>
          <w:szCs w:val="30"/>
        </w:rPr>
      </w:pPr>
    </w:p>
    <w:p w14:paraId="74FB7371" w14:textId="77777777" w:rsidR="00FC12B3" w:rsidRPr="006C0DF7" w:rsidRDefault="00FC12B3" w:rsidP="006C0DF7">
      <w:pPr>
        <w:jc w:val="center"/>
        <w:rPr>
          <w:sz w:val="30"/>
          <w:szCs w:val="30"/>
        </w:rPr>
      </w:pPr>
      <w:r w:rsidRPr="006C0DF7">
        <w:rPr>
          <w:sz w:val="30"/>
          <w:szCs w:val="30"/>
        </w:rPr>
        <w:t>Departamento</w:t>
      </w:r>
    </w:p>
    <w:p w14:paraId="6D88B427" w14:textId="77777777" w:rsidR="00FC12B3" w:rsidRPr="006C0DF7" w:rsidRDefault="00974C58" w:rsidP="006C0DF7">
      <w:pPr>
        <w:jc w:val="center"/>
        <w:rPr>
          <w:b/>
          <w:bCs/>
          <w:sz w:val="30"/>
          <w:szCs w:val="30"/>
        </w:rPr>
      </w:pPr>
      <w:r w:rsidRPr="006C0DF7">
        <w:rPr>
          <w:b/>
          <w:bCs/>
          <w:sz w:val="30"/>
          <w:szCs w:val="30"/>
        </w:rPr>
        <w:t>[Nombre del departamento]</w:t>
      </w:r>
    </w:p>
    <w:p w14:paraId="307430FC" w14:textId="77777777" w:rsidR="00FC12B3" w:rsidRPr="00FC12B3" w:rsidRDefault="00FC12B3" w:rsidP="006C0DF7">
      <w:pPr>
        <w:jc w:val="center"/>
      </w:pPr>
    </w:p>
    <w:p w14:paraId="7487EDEA" w14:textId="77777777" w:rsidR="00FC12B3" w:rsidRPr="00FC12B3" w:rsidRDefault="00FC12B3" w:rsidP="006C0DF7">
      <w:pPr>
        <w:jc w:val="center"/>
      </w:pPr>
    </w:p>
    <w:p w14:paraId="1DBF16F5" w14:textId="77777777" w:rsidR="00FC12B3" w:rsidRPr="006C0DF7" w:rsidRDefault="00FC12B3" w:rsidP="006C0DF7">
      <w:pPr>
        <w:jc w:val="center"/>
        <w:rPr>
          <w:sz w:val="28"/>
          <w:szCs w:val="28"/>
        </w:rPr>
      </w:pPr>
      <w:r w:rsidRPr="006C0DF7">
        <w:rPr>
          <w:sz w:val="28"/>
          <w:szCs w:val="28"/>
        </w:rPr>
        <w:t>UNIVERSIDAD DE MÁLAGA</w:t>
      </w:r>
    </w:p>
    <w:p w14:paraId="46E06CAD" w14:textId="5BD9435E" w:rsidR="00FC12B3" w:rsidRPr="006C0DF7" w:rsidRDefault="00FC12B3" w:rsidP="006C0DF7">
      <w:pPr>
        <w:jc w:val="center"/>
        <w:rPr>
          <w:sz w:val="28"/>
          <w:szCs w:val="28"/>
        </w:rPr>
      </w:pPr>
      <w:r w:rsidRPr="006C0DF7">
        <w:rPr>
          <w:sz w:val="28"/>
          <w:szCs w:val="28"/>
        </w:rPr>
        <w:t xml:space="preserve">MÁLAGA, </w:t>
      </w:r>
      <w:r w:rsidR="00415135" w:rsidRPr="006C0DF7">
        <w:rPr>
          <w:sz w:val="28"/>
          <w:szCs w:val="28"/>
        </w:rPr>
        <w:fldChar w:fldCharType="begin">
          <w:ffData>
            <w:name w:val="Texto9"/>
            <w:enabled/>
            <w:calcOnExit w:val="0"/>
            <w:textInput>
              <w:default w:val="JUNIO DE 2025"/>
            </w:textInput>
          </w:ffData>
        </w:fldChar>
      </w:r>
      <w:bookmarkStart w:id="1" w:name="Texto9"/>
      <w:r w:rsidR="00415135" w:rsidRPr="006C0DF7">
        <w:rPr>
          <w:sz w:val="28"/>
          <w:szCs w:val="28"/>
          <w:lang w:val="es-ES"/>
        </w:rPr>
        <w:instrText xml:space="preserve"> FORMTEXT </w:instrText>
      </w:r>
      <w:r w:rsidR="00415135" w:rsidRPr="006C0DF7">
        <w:rPr>
          <w:sz w:val="28"/>
          <w:szCs w:val="28"/>
        </w:rPr>
      </w:r>
      <w:r w:rsidR="00415135" w:rsidRPr="006C0DF7">
        <w:rPr>
          <w:sz w:val="28"/>
          <w:szCs w:val="28"/>
        </w:rPr>
        <w:fldChar w:fldCharType="separate"/>
      </w:r>
      <w:r w:rsidR="00C55F41">
        <w:rPr>
          <w:noProof/>
          <w:sz w:val="28"/>
          <w:szCs w:val="28"/>
        </w:rPr>
        <w:t>JUNIO DE 2025</w:t>
      </w:r>
      <w:r w:rsidR="00415135" w:rsidRPr="006C0DF7">
        <w:rPr>
          <w:sz w:val="28"/>
          <w:szCs w:val="28"/>
        </w:rPr>
        <w:fldChar w:fldCharType="end"/>
      </w:r>
      <w:bookmarkEnd w:id="1"/>
    </w:p>
    <w:p w14:paraId="2AB6011D" w14:textId="77777777" w:rsidR="00FC12B3" w:rsidRPr="00FC12B3" w:rsidRDefault="00FC12B3" w:rsidP="006C0DF7">
      <w:pPr>
        <w:jc w:val="center"/>
      </w:pPr>
    </w:p>
    <w:p w14:paraId="23558E54" w14:textId="77777777" w:rsidR="00FC12B3" w:rsidRDefault="00FC12B3" w:rsidP="006C0DF7">
      <w:pPr>
        <w:jc w:val="center"/>
      </w:pPr>
    </w:p>
    <w:p w14:paraId="2441E95C" w14:textId="77777777" w:rsidR="00B55C62" w:rsidRPr="00FC12B3" w:rsidRDefault="00B55C62" w:rsidP="006C0DF7">
      <w:pPr>
        <w:jc w:val="center"/>
      </w:pPr>
    </w:p>
    <w:p w14:paraId="0FA234C8" w14:textId="6D820ED7" w:rsidR="00FC12B3" w:rsidRPr="006C0DF7" w:rsidRDefault="006C0DF7" w:rsidP="006C0DF7">
      <w:pPr>
        <w:tabs>
          <w:tab w:val="right" w:pos="8505"/>
        </w:tabs>
        <w:jc w:val="center"/>
        <w:rPr>
          <w:sz w:val="28"/>
          <w:szCs w:val="28"/>
        </w:rPr>
      </w:pPr>
      <w:r>
        <w:rPr>
          <w:sz w:val="28"/>
          <w:szCs w:val="28"/>
        </w:rPr>
        <w:tab/>
      </w:r>
      <w:r w:rsidR="00FC12B3" w:rsidRPr="006C0DF7">
        <w:rPr>
          <w:sz w:val="28"/>
          <w:szCs w:val="28"/>
        </w:rPr>
        <w:t xml:space="preserve">Fecha defensa: </w:t>
      </w:r>
      <w:r w:rsidR="00076770">
        <w:rPr>
          <w:sz w:val="28"/>
          <w:szCs w:val="28"/>
        </w:rPr>
        <w:t>X</w:t>
      </w:r>
      <w:r w:rsidR="00974C58" w:rsidRPr="006C0DF7">
        <w:rPr>
          <w:sz w:val="28"/>
          <w:szCs w:val="28"/>
        </w:rPr>
        <w:t xml:space="preserve"> de </w:t>
      </w:r>
      <w:r w:rsidR="00076770">
        <w:rPr>
          <w:sz w:val="28"/>
          <w:szCs w:val="28"/>
        </w:rPr>
        <w:t>Septiembre</w:t>
      </w:r>
      <w:r w:rsidR="00974C58" w:rsidRPr="006C0DF7">
        <w:rPr>
          <w:sz w:val="28"/>
          <w:szCs w:val="28"/>
        </w:rPr>
        <w:t xml:space="preserve"> de 20</w:t>
      </w:r>
      <w:r w:rsidR="00415135" w:rsidRPr="006C0DF7">
        <w:rPr>
          <w:sz w:val="28"/>
          <w:szCs w:val="28"/>
        </w:rPr>
        <w:t>25</w:t>
      </w:r>
    </w:p>
    <w:p w14:paraId="5CCFA5A3" w14:textId="77777777" w:rsidR="00EE474F" w:rsidRDefault="00EE474F" w:rsidP="009F27AC"/>
    <w:p w14:paraId="251234E9" w14:textId="77777777" w:rsidR="00917B69" w:rsidRDefault="00917B69" w:rsidP="009F27AC"/>
    <w:p w14:paraId="46848830" w14:textId="77777777" w:rsidR="00917B69" w:rsidRDefault="00917B69" w:rsidP="009F27AC"/>
    <w:p w14:paraId="65698675" w14:textId="77777777" w:rsidR="00917B69" w:rsidRDefault="00917B69" w:rsidP="009F27AC"/>
    <w:p w14:paraId="1C581B5C" w14:textId="77777777" w:rsidR="0006457E" w:rsidRPr="00EF00E3" w:rsidRDefault="0006457E" w:rsidP="0006457E"/>
    <w:p w14:paraId="7B1E5EA0" w14:textId="77777777" w:rsidR="0006457E" w:rsidRPr="00EE474F" w:rsidRDefault="0006457E" w:rsidP="00415135">
      <w:pPr>
        <w:pStyle w:val="CaptuloNmero"/>
        <w:sectPr w:rsidR="0006457E" w:rsidRPr="00EE474F" w:rsidSect="007012D0">
          <w:headerReference w:type="default" r:id="rId17"/>
          <w:pgSz w:w="11900" w:h="16840"/>
          <w:pgMar w:top="1418" w:right="1418" w:bottom="1418" w:left="1701" w:header="720" w:footer="720" w:gutter="0"/>
          <w:pgNumType w:start="1"/>
          <w:cols w:space="720"/>
          <w:noEndnote/>
          <w:docGrid w:linePitch="326"/>
        </w:sectPr>
      </w:pPr>
    </w:p>
    <w:p w14:paraId="572127E5" w14:textId="77777777" w:rsidR="00EE474F" w:rsidRPr="00917B69" w:rsidRDefault="00EE474F" w:rsidP="009F27AC"/>
    <w:p w14:paraId="2E045B21" w14:textId="77777777" w:rsidR="00DE3D7E" w:rsidRPr="00E57D96" w:rsidRDefault="00DC0C57" w:rsidP="00917B69">
      <w:pPr>
        <w:pStyle w:val="Captulo"/>
        <w:rPr>
          <w:lang w:val="es-ES"/>
        </w:rPr>
      </w:pPr>
      <w:bookmarkStart w:id="2" w:name="_Toc505373791"/>
      <w:bookmarkStart w:id="3" w:name="_Toc204855944"/>
      <w:bookmarkStart w:id="4" w:name="_Toc206069415"/>
      <w:r w:rsidRPr="00E57D96">
        <w:rPr>
          <w:lang w:val="es-ES"/>
        </w:rPr>
        <w:t>Resumen</w:t>
      </w:r>
      <w:bookmarkEnd w:id="2"/>
      <w:bookmarkEnd w:id="3"/>
      <w:bookmarkEnd w:id="4"/>
    </w:p>
    <w:p w14:paraId="7828B9C8" w14:textId="77777777" w:rsidR="00C35A6F" w:rsidRPr="00E57D96" w:rsidRDefault="00C35A6F" w:rsidP="00917B69">
      <w:pPr>
        <w:pStyle w:val="Captulo"/>
        <w:rPr>
          <w:lang w:val="es-ES"/>
        </w:rPr>
      </w:pPr>
    </w:p>
    <w:p w14:paraId="4D6C21B8" w14:textId="77777777" w:rsidR="00917B69" w:rsidRDefault="00AC3893" w:rsidP="00917B69">
      <w:pPr>
        <w:rPr>
          <w:lang w:val="es-ES"/>
        </w:rPr>
      </w:pPr>
      <w:r>
        <w:rPr>
          <w:lang w:val="es-ES"/>
        </w:rPr>
        <w:t>[Texto Resumen]</w:t>
      </w:r>
      <w:r w:rsidR="00E57D96" w:rsidRPr="00E57D96">
        <w:rPr>
          <w:lang w:val="es-ES"/>
        </w:rPr>
        <w:t>.</w:t>
      </w:r>
    </w:p>
    <w:p w14:paraId="4856779F" w14:textId="77777777" w:rsidR="00E57D96" w:rsidRPr="00E57D96" w:rsidRDefault="00E57D96" w:rsidP="00917B69">
      <w:pPr>
        <w:rPr>
          <w:lang w:val="es-ES"/>
        </w:rPr>
      </w:pPr>
    </w:p>
    <w:p w14:paraId="3837D831" w14:textId="77777777" w:rsidR="00C35A6F" w:rsidRPr="009F27AC" w:rsidRDefault="00C35A6F" w:rsidP="00917B69">
      <w:pPr>
        <w:rPr>
          <w:lang w:val="en-US"/>
        </w:rPr>
      </w:pPr>
      <w:r w:rsidRPr="009F27AC">
        <w:rPr>
          <w:lang w:val="en-US"/>
        </w:rPr>
        <w:t xml:space="preserve">Palabras clave: </w:t>
      </w:r>
      <w:r w:rsidR="00AB1323" w:rsidRPr="009F27AC">
        <w:rPr>
          <w:lang w:val="en-US"/>
        </w:rPr>
        <w:t xml:space="preserve"> </w:t>
      </w:r>
    </w:p>
    <w:p w14:paraId="516DA9F0" w14:textId="77777777" w:rsidR="00917B69" w:rsidRPr="00DF4490" w:rsidRDefault="00917B69" w:rsidP="00917B69">
      <w:pPr>
        <w:rPr>
          <w:lang w:val="en-US"/>
        </w:rPr>
      </w:pPr>
    </w:p>
    <w:p w14:paraId="771D49BB" w14:textId="77777777" w:rsidR="00DC0C57" w:rsidRPr="00DF4490" w:rsidRDefault="00DC0C57" w:rsidP="00DC0C57">
      <w:pPr>
        <w:rPr>
          <w:lang w:val="en-US"/>
        </w:rPr>
        <w:sectPr w:rsidR="00DC0C57" w:rsidRPr="00DF4490" w:rsidSect="007012D0">
          <w:headerReference w:type="default" r:id="rId18"/>
          <w:pgSz w:w="11900" w:h="16840"/>
          <w:pgMar w:top="1418" w:right="1418" w:bottom="1418" w:left="1701" w:header="720" w:footer="720" w:gutter="0"/>
          <w:pgNumType w:start="1"/>
          <w:cols w:space="720"/>
          <w:noEndnote/>
          <w:docGrid w:linePitch="326"/>
        </w:sectPr>
      </w:pPr>
    </w:p>
    <w:p w14:paraId="39A27A34" w14:textId="77777777" w:rsidR="00DC0C57" w:rsidRPr="00AA6683" w:rsidRDefault="00DC0C57" w:rsidP="00DC0C57">
      <w:pPr>
        <w:pStyle w:val="Captulo"/>
        <w:rPr>
          <w:lang w:val="en-US"/>
        </w:rPr>
      </w:pPr>
      <w:bookmarkStart w:id="5" w:name="_Toc505373792"/>
      <w:bookmarkStart w:id="6" w:name="_Toc204855945"/>
      <w:bookmarkStart w:id="7" w:name="_Toc206069416"/>
      <w:r w:rsidRPr="00AA6683">
        <w:rPr>
          <w:lang w:val="en-US"/>
        </w:rPr>
        <w:lastRenderedPageBreak/>
        <w:t>Abstract</w:t>
      </w:r>
      <w:bookmarkEnd w:id="5"/>
      <w:bookmarkEnd w:id="6"/>
      <w:bookmarkEnd w:id="7"/>
    </w:p>
    <w:p w14:paraId="2936ECB1" w14:textId="77777777" w:rsidR="00AB1323" w:rsidRPr="00AA6683" w:rsidRDefault="00AB1323" w:rsidP="00DC0C57">
      <w:pPr>
        <w:pStyle w:val="Captulo"/>
        <w:rPr>
          <w:lang w:val="en-US"/>
        </w:rPr>
      </w:pPr>
    </w:p>
    <w:p w14:paraId="3B2306F0" w14:textId="77777777" w:rsidR="00AB1323" w:rsidRPr="00AC3893" w:rsidRDefault="00AC3893" w:rsidP="00AB1323">
      <w:pPr>
        <w:rPr>
          <w:lang w:val="es-ES"/>
        </w:rPr>
      </w:pPr>
      <w:r w:rsidRPr="00AC3893">
        <w:rPr>
          <w:lang w:val="es-ES"/>
        </w:rPr>
        <w:t>[Resumen en ing</w:t>
      </w:r>
      <w:r>
        <w:rPr>
          <w:lang w:val="es-ES"/>
        </w:rPr>
        <w:t>lés]</w:t>
      </w:r>
    </w:p>
    <w:p w14:paraId="49CDE759" w14:textId="77777777" w:rsidR="00191C4D" w:rsidRPr="00AC3893" w:rsidRDefault="00191C4D" w:rsidP="00DC0C57">
      <w:pPr>
        <w:rPr>
          <w:lang w:val="es-ES"/>
        </w:rPr>
      </w:pPr>
    </w:p>
    <w:p w14:paraId="7B312A14" w14:textId="77777777" w:rsidR="00AB1323" w:rsidRPr="009F27AC" w:rsidRDefault="00AB1323" w:rsidP="00AB1323">
      <w:r w:rsidRPr="009F27AC">
        <w:t xml:space="preserve">Keywords:  </w:t>
      </w:r>
    </w:p>
    <w:p w14:paraId="28283EEC" w14:textId="77777777" w:rsidR="00191C4D" w:rsidRPr="00AC3893" w:rsidRDefault="00191C4D" w:rsidP="00DC0C57">
      <w:pPr>
        <w:rPr>
          <w:lang w:val="es-ES"/>
        </w:rPr>
      </w:pPr>
    </w:p>
    <w:p w14:paraId="2B02AEBD" w14:textId="77777777" w:rsidR="00191C4D" w:rsidRPr="00AC3893" w:rsidRDefault="00191C4D" w:rsidP="00DC0C57">
      <w:pPr>
        <w:rPr>
          <w:lang w:val="es-ES"/>
        </w:rPr>
      </w:pPr>
    </w:p>
    <w:p w14:paraId="20F65BAF" w14:textId="77777777" w:rsidR="00191C4D" w:rsidRPr="00AC3893" w:rsidRDefault="00191C4D" w:rsidP="00DC0C57">
      <w:pPr>
        <w:rPr>
          <w:lang w:val="es-ES"/>
        </w:rPr>
        <w:sectPr w:rsidR="00191C4D" w:rsidRPr="00AC3893" w:rsidSect="007012D0">
          <w:headerReference w:type="default" r:id="rId19"/>
          <w:pgSz w:w="11900" w:h="16840"/>
          <w:pgMar w:top="1418" w:right="1418" w:bottom="1418" w:left="1701" w:header="720" w:footer="720" w:gutter="0"/>
          <w:pgNumType w:start="1"/>
          <w:cols w:space="720"/>
          <w:noEndnote/>
          <w:docGrid w:linePitch="326"/>
        </w:sectPr>
      </w:pPr>
    </w:p>
    <w:p w14:paraId="262805F1" w14:textId="77777777" w:rsidR="00917B69" w:rsidRPr="00AC3893" w:rsidRDefault="00917B69" w:rsidP="00415135">
      <w:pPr>
        <w:pStyle w:val="Captulo"/>
        <w:rPr>
          <w:lang w:val="es-ES"/>
        </w:rPr>
      </w:pPr>
      <w:bookmarkStart w:id="8" w:name="_Toc505373793"/>
      <w:bookmarkStart w:id="9" w:name="_Toc204855946"/>
      <w:bookmarkStart w:id="10" w:name="_Toc206069417"/>
      <w:r w:rsidRPr="00AC3893">
        <w:rPr>
          <w:lang w:val="es-ES"/>
        </w:rPr>
        <w:lastRenderedPageBreak/>
        <w:t>Índice</w:t>
      </w:r>
      <w:bookmarkEnd w:id="8"/>
      <w:bookmarkEnd w:id="9"/>
      <w:bookmarkEnd w:id="10"/>
    </w:p>
    <w:p w14:paraId="6878BF52" w14:textId="77777777" w:rsidR="00917B69" w:rsidRPr="00AC3893" w:rsidRDefault="00917B69" w:rsidP="00353A7B">
      <w:pPr>
        <w:rPr>
          <w:lang w:val="es-ES"/>
        </w:rPr>
      </w:pPr>
    </w:p>
    <w:sdt>
      <w:sdtPr>
        <w:rPr>
          <w:lang w:val="es-ES"/>
        </w:rPr>
        <w:id w:val="-99338347"/>
        <w:docPartObj>
          <w:docPartGallery w:val="Table of Contents"/>
          <w:docPartUnique/>
        </w:docPartObj>
      </w:sdtPr>
      <w:sdtEndPr>
        <w:rPr>
          <w:rFonts w:ascii="Malacitana" w:eastAsiaTheme="minorHAnsi" w:hAnsi="Malacitana" w:cstheme="minorBidi"/>
          <w:color w:val="auto"/>
          <w:sz w:val="24"/>
          <w:szCs w:val="24"/>
          <w:lang w:val="es-ES_tradnl"/>
        </w:rPr>
      </w:sdtEndPr>
      <w:sdtContent>
        <w:p w14:paraId="6AF3564B" w14:textId="53811C84" w:rsidR="00C47B8A" w:rsidRDefault="00C47B8A">
          <w:pPr>
            <w:pStyle w:val="TtuloTDC"/>
          </w:pPr>
        </w:p>
        <w:p w14:paraId="7F98513B" w14:textId="6494FAA8" w:rsidR="00B91886" w:rsidRDefault="00C47B8A">
          <w:pPr>
            <w:pStyle w:val="TDC1"/>
            <w:rPr>
              <w:rFonts w:asciiTheme="minorHAnsi" w:eastAsiaTheme="minorEastAsia" w:hAnsiTheme="minorHAnsi"/>
              <w:b w:val="0"/>
              <w:noProof/>
              <w:kern w:val="2"/>
              <w:lang w:val="es-ES" w:eastAsia="es-ES"/>
              <w14:ligatures w14:val="standardContextual"/>
            </w:rPr>
          </w:pPr>
          <w:r>
            <w:fldChar w:fldCharType="begin"/>
          </w:r>
          <w:r>
            <w:instrText xml:space="preserve"> TOC \o "1-3" \h \z \u </w:instrText>
          </w:r>
          <w:r>
            <w:fldChar w:fldCharType="separate"/>
          </w:r>
          <w:hyperlink w:anchor="_Toc206069415" w:history="1">
            <w:r w:rsidR="00B91886" w:rsidRPr="00E4330D">
              <w:rPr>
                <w:rStyle w:val="Hipervnculo"/>
                <w:noProof/>
                <w:lang w:val="es-ES"/>
              </w:rPr>
              <w:t>Resumen</w:t>
            </w:r>
            <w:r w:rsidR="00B91886">
              <w:rPr>
                <w:noProof/>
                <w:webHidden/>
              </w:rPr>
              <w:tab/>
            </w:r>
            <w:r w:rsidR="00B91886">
              <w:rPr>
                <w:noProof/>
                <w:webHidden/>
              </w:rPr>
              <w:fldChar w:fldCharType="begin"/>
            </w:r>
            <w:r w:rsidR="00B91886">
              <w:rPr>
                <w:noProof/>
                <w:webHidden/>
              </w:rPr>
              <w:instrText xml:space="preserve"> PAGEREF _Toc206069415 \h </w:instrText>
            </w:r>
            <w:r w:rsidR="00B91886">
              <w:rPr>
                <w:noProof/>
                <w:webHidden/>
              </w:rPr>
            </w:r>
            <w:r w:rsidR="00B91886">
              <w:rPr>
                <w:noProof/>
                <w:webHidden/>
              </w:rPr>
              <w:fldChar w:fldCharType="separate"/>
            </w:r>
            <w:r w:rsidR="00B91886">
              <w:rPr>
                <w:noProof/>
                <w:webHidden/>
              </w:rPr>
              <w:t>1</w:t>
            </w:r>
            <w:r w:rsidR="00B91886">
              <w:rPr>
                <w:noProof/>
                <w:webHidden/>
              </w:rPr>
              <w:fldChar w:fldCharType="end"/>
            </w:r>
          </w:hyperlink>
        </w:p>
        <w:p w14:paraId="11714ADC" w14:textId="1A669DED"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16" w:history="1">
            <w:r w:rsidRPr="00E4330D">
              <w:rPr>
                <w:rStyle w:val="Hipervnculo"/>
                <w:noProof/>
                <w:lang w:val="en-US"/>
              </w:rPr>
              <w:t>Abstract</w:t>
            </w:r>
            <w:r>
              <w:rPr>
                <w:noProof/>
                <w:webHidden/>
              </w:rPr>
              <w:tab/>
            </w:r>
            <w:r>
              <w:rPr>
                <w:noProof/>
                <w:webHidden/>
              </w:rPr>
              <w:fldChar w:fldCharType="begin"/>
            </w:r>
            <w:r>
              <w:rPr>
                <w:noProof/>
                <w:webHidden/>
              </w:rPr>
              <w:instrText xml:space="preserve"> PAGEREF _Toc206069416 \h </w:instrText>
            </w:r>
            <w:r>
              <w:rPr>
                <w:noProof/>
                <w:webHidden/>
              </w:rPr>
            </w:r>
            <w:r>
              <w:rPr>
                <w:noProof/>
                <w:webHidden/>
              </w:rPr>
              <w:fldChar w:fldCharType="separate"/>
            </w:r>
            <w:r>
              <w:rPr>
                <w:noProof/>
                <w:webHidden/>
              </w:rPr>
              <w:t>1</w:t>
            </w:r>
            <w:r>
              <w:rPr>
                <w:noProof/>
                <w:webHidden/>
              </w:rPr>
              <w:fldChar w:fldCharType="end"/>
            </w:r>
          </w:hyperlink>
        </w:p>
        <w:p w14:paraId="4251884D" w14:textId="43C3D3A5"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17" w:history="1">
            <w:r w:rsidRPr="00E4330D">
              <w:rPr>
                <w:rStyle w:val="Hipervnculo"/>
                <w:noProof/>
                <w:lang w:val="es-ES"/>
              </w:rPr>
              <w:t>Índice</w:t>
            </w:r>
            <w:r>
              <w:rPr>
                <w:noProof/>
                <w:webHidden/>
              </w:rPr>
              <w:tab/>
            </w:r>
            <w:r>
              <w:rPr>
                <w:noProof/>
                <w:webHidden/>
              </w:rPr>
              <w:fldChar w:fldCharType="begin"/>
            </w:r>
            <w:r>
              <w:rPr>
                <w:noProof/>
                <w:webHidden/>
              </w:rPr>
              <w:instrText xml:space="preserve"> PAGEREF _Toc206069417 \h </w:instrText>
            </w:r>
            <w:r>
              <w:rPr>
                <w:noProof/>
                <w:webHidden/>
              </w:rPr>
            </w:r>
            <w:r>
              <w:rPr>
                <w:noProof/>
                <w:webHidden/>
              </w:rPr>
              <w:fldChar w:fldCharType="separate"/>
            </w:r>
            <w:r>
              <w:rPr>
                <w:noProof/>
                <w:webHidden/>
              </w:rPr>
              <w:t>1</w:t>
            </w:r>
            <w:r>
              <w:rPr>
                <w:noProof/>
                <w:webHidden/>
              </w:rPr>
              <w:fldChar w:fldCharType="end"/>
            </w:r>
          </w:hyperlink>
        </w:p>
        <w:p w14:paraId="4CE6DC85" w14:textId="3D287EFD"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18" w:history="1">
            <w:r w:rsidRPr="00E4330D">
              <w:rPr>
                <w:rStyle w:val="Hipervnculo"/>
                <w:noProof/>
                <w:lang w:val="en-US"/>
              </w:rPr>
              <w:t>Índice de Ilustraciones</w:t>
            </w:r>
            <w:r>
              <w:rPr>
                <w:noProof/>
                <w:webHidden/>
              </w:rPr>
              <w:tab/>
            </w:r>
            <w:r>
              <w:rPr>
                <w:noProof/>
                <w:webHidden/>
              </w:rPr>
              <w:fldChar w:fldCharType="begin"/>
            </w:r>
            <w:r>
              <w:rPr>
                <w:noProof/>
                <w:webHidden/>
              </w:rPr>
              <w:instrText xml:space="preserve"> PAGEREF _Toc206069418 \h </w:instrText>
            </w:r>
            <w:r>
              <w:rPr>
                <w:noProof/>
                <w:webHidden/>
              </w:rPr>
            </w:r>
            <w:r>
              <w:rPr>
                <w:noProof/>
                <w:webHidden/>
              </w:rPr>
              <w:fldChar w:fldCharType="separate"/>
            </w:r>
            <w:r>
              <w:rPr>
                <w:noProof/>
                <w:webHidden/>
              </w:rPr>
              <w:t>3</w:t>
            </w:r>
            <w:r>
              <w:rPr>
                <w:noProof/>
                <w:webHidden/>
              </w:rPr>
              <w:fldChar w:fldCharType="end"/>
            </w:r>
          </w:hyperlink>
        </w:p>
        <w:p w14:paraId="4FA6BF65" w14:textId="7015AB2A"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19" w:history="1">
            <w:r w:rsidRPr="00E4330D">
              <w:rPr>
                <w:rStyle w:val="Hipervnculo"/>
                <w:noProof/>
                <w:highlight w:val="lightGray"/>
              </w:rPr>
              <w:t>Índice de tablas</w:t>
            </w:r>
            <w:r>
              <w:rPr>
                <w:noProof/>
                <w:webHidden/>
              </w:rPr>
              <w:tab/>
            </w:r>
            <w:r>
              <w:rPr>
                <w:noProof/>
                <w:webHidden/>
              </w:rPr>
              <w:fldChar w:fldCharType="begin"/>
            </w:r>
            <w:r>
              <w:rPr>
                <w:noProof/>
                <w:webHidden/>
              </w:rPr>
              <w:instrText xml:space="preserve"> PAGEREF _Toc206069419 \h </w:instrText>
            </w:r>
            <w:r>
              <w:rPr>
                <w:noProof/>
                <w:webHidden/>
              </w:rPr>
            </w:r>
            <w:r>
              <w:rPr>
                <w:noProof/>
                <w:webHidden/>
              </w:rPr>
              <w:fldChar w:fldCharType="separate"/>
            </w:r>
            <w:r>
              <w:rPr>
                <w:noProof/>
                <w:webHidden/>
              </w:rPr>
              <w:t>4</w:t>
            </w:r>
            <w:r>
              <w:rPr>
                <w:noProof/>
                <w:webHidden/>
              </w:rPr>
              <w:fldChar w:fldCharType="end"/>
            </w:r>
          </w:hyperlink>
        </w:p>
        <w:p w14:paraId="4B0960CE" w14:textId="5F1E354F"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20" w:history="1">
            <w:r w:rsidRPr="00E4330D">
              <w:rPr>
                <w:rStyle w:val="Hipervnculo"/>
                <w:noProof/>
              </w:rPr>
              <w:t>Introducción</w:t>
            </w:r>
            <w:r>
              <w:rPr>
                <w:noProof/>
                <w:webHidden/>
              </w:rPr>
              <w:tab/>
            </w:r>
            <w:r>
              <w:rPr>
                <w:noProof/>
                <w:webHidden/>
              </w:rPr>
              <w:fldChar w:fldCharType="begin"/>
            </w:r>
            <w:r>
              <w:rPr>
                <w:noProof/>
                <w:webHidden/>
              </w:rPr>
              <w:instrText xml:space="preserve"> PAGEREF _Toc206069420 \h </w:instrText>
            </w:r>
            <w:r>
              <w:rPr>
                <w:noProof/>
                <w:webHidden/>
              </w:rPr>
            </w:r>
            <w:r>
              <w:rPr>
                <w:noProof/>
                <w:webHidden/>
              </w:rPr>
              <w:fldChar w:fldCharType="separate"/>
            </w:r>
            <w:r>
              <w:rPr>
                <w:noProof/>
                <w:webHidden/>
              </w:rPr>
              <w:t>5</w:t>
            </w:r>
            <w:r>
              <w:rPr>
                <w:noProof/>
                <w:webHidden/>
              </w:rPr>
              <w:fldChar w:fldCharType="end"/>
            </w:r>
          </w:hyperlink>
        </w:p>
        <w:p w14:paraId="41D393E1" w14:textId="25AD1A50"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21" w:history="1">
            <w:r w:rsidRPr="00E4330D">
              <w:rPr>
                <w:rStyle w:val="Hipervnculo"/>
              </w:rPr>
              <w:t>1.1. Motivación</w:t>
            </w:r>
            <w:r>
              <w:rPr>
                <w:webHidden/>
              </w:rPr>
              <w:tab/>
            </w:r>
            <w:r>
              <w:rPr>
                <w:webHidden/>
              </w:rPr>
              <w:fldChar w:fldCharType="begin"/>
            </w:r>
            <w:r>
              <w:rPr>
                <w:webHidden/>
              </w:rPr>
              <w:instrText xml:space="preserve"> PAGEREF _Toc206069421 \h </w:instrText>
            </w:r>
            <w:r>
              <w:rPr>
                <w:webHidden/>
              </w:rPr>
            </w:r>
            <w:r>
              <w:rPr>
                <w:webHidden/>
              </w:rPr>
              <w:fldChar w:fldCharType="separate"/>
            </w:r>
            <w:r>
              <w:rPr>
                <w:webHidden/>
              </w:rPr>
              <w:t>5</w:t>
            </w:r>
            <w:r>
              <w:rPr>
                <w:webHidden/>
              </w:rPr>
              <w:fldChar w:fldCharType="end"/>
            </w:r>
          </w:hyperlink>
        </w:p>
        <w:p w14:paraId="6CDCFECB" w14:textId="67EF904A"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22" w:history="1">
            <w:r w:rsidRPr="00E4330D">
              <w:rPr>
                <w:rStyle w:val="Hipervnculo"/>
              </w:rPr>
              <w:t>1.2. Objetivos</w:t>
            </w:r>
            <w:r>
              <w:rPr>
                <w:webHidden/>
              </w:rPr>
              <w:tab/>
            </w:r>
            <w:r>
              <w:rPr>
                <w:webHidden/>
              </w:rPr>
              <w:fldChar w:fldCharType="begin"/>
            </w:r>
            <w:r>
              <w:rPr>
                <w:webHidden/>
              </w:rPr>
              <w:instrText xml:space="preserve"> PAGEREF _Toc206069422 \h </w:instrText>
            </w:r>
            <w:r>
              <w:rPr>
                <w:webHidden/>
              </w:rPr>
            </w:r>
            <w:r>
              <w:rPr>
                <w:webHidden/>
              </w:rPr>
              <w:fldChar w:fldCharType="separate"/>
            </w:r>
            <w:r>
              <w:rPr>
                <w:webHidden/>
              </w:rPr>
              <w:t>6</w:t>
            </w:r>
            <w:r>
              <w:rPr>
                <w:webHidden/>
              </w:rPr>
              <w:fldChar w:fldCharType="end"/>
            </w:r>
          </w:hyperlink>
        </w:p>
        <w:p w14:paraId="7527ACB3" w14:textId="6BCE2940"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23" w:history="1">
            <w:r w:rsidRPr="00E4330D">
              <w:rPr>
                <w:rStyle w:val="Hipervnculo"/>
              </w:rPr>
              <w:t>1.3. Antecedentes</w:t>
            </w:r>
            <w:r>
              <w:rPr>
                <w:webHidden/>
              </w:rPr>
              <w:tab/>
            </w:r>
            <w:r>
              <w:rPr>
                <w:webHidden/>
              </w:rPr>
              <w:fldChar w:fldCharType="begin"/>
            </w:r>
            <w:r>
              <w:rPr>
                <w:webHidden/>
              </w:rPr>
              <w:instrText xml:space="preserve"> PAGEREF _Toc206069423 \h </w:instrText>
            </w:r>
            <w:r>
              <w:rPr>
                <w:webHidden/>
              </w:rPr>
            </w:r>
            <w:r>
              <w:rPr>
                <w:webHidden/>
              </w:rPr>
              <w:fldChar w:fldCharType="separate"/>
            </w:r>
            <w:r>
              <w:rPr>
                <w:webHidden/>
              </w:rPr>
              <w:t>7</w:t>
            </w:r>
            <w:r>
              <w:rPr>
                <w:webHidden/>
              </w:rPr>
              <w:fldChar w:fldCharType="end"/>
            </w:r>
          </w:hyperlink>
        </w:p>
        <w:p w14:paraId="0E195215" w14:textId="3D3C3BC0"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24" w:history="1">
            <w:r w:rsidRPr="00E4330D">
              <w:rPr>
                <w:rStyle w:val="Hipervnculo"/>
              </w:rPr>
              <w:t>1.4. Metodología</w:t>
            </w:r>
            <w:r>
              <w:rPr>
                <w:webHidden/>
              </w:rPr>
              <w:tab/>
            </w:r>
            <w:r>
              <w:rPr>
                <w:webHidden/>
              </w:rPr>
              <w:fldChar w:fldCharType="begin"/>
            </w:r>
            <w:r>
              <w:rPr>
                <w:webHidden/>
              </w:rPr>
              <w:instrText xml:space="preserve"> PAGEREF _Toc206069424 \h </w:instrText>
            </w:r>
            <w:r>
              <w:rPr>
                <w:webHidden/>
              </w:rPr>
            </w:r>
            <w:r>
              <w:rPr>
                <w:webHidden/>
              </w:rPr>
              <w:fldChar w:fldCharType="separate"/>
            </w:r>
            <w:r>
              <w:rPr>
                <w:webHidden/>
              </w:rPr>
              <w:t>8</w:t>
            </w:r>
            <w:r>
              <w:rPr>
                <w:webHidden/>
              </w:rPr>
              <w:fldChar w:fldCharType="end"/>
            </w:r>
          </w:hyperlink>
        </w:p>
        <w:p w14:paraId="7C6E9743" w14:textId="362BBA3F"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25" w:history="1">
            <w:r w:rsidRPr="00E4330D">
              <w:rPr>
                <w:rStyle w:val="Hipervnculo"/>
              </w:rPr>
              <w:t>1.4.1. Sprints</w:t>
            </w:r>
            <w:r>
              <w:rPr>
                <w:webHidden/>
              </w:rPr>
              <w:tab/>
            </w:r>
            <w:r>
              <w:rPr>
                <w:webHidden/>
              </w:rPr>
              <w:fldChar w:fldCharType="begin"/>
            </w:r>
            <w:r>
              <w:rPr>
                <w:webHidden/>
              </w:rPr>
              <w:instrText xml:space="preserve"> PAGEREF _Toc206069425 \h </w:instrText>
            </w:r>
            <w:r>
              <w:rPr>
                <w:webHidden/>
              </w:rPr>
            </w:r>
            <w:r>
              <w:rPr>
                <w:webHidden/>
              </w:rPr>
              <w:fldChar w:fldCharType="separate"/>
            </w:r>
            <w:r>
              <w:rPr>
                <w:webHidden/>
              </w:rPr>
              <w:t>9</w:t>
            </w:r>
            <w:r>
              <w:rPr>
                <w:webHidden/>
              </w:rPr>
              <w:fldChar w:fldCharType="end"/>
            </w:r>
          </w:hyperlink>
        </w:p>
        <w:p w14:paraId="39ADE8EA" w14:textId="563290C5"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26" w:history="1">
            <w:r w:rsidRPr="00E4330D">
              <w:rPr>
                <w:rStyle w:val="Hipervnculo"/>
              </w:rPr>
              <w:t>1.5. Organización del documento</w:t>
            </w:r>
            <w:r>
              <w:rPr>
                <w:webHidden/>
              </w:rPr>
              <w:tab/>
            </w:r>
            <w:r>
              <w:rPr>
                <w:webHidden/>
              </w:rPr>
              <w:fldChar w:fldCharType="begin"/>
            </w:r>
            <w:r>
              <w:rPr>
                <w:webHidden/>
              </w:rPr>
              <w:instrText xml:space="preserve"> PAGEREF _Toc206069426 \h </w:instrText>
            </w:r>
            <w:r>
              <w:rPr>
                <w:webHidden/>
              </w:rPr>
            </w:r>
            <w:r>
              <w:rPr>
                <w:webHidden/>
              </w:rPr>
              <w:fldChar w:fldCharType="separate"/>
            </w:r>
            <w:r>
              <w:rPr>
                <w:webHidden/>
              </w:rPr>
              <w:t>16</w:t>
            </w:r>
            <w:r>
              <w:rPr>
                <w:webHidden/>
              </w:rPr>
              <w:fldChar w:fldCharType="end"/>
            </w:r>
          </w:hyperlink>
        </w:p>
        <w:p w14:paraId="5FCD3159" w14:textId="36D18C9E"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27" w:history="1">
            <w:r w:rsidRPr="00E4330D">
              <w:rPr>
                <w:rStyle w:val="Hipervnculo"/>
                <w:noProof/>
              </w:rPr>
              <w:t>Tecnologías y Herramientas</w:t>
            </w:r>
            <w:r>
              <w:rPr>
                <w:noProof/>
                <w:webHidden/>
              </w:rPr>
              <w:tab/>
            </w:r>
            <w:r>
              <w:rPr>
                <w:noProof/>
                <w:webHidden/>
              </w:rPr>
              <w:fldChar w:fldCharType="begin"/>
            </w:r>
            <w:r>
              <w:rPr>
                <w:noProof/>
                <w:webHidden/>
              </w:rPr>
              <w:instrText xml:space="preserve"> PAGEREF _Toc206069427 \h </w:instrText>
            </w:r>
            <w:r>
              <w:rPr>
                <w:noProof/>
                <w:webHidden/>
              </w:rPr>
            </w:r>
            <w:r>
              <w:rPr>
                <w:noProof/>
                <w:webHidden/>
              </w:rPr>
              <w:fldChar w:fldCharType="separate"/>
            </w:r>
            <w:r>
              <w:rPr>
                <w:noProof/>
                <w:webHidden/>
              </w:rPr>
              <w:t>17</w:t>
            </w:r>
            <w:r>
              <w:rPr>
                <w:noProof/>
                <w:webHidden/>
              </w:rPr>
              <w:fldChar w:fldCharType="end"/>
            </w:r>
          </w:hyperlink>
        </w:p>
        <w:p w14:paraId="5DEB0317" w14:textId="13624E33"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28" w:history="1">
            <w:r w:rsidRPr="00E4330D">
              <w:rPr>
                <w:rStyle w:val="Hipervnculo"/>
              </w:rPr>
              <w:t>2.1. Base de Datos</w:t>
            </w:r>
            <w:r>
              <w:rPr>
                <w:webHidden/>
              </w:rPr>
              <w:tab/>
            </w:r>
            <w:r>
              <w:rPr>
                <w:webHidden/>
              </w:rPr>
              <w:fldChar w:fldCharType="begin"/>
            </w:r>
            <w:r>
              <w:rPr>
                <w:webHidden/>
              </w:rPr>
              <w:instrText xml:space="preserve"> PAGEREF _Toc206069428 \h </w:instrText>
            </w:r>
            <w:r>
              <w:rPr>
                <w:webHidden/>
              </w:rPr>
            </w:r>
            <w:r>
              <w:rPr>
                <w:webHidden/>
              </w:rPr>
              <w:fldChar w:fldCharType="separate"/>
            </w:r>
            <w:r>
              <w:rPr>
                <w:webHidden/>
              </w:rPr>
              <w:t>17</w:t>
            </w:r>
            <w:r>
              <w:rPr>
                <w:webHidden/>
              </w:rPr>
              <w:fldChar w:fldCharType="end"/>
            </w:r>
          </w:hyperlink>
        </w:p>
        <w:p w14:paraId="1BE26871" w14:textId="7850FF7A"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29" w:history="1">
            <w:r w:rsidRPr="00E4330D">
              <w:rPr>
                <w:rStyle w:val="Hipervnculo"/>
              </w:rPr>
              <w:t>2.2. Servidor de Backend</w:t>
            </w:r>
            <w:r>
              <w:rPr>
                <w:webHidden/>
              </w:rPr>
              <w:tab/>
            </w:r>
            <w:r>
              <w:rPr>
                <w:webHidden/>
              </w:rPr>
              <w:fldChar w:fldCharType="begin"/>
            </w:r>
            <w:r>
              <w:rPr>
                <w:webHidden/>
              </w:rPr>
              <w:instrText xml:space="preserve"> PAGEREF _Toc206069429 \h </w:instrText>
            </w:r>
            <w:r>
              <w:rPr>
                <w:webHidden/>
              </w:rPr>
            </w:r>
            <w:r>
              <w:rPr>
                <w:webHidden/>
              </w:rPr>
              <w:fldChar w:fldCharType="separate"/>
            </w:r>
            <w:r>
              <w:rPr>
                <w:webHidden/>
              </w:rPr>
              <w:t>18</w:t>
            </w:r>
            <w:r>
              <w:rPr>
                <w:webHidden/>
              </w:rPr>
              <w:fldChar w:fldCharType="end"/>
            </w:r>
          </w:hyperlink>
        </w:p>
        <w:p w14:paraId="57CD7DC8" w14:textId="1B1B32B1"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30" w:history="1">
            <w:r w:rsidRPr="00E4330D">
              <w:rPr>
                <w:rStyle w:val="Hipervnculo"/>
              </w:rPr>
              <w:t>2.3. Aplicación de Frontend</w:t>
            </w:r>
            <w:r>
              <w:rPr>
                <w:webHidden/>
              </w:rPr>
              <w:tab/>
            </w:r>
            <w:r>
              <w:rPr>
                <w:webHidden/>
              </w:rPr>
              <w:fldChar w:fldCharType="begin"/>
            </w:r>
            <w:r>
              <w:rPr>
                <w:webHidden/>
              </w:rPr>
              <w:instrText xml:space="preserve"> PAGEREF _Toc206069430 \h </w:instrText>
            </w:r>
            <w:r>
              <w:rPr>
                <w:webHidden/>
              </w:rPr>
            </w:r>
            <w:r>
              <w:rPr>
                <w:webHidden/>
              </w:rPr>
              <w:fldChar w:fldCharType="separate"/>
            </w:r>
            <w:r>
              <w:rPr>
                <w:webHidden/>
              </w:rPr>
              <w:t>18</w:t>
            </w:r>
            <w:r>
              <w:rPr>
                <w:webHidden/>
              </w:rPr>
              <w:fldChar w:fldCharType="end"/>
            </w:r>
          </w:hyperlink>
        </w:p>
        <w:p w14:paraId="015F4D7B" w14:textId="798E4823"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31" w:history="1">
            <w:r w:rsidRPr="00E4330D">
              <w:rPr>
                <w:rStyle w:val="Hipervnculo"/>
              </w:rPr>
              <w:t>2.4. Desarrollo del código</w:t>
            </w:r>
            <w:r>
              <w:rPr>
                <w:webHidden/>
              </w:rPr>
              <w:tab/>
            </w:r>
            <w:r>
              <w:rPr>
                <w:webHidden/>
              </w:rPr>
              <w:fldChar w:fldCharType="begin"/>
            </w:r>
            <w:r>
              <w:rPr>
                <w:webHidden/>
              </w:rPr>
              <w:instrText xml:space="preserve"> PAGEREF _Toc206069431 \h </w:instrText>
            </w:r>
            <w:r>
              <w:rPr>
                <w:webHidden/>
              </w:rPr>
            </w:r>
            <w:r>
              <w:rPr>
                <w:webHidden/>
              </w:rPr>
              <w:fldChar w:fldCharType="separate"/>
            </w:r>
            <w:r>
              <w:rPr>
                <w:webHidden/>
              </w:rPr>
              <w:t>19</w:t>
            </w:r>
            <w:r>
              <w:rPr>
                <w:webHidden/>
              </w:rPr>
              <w:fldChar w:fldCharType="end"/>
            </w:r>
          </w:hyperlink>
        </w:p>
        <w:p w14:paraId="402C29C5" w14:textId="5895A61E"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32" w:history="1">
            <w:r w:rsidRPr="00E4330D">
              <w:rPr>
                <w:rStyle w:val="Hipervnculo"/>
              </w:rPr>
              <w:t>2.5. Creación de diagramas y bocetos</w:t>
            </w:r>
            <w:r>
              <w:rPr>
                <w:webHidden/>
              </w:rPr>
              <w:tab/>
            </w:r>
            <w:r>
              <w:rPr>
                <w:webHidden/>
              </w:rPr>
              <w:fldChar w:fldCharType="begin"/>
            </w:r>
            <w:r>
              <w:rPr>
                <w:webHidden/>
              </w:rPr>
              <w:instrText xml:space="preserve"> PAGEREF _Toc206069432 \h </w:instrText>
            </w:r>
            <w:r>
              <w:rPr>
                <w:webHidden/>
              </w:rPr>
            </w:r>
            <w:r>
              <w:rPr>
                <w:webHidden/>
              </w:rPr>
              <w:fldChar w:fldCharType="separate"/>
            </w:r>
            <w:r>
              <w:rPr>
                <w:webHidden/>
              </w:rPr>
              <w:t>19</w:t>
            </w:r>
            <w:r>
              <w:rPr>
                <w:webHidden/>
              </w:rPr>
              <w:fldChar w:fldCharType="end"/>
            </w:r>
          </w:hyperlink>
        </w:p>
        <w:p w14:paraId="794B4C59" w14:textId="6A33E88F"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33" w:history="1">
            <w:r w:rsidRPr="00E4330D">
              <w:rPr>
                <w:rStyle w:val="Hipervnculo"/>
              </w:rPr>
              <w:t>2.5.1. DIagramas</w:t>
            </w:r>
            <w:r>
              <w:rPr>
                <w:webHidden/>
              </w:rPr>
              <w:tab/>
            </w:r>
            <w:r>
              <w:rPr>
                <w:webHidden/>
              </w:rPr>
              <w:fldChar w:fldCharType="begin"/>
            </w:r>
            <w:r>
              <w:rPr>
                <w:webHidden/>
              </w:rPr>
              <w:instrText xml:space="preserve"> PAGEREF _Toc206069433 \h </w:instrText>
            </w:r>
            <w:r>
              <w:rPr>
                <w:webHidden/>
              </w:rPr>
            </w:r>
            <w:r>
              <w:rPr>
                <w:webHidden/>
              </w:rPr>
              <w:fldChar w:fldCharType="separate"/>
            </w:r>
            <w:r>
              <w:rPr>
                <w:webHidden/>
              </w:rPr>
              <w:t>19</w:t>
            </w:r>
            <w:r>
              <w:rPr>
                <w:webHidden/>
              </w:rPr>
              <w:fldChar w:fldCharType="end"/>
            </w:r>
          </w:hyperlink>
        </w:p>
        <w:p w14:paraId="58BCD935" w14:textId="5BDE646C"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34" w:history="1">
            <w:r w:rsidRPr="00E4330D">
              <w:rPr>
                <w:rStyle w:val="Hipervnculo"/>
                <w:lang w:val="es-ES"/>
              </w:rPr>
              <w:t>2.5.2. Bocetos</w:t>
            </w:r>
            <w:r>
              <w:rPr>
                <w:webHidden/>
              </w:rPr>
              <w:tab/>
            </w:r>
            <w:r>
              <w:rPr>
                <w:webHidden/>
              </w:rPr>
              <w:fldChar w:fldCharType="begin"/>
            </w:r>
            <w:r>
              <w:rPr>
                <w:webHidden/>
              </w:rPr>
              <w:instrText xml:space="preserve"> PAGEREF _Toc206069434 \h </w:instrText>
            </w:r>
            <w:r>
              <w:rPr>
                <w:webHidden/>
              </w:rPr>
            </w:r>
            <w:r>
              <w:rPr>
                <w:webHidden/>
              </w:rPr>
              <w:fldChar w:fldCharType="separate"/>
            </w:r>
            <w:r>
              <w:rPr>
                <w:webHidden/>
              </w:rPr>
              <w:t>20</w:t>
            </w:r>
            <w:r>
              <w:rPr>
                <w:webHidden/>
              </w:rPr>
              <w:fldChar w:fldCharType="end"/>
            </w:r>
          </w:hyperlink>
        </w:p>
        <w:p w14:paraId="5FE5AF3A" w14:textId="319ED0DC"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35" w:history="1">
            <w:r w:rsidRPr="00E4330D">
              <w:rPr>
                <w:rStyle w:val="Hipervnculo"/>
                <w:noProof/>
              </w:rPr>
              <w:t>Especificación y analisis</w:t>
            </w:r>
            <w:r>
              <w:rPr>
                <w:noProof/>
                <w:webHidden/>
              </w:rPr>
              <w:tab/>
            </w:r>
            <w:r>
              <w:rPr>
                <w:noProof/>
                <w:webHidden/>
              </w:rPr>
              <w:fldChar w:fldCharType="begin"/>
            </w:r>
            <w:r>
              <w:rPr>
                <w:noProof/>
                <w:webHidden/>
              </w:rPr>
              <w:instrText xml:space="preserve"> PAGEREF _Toc206069435 \h </w:instrText>
            </w:r>
            <w:r>
              <w:rPr>
                <w:noProof/>
                <w:webHidden/>
              </w:rPr>
            </w:r>
            <w:r>
              <w:rPr>
                <w:noProof/>
                <w:webHidden/>
              </w:rPr>
              <w:fldChar w:fldCharType="separate"/>
            </w:r>
            <w:r>
              <w:rPr>
                <w:noProof/>
                <w:webHidden/>
              </w:rPr>
              <w:t>21</w:t>
            </w:r>
            <w:r>
              <w:rPr>
                <w:noProof/>
                <w:webHidden/>
              </w:rPr>
              <w:fldChar w:fldCharType="end"/>
            </w:r>
          </w:hyperlink>
        </w:p>
        <w:p w14:paraId="09803045" w14:textId="2B8F591A"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36" w:history="1">
            <w:r w:rsidRPr="00E4330D">
              <w:rPr>
                <w:rStyle w:val="Hipervnculo"/>
              </w:rPr>
              <w:t>3.1. Gestión de riesgos</w:t>
            </w:r>
            <w:r>
              <w:rPr>
                <w:webHidden/>
              </w:rPr>
              <w:tab/>
            </w:r>
            <w:r>
              <w:rPr>
                <w:webHidden/>
              </w:rPr>
              <w:fldChar w:fldCharType="begin"/>
            </w:r>
            <w:r>
              <w:rPr>
                <w:webHidden/>
              </w:rPr>
              <w:instrText xml:space="preserve"> PAGEREF _Toc206069436 \h </w:instrText>
            </w:r>
            <w:r>
              <w:rPr>
                <w:webHidden/>
              </w:rPr>
            </w:r>
            <w:r>
              <w:rPr>
                <w:webHidden/>
              </w:rPr>
              <w:fldChar w:fldCharType="separate"/>
            </w:r>
            <w:r>
              <w:rPr>
                <w:webHidden/>
              </w:rPr>
              <w:t>21</w:t>
            </w:r>
            <w:r>
              <w:rPr>
                <w:webHidden/>
              </w:rPr>
              <w:fldChar w:fldCharType="end"/>
            </w:r>
          </w:hyperlink>
        </w:p>
        <w:p w14:paraId="15C885A2" w14:textId="5978E0D5"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37" w:history="1">
            <w:r w:rsidRPr="00E4330D">
              <w:rPr>
                <w:rStyle w:val="Hipervnculo"/>
              </w:rPr>
              <w:t>3.2. Análisis de requisitos</w:t>
            </w:r>
            <w:r>
              <w:rPr>
                <w:webHidden/>
              </w:rPr>
              <w:tab/>
            </w:r>
            <w:r>
              <w:rPr>
                <w:webHidden/>
              </w:rPr>
              <w:fldChar w:fldCharType="begin"/>
            </w:r>
            <w:r>
              <w:rPr>
                <w:webHidden/>
              </w:rPr>
              <w:instrText xml:space="preserve"> PAGEREF _Toc206069437 \h </w:instrText>
            </w:r>
            <w:r>
              <w:rPr>
                <w:webHidden/>
              </w:rPr>
            </w:r>
            <w:r>
              <w:rPr>
                <w:webHidden/>
              </w:rPr>
              <w:fldChar w:fldCharType="separate"/>
            </w:r>
            <w:r>
              <w:rPr>
                <w:webHidden/>
              </w:rPr>
              <w:t>24</w:t>
            </w:r>
            <w:r>
              <w:rPr>
                <w:webHidden/>
              </w:rPr>
              <w:fldChar w:fldCharType="end"/>
            </w:r>
          </w:hyperlink>
        </w:p>
        <w:p w14:paraId="48BB6507" w14:textId="3D8B1F42"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38" w:history="1">
            <w:r w:rsidRPr="00E4330D">
              <w:rPr>
                <w:rStyle w:val="Hipervnculo"/>
              </w:rPr>
              <w:t>3.2.1. Historias de usuario - Requisitos funcionales</w:t>
            </w:r>
            <w:r>
              <w:rPr>
                <w:webHidden/>
              </w:rPr>
              <w:tab/>
            </w:r>
            <w:r>
              <w:rPr>
                <w:webHidden/>
              </w:rPr>
              <w:fldChar w:fldCharType="begin"/>
            </w:r>
            <w:r>
              <w:rPr>
                <w:webHidden/>
              </w:rPr>
              <w:instrText xml:space="preserve"> PAGEREF _Toc206069438 \h </w:instrText>
            </w:r>
            <w:r>
              <w:rPr>
                <w:webHidden/>
              </w:rPr>
            </w:r>
            <w:r>
              <w:rPr>
                <w:webHidden/>
              </w:rPr>
              <w:fldChar w:fldCharType="separate"/>
            </w:r>
            <w:r>
              <w:rPr>
                <w:webHidden/>
              </w:rPr>
              <w:t>24</w:t>
            </w:r>
            <w:r>
              <w:rPr>
                <w:webHidden/>
              </w:rPr>
              <w:fldChar w:fldCharType="end"/>
            </w:r>
          </w:hyperlink>
        </w:p>
        <w:p w14:paraId="581F9AD4" w14:textId="78FA81DB"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39" w:history="1">
            <w:r w:rsidRPr="00E4330D">
              <w:rPr>
                <w:rStyle w:val="Hipervnculo"/>
              </w:rPr>
              <w:t>3.2.2. Historias de usuario – Requisitos no funcionales</w:t>
            </w:r>
            <w:r>
              <w:rPr>
                <w:webHidden/>
              </w:rPr>
              <w:tab/>
            </w:r>
            <w:r>
              <w:rPr>
                <w:webHidden/>
              </w:rPr>
              <w:fldChar w:fldCharType="begin"/>
            </w:r>
            <w:r>
              <w:rPr>
                <w:webHidden/>
              </w:rPr>
              <w:instrText xml:space="preserve"> PAGEREF _Toc206069439 \h </w:instrText>
            </w:r>
            <w:r>
              <w:rPr>
                <w:webHidden/>
              </w:rPr>
            </w:r>
            <w:r>
              <w:rPr>
                <w:webHidden/>
              </w:rPr>
              <w:fldChar w:fldCharType="separate"/>
            </w:r>
            <w:r>
              <w:rPr>
                <w:webHidden/>
              </w:rPr>
              <w:t>26</w:t>
            </w:r>
            <w:r>
              <w:rPr>
                <w:webHidden/>
              </w:rPr>
              <w:fldChar w:fldCharType="end"/>
            </w:r>
          </w:hyperlink>
        </w:p>
        <w:p w14:paraId="4F839653" w14:textId="7579384F"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40" w:history="1">
            <w:r w:rsidRPr="00E4330D">
              <w:rPr>
                <w:rStyle w:val="Hipervnculo"/>
              </w:rPr>
              <w:t>3.3. Casos de uso</w:t>
            </w:r>
            <w:r>
              <w:rPr>
                <w:webHidden/>
              </w:rPr>
              <w:tab/>
            </w:r>
            <w:r>
              <w:rPr>
                <w:webHidden/>
              </w:rPr>
              <w:fldChar w:fldCharType="begin"/>
            </w:r>
            <w:r>
              <w:rPr>
                <w:webHidden/>
              </w:rPr>
              <w:instrText xml:space="preserve"> PAGEREF _Toc206069440 \h </w:instrText>
            </w:r>
            <w:r>
              <w:rPr>
                <w:webHidden/>
              </w:rPr>
            </w:r>
            <w:r>
              <w:rPr>
                <w:webHidden/>
              </w:rPr>
              <w:fldChar w:fldCharType="separate"/>
            </w:r>
            <w:r>
              <w:rPr>
                <w:webHidden/>
              </w:rPr>
              <w:t>27</w:t>
            </w:r>
            <w:r>
              <w:rPr>
                <w:webHidden/>
              </w:rPr>
              <w:fldChar w:fldCharType="end"/>
            </w:r>
          </w:hyperlink>
        </w:p>
        <w:p w14:paraId="062AC9CB" w14:textId="2170746E"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41" w:history="1">
            <w:r w:rsidRPr="00E4330D">
              <w:rPr>
                <w:rStyle w:val="Hipervnculo"/>
              </w:rPr>
              <w:t>3.4. Modelo de dominio</w:t>
            </w:r>
            <w:r>
              <w:rPr>
                <w:webHidden/>
              </w:rPr>
              <w:tab/>
            </w:r>
            <w:r>
              <w:rPr>
                <w:webHidden/>
              </w:rPr>
              <w:fldChar w:fldCharType="begin"/>
            </w:r>
            <w:r>
              <w:rPr>
                <w:webHidden/>
              </w:rPr>
              <w:instrText xml:space="preserve"> PAGEREF _Toc206069441 \h </w:instrText>
            </w:r>
            <w:r>
              <w:rPr>
                <w:webHidden/>
              </w:rPr>
            </w:r>
            <w:r>
              <w:rPr>
                <w:webHidden/>
              </w:rPr>
              <w:fldChar w:fldCharType="separate"/>
            </w:r>
            <w:r>
              <w:rPr>
                <w:webHidden/>
              </w:rPr>
              <w:t>38</w:t>
            </w:r>
            <w:r>
              <w:rPr>
                <w:webHidden/>
              </w:rPr>
              <w:fldChar w:fldCharType="end"/>
            </w:r>
          </w:hyperlink>
        </w:p>
        <w:p w14:paraId="328C29D8" w14:textId="1D6158B2"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42" w:history="1">
            <w:r w:rsidRPr="00E4330D">
              <w:rPr>
                <w:rStyle w:val="Hipervnculo"/>
              </w:rPr>
              <w:t>3.5. Diagramas de secuencia</w:t>
            </w:r>
            <w:r>
              <w:rPr>
                <w:webHidden/>
              </w:rPr>
              <w:tab/>
            </w:r>
            <w:r>
              <w:rPr>
                <w:webHidden/>
              </w:rPr>
              <w:fldChar w:fldCharType="begin"/>
            </w:r>
            <w:r>
              <w:rPr>
                <w:webHidden/>
              </w:rPr>
              <w:instrText xml:space="preserve"> PAGEREF _Toc206069442 \h </w:instrText>
            </w:r>
            <w:r>
              <w:rPr>
                <w:webHidden/>
              </w:rPr>
            </w:r>
            <w:r>
              <w:rPr>
                <w:webHidden/>
              </w:rPr>
              <w:fldChar w:fldCharType="separate"/>
            </w:r>
            <w:r>
              <w:rPr>
                <w:webHidden/>
              </w:rPr>
              <w:t>39</w:t>
            </w:r>
            <w:r>
              <w:rPr>
                <w:webHidden/>
              </w:rPr>
              <w:fldChar w:fldCharType="end"/>
            </w:r>
          </w:hyperlink>
        </w:p>
        <w:p w14:paraId="462E06AE" w14:textId="6C953A3E"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43" w:history="1">
            <w:r w:rsidRPr="00E4330D">
              <w:rPr>
                <w:rStyle w:val="Hipervnculo"/>
                <w:noProof/>
              </w:rPr>
              <w:t>Diseño del sistema</w:t>
            </w:r>
            <w:r>
              <w:rPr>
                <w:noProof/>
                <w:webHidden/>
              </w:rPr>
              <w:tab/>
            </w:r>
            <w:r>
              <w:rPr>
                <w:noProof/>
                <w:webHidden/>
              </w:rPr>
              <w:fldChar w:fldCharType="begin"/>
            </w:r>
            <w:r>
              <w:rPr>
                <w:noProof/>
                <w:webHidden/>
              </w:rPr>
              <w:instrText xml:space="preserve"> PAGEREF _Toc206069443 \h </w:instrText>
            </w:r>
            <w:r>
              <w:rPr>
                <w:noProof/>
                <w:webHidden/>
              </w:rPr>
            </w:r>
            <w:r>
              <w:rPr>
                <w:noProof/>
                <w:webHidden/>
              </w:rPr>
              <w:fldChar w:fldCharType="separate"/>
            </w:r>
            <w:r>
              <w:rPr>
                <w:noProof/>
                <w:webHidden/>
              </w:rPr>
              <w:t>41</w:t>
            </w:r>
            <w:r>
              <w:rPr>
                <w:noProof/>
                <w:webHidden/>
              </w:rPr>
              <w:fldChar w:fldCharType="end"/>
            </w:r>
          </w:hyperlink>
        </w:p>
        <w:p w14:paraId="6EC3186D" w14:textId="70A246B3"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44" w:history="1">
            <w:r w:rsidRPr="00E4330D">
              <w:rPr>
                <w:rStyle w:val="Hipervnculo"/>
              </w:rPr>
              <w:t>4.1. Interfaz de la aplicación</w:t>
            </w:r>
            <w:r>
              <w:rPr>
                <w:webHidden/>
              </w:rPr>
              <w:tab/>
            </w:r>
            <w:r>
              <w:rPr>
                <w:webHidden/>
              </w:rPr>
              <w:fldChar w:fldCharType="begin"/>
            </w:r>
            <w:r>
              <w:rPr>
                <w:webHidden/>
              </w:rPr>
              <w:instrText xml:space="preserve"> PAGEREF _Toc206069444 \h </w:instrText>
            </w:r>
            <w:r>
              <w:rPr>
                <w:webHidden/>
              </w:rPr>
            </w:r>
            <w:r>
              <w:rPr>
                <w:webHidden/>
              </w:rPr>
              <w:fldChar w:fldCharType="separate"/>
            </w:r>
            <w:r>
              <w:rPr>
                <w:webHidden/>
              </w:rPr>
              <w:t>41</w:t>
            </w:r>
            <w:r>
              <w:rPr>
                <w:webHidden/>
              </w:rPr>
              <w:fldChar w:fldCharType="end"/>
            </w:r>
          </w:hyperlink>
        </w:p>
        <w:p w14:paraId="4D8CF7EC" w14:textId="56588463"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45" w:history="1">
            <w:r w:rsidRPr="00E4330D">
              <w:rPr>
                <w:rStyle w:val="Hipervnculo"/>
              </w:rPr>
              <w:t>4.1.1. Bocetos de la aplicación</w:t>
            </w:r>
            <w:r>
              <w:rPr>
                <w:webHidden/>
              </w:rPr>
              <w:tab/>
            </w:r>
            <w:r>
              <w:rPr>
                <w:webHidden/>
              </w:rPr>
              <w:fldChar w:fldCharType="begin"/>
            </w:r>
            <w:r>
              <w:rPr>
                <w:webHidden/>
              </w:rPr>
              <w:instrText xml:space="preserve"> PAGEREF _Toc206069445 \h </w:instrText>
            </w:r>
            <w:r>
              <w:rPr>
                <w:webHidden/>
              </w:rPr>
            </w:r>
            <w:r>
              <w:rPr>
                <w:webHidden/>
              </w:rPr>
              <w:fldChar w:fldCharType="separate"/>
            </w:r>
            <w:r>
              <w:rPr>
                <w:webHidden/>
              </w:rPr>
              <w:t>42</w:t>
            </w:r>
            <w:r>
              <w:rPr>
                <w:webHidden/>
              </w:rPr>
              <w:fldChar w:fldCharType="end"/>
            </w:r>
          </w:hyperlink>
        </w:p>
        <w:p w14:paraId="340FE8FC" w14:textId="33586E4A"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46" w:history="1">
            <w:r w:rsidRPr="00E4330D">
              <w:rPr>
                <w:rStyle w:val="Hipervnculo"/>
              </w:rPr>
              <w:t>4.1.2. Usabilidad</w:t>
            </w:r>
            <w:r>
              <w:rPr>
                <w:webHidden/>
              </w:rPr>
              <w:tab/>
            </w:r>
            <w:r>
              <w:rPr>
                <w:webHidden/>
              </w:rPr>
              <w:fldChar w:fldCharType="begin"/>
            </w:r>
            <w:r>
              <w:rPr>
                <w:webHidden/>
              </w:rPr>
              <w:instrText xml:space="preserve"> PAGEREF _Toc206069446 \h </w:instrText>
            </w:r>
            <w:r>
              <w:rPr>
                <w:webHidden/>
              </w:rPr>
            </w:r>
            <w:r>
              <w:rPr>
                <w:webHidden/>
              </w:rPr>
              <w:fldChar w:fldCharType="separate"/>
            </w:r>
            <w:r>
              <w:rPr>
                <w:webHidden/>
              </w:rPr>
              <w:t>44</w:t>
            </w:r>
            <w:r>
              <w:rPr>
                <w:webHidden/>
              </w:rPr>
              <w:fldChar w:fldCharType="end"/>
            </w:r>
          </w:hyperlink>
        </w:p>
        <w:p w14:paraId="6169D3A0" w14:textId="2C5B762A"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47" w:history="1">
            <w:r w:rsidRPr="00E4330D">
              <w:rPr>
                <w:rStyle w:val="Hipervnculo"/>
              </w:rPr>
              <w:t>4.1.3. Accesibilidad [20]</w:t>
            </w:r>
            <w:r>
              <w:rPr>
                <w:webHidden/>
              </w:rPr>
              <w:tab/>
            </w:r>
            <w:r>
              <w:rPr>
                <w:webHidden/>
              </w:rPr>
              <w:fldChar w:fldCharType="begin"/>
            </w:r>
            <w:r>
              <w:rPr>
                <w:webHidden/>
              </w:rPr>
              <w:instrText xml:space="preserve"> PAGEREF _Toc206069447 \h </w:instrText>
            </w:r>
            <w:r>
              <w:rPr>
                <w:webHidden/>
              </w:rPr>
            </w:r>
            <w:r>
              <w:rPr>
                <w:webHidden/>
              </w:rPr>
              <w:fldChar w:fldCharType="separate"/>
            </w:r>
            <w:r>
              <w:rPr>
                <w:webHidden/>
              </w:rPr>
              <w:t>45</w:t>
            </w:r>
            <w:r>
              <w:rPr>
                <w:webHidden/>
              </w:rPr>
              <w:fldChar w:fldCharType="end"/>
            </w:r>
          </w:hyperlink>
        </w:p>
        <w:p w14:paraId="33E8974A" w14:textId="2AE6D979"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48" w:history="1">
            <w:r w:rsidRPr="00E4330D">
              <w:rPr>
                <w:rStyle w:val="Hipervnculo"/>
              </w:rPr>
              <w:t>4.1.4. Responsive [21]</w:t>
            </w:r>
            <w:r>
              <w:rPr>
                <w:webHidden/>
              </w:rPr>
              <w:tab/>
            </w:r>
            <w:r>
              <w:rPr>
                <w:webHidden/>
              </w:rPr>
              <w:fldChar w:fldCharType="begin"/>
            </w:r>
            <w:r>
              <w:rPr>
                <w:webHidden/>
              </w:rPr>
              <w:instrText xml:space="preserve"> PAGEREF _Toc206069448 \h </w:instrText>
            </w:r>
            <w:r>
              <w:rPr>
                <w:webHidden/>
              </w:rPr>
            </w:r>
            <w:r>
              <w:rPr>
                <w:webHidden/>
              </w:rPr>
              <w:fldChar w:fldCharType="separate"/>
            </w:r>
            <w:r>
              <w:rPr>
                <w:webHidden/>
              </w:rPr>
              <w:t>46</w:t>
            </w:r>
            <w:r>
              <w:rPr>
                <w:webHidden/>
              </w:rPr>
              <w:fldChar w:fldCharType="end"/>
            </w:r>
          </w:hyperlink>
        </w:p>
        <w:p w14:paraId="7D00B684" w14:textId="1171E750"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49" w:history="1">
            <w:r w:rsidRPr="00E4330D">
              <w:rPr>
                <w:rStyle w:val="Hipervnculo"/>
                <w:noProof/>
              </w:rPr>
              <w:t>Implementación</w:t>
            </w:r>
            <w:r>
              <w:rPr>
                <w:noProof/>
                <w:webHidden/>
              </w:rPr>
              <w:tab/>
            </w:r>
            <w:r>
              <w:rPr>
                <w:noProof/>
                <w:webHidden/>
              </w:rPr>
              <w:fldChar w:fldCharType="begin"/>
            </w:r>
            <w:r>
              <w:rPr>
                <w:noProof/>
                <w:webHidden/>
              </w:rPr>
              <w:instrText xml:space="preserve"> PAGEREF _Toc206069449 \h </w:instrText>
            </w:r>
            <w:r>
              <w:rPr>
                <w:noProof/>
                <w:webHidden/>
              </w:rPr>
            </w:r>
            <w:r>
              <w:rPr>
                <w:noProof/>
                <w:webHidden/>
              </w:rPr>
              <w:fldChar w:fldCharType="separate"/>
            </w:r>
            <w:r>
              <w:rPr>
                <w:noProof/>
                <w:webHidden/>
              </w:rPr>
              <w:t>47</w:t>
            </w:r>
            <w:r>
              <w:rPr>
                <w:noProof/>
                <w:webHidden/>
              </w:rPr>
              <w:fldChar w:fldCharType="end"/>
            </w:r>
          </w:hyperlink>
        </w:p>
        <w:p w14:paraId="1F66CE7B" w14:textId="416940D6"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50" w:history="1">
            <w:r w:rsidRPr="00E4330D">
              <w:rPr>
                <w:rStyle w:val="Hipervnculo"/>
              </w:rPr>
              <w:t>5.1. Estructura del proyecto</w:t>
            </w:r>
            <w:r>
              <w:rPr>
                <w:webHidden/>
              </w:rPr>
              <w:tab/>
            </w:r>
            <w:r>
              <w:rPr>
                <w:webHidden/>
              </w:rPr>
              <w:fldChar w:fldCharType="begin"/>
            </w:r>
            <w:r>
              <w:rPr>
                <w:webHidden/>
              </w:rPr>
              <w:instrText xml:space="preserve"> PAGEREF _Toc206069450 \h </w:instrText>
            </w:r>
            <w:r>
              <w:rPr>
                <w:webHidden/>
              </w:rPr>
            </w:r>
            <w:r>
              <w:rPr>
                <w:webHidden/>
              </w:rPr>
              <w:fldChar w:fldCharType="separate"/>
            </w:r>
            <w:r>
              <w:rPr>
                <w:webHidden/>
              </w:rPr>
              <w:t>47</w:t>
            </w:r>
            <w:r>
              <w:rPr>
                <w:webHidden/>
              </w:rPr>
              <w:fldChar w:fldCharType="end"/>
            </w:r>
          </w:hyperlink>
        </w:p>
        <w:p w14:paraId="460C0725" w14:textId="7772EB31"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51" w:history="1">
            <w:r w:rsidRPr="00E4330D">
              <w:rPr>
                <w:rStyle w:val="Hipervnculo"/>
              </w:rPr>
              <w:t>5.1.1. Base de datos</w:t>
            </w:r>
            <w:r>
              <w:rPr>
                <w:webHidden/>
              </w:rPr>
              <w:tab/>
            </w:r>
            <w:r>
              <w:rPr>
                <w:webHidden/>
              </w:rPr>
              <w:fldChar w:fldCharType="begin"/>
            </w:r>
            <w:r>
              <w:rPr>
                <w:webHidden/>
              </w:rPr>
              <w:instrText xml:space="preserve"> PAGEREF _Toc206069451 \h </w:instrText>
            </w:r>
            <w:r>
              <w:rPr>
                <w:webHidden/>
              </w:rPr>
            </w:r>
            <w:r>
              <w:rPr>
                <w:webHidden/>
              </w:rPr>
              <w:fldChar w:fldCharType="separate"/>
            </w:r>
            <w:r>
              <w:rPr>
                <w:webHidden/>
              </w:rPr>
              <w:t>47</w:t>
            </w:r>
            <w:r>
              <w:rPr>
                <w:webHidden/>
              </w:rPr>
              <w:fldChar w:fldCharType="end"/>
            </w:r>
          </w:hyperlink>
        </w:p>
        <w:p w14:paraId="567AF4B3" w14:textId="6A9C85BB"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52" w:history="1">
            <w:r w:rsidRPr="00E4330D">
              <w:rPr>
                <w:rStyle w:val="Hipervnculo"/>
              </w:rPr>
              <w:t>5.1.2. Servidor - Backend</w:t>
            </w:r>
            <w:r>
              <w:rPr>
                <w:webHidden/>
              </w:rPr>
              <w:tab/>
            </w:r>
            <w:r>
              <w:rPr>
                <w:webHidden/>
              </w:rPr>
              <w:fldChar w:fldCharType="begin"/>
            </w:r>
            <w:r>
              <w:rPr>
                <w:webHidden/>
              </w:rPr>
              <w:instrText xml:space="preserve"> PAGEREF _Toc206069452 \h </w:instrText>
            </w:r>
            <w:r>
              <w:rPr>
                <w:webHidden/>
              </w:rPr>
            </w:r>
            <w:r>
              <w:rPr>
                <w:webHidden/>
              </w:rPr>
              <w:fldChar w:fldCharType="separate"/>
            </w:r>
            <w:r>
              <w:rPr>
                <w:webHidden/>
              </w:rPr>
              <w:t>48</w:t>
            </w:r>
            <w:r>
              <w:rPr>
                <w:webHidden/>
              </w:rPr>
              <w:fldChar w:fldCharType="end"/>
            </w:r>
          </w:hyperlink>
        </w:p>
        <w:p w14:paraId="460A6433" w14:textId="0BDEE351"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53" w:history="1">
            <w:r w:rsidRPr="00E4330D">
              <w:rPr>
                <w:rStyle w:val="Hipervnculo"/>
              </w:rPr>
              <w:t>5.1.3. Aplicación – Frontend</w:t>
            </w:r>
            <w:r>
              <w:rPr>
                <w:webHidden/>
              </w:rPr>
              <w:tab/>
            </w:r>
            <w:r>
              <w:rPr>
                <w:webHidden/>
              </w:rPr>
              <w:fldChar w:fldCharType="begin"/>
            </w:r>
            <w:r>
              <w:rPr>
                <w:webHidden/>
              </w:rPr>
              <w:instrText xml:space="preserve"> PAGEREF _Toc206069453 \h </w:instrText>
            </w:r>
            <w:r>
              <w:rPr>
                <w:webHidden/>
              </w:rPr>
            </w:r>
            <w:r>
              <w:rPr>
                <w:webHidden/>
              </w:rPr>
              <w:fldChar w:fldCharType="separate"/>
            </w:r>
            <w:r>
              <w:rPr>
                <w:webHidden/>
              </w:rPr>
              <w:t>50</w:t>
            </w:r>
            <w:r>
              <w:rPr>
                <w:webHidden/>
              </w:rPr>
              <w:fldChar w:fldCharType="end"/>
            </w:r>
          </w:hyperlink>
        </w:p>
        <w:p w14:paraId="17B2C4F5" w14:textId="5EC451C5"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54" w:history="1">
            <w:r w:rsidRPr="00E4330D">
              <w:rPr>
                <w:rStyle w:val="Hipervnculo"/>
              </w:rPr>
              <w:t>5.2. Funcionalidades del proyecto</w:t>
            </w:r>
            <w:r>
              <w:rPr>
                <w:webHidden/>
              </w:rPr>
              <w:tab/>
            </w:r>
            <w:r>
              <w:rPr>
                <w:webHidden/>
              </w:rPr>
              <w:fldChar w:fldCharType="begin"/>
            </w:r>
            <w:r>
              <w:rPr>
                <w:webHidden/>
              </w:rPr>
              <w:instrText xml:space="preserve"> PAGEREF _Toc206069454 \h </w:instrText>
            </w:r>
            <w:r>
              <w:rPr>
                <w:webHidden/>
              </w:rPr>
            </w:r>
            <w:r>
              <w:rPr>
                <w:webHidden/>
              </w:rPr>
              <w:fldChar w:fldCharType="separate"/>
            </w:r>
            <w:r>
              <w:rPr>
                <w:webHidden/>
              </w:rPr>
              <w:t>52</w:t>
            </w:r>
            <w:r>
              <w:rPr>
                <w:webHidden/>
              </w:rPr>
              <w:fldChar w:fldCharType="end"/>
            </w:r>
          </w:hyperlink>
        </w:p>
        <w:p w14:paraId="403AA8F8" w14:textId="0E15062F"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55" w:history="1">
            <w:r w:rsidRPr="00E4330D">
              <w:rPr>
                <w:rStyle w:val="Hipervnculo"/>
              </w:rPr>
              <w:t>5.2.1. Entidades básicas</w:t>
            </w:r>
            <w:r>
              <w:rPr>
                <w:webHidden/>
              </w:rPr>
              <w:tab/>
            </w:r>
            <w:r>
              <w:rPr>
                <w:webHidden/>
              </w:rPr>
              <w:fldChar w:fldCharType="begin"/>
            </w:r>
            <w:r>
              <w:rPr>
                <w:webHidden/>
              </w:rPr>
              <w:instrText xml:space="preserve"> PAGEREF _Toc206069455 \h </w:instrText>
            </w:r>
            <w:r>
              <w:rPr>
                <w:webHidden/>
              </w:rPr>
            </w:r>
            <w:r>
              <w:rPr>
                <w:webHidden/>
              </w:rPr>
              <w:fldChar w:fldCharType="separate"/>
            </w:r>
            <w:r>
              <w:rPr>
                <w:webHidden/>
              </w:rPr>
              <w:t>52</w:t>
            </w:r>
            <w:r>
              <w:rPr>
                <w:webHidden/>
              </w:rPr>
              <w:fldChar w:fldCharType="end"/>
            </w:r>
          </w:hyperlink>
        </w:p>
        <w:p w14:paraId="25711440" w14:textId="6D1B72C6"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56" w:history="1">
            <w:r w:rsidRPr="00E4330D">
              <w:rPr>
                <w:rStyle w:val="Hipervnculo"/>
              </w:rPr>
              <w:t>5.2.2. Estudiantes</w:t>
            </w:r>
            <w:r>
              <w:rPr>
                <w:webHidden/>
              </w:rPr>
              <w:tab/>
            </w:r>
            <w:r>
              <w:rPr>
                <w:webHidden/>
              </w:rPr>
              <w:fldChar w:fldCharType="begin"/>
            </w:r>
            <w:r>
              <w:rPr>
                <w:webHidden/>
              </w:rPr>
              <w:instrText xml:space="preserve"> PAGEREF _Toc206069456 \h </w:instrText>
            </w:r>
            <w:r>
              <w:rPr>
                <w:webHidden/>
              </w:rPr>
            </w:r>
            <w:r>
              <w:rPr>
                <w:webHidden/>
              </w:rPr>
              <w:fldChar w:fldCharType="separate"/>
            </w:r>
            <w:r>
              <w:rPr>
                <w:webHidden/>
              </w:rPr>
              <w:t>56</w:t>
            </w:r>
            <w:r>
              <w:rPr>
                <w:webHidden/>
              </w:rPr>
              <w:fldChar w:fldCharType="end"/>
            </w:r>
          </w:hyperlink>
        </w:p>
        <w:p w14:paraId="7E22B323" w14:textId="46479C59"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57" w:history="1">
            <w:r w:rsidRPr="00E4330D">
              <w:rPr>
                <w:rStyle w:val="Hipervnculo"/>
                <w:lang w:val="es-ES"/>
              </w:rPr>
              <w:t>5.2.3. Profesores</w:t>
            </w:r>
            <w:r>
              <w:rPr>
                <w:webHidden/>
              </w:rPr>
              <w:tab/>
            </w:r>
            <w:r>
              <w:rPr>
                <w:webHidden/>
              </w:rPr>
              <w:fldChar w:fldCharType="begin"/>
            </w:r>
            <w:r>
              <w:rPr>
                <w:webHidden/>
              </w:rPr>
              <w:instrText xml:space="preserve"> PAGEREF _Toc206069457 \h </w:instrText>
            </w:r>
            <w:r>
              <w:rPr>
                <w:webHidden/>
              </w:rPr>
            </w:r>
            <w:r>
              <w:rPr>
                <w:webHidden/>
              </w:rPr>
              <w:fldChar w:fldCharType="separate"/>
            </w:r>
            <w:r>
              <w:rPr>
                <w:webHidden/>
              </w:rPr>
              <w:t>57</w:t>
            </w:r>
            <w:r>
              <w:rPr>
                <w:webHidden/>
              </w:rPr>
              <w:fldChar w:fldCharType="end"/>
            </w:r>
          </w:hyperlink>
        </w:p>
        <w:p w14:paraId="143F4865" w14:textId="44A1123D"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58" w:history="1">
            <w:r w:rsidRPr="00E4330D">
              <w:rPr>
                <w:rStyle w:val="Hipervnculo"/>
                <w:lang w:val="es-ES"/>
              </w:rPr>
              <w:t>5.2.4. Auth</w:t>
            </w:r>
            <w:r>
              <w:rPr>
                <w:webHidden/>
              </w:rPr>
              <w:tab/>
            </w:r>
            <w:r>
              <w:rPr>
                <w:webHidden/>
              </w:rPr>
              <w:fldChar w:fldCharType="begin"/>
            </w:r>
            <w:r>
              <w:rPr>
                <w:webHidden/>
              </w:rPr>
              <w:instrText xml:space="preserve"> PAGEREF _Toc206069458 \h </w:instrText>
            </w:r>
            <w:r>
              <w:rPr>
                <w:webHidden/>
              </w:rPr>
            </w:r>
            <w:r>
              <w:rPr>
                <w:webHidden/>
              </w:rPr>
              <w:fldChar w:fldCharType="separate"/>
            </w:r>
            <w:r>
              <w:rPr>
                <w:webHidden/>
              </w:rPr>
              <w:t>59</w:t>
            </w:r>
            <w:r>
              <w:rPr>
                <w:webHidden/>
              </w:rPr>
              <w:fldChar w:fldCharType="end"/>
            </w:r>
          </w:hyperlink>
        </w:p>
        <w:p w14:paraId="5AC8F5C6" w14:textId="6EEFABA5"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59" w:history="1">
            <w:r w:rsidRPr="00E4330D">
              <w:rPr>
                <w:rStyle w:val="Hipervnculo"/>
                <w:lang w:val="es-ES"/>
              </w:rPr>
              <w:t>5.2.5. Línea de TFG</w:t>
            </w:r>
            <w:r>
              <w:rPr>
                <w:webHidden/>
              </w:rPr>
              <w:tab/>
            </w:r>
            <w:r>
              <w:rPr>
                <w:webHidden/>
              </w:rPr>
              <w:fldChar w:fldCharType="begin"/>
            </w:r>
            <w:r>
              <w:rPr>
                <w:webHidden/>
              </w:rPr>
              <w:instrText xml:space="preserve"> PAGEREF _Toc206069459 \h </w:instrText>
            </w:r>
            <w:r>
              <w:rPr>
                <w:webHidden/>
              </w:rPr>
            </w:r>
            <w:r>
              <w:rPr>
                <w:webHidden/>
              </w:rPr>
              <w:fldChar w:fldCharType="separate"/>
            </w:r>
            <w:r>
              <w:rPr>
                <w:webHidden/>
              </w:rPr>
              <w:t>60</w:t>
            </w:r>
            <w:r>
              <w:rPr>
                <w:webHidden/>
              </w:rPr>
              <w:fldChar w:fldCharType="end"/>
            </w:r>
          </w:hyperlink>
        </w:p>
        <w:p w14:paraId="6A8997C6" w14:textId="315C375D"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60" w:history="1">
            <w:r w:rsidRPr="00E4330D">
              <w:rPr>
                <w:rStyle w:val="Hipervnculo"/>
                <w:lang w:val="es-ES"/>
              </w:rPr>
              <w:t>5.2.6. TFG</w:t>
            </w:r>
            <w:r>
              <w:rPr>
                <w:webHidden/>
              </w:rPr>
              <w:tab/>
            </w:r>
            <w:r>
              <w:rPr>
                <w:webHidden/>
              </w:rPr>
              <w:fldChar w:fldCharType="begin"/>
            </w:r>
            <w:r>
              <w:rPr>
                <w:webHidden/>
              </w:rPr>
              <w:instrText xml:space="preserve"> PAGEREF _Toc206069460 \h </w:instrText>
            </w:r>
            <w:r>
              <w:rPr>
                <w:webHidden/>
              </w:rPr>
            </w:r>
            <w:r>
              <w:rPr>
                <w:webHidden/>
              </w:rPr>
              <w:fldChar w:fldCharType="separate"/>
            </w:r>
            <w:r>
              <w:rPr>
                <w:webHidden/>
              </w:rPr>
              <w:t>61</w:t>
            </w:r>
            <w:r>
              <w:rPr>
                <w:webHidden/>
              </w:rPr>
              <w:fldChar w:fldCharType="end"/>
            </w:r>
          </w:hyperlink>
        </w:p>
        <w:p w14:paraId="3B9087E2" w14:textId="49AA22F9" w:rsidR="00B91886" w:rsidRDefault="00B91886">
          <w:pPr>
            <w:pStyle w:val="TDC3"/>
            <w:tabs>
              <w:tab w:val="right" w:leader="dot" w:pos="8771"/>
            </w:tabs>
            <w:rPr>
              <w:rFonts w:asciiTheme="minorHAnsi" w:eastAsiaTheme="minorEastAsia" w:hAnsiTheme="minorHAnsi"/>
              <w:szCs w:val="24"/>
              <w:lang w:val="es-ES" w:eastAsia="es-ES"/>
              <w14:ligatures w14:val="standardContextual"/>
            </w:rPr>
          </w:pPr>
          <w:hyperlink w:anchor="_Toc206069461" w:history="1">
            <w:r w:rsidRPr="00E4330D">
              <w:rPr>
                <w:rStyle w:val="Hipervnculo"/>
                <w:lang w:val="es-ES"/>
              </w:rPr>
              <w:t>5.2.7. Canales</w:t>
            </w:r>
            <w:r>
              <w:rPr>
                <w:webHidden/>
              </w:rPr>
              <w:tab/>
            </w:r>
            <w:r>
              <w:rPr>
                <w:webHidden/>
              </w:rPr>
              <w:fldChar w:fldCharType="begin"/>
            </w:r>
            <w:r>
              <w:rPr>
                <w:webHidden/>
              </w:rPr>
              <w:instrText xml:space="preserve"> PAGEREF _Toc206069461 \h </w:instrText>
            </w:r>
            <w:r>
              <w:rPr>
                <w:webHidden/>
              </w:rPr>
            </w:r>
            <w:r>
              <w:rPr>
                <w:webHidden/>
              </w:rPr>
              <w:fldChar w:fldCharType="separate"/>
            </w:r>
            <w:r>
              <w:rPr>
                <w:webHidden/>
              </w:rPr>
              <w:t>62</w:t>
            </w:r>
            <w:r>
              <w:rPr>
                <w:webHidden/>
              </w:rPr>
              <w:fldChar w:fldCharType="end"/>
            </w:r>
          </w:hyperlink>
        </w:p>
        <w:p w14:paraId="32B9B3BB" w14:textId="3F6CDB93"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62" w:history="1">
            <w:r w:rsidRPr="00E4330D">
              <w:rPr>
                <w:rStyle w:val="Hipervnculo"/>
              </w:rPr>
              <w:t>5.3. Servicio de Correo</w:t>
            </w:r>
            <w:r>
              <w:rPr>
                <w:webHidden/>
              </w:rPr>
              <w:tab/>
            </w:r>
            <w:r>
              <w:rPr>
                <w:webHidden/>
              </w:rPr>
              <w:fldChar w:fldCharType="begin"/>
            </w:r>
            <w:r>
              <w:rPr>
                <w:webHidden/>
              </w:rPr>
              <w:instrText xml:space="preserve"> PAGEREF _Toc206069462 \h </w:instrText>
            </w:r>
            <w:r>
              <w:rPr>
                <w:webHidden/>
              </w:rPr>
            </w:r>
            <w:r>
              <w:rPr>
                <w:webHidden/>
              </w:rPr>
              <w:fldChar w:fldCharType="separate"/>
            </w:r>
            <w:r>
              <w:rPr>
                <w:webHidden/>
              </w:rPr>
              <w:t>63</w:t>
            </w:r>
            <w:r>
              <w:rPr>
                <w:webHidden/>
              </w:rPr>
              <w:fldChar w:fldCharType="end"/>
            </w:r>
          </w:hyperlink>
        </w:p>
        <w:p w14:paraId="1930E37A" w14:textId="31046694"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63" w:history="1">
            <w:r w:rsidRPr="00E4330D">
              <w:rPr>
                <w:rStyle w:val="Hipervnculo"/>
              </w:rPr>
              <w:t>5.4. Autenticación y Autorización</w:t>
            </w:r>
            <w:r>
              <w:rPr>
                <w:webHidden/>
              </w:rPr>
              <w:tab/>
            </w:r>
            <w:r>
              <w:rPr>
                <w:webHidden/>
              </w:rPr>
              <w:fldChar w:fldCharType="begin"/>
            </w:r>
            <w:r>
              <w:rPr>
                <w:webHidden/>
              </w:rPr>
              <w:instrText xml:space="preserve"> PAGEREF _Toc206069463 \h </w:instrText>
            </w:r>
            <w:r>
              <w:rPr>
                <w:webHidden/>
              </w:rPr>
            </w:r>
            <w:r>
              <w:rPr>
                <w:webHidden/>
              </w:rPr>
              <w:fldChar w:fldCharType="separate"/>
            </w:r>
            <w:r>
              <w:rPr>
                <w:webHidden/>
              </w:rPr>
              <w:t>64</w:t>
            </w:r>
            <w:r>
              <w:rPr>
                <w:webHidden/>
              </w:rPr>
              <w:fldChar w:fldCharType="end"/>
            </w:r>
          </w:hyperlink>
        </w:p>
        <w:p w14:paraId="0393914C" w14:textId="7F19F371"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64" w:history="1">
            <w:r w:rsidRPr="00E4330D">
              <w:rPr>
                <w:rStyle w:val="Hipervnculo"/>
              </w:rPr>
              <w:t>5.5. Servicios auxiliares</w:t>
            </w:r>
            <w:r>
              <w:rPr>
                <w:webHidden/>
              </w:rPr>
              <w:tab/>
            </w:r>
            <w:r>
              <w:rPr>
                <w:webHidden/>
              </w:rPr>
              <w:fldChar w:fldCharType="begin"/>
            </w:r>
            <w:r>
              <w:rPr>
                <w:webHidden/>
              </w:rPr>
              <w:instrText xml:space="preserve"> PAGEREF _Toc206069464 \h </w:instrText>
            </w:r>
            <w:r>
              <w:rPr>
                <w:webHidden/>
              </w:rPr>
            </w:r>
            <w:r>
              <w:rPr>
                <w:webHidden/>
              </w:rPr>
              <w:fldChar w:fldCharType="separate"/>
            </w:r>
            <w:r>
              <w:rPr>
                <w:webHidden/>
              </w:rPr>
              <w:t>66</w:t>
            </w:r>
            <w:r>
              <w:rPr>
                <w:webHidden/>
              </w:rPr>
              <w:fldChar w:fldCharType="end"/>
            </w:r>
          </w:hyperlink>
        </w:p>
        <w:p w14:paraId="4F39B925" w14:textId="29481591"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65" w:history="1">
            <w:r w:rsidRPr="00E4330D">
              <w:rPr>
                <w:rStyle w:val="Hipervnculo"/>
              </w:rPr>
              <w:t>5.6. Variables de entorno y configuración</w:t>
            </w:r>
            <w:r>
              <w:rPr>
                <w:webHidden/>
              </w:rPr>
              <w:tab/>
            </w:r>
            <w:r>
              <w:rPr>
                <w:webHidden/>
              </w:rPr>
              <w:fldChar w:fldCharType="begin"/>
            </w:r>
            <w:r>
              <w:rPr>
                <w:webHidden/>
              </w:rPr>
              <w:instrText xml:space="preserve"> PAGEREF _Toc206069465 \h </w:instrText>
            </w:r>
            <w:r>
              <w:rPr>
                <w:webHidden/>
              </w:rPr>
            </w:r>
            <w:r>
              <w:rPr>
                <w:webHidden/>
              </w:rPr>
              <w:fldChar w:fldCharType="separate"/>
            </w:r>
            <w:r>
              <w:rPr>
                <w:webHidden/>
              </w:rPr>
              <w:t>67</w:t>
            </w:r>
            <w:r>
              <w:rPr>
                <w:webHidden/>
              </w:rPr>
              <w:fldChar w:fldCharType="end"/>
            </w:r>
          </w:hyperlink>
        </w:p>
        <w:p w14:paraId="7480A48B" w14:textId="61552211"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66" w:history="1">
            <w:r w:rsidRPr="00E4330D">
              <w:rPr>
                <w:rStyle w:val="Hipervnculo"/>
                <w:lang w:val="es-ES"/>
              </w:rPr>
              <w:t>5.7. Pruebas ¿?</w:t>
            </w:r>
            <w:r>
              <w:rPr>
                <w:webHidden/>
              </w:rPr>
              <w:tab/>
            </w:r>
            <w:r>
              <w:rPr>
                <w:webHidden/>
              </w:rPr>
              <w:fldChar w:fldCharType="begin"/>
            </w:r>
            <w:r>
              <w:rPr>
                <w:webHidden/>
              </w:rPr>
              <w:instrText xml:space="preserve"> PAGEREF _Toc206069466 \h </w:instrText>
            </w:r>
            <w:r>
              <w:rPr>
                <w:webHidden/>
              </w:rPr>
            </w:r>
            <w:r>
              <w:rPr>
                <w:webHidden/>
              </w:rPr>
              <w:fldChar w:fldCharType="separate"/>
            </w:r>
            <w:r>
              <w:rPr>
                <w:webHidden/>
              </w:rPr>
              <w:t>68</w:t>
            </w:r>
            <w:r>
              <w:rPr>
                <w:webHidden/>
              </w:rPr>
              <w:fldChar w:fldCharType="end"/>
            </w:r>
          </w:hyperlink>
        </w:p>
        <w:p w14:paraId="06355C1D" w14:textId="610DD955"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67" w:history="1">
            <w:r w:rsidRPr="00E4330D">
              <w:rPr>
                <w:rStyle w:val="Hipervnculo"/>
                <w:noProof/>
              </w:rPr>
              <w:t>Conclusiones y trabajos futuros</w:t>
            </w:r>
            <w:r>
              <w:rPr>
                <w:noProof/>
                <w:webHidden/>
              </w:rPr>
              <w:tab/>
            </w:r>
            <w:r>
              <w:rPr>
                <w:noProof/>
                <w:webHidden/>
              </w:rPr>
              <w:fldChar w:fldCharType="begin"/>
            </w:r>
            <w:r>
              <w:rPr>
                <w:noProof/>
                <w:webHidden/>
              </w:rPr>
              <w:instrText xml:space="preserve"> PAGEREF _Toc206069467 \h </w:instrText>
            </w:r>
            <w:r>
              <w:rPr>
                <w:noProof/>
                <w:webHidden/>
              </w:rPr>
            </w:r>
            <w:r>
              <w:rPr>
                <w:noProof/>
                <w:webHidden/>
              </w:rPr>
              <w:fldChar w:fldCharType="separate"/>
            </w:r>
            <w:r>
              <w:rPr>
                <w:noProof/>
                <w:webHidden/>
              </w:rPr>
              <w:t>69</w:t>
            </w:r>
            <w:r>
              <w:rPr>
                <w:noProof/>
                <w:webHidden/>
              </w:rPr>
              <w:fldChar w:fldCharType="end"/>
            </w:r>
          </w:hyperlink>
        </w:p>
        <w:p w14:paraId="481B8280" w14:textId="176CB9BF"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68" w:history="1">
            <w:r w:rsidRPr="00E4330D">
              <w:rPr>
                <w:rStyle w:val="Hipervnculo"/>
              </w:rPr>
              <w:t>6.1. Conclusiones</w:t>
            </w:r>
            <w:r>
              <w:rPr>
                <w:webHidden/>
              </w:rPr>
              <w:tab/>
            </w:r>
            <w:r>
              <w:rPr>
                <w:webHidden/>
              </w:rPr>
              <w:fldChar w:fldCharType="begin"/>
            </w:r>
            <w:r>
              <w:rPr>
                <w:webHidden/>
              </w:rPr>
              <w:instrText xml:space="preserve"> PAGEREF _Toc206069468 \h </w:instrText>
            </w:r>
            <w:r>
              <w:rPr>
                <w:webHidden/>
              </w:rPr>
            </w:r>
            <w:r>
              <w:rPr>
                <w:webHidden/>
              </w:rPr>
              <w:fldChar w:fldCharType="separate"/>
            </w:r>
            <w:r>
              <w:rPr>
                <w:webHidden/>
              </w:rPr>
              <w:t>69</w:t>
            </w:r>
            <w:r>
              <w:rPr>
                <w:webHidden/>
              </w:rPr>
              <w:fldChar w:fldCharType="end"/>
            </w:r>
          </w:hyperlink>
        </w:p>
        <w:p w14:paraId="626A4AA7" w14:textId="4CFE278F"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69" w:history="1">
            <w:r w:rsidRPr="00E4330D">
              <w:rPr>
                <w:rStyle w:val="Hipervnculo"/>
                <w:lang w:val="es-ES"/>
              </w:rPr>
              <w:t>6.2. Trabajos Futuros</w:t>
            </w:r>
            <w:r>
              <w:rPr>
                <w:webHidden/>
              </w:rPr>
              <w:tab/>
            </w:r>
            <w:r>
              <w:rPr>
                <w:webHidden/>
              </w:rPr>
              <w:fldChar w:fldCharType="begin"/>
            </w:r>
            <w:r>
              <w:rPr>
                <w:webHidden/>
              </w:rPr>
              <w:instrText xml:space="preserve"> PAGEREF _Toc206069469 \h </w:instrText>
            </w:r>
            <w:r>
              <w:rPr>
                <w:webHidden/>
              </w:rPr>
            </w:r>
            <w:r>
              <w:rPr>
                <w:webHidden/>
              </w:rPr>
              <w:fldChar w:fldCharType="separate"/>
            </w:r>
            <w:r>
              <w:rPr>
                <w:webHidden/>
              </w:rPr>
              <w:t>70</w:t>
            </w:r>
            <w:r>
              <w:rPr>
                <w:webHidden/>
              </w:rPr>
              <w:fldChar w:fldCharType="end"/>
            </w:r>
          </w:hyperlink>
        </w:p>
        <w:p w14:paraId="22BEE6ED" w14:textId="3BC88955"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70" w:history="1">
            <w:r w:rsidRPr="00E4330D">
              <w:rPr>
                <w:rStyle w:val="Hipervnculo"/>
                <w:noProof/>
                <w:lang w:val="en-US"/>
              </w:rPr>
              <w:t>Referencias</w:t>
            </w:r>
            <w:r>
              <w:rPr>
                <w:noProof/>
                <w:webHidden/>
              </w:rPr>
              <w:tab/>
            </w:r>
            <w:r>
              <w:rPr>
                <w:noProof/>
                <w:webHidden/>
              </w:rPr>
              <w:fldChar w:fldCharType="begin"/>
            </w:r>
            <w:r>
              <w:rPr>
                <w:noProof/>
                <w:webHidden/>
              </w:rPr>
              <w:instrText xml:space="preserve"> PAGEREF _Toc206069470 \h </w:instrText>
            </w:r>
            <w:r>
              <w:rPr>
                <w:noProof/>
                <w:webHidden/>
              </w:rPr>
            </w:r>
            <w:r>
              <w:rPr>
                <w:noProof/>
                <w:webHidden/>
              </w:rPr>
              <w:fldChar w:fldCharType="separate"/>
            </w:r>
            <w:r>
              <w:rPr>
                <w:noProof/>
                <w:webHidden/>
              </w:rPr>
              <w:t>72</w:t>
            </w:r>
            <w:r>
              <w:rPr>
                <w:noProof/>
                <w:webHidden/>
              </w:rPr>
              <w:fldChar w:fldCharType="end"/>
            </w:r>
          </w:hyperlink>
        </w:p>
        <w:p w14:paraId="10ADC80D" w14:textId="73873C91"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71" w:history="1">
            <w:r w:rsidRPr="00E4330D">
              <w:rPr>
                <w:rStyle w:val="Hipervnculo"/>
                <w:noProof/>
              </w:rPr>
              <w:t>Apéndice A. Manual de Instalación</w:t>
            </w:r>
            <w:r>
              <w:rPr>
                <w:noProof/>
                <w:webHidden/>
              </w:rPr>
              <w:tab/>
            </w:r>
            <w:r>
              <w:rPr>
                <w:noProof/>
                <w:webHidden/>
              </w:rPr>
              <w:fldChar w:fldCharType="begin"/>
            </w:r>
            <w:r>
              <w:rPr>
                <w:noProof/>
                <w:webHidden/>
              </w:rPr>
              <w:instrText xml:space="preserve"> PAGEREF _Toc206069471 \h </w:instrText>
            </w:r>
            <w:r>
              <w:rPr>
                <w:noProof/>
                <w:webHidden/>
              </w:rPr>
            </w:r>
            <w:r>
              <w:rPr>
                <w:noProof/>
                <w:webHidden/>
              </w:rPr>
              <w:fldChar w:fldCharType="separate"/>
            </w:r>
            <w:r>
              <w:rPr>
                <w:noProof/>
                <w:webHidden/>
              </w:rPr>
              <w:t>73</w:t>
            </w:r>
            <w:r>
              <w:rPr>
                <w:noProof/>
                <w:webHidden/>
              </w:rPr>
              <w:fldChar w:fldCharType="end"/>
            </w:r>
          </w:hyperlink>
        </w:p>
        <w:p w14:paraId="75E045CE" w14:textId="6C0DD813"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72" w:history="1">
            <w:r w:rsidRPr="00E4330D">
              <w:rPr>
                <w:rStyle w:val="Hipervnculo"/>
              </w:rPr>
              <w:t>A.1. Requerimientos</w:t>
            </w:r>
            <w:r>
              <w:rPr>
                <w:webHidden/>
              </w:rPr>
              <w:tab/>
            </w:r>
            <w:r>
              <w:rPr>
                <w:webHidden/>
              </w:rPr>
              <w:fldChar w:fldCharType="begin"/>
            </w:r>
            <w:r>
              <w:rPr>
                <w:webHidden/>
              </w:rPr>
              <w:instrText xml:space="preserve"> PAGEREF _Toc206069472 \h </w:instrText>
            </w:r>
            <w:r>
              <w:rPr>
                <w:webHidden/>
              </w:rPr>
            </w:r>
            <w:r>
              <w:rPr>
                <w:webHidden/>
              </w:rPr>
              <w:fldChar w:fldCharType="separate"/>
            </w:r>
            <w:r>
              <w:rPr>
                <w:webHidden/>
              </w:rPr>
              <w:t>73</w:t>
            </w:r>
            <w:r>
              <w:rPr>
                <w:webHidden/>
              </w:rPr>
              <w:fldChar w:fldCharType="end"/>
            </w:r>
          </w:hyperlink>
        </w:p>
        <w:p w14:paraId="37E2DAAF" w14:textId="7D011CEF" w:rsidR="00B91886" w:rsidRDefault="00B91886">
          <w:pPr>
            <w:pStyle w:val="TDC1"/>
            <w:rPr>
              <w:rFonts w:asciiTheme="minorHAnsi" w:eastAsiaTheme="minorEastAsia" w:hAnsiTheme="minorHAnsi"/>
              <w:b w:val="0"/>
              <w:noProof/>
              <w:kern w:val="2"/>
              <w:lang w:val="es-ES" w:eastAsia="es-ES"/>
              <w14:ligatures w14:val="standardContextual"/>
            </w:rPr>
          </w:pPr>
          <w:hyperlink w:anchor="_Toc206069473" w:history="1">
            <w:r w:rsidRPr="00E4330D">
              <w:rPr>
                <w:rStyle w:val="Hipervnculo"/>
                <w:noProof/>
              </w:rPr>
              <w:t>Apéndice B. Manual de Usuario</w:t>
            </w:r>
            <w:r>
              <w:rPr>
                <w:noProof/>
                <w:webHidden/>
              </w:rPr>
              <w:tab/>
            </w:r>
            <w:r>
              <w:rPr>
                <w:noProof/>
                <w:webHidden/>
              </w:rPr>
              <w:fldChar w:fldCharType="begin"/>
            </w:r>
            <w:r>
              <w:rPr>
                <w:noProof/>
                <w:webHidden/>
              </w:rPr>
              <w:instrText xml:space="preserve"> PAGEREF _Toc206069473 \h </w:instrText>
            </w:r>
            <w:r>
              <w:rPr>
                <w:noProof/>
                <w:webHidden/>
              </w:rPr>
            </w:r>
            <w:r>
              <w:rPr>
                <w:noProof/>
                <w:webHidden/>
              </w:rPr>
              <w:fldChar w:fldCharType="separate"/>
            </w:r>
            <w:r>
              <w:rPr>
                <w:noProof/>
                <w:webHidden/>
              </w:rPr>
              <w:t>74</w:t>
            </w:r>
            <w:r>
              <w:rPr>
                <w:noProof/>
                <w:webHidden/>
              </w:rPr>
              <w:fldChar w:fldCharType="end"/>
            </w:r>
          </w:hyperlink>
        </w:p>
        <w:p w14:paraId="14EC4651" w14:textId="1726DE2F"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74" w:history="1">
            <w:r w:rsidRPr="00E4330D">
              <w:rPr>
                <w:rStyle w:val="Hipervnculo"/>
                <w:lang w:val="es-ES"/>
              </w:rPr>
              <w:t>B.1. Inicio de sesión</w:t>
            </w:r>
            <w:r>
              <w:rPr>
                <w:webHidden/>
              </w:rPr>
              <w:tab/>
            </w:r>
            <w:r>
              <w:rPr>
                <w:webHidden/>
              </w:rPr>
              <w:fldChar w:fldCharType="begin"/>
            </w:r>
            <w:r>
              <w:rPr>
                <w:webHidden/>
              </w:rPr>
              <w:instrText xml:space="preserve"> PAGEREF _Toc206069474 \h </w:instrText>
            </w:r>
            <w:r>
              <w:rPr>
                <w:webHidden/>
              </w:rPr>
            </w:r>
            <w:r>
              <w:rPr>
                <w:webHidden/>
              </w:rPr>
              <w:fldChar w:fldCharType="separate"/>
            </w:r>
            <w:r>
              <w:rPr>
                <w:webHidden/>
              </w:rPr>
              <w:t>74</w:t>
            </w:r>
            <w:r>
              <w:rPr>
                <w:webHidden/>
              </w:rPr>
              <w:fldChar w:fldCharType="end"/>
            </w:r>
          </w:hyperlink>
        </w:p>
        <w:p w14:paraId="475243A1" w14:textId="6516B6EA"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75" w:history="1">
            <w:r w:rsidRPr="00E4330D">
              <w:rPr>
                <w:rStyle w:val="Hipervnculo"/>
                <w:lang w:val="es-ES"/>
              </w:rPr>
              <w:t>B.2. Mis reservas</w:t>
            </w:r>
            <w:r>
              <w:rPr>
                <w:webHidden/>
              </w:rPr>
              <w:tab/>
            </w:r>
            <w:r>
              <w:rPr>
                <w:webHidden/>
              </w:rPr>
              <w:fldChar w:fldCharType="begin"/>
            </w:r>
            <w:r>
              <w:rPr>
                <w:webHidden/>
              </w:rPr>
              <w:instrText xml:space="preserve"> PAGEREF _Toc206069475 \h </w:instrText>
            </w:r>
            <w:r>
              <w:rPr>
                <w:webHidden/>
              </w:rPr>
            </w:r>
            <w:r>
              <w:rPr>
                <w:webHidden/>
              </w:rPr>
              <w:fldChar w:fldCharType="separate"/>
            </w:r>
            <w:r>
              <w:rPr>
                <w:webHidden/>
              </w:rPr>
              <w:t>76</w:t>
            </w:r>
            <w:r>
              <w:rPr>
                <w:webHidden/>
              </w:rPr>
              <w:fldChar w:fldCharType="end"/>
            </w:r>
          </w:hyperlink>
        </w:p>
        <w:p w14:paraId="39F945CA" w14:textId="064A9596"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76" w:history="1">
            <w:r w:rsidRPr="00E4330D">
              <w:rPr>
                <w:rStyle w:val="Hipervnculo"/>
                <w:lang w:val="es-ES"/>
              </w:rPr>
              <w:t>B.3. Cabecera</w:t>
            </w:r>
            <w:r>
              <w:rPr>
                <w:webHidden/>
              </w:rPr>
              <w:tab/>
            </w:r>
            <w:r>
              <w:rPr>
                <w:webHidden/>
              </w:rPr>
              <w:fldChar w:fldCharType="begin"/>
            </w:r>
            <w:r>
              <w:rPr>
                <w:webHidden/>
              </w:rPr>
              <w:instrText xml:space="preserve"> PAGEREF _Toc206069476 \h </w:instrText>
            </w:r>
            <w:r>
              <w:rPr>
                <w:webHidden/>
              </w:rPr>
            </w:r>
            <w:r>
              <w:rPr>
                <w:webHidden/>
              </w:rPr>
              <w:fldChar w:fldCharType="separate"/>
            </w:r>
            <w:r>
              <w:rPr>
                <w:webHidden/>
              </w:rPr>
              <w:t>77</w:t>
            </w:r>
            <w:r>
              <w:rPr>
                <w:webHidden/>
              </w:rPr>
              <w:fldChar w:fldCharType="end"/>
            </w:r>
          </w:hyperlink>
        </w:p>
        <w:p w14:paraId="2AF7291B" w14:textId="58C78DD4"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77" w:history="1">
            <w:r w:rsidRPr="00E4330D">
              <w:rPr>
                <w:rStyle w:val="Hipervnculo"/>
                <w:lang w:val="es-ES"/>
              </w:rPr>
              <w:t>B.4. Listado de líneas de TFG</w:t>
            </w:r>
            <w:r>
              <w:rPr>
                <w:webHidden/>
              </w:rPr>
              <w:tab/>
            </w:r>
            <w:r>
              <w:rPr>
                <w:webHidden/>
              </w:rPr>
              <w:fldChar w:fldCharType="begin"/>
            </w:r>
            <w:r>
              <w:rPr>
                <w:webHidden/>
              </w:rPr>
              <w:instrText xml:space="preserve"> PAGEREF _Toc206069477 \h </w:instrText>
            </w:r>
            <w:r>
              <w:rPr>
                <w:webHidden/>
              </w:rPr>
            </w:r>
            <w:r>
              <w:rPr>
                <w:webHidden/>
              </w:rPr>
              <w:fldChar w:fldCharType="separate"/>
            </w:r>
            <w:r>
              <w:rPr>
                <w:webHidden/>
              </w:rPr>
              <w:t>78</w:t>
            </w:r>
            <w:r>
              <w:rPr>
                <w:webHidden/>
              </w:rPr>
              <w:fldChar w:fldCharType="end"/>
            </w:r>
          </w:hyperlink>
        </w:p>
        <w:p w14:paraId="66F0B8AA" w14:textId="56586A50"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78" w:history="1">
            <w:r w:rsidRPr="00E4330D">
              <w:rPr>
                <w:rStyle w:val="Hipervnculo"/>
                <w:lang w:val="es-ES"/>
              </w:rPr>
              <w:t>B.5. Canales</w:t>
            </w:r>
            <w:r>
              <w:rPr>
                <w:webHidden/>
              </w:rPr>
              <w:tab/>
            </w:r>
            <w:r>
              <w:rPr>
                <w:webHidden/>
              </w:rPr>
              <w:fldChar w:fldCharType="begin"/>
            </w:r>
            <w:r>
              <w:rPr>
                <w:webHidden/>
              </w:rPr>
              <w:instrText xml:space="preserve"> PAGEREF _Toc206069478 \h </w:instrText>
            </w:r>
            <w:r>
              <w:rPr>
                <w:webHidden/>
              </w:rPr>
            </w:r>
            <w:r>
              <w:rPr>
                <w:webHidden/>
              </w:rPr>
              <w:fldChar w:fldCharType="separate"/>
            </w:r>
            <w:r>
              <w:rPr>
                <w:webHidden/>
              </w:rPr>
              <w:t>79</w:t>
            </w:r>
            <w:r>
              <w:rPr>
                <w:webHidden/>
              </w:rPr>
              <w:fldChar w:fldCharType="end"/>
            </w:r>
          </w:hyperlink>
        </w:p>
        <w:p w14:paraId="3BE93304" w14:textId="4D35CA1A"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79" w:history="1">
            <w:r w:rsidRPr="00E4330D">
              <w:rPr>
                <w:rStyle w:val="Hipervnculo"/>
                <w:lang w:val="es-ES"/>
              </w:rPr>
              <w:t>B.6. Profesores</w:t>
            </w:r>
            <w:r>
              <w:rPr>
                <w:webHidden/>
              </w:rPr>
              <w:tab/>
            </w:r>
            <w:r>
              <w:rPr>
                <w:webHidden/>
              </w:rPr>
              <w:fldChar w:fldCharType="begin"/>
            </w:r>
            <w:r>
              <w:rPr>
                <w:webHidden/>
              </w:rPr>
              <w:instrText xml:space="preserve"> PAGEREF _Toc206069479 \h </w:instrText>
            </w:r>
            <w:r>
              <w:rPr>
                <w:webHidden/>
              </w:rPr>
            </w:r>
            <w:r>
              <w:rPr>
                <w:webHidden/>
              </w:rPr>
              <w:fldChar w:fldCharType="separate"/>
            </w:r>
            <w:r>
              <w:rPr>
                <w:webHidden/>
              </w:rPr>
              <w:t>80</w:t>
            </w:r>
            <w:r>
              <w:rPr>
                <w:webHidden/>
              </w:rPr>
              <w:fldChar w:fldCharType="end"/>
            </w:r>
          </w:hyperlink>
        </w:p>
        <w:p w14:paraId="7C56F172" w14:textId="7ABEDE57"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80" w:history="1">
            <w:r w:rsidRPr="00E4330D">
              <w:rPr>
                <w:rStyle w:val="Hipervnculo"/>
                <w:lang w:val="es-ES"/>
              </w:rPr>
              <w:t>B.7. Estudiantes</w:t>
            </w:r>
            <w:r>
              <w:rPr>
                <w:webHidden/>
              </w:rPr>
              <w:tab/>
            </w:r>
            <w:r>
              <w:rPr>
                <w:webHidden/>
              </w:rPr>
              <w:fldChar w:fldCharType="begin"/>
            </w:r>
            <w:r>
              <w:rPr>
                <w:webHidden/>
              </w:rPr>
              <w:instrText xml:space="preserve"> PAGEREF _Toc206069480 \h </w:instrText>
            </w:r>
            <w:r>
              <w:rPr>
                <w:webHidden/>
              </w:rPr>
            </w:r>
            <w:r>
              <w:rPr>
                <w:webHidden/>
              </w:rPr>
              <w:fldChar w:fldCharType="separate"/>
            </w:r>
            <w:r>
              <w:rPr>
                <w:webHidden/>
              </w:rPr>
              <w:t>82</w:t>
            </w:r>
            <w:r>
              <w:rPr>
                <w:webHidden/>
              </w:rPr>
              <w:fldChar w:fldCharType="end"/>
            </w:r>
          </w:hyperlink>
        </w:p>
        <w:p w14:paraId="2E79B02E" w14:textId="3B047D9B"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81" w:history="1">
            <w:r w:rsidRPr="00E4330D">
              <w:rPr>
                <w:rStyle w:val="Hipervnculo"/>
                <w:lang w:val="es-ES"/>
              </w:rPr>
              <w:t>B.8. Departamentos</w:t>
            </w:r>
            <w:r>
              <w:rPr>
                <w:webHidden/>
              </w:rPr>
              <w:tab/>
            </w:r>
            <w:r>
              <w:rPr>
                <w:webHidden/>
              </w:rPr>
              <w:fldChar w:fldCharType="begin"/>
            </w:r>
            <w:r>
              <w:rPr>
                <w:webHidden/>
              </w:rPr>
              <w:instrText xml:space="preserve"> PAGEREF _Toc206069481 \h </w:instrText>
            </w:r>
            <w:r>
              <w:rPr>
                <w:webHidden/>
              </w:rPr>
            </w:r>
            <w:r>
              <w:rPr>
                <w:webHidden/>
              </w:rPr>
              <w:fldChar w:fldCharType="separate"/>
            </w:r>
            <w:r>
              <w:rPr>
                <w:webHidden/>
              </w:rPr>
              <w:t>83</w:t>
            </w:r>
            <w:r>
              <w:rPr>
                <w:webHidden/>
              </w:rPr>
              <w:fldChar w:fldCharType="end"/>
            </w:r>
          </w:hyperlink>
        </w:p>
        <w:p w14:paraId="0D68A1AA" w14:textId="39122DB7"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82" w:history="1">
            <w:r w:rsidRPr="00E4330D">
              <w:rPr>
                <w:rStyle w:val="Hipervnculo"/>
                <w:lang w:val="es-ES"/>
              </w:rPr>
              <w:t>B.9. Titulaciones</w:t>
            </w:r>
            <w:r>
              <w:rPr>
                <w:webHidden/>
              </w:rPr>
              <w:tab/>
            </w:r>
            <w:r>
              <w:rPr>
                <w:webHidden/>
              </w:rPr>
              <w:fldChar w:fldCharType="begin"/>
            </w:r>
            <w:r>
              <w:rPr>
                <w:webHidden/>
              </w:rPr>
              <w:instrText xml:space="preserve"> PAGEREF _Toc206069482 \h </w:instrText>
            </w:r>
            <w:r>
              <w:rPr>
                <w:webHidden/>
              </w:rPr>
            </w:r>
            <w:r>
              <w:rPr>
                <w:webHidden/>
              </w:rPr>
              <w:fldChar w:fldCharType="separate"/>
            </w:r>
            <w:r>
              <w:rPr>
                <w:webHidden/>
              </w:rPr>
              <w:t>84</w:t>
            </w:r>
            <w:r>
              <w:rPr>
                <w:webHidden/>
              </w:rPr>
              <w:fldChar w:fldCharType="end"/>
            </w:r>
          </w:hyperlink>
        </w:p>
        <w:p w14:paraId="020EBF25" w14:textId="3E49D93B"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83" w:history="1">
            <w:r w:rsidRPr="00E4330D">
              <w:rPr>
                <w:rStyle w:val="Hipervnculo"/>
                <w:lang w:val="es-ES"/>
              </w:rPr>
              <w:t>B.10. Centros</w:t>
            </w:r>
            <w:r>
              <w:rPr>
                <w:webHidden/>
              </w:rPr>
              <w:tab/>
            </w:r>
            <w:r>
              <w:rPr>
                <w:webHidden/>
              </w:rPr>
              <w:fldChar w:fldCharType="begin"/>
            </w:r>
            <w:r>
              <w:rPr>
                <w:webHidden/>
              </w:rPr>
              <w:instrText xml:space="preserve"> PAGEREF _Toc206069483 \h </w:instrText>
            </w:r>
            <w:r>
              <w:rPr>
                <w:webHidden/>
              </w:rPr>
            </w:r>
            <w:r>
              <w:rPr>
                <w:webHidden/>
              </w:rPr>
              <w:fldChar w:fldCharType="separate"/>
            </w:r>
            <w:r>
              <w:rPr>
                <w:webHidden/>
              </w:rPr>
              <w:t>85</w:t>
            </w:r>
            <w:r>
              <w:rPr>
                <w:webHidden/>
              </w:rPr>
              <w:fldChar w:fldCharType="end"/>
            </w:r>
          </w:hyperlink>
        </w:p>
        <w:p w14:paraId="0AC78D64" w14:textId="7FB98E3A"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84" w:history="1">
            <w:r w:rsidRPr="00E4330D">
              <w:rPr>
                <w:rStyle w:val="Hipervnculo"/>
                <w:lang w:val="es-ES"/>
              </w:rPr>
              <w:t>B.11. Creación y edición de líneas de TFG</w:t>
            </w:r>
            <w:r>
              <w:rPr>
                <w:webHidden/>
              </w:rPr>
              <w:tab/>
            </w:r>
            <w:r>
              <w:rPr>
                <w:webHidden/>
              </w:rPr>
              <w:fldChar w:fldCharType="begin"/>
            </w:r>
            <w:r>
              <w:rPr>
                <w:webHidden/>
              </w:rPr>
              <w:instrText xml:space="preserve"> PAGEREF _Toc206069484 \h </w:instrText>
            </w:r>
            <w:r>
              <w:rPr>
                <w:webHidden/>
              </w:rPr>
            </w:r>
            <w:r>
              <w:rPr>
                <w:webHidden/>
              </w:rPr>
              <w:fldChar w:fldCharType="separate"/>
            </w:r>
            <w:r>
              <w:rPr>
                <w:webHidden/>
              </w:rPr>
              <w:t>86</w:t>
            </w:r>
            <w:r>
              <w:rPr>
                <w:webHidden/>
              </w:rPr>
              <w:fldChar w:fldCharType="end"/>
            </w:r>
          </w:hyperlink>
        </w:p>
        <w:p w14:paraId="2487E97C" w14:textId="60AB9249"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85" w:history="1">
            <w:r w:rsidRPr="00E4330D">
              <w:rPr>
                <w:rStyle w:val="Hipervnculo"/>
                <w:lang w:val="es-ES"/>
              </w:rPr>
              <w:t>B.12. Formulario de solicitud de TFG</w:t>
            </w:r>
            <w:r>
              <w:rPr>
                <w:webHidden/>
              </w:rPr>
              <w:tab/>
            </w:r>
            <w:r>
              <w:rPr>
                <w:webHidden/>
              </w:rPr>
              <w:fldChar w:fldCharType="begin"/>
            </w:r>
            <w:r>
              <w:rPr>
                <w:webHidden/>
              </w:rPr>
              <w:instrText xml:space="preserve"> PAGEREF _Toc206069485 \h </w:instrText>
            </w:r>
            <w:r>
              <w:rPr>
                <w:webHidden/>
              </w:rPr>
            </w:r>
            <w:r>
              <w:rPr>
                <w:webHidden/>
              </w:rPr>
              <w:fldChar w:fldCharType="separate"/>
            </w:r>
            <w:r>
              <w:rPr>
                <w:webHidden/>
              </w:rPr>
              <w:t>88</w:t>
            </w:r>
            <w:r>
              <w:rPr>
                <w:webHidden/>
              </w:rPr>
              <w:fldChar w:fldCharType="end"/>
            </w:r>
          </w:hyperlink>
        </w:p>
        <w:p w14:paraId="0D14EE57" w14:textId="7AAABA0C"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86" w:history="1">
            <w:r w:rsidRPr="00E4330D">
              <w:rPr>
                <w:rStyle w:val="Hipervnculo"/>
                <w:lang w:val="es-ES"/>
              </w:rPr>
              <w:t>B.13. Creación y edición de canales</w:t>
            </w:r>
            <w:r>
              <w:rPr>
                <w:webHidden/>
              </w:rPr>
              <w:tab/>
            </w:r>
            <w:r>
              <w:rPr>
                <w:webHidden/>
              </w:rPr>
              <w:fldChar w:fldCharType="begin"/>
            </w:r>
            <w:r>
              <w:rPr>
                <w:webHidden/>
              </w:rPr>
              <w:instrText xml:space="preserve"> PAGEREF _Toc206069486 \h </w:instrText>
            </w:r>
            <w:r>
              <w:rPr>
                <w:webHidden/>
              </w:rPr>
            </w:r>
            <w:r>
              <w:rPr>
                <w:webHidden/>
              </w:rPr>
              <w:fldChar w:fldCharType="separate"/>
            </w:r>
            <w:r>
              <w:rPr>
                <w:webHidden/>
              </w:rPr>
              <w:t>89</w:t>
            </w:r>
            <w:r>
              <w:rPr>
                <w:webHidden/>
              </w:rPr>
              <w:fldChar w:fldCharType="end"/>
            </w:r>
          </w:hyperlink>
        </w:p>
        <w:p w14:paraId="770841F4" w14:textId="4200794E"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87" w:history="1">
            <w:r w:rsidRPr="00E4330D">
              <w:rPr>
                <w:rStyle w:val="Hipervnculo"/>
                <w:lang w:val="es-ES"/>
              </w:rPr>
              <w:t>B.14. Creación y edición de profesores</w:t>
            </w:r>
            <w:r>
              <w:rPr>
                <w:webHidden/>
              </w:rPr>
              <w:tab/>
            </w:r>
            <w:r>
              <w:rPr>
                <w:webHidden/>
              </w:rPr>
              <w:fldChar w:fldCharType="begin"/>
            </w:r>
            <w:r>
              <w:rPr>
                <w:webHidden/>
              </w:rPr>
              <w:instrText xml:space="preserve"> PAGEREF _Toc206069487 \h </w:instrText>
            </w:r>
            <w:r>
              <w:rPr>
                <w:webHidden/>
              </w:rPr>
            </w:r>
            <w:r>
              <w:rPr>
                <w:webHidden/>
              </w:rPr>
              <w:fldChar w:fldCharType="separate"/>
            </w:r>
            <w:r>
              <w:rPr>
                <w:webHidden/>
              </w:rPr>
              <w:t>91</w:t>
            </w:r>
            <w:r>
              <w:rPr>
                <w:webHidden/>
              </w:rPr>
              <w:fldChar w:fldCharType="end"/>
            </w:r>
          </w:hyperlink>
        </w:p>
        <w:p w14:paraId="12D714A2" w14:textId="0A7B6689"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88" w:history="1">
            <w:r w:rsidRPr="00E4330D">
              <w:rPr>
                <w:rStyle w:val="Hipervnculo"/>
                <w:lang w:val="es-ES"/>
              </w:rPr>
              <w:t>B.15. Creación y edición de estudiantes</w:t>
            </w:r>
            <w:r>
              <w:rPr>
                <w:webHidden/>
              </w:rPr>
              <w:tab/>
            </w:r>
            <w:r>
              <w:rPr>
                <w:webHidden/>
              </w:rPr>
              <w:fldChar w:fldCharType="begin"/>
            </w:r>
            <w:r>
              <w:rPr>
                <w:webHidden/>
              </w:rPr>
              <w:instrText xml:space="preserve"> PAGEREF _Toc206069488 \h </w:instrText>
            </w:r>
            <w:r>
              <w:rPr>
                <w:webHidden/>
              </w:rPr>
            </w:r>
            <w:r>
              <w:rPr>
                <w:webHidden/>
              </w:rPr>
              <w:fldChar w:fldCharType="separate"/>
            </w:r>
            <w:r>
              <w:rPr>
                <w:webHidden/>
              </w:rPr>
              <w:t>92</w:t>
            </w:r>
            <w:r>
              <w:rPr>
                <w:webHidden/>
              </w:rPr>
              <w:fldChar w:fldCharType="end"/>
            </w:r>
          </w:hyperlink>
        </w:p>
        <w:p w14:paraId="603F44C5" w14:textId="53415163"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89" w:history="1">
            <w:r w:rsidRPr="00E4330D">
              <w:rPr>
                <w:rStyle w:val="Hipervnculo"/>
                <w:lang w:val="es-ES"/>
              </w:rPr>
              <w:t>B.16. Creación y edición de departamentos</w:t>
            </w:r>
            <w:r>
              <w:rPr>
                <w:webHidden/>
              </w:rPr>
              <w:tab/>
            </w:r>
            <w:r>
              <w:rPr>
                <w:webHidden/>
              </w:rPr>
              <w:fldChar w:fldCharType="begin"/>
            </w:r>
            <w:r>
              <w:rPr>
                <w:webHidden/>
              </w:rPr>
              <w:instrText xml:space="preserve"> PAGEREF _Toc206069489 \h </w:instrText>
            </w:r>
            <w:r>
              <w:rPr>
                <w:webHidden/>
              </w:rPr>
            </w:r>
            <w:r>
              <w:rPr>
                <w:webHidden/>
              </w:rPr>
              <w:fldChar w:fldCharType="separate"/>
            </w:r>
            <w:r>
              <w:rPr>
                <w:webHidden/>
              </w:rPr>
              <w:t>94</w:t>
            </w:r>
            <w:r>
              <w:rPr>
                <w:webHidden/>
              </w:rPr>
              <w:fldChar w:fldCharType="end"/>
            </w:r>
          </w:hyperlink>
        </w:p>
        <w:p w14:paraId="763E2310" w14:textId="172A126C"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90" w:history="1">
            <w:r w:rsidRPr="00E4330D">
              <w:rPr>
                <w:rStyle w:val="Hipervnculo"/>
                <w:lang w:val="es-ES"/>
              </w:rPr>
              <w:t>B.17. Creación y edición de titulaciones</w:t>
            </w:r>
            <w:r>
              <w:rPr>
                <w:webHidden/>
              </w:rPr>
              <w:tab/>
            </w:r>
            <w:r>
              <w:rPr>
                <w:webHidden/>
              </w:rPr>
              <w:fldChar w:fldCharType="begin"/>
            </w:r>
            <w:r>
              <w:rPr>
                <w:webHidden/>
              </w:rPr>
              <w:instrText xml:space="preserve"> PAGEREF _Toc206069490 \h </w:instrText>
            </w:r>
            <w:r>
              <w:rPr>
                <w:webHidden/>
              </w:rPr>
            </w:r>
            <w:r>
              <w:rPr>
                <w:webHidden/>
              </w:rPr>
              <w:fldChar w:fldCharType="separate"/>
            </w:r>
            <w:r>
              <w:rPr>
                <w:webHidden/>
              </w:rPr>
              <w:t>95</w:t>
            </w:r>
            <w:r>
              <w:rPr>
                <w:webHidden/>
              </w:rPr>
              <w:fldChar w:fldCharType="end"/>
            </w:r>
          </w:hyperlink>
        </w:p>
        <w:p w14:paraId="48D4136C" w14:textId="6F052B70" w:rsidR="00B91886" w:rsidRDefault="00B91886">
          <w:pPr>
            <w:pStyle w:val="TDC2"/>
            <w:tabs>
              <w:tab w:val="right" w:leader="dot" w:pos="8771"/>
            </w:tabs>
            <w:rPr>
              <w:rFonts w:asciiTheme="minorHAnsi" w:eastAsiaTheme="minorEastAsia" w:hAnsiTheme="minorHAnsi"/>
              <w:szCs w:val="24"/>
              <w:lang w:val="es-ES" w:eastAsia="es-ES"/>
              <w14:ligatures w14:val="standardContextual"/>
            </w:rPr>
          </w:pPr>
          <w:hyperlink w:anchor="_Toc206069491" w:history="1">
            <w:r w:rsidRPr="00E4330D">
              <w:rPr>
                <w:rStyle w:val="Hipervnculo"/>
                <w:lang w:val="es-ES"/>
              </w:rPr>
              <w:t>B.18. Creación y edición de centros</w:t>
            </w:r>
            <w:r>
              <w:rPr>
                <w:webHidden/>
              </w:rPr>
              <w:tab/>
            </w:r>
            <w:r>
              <w:rPr>
                <w:webHidden/>
              </w:rPr>
              <w:fldChar w:fldCharType="begin"/>
            </w:r>
            <w:r>
              <w:rPr>
                <w:webHidden/>
              </w:rPr>
              <w:instrText xml:space="preserve"> PAGEREF _Toc206069491 \h </w:instrText>
            </w:r>
            <w:r>
              <w:rPr>
                <w:webHidden/>
              </w:rPr>
            </w:r>
            <w:r>
              <w:rPr>
                <w:webHidden/>
              </w:rPr>
              <w:fldChar w:fldCharType="separate"/>
            </w:r>
            <w:r>
              <w:rPr>
                <w:webHidden/>
              </w:rPr>
              <w:t>96</w:t>
            </w:r>
            <w:r>
              <w:rPr>
                <w:webHidden/>
              </w:rPr>
              <w:fldChar w:fldCharType="end"/>
            </w:r>
          </w:hyperlink>
        </w:p>
        <w:p w14:paraId="14426B6B" w14:textId="0AFA04C2" w:rsidR="00C47B8A" w:rsidRDefault="00C47B8A">
          <w:r>
            <w:rPr>
              <w:b/>
              <w:bCs/>
            </w:rPr>
            <w:fldChar w:fldCharType="end"/>
          </w:r>
        </w:p>
      </w:sdtContent>
    </w:sdt>
    <w:p w14:paraId="2CA8BDF1" w14:textId="77777777" w:rsidR="007012D0" w:rsidRDefault="007012D0" w:rsidP="00353A7B">
      <w:pPr>
        <w:pStyle w:val="CaptuloNmero"/>
        <w:numPr>
          <w:ilvl w:val="0"/>
          <w:numId w:val="0"/>
        </w:numPr>
        <w:ind w:left="720" w:hanging="720"/>
        <w:sectPr w:rsidR="007012D0" w:rsidSect="00917B69">
          <w:headerReference w:type="default" r:id="rId20"/>
          <w:type w:val="oddPage"/>
          <w:pgSz w:w="11900" w:h="16840"/>
          <w:pgMar w:top="1418" w:right="1418" w:bottom="1418" w:left="1701" w:header="720" w:footer="720" w:gutter="0"/>
          <w:pgNumType w:start="1"/>
          <w:cols w:space="720"/>
          <w:noEndnote/>
          <w:docGrid w:linePitch="326"/>
        </w:sectPr>
      </w:pPr>
    </w:p>
    <w:p w14:paraId="608BA197" w14:textId="66668457" w:rsidR="00960BF0" w:rsidRDefault="00960BF0" w:rsidP="00960BF0">
      <w:pPr>
        <w:pStyle w:val="Captulo"/>
        <w:rPr>
          <w:lang w:val="en-US"/>
        </w:rPr>
      </w:pPr>
      <w:bookmarkStart w:id="11" w:name="_Toc204855947"/>
      <w:bookmarkStart w:id="12" w:name="_Toc206069418"/>
      <w:proofErr w:type="spellStart"/>
      <w:r w:rsidRPr="00EF1D38">
        <w:rPr>
          <w:lang w:val="en-US"/>
        </w:rPr>
        <w:lastRenderedPageBreak/>
        <w:t>Índice</w:t>
      </w:r>
      <w:proofErr w:type="spellEnd"/>
      <w:r w:rsidRPr="00EF1D38">
        <w:rPr>
          <w:lang w:val="en-US"/>
        </w:rPr>
        <w:t xml:space="preserve"> de </w:t>
      </w:r>
      <w:bookmarkEnd w:id="11"/>
      <w:proofErr w:type="spellStart"/>
      <w:r w:rsidR="00BE0E1D">
        <w:rPr>
          <w:lang w:val="en-US"/>
        </w:rPr>
        <w:t>Ilustraciones</w:t>
      </w:r>
      <w:bookmarkEnd w:id="12"/>
      <w:proofErr w:type="spellEnd"/>
    </w:p>
    <w:p w14:paraId="67C302EE" w14:textId="77777777" w:rsidR="00EF1D38" w:rsidRPr="00EF1D38" w:rsidRDefault="00EF1D38" w:rsidP="00EF1D38">
      <w:pPr>
        <w:rPr>
          <w:lang w:val="en-US"/>
        </w:rPr>
      </w:pPr>
    </w:p>
    <w:p w14:paraId="3FAC77F1" w14:textId="0C3C98AE"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r>
        <w:rPr>
          <w:highlight w:val="lightGray"/>
        </w:rPr>
        <w:fldChar w:fldCharType="begin"/>
      </w:r>
      <w:r>
        <w:rPr>
          <w:highlight w:val="lightGray"/>
        </w:rPr>
        <w:instrText xml:space="preserve"> TOC \h \z \c "Ilustración" </w:instrText>
      </w:r>
      <w:r>
        <w:rPr>
          <w:highlight w:val="lightGray"/>
        </w:rPr>
        <w:fldChar w:fldCharType="separate"/>
      </w:r>
      <w:hyperlink w:anchor="_Toc205886157" w:history="1">
        <w:r w:rsidRPr="00CB382C">
          <w:rPr>
            <w:rStyle w:val="Hipervnculo"/>
            <w:noProof/>
          </w:rPr>
          <w:t xml:space="preserve">Ilustración 1. Diagrama </w:t>
        </w:r>
        <w:r w:rsidR="00FC09EE">
          <w:rPr>
            <w:rStyle w:val="Hipervnculo"/>
            <w:noProof/>
          </w:rPr>
          <w:t xml:space="preserve">de </w:t>
        </w:r>
        <w:r w:rsidRPr="00CB382C">
          <w:rPr>
            <w:rStyle w:val="Hipervnculo"/>
            <w:noProof/>
          </w:rPr>
          <w:t>casos de uso - Inicio de sesión</w:t>
        </w:r>
        <w:r>
          <w:rPr>
            <w:noProof/>
            <w:webHidden/>
          </w:rPr>
          <w:tab/>
        </w:r>
        <w:r>
          <w:rPr>
            <w:noProof/>
            <w:webHidden/>
          </w:rPr>
          <w:fldChar w:fldCharType="begin"/>
        </w:r>
        <w:r>
          <w:rPr>
            <w:noProof/>
            <w:webHidden/>
          </w:rPr>
          <w:instrText xml:space="preserve"> PAGEREF _Toc205886157 \h </w:instrText>
        </w:r>
        <w:r>
          <w:rPr>
            <w:noProof/>
            <w:webHidden/>
          </w:rPr>
        </w:r>
        <w:r>
          <w:rPr>
            <w:noProof/>
            <w:webHidden/>
          </w:rPr>
          <w:fldChar w:fldCharType="separate"/>
        </w:r>
        <w:r>
          <w:rPr>
            <w:noProof/>
            <w:webHidden/>
          </w:rPr>
          <w:t>29</w:t>
        </w:r>
        <w:r>
          <w:rPr>
            <w:noProof/>
            <w:webHidden/>
          </w:rPr>
          <w:fldChar w:fldCharType="end"/>
        </w:r>
      </w:hyperlink>
    </w:p>
    <w:p w14:paraId="5682267A" w14:textId="088755AC"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58" w:history="1">
        <w:r w:rsidRPr="00CB382C">
          <w:rPr>
            <w:rStyle w:val="Hipervnculo"/>
            <w:noProof/>
          </w:rPr>
          <w:t xml:space="preserve">Ilustración 2. Diagrama </w:t>
        </w:r>
        <w:r w:rsidR="00FC09EE">
          <w:rPr>
            <w:rStyle w:val="Hipervnculo"/>
            <w:noProof/>
          </w:rPr>
          <w:t xml:space="preserve">de </w:t>
        </w:r>
        <w:r w:rsidRPr="00CB382C">
          <w:rPr>
            <w:rStyle w:val="Hipervnculo"/>
            <w:noProof/>
          </w:rPr>
          <w:t>casos de</w:t>
        </w:r>
        <w:r w:rsidRPr="00CB382C">
          <w:rPr>
            <w:rStyle w:val="Hipervnculo"/>
            <w:noProof/>
          </w:rPr>
          <w:t xml:space="preserve"> </w:t>
        </w:r>
        <w:r w:rsidRPr="00CB382C">
          <w:rPr>
            <w:rStyle w:val="Hipervnculo"/>
            <w:noProof/>
          </w:rPr>
          <w:t>uso - Solicitud de TFG</w:t>
        </w:r>
        <w:r>
          <w:rPr>
            <w:noProof/>
            <w:webHidden/>
          </w:rPr>
          <w:tab/>
        </w:r>
        <w:r>
          <w:rPr>
            <w:noProof/>
            <w:webHidden/>
          </w:rPr>
          <w:fldChar w:fldCharType="begin"/>
        </w:r>
        <w:r>
          <w:rPr>
            <w:noProof/>
            <w:webHidden/>
          </w:rPr>
          <w:instrText xml:space="preserve"> PAGEREF _Toc205886158 \h </w:instrText>
        </w:r>
        <w:r>
          <w:rPr>
            <w:noProof/>
            <w:webHidden/>
          </w:rPr>
        </w:r>
        <w:r>
          <w:rPr>
            <w:noProof/>
            <w:webHidden/>
          </w:rPr>
          <w:fldChar w:fldCharType="separate"/>
        </w:r>
        <w:r>
          <w:rPr>
            <w:noProof/>
            <w:webHidden/>
          </w:rPr>
          <w:t>30</w:t>
        </w:r>
        <w:r>
          <w:rPr>
            <w:noProof/>
            <w:webHidden/>
          </w:rPr>
          <w:fldChar w:fldCharType="end"/>
        </w:r>
      </w:hyperlink>
    </w:p>
    <w:p w14:paraId="5A0AEC90" w14:textId="051F53AC"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59" w:history="1">
        <w:r w:rsidRPr="00CB382C">
          <w:rPr>
            <w:rStyle w:val="Hipervnculo"/>
            <w:noProof/>
          </w:rPr>
          <w:t>Ilustración 3. Diagrama de casos de uso - Gestión de solicitudes de TFG</w:t>
        </w:r>
        <w:r>
          <w:rPr>
            <w:noProof/>
            <w:webHidden/>
          </w:rPr>
          <w:tab/>
        </w:r>
        <w:r>
          <w:rPr>
            <w:noProof/>
            <w:webHidden/>
          </w:rPr>
          <w:fldChar w:fldCharType="begin"/>
        </w:r>
        <w:r>
          <w:rPr>
            <w:noProof/>
            <w:webHidden/>
          </w:rPr>
          <w:instrText xml:space="preserve"> PAGEREF _Toc205886159 \h </w:instrText>
        </w:r>
        <w:r>
          <w:rPr>
            <w:noProof/>
            <w:webHidden/>
          </w:rPr>
        </w:r>
        <w:r>
          <w:rPr>
            <w:noProof/>
            <w:webHidden/>
          </w:rPr>
          <w:fldChar w:fldCharType="separate"/>
        </w:r>
        <w:r>
          <w:rPr>
            <w:noProof/>
            <w:webHidden/>
          </w:rPr>
          <w:t>31</w:t>
        </w:r>
        <w:r>
          <w:rPr>
            <w:noProof/>
            <w:webHidden/>
          </w:rPr>
          <w:fldChar w:fldCharType="end"/>
        </w:r>
      </w:hyperlink>
    </w:p>
    <w:p w14:paraId="70222CC5" w14:textId="41096EA7"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60" w:history="1">
        <w:r w:rsidRPr="00CB382C">
          <w:rPr>
            <w:rStyle w:val="Hipervnculo"/>
            <w:noProof/>
          </w:rPr>
          <w:t>Ilustración 4. Diagrama de casos de uso - Administración de entidades</w:t>
        </w:r>
        <w:r>
          <w:rPr>
            <w:noProof/>
            <w:webHidden/>
          </w:rPr>
          <w:tab/>
        </w:r>
        <w:r>
          <w:rPr>
            <w:noProof/>
            <w:webHidden/>
          </w:rPr>
          <w:fldChar w:fldCharType="begin"/>
        </w:r>
        <w:r>
          <w:rPr>
            <w:noProof/>
            <w:webHidden/>
          </w:rPr>
          <w:instrText xml:space="preserve"> PAGEREF _Toc205886160 \h </w:instrText>
        </w:r>
        <w:r>
          <w:rPr>
            <w:noProof/>
            <w:webHidden/>
          </w:rPr>
        </w:r>
        <w:r>
          <w:rPr>
            <w:noProof/>
            <w:webHidden/>
          </w:rPr>
          <w:fldChar w:fldCharType="separate"/>
        </w:r>
        <w:r>
          <w:rPr>
            <w:noProof/>
            <w:webHidden/>
          </w:rPr>
          <w:t>33</w:t>
        </w:r>
        <w:r>
          <w:rPr>
            <w:noProof/>
            <w:webHidden/>
          </w:rPr>
          <w:fldChar w:fldCharType="end"/>
        </w:r>
      </w:hyperlink>
    </w:p>
    <w:p w14:paraId="6A1C8750" w14:textId="2DD48104"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61" w:history="1">
        <w:r w:rsidRPr="00CB382C">
          <w:rPr>
            <w:rStyle w:val="Hipervnculo"/>
            <w:noProof/>
          </w:rPr>
          <w:t>Ilustración 5. Diagrama de casos de uso - Estudiante forma parte de un canal</w:t>
        </w:r>
        <w:r>
          <w:rPr>
            <w:noProof/>
            <w:webHidden/>
          </w:rPr>
          <w:tab/>
        </w:r>
        <w:r>
          <w:rPr>
            <w:noProof/>
            <w:webHidden/>
          </w:rPr>
          <w:fldChar w:fldCharType="begin"/>
        </w:r>
        <w:r>
          <w:rPr>
            <w:noProof/>
            <w:webHidden/>
          </w:rPr>
          <w:instrText xml:space="preserve"> PAGEREF _Toc205886161 \h </w:instrText>
        </w:r>
        <w:r>
          <w:rPr>
            <w:noProof/>
            <w:webHidden/>
          </w:rPr>
        </w:r>
        <w:r>
          <w:rPr>
            <w:noProof/>
            <w:webHidden/>
          </w:rPr>
          <w:fldChar w:fldCharType="separate"/>
        </w:r>
        <w:r>
          <w:rPr>
            <w:noProof/>
            <w:webHidden/>
          </w:rPr>
          <w:t>34</w:t>
        </w:r>
        <w:r>
          <w:rPr>
            <w:noProof/>
            <w:webHidden/>
          </w:rPr>
          <w:fldChar w:fldCharType="end"/>
        </w:r>
      </w:hyperlink>
    </w:p>
    <w:p w14:paraId="637FEABE" w14:textId="08716978"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62" w:history="1">
        <w:r w:rsidRPr="00CB382C">
          <w:rPr>
            <w:rStyle w:val="Hipervnculo"/>
            <w:noProof/>
          </w:rPr>
          <w:t>Ilustración 6. Diagrama de casos de uso - Gestión de un canal por parte de un profesor</w:t>
        </w:r>
        <w:r>
          <w:rPr>
            <w:noProof/>
            <w:webHidden/>
          </w:rPr>
          <w:tab/>
        </w:r>
        <w:r>
          <w:rPr>
            <w:noProof/>
            <w:webHidden/>
          </w:rPr>
          <w:fldChar w:fldCharType="begin"/>
        </w:r>
        <w:r>
          <w:rPr>
            <w:noProof/>
            <w:webHidden/>
          </w:rPr>
          <w:instrText xml:space="preserve"> PAGEREF _Toc205886162 \h </w:instrText>
        </w:r>
        <w:r>
          <w:rPr>
            <w:noProof/>
            <w:webHidden/>
          </w:rPr>
        </w:r>
        <w:r>
          <w:rPr>
            <w:noProof/>
            <w:webHidden/>
          </w:rPr>
          <w:fldChar w:fldCharType="separate"/>
        </w:r>
        <w:r>
          <w:rPr>
            <w:noProof/>
            <w:webHidden/>
          </w:rPr>
          <w:t>36</w:t>
        </w:r>
        <w:r>
          <w:rPr>
            <w:noProof/>
            <w:webHidden/>
          </w:rPr>
          <w:fldChar w:fldCharType="end"/>
        </w:r>
      </w:hyperlink>
    </w:p>
    <w:p w14:paraId="3D5D5D54" w14:textId="37A5525B"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63" w:history="1">
        <w:r w:rsidRPr="00CB382C">
          <w:rPr>
            <w:rStyle w:val="Hipervnculo"/>
            <w:noProof/>
          </w:rPr>
          <w:t>Ilustración 7. Modelo de Dominio</w:t>
        </w:r>
        <w:r>
          <w:rPr>
            <w:noProof/>
            <w:webHidden/>
          </w:rPr>
          <w:tab/>
        </w:r>
        <w:r>
          <w:rPr>
            <w:noProof/>
            <w:webHidden/>
          </w:rPr>
          <w:fldChar w:fldCharType="begin"/>
        </w:r>
        <w:r>
          <w:rPr>
            <w:noProof/>
            <w:webHidden/>
          </w:rPr>
          <w:instrText xml:space="preserve"> PAGEREF _Toc205886163 \h </w:instrText>
        </w:r>
        <w:r>
          <w:rPr>
            <w:noProof/>
            <w:webHidden/>
          </w:rPr>
        </w:r>
        <w:r>
          <w:rPr>
            <w:noProof/>
            <w:webHidden/>
          </w:rPr>
          <w:fldChar w:fldCharType="separate"/>
        </w:r>
        <w:r>
          <w:rPr>
            <w:noProof/>
            <w:webHidden/>
          </w:rPr>
          <w:t>38</w:t>
        </w:r>
        <w:r>
          <w:rPr>
            <w:noProof/>
            <w:webHidden/>
          </w:rPr>
          <w:fldChar w:fldCharType="end"/>
        </w:r>
      </w:hyperlink>
    </w:p>
    <w:p w14:paraId="41D24558" w14:textId="4D997939"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64" w:history="1">
        <w:r w:rsidRPr="00CB382C">
          <w:rPr>
            <w:rStyle w:val="Hipervnculo"/>
            <w:noProof/>
          </w:rPr>
          <w:t>Ilustración 8. Diagrama de secuencia -  Registrar un nuevo usuario</w:t>
        </w:r>
        <w:r>
          <w:rPr>
            <w:noProof/>
            <w:webHidden/>
          </w:rPr>
          <w:tab/>
        </w:r>
        <w:r>
          <w:rPr>
            <w:noProof/>
            <w:webHidden/>
          </w:rPr>
          <w:fldChar w:fldCharType="begin"/>
        </w:r>
        <w:r>
          <w:rPr>
            <w:noProof/>
            <w:webHidden/>
          </w:rPr>
          <w:instrText xml:space="preserve"> PAGEREF _Toc205886164 \h </w:instrText>
        </w:r>
        <w:r>
          <w:rPr>
            <w:noProof/>
            <w:webHidden/>
          </w:rPr>
        </w:r>
        <w:r>
          <w:rPr>
            <w:noProof/>
            <w:webHidden/>
          </w:rPr>
          <w:fldChar w:fldCharType="separate"/>
        </w:r>
        <w:r>
          <w:rPr>
            <w:noProof/>
            <w:webHidden/>
          </w:rPr>
          <w:t>39</w:t>
        </w:r>
        <w:r>
          <w:rPr>
            <w:noProof/>
            <w:webHidden/>
          </w:rPr>
          <w:fldChar w:fldCharType="end"/>
        </w:r>
      </w:hyperlink>
    </w:p>
    <w:p w14:paraId="3ABB150A" w14:textId="20E7A94B"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65" w:history="1">
        <w:r w:rsidRPr="00CB382C">
          <w:rPr>
            <w:rStyle w:val="Hipervnculo"/>
            <w:noProof/>
          </w:rPr>
          <w:t>Ilustración 9. Diagrama de secuencia - Comenzar TFG</w:t>
        </w:r>
        <w:r>
          <w:rPr>
            <w:noProof/>
            <w:webHidden/>
          </w:rPr>
          <w:tab/>
        </w:r>
        <w:r>
          <w:rPr>
            <w:noProof/>
            <w:webHidden/>
          </w:rPr>
          <w:fldChar w:fldCharType="begin"/>
        </w:r>
        <w:r>
          <w:rPr>
            <w:noProof/>
            <w:webHidden/>
          </w:rPr>
          <w:instrText xml:space="preserve"> PAGEREF _Toc205886165 \h </w:instrText>
        </w:r>
        <w:r>
          <w:rPr>
            <w:noProof/>
            <w:webHidden/>
          </w:rPr>
        </w:r>
        <w:r>
          <w:rPr>
            <w:noProof/>
            <w:webHidden/>
          </w:rPr>
          <w:fldChar w:fldCharType="separate"/>
        </w:r>
        <w:r>
          <w:rPr>
            <w:noProof/>
            <w:webHidden/>
          </w:rPr>
          <w:t>40</w:t>
        </w:r>
        <w:r>
          <w:rPr>
            <w:noProof/>
            <w:webHidden/>
          </w:rPr>
          <w:fldChar w:fldCharType="end"/>
        </w:r>
      </w:hyperlink>
    </w:p>
    <w:p w14:paraId="3622F2D4" w14:textId="77A18F2A"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66" w:history="1">
        <w:r w:rsidRPr="00CB382C">
          <w:rPr>
            <w:rStyle w:val="Hipervnculo"/>
            <w:noProof/>
          </w:rPr>
          <w:t>Ilustración 10. Diagrama de secuencia - Envío de mensajes por canal</w:t>
        </w:r>
        <w:r>
          <w:rPr>
            <w:noProof/>
            <w:webHidden/>
          </w:rPr>
          <w:tab/>
        </w:r>
        <w:r>
          <w:rPr>
            <w:noProof/>
            <w:webHidden/>
          </w:rPr>
          <w:fldChar w:fldCharType="begin"/>
        </w:r>
        <w:r>
          <w:rPr>
            <w:noProof/>
            <w:webHidden/>
          </w:rPr>
          <w:instrText xml:space="preserve"> PAGEREF _Toc205886166 \h </w:instrText>
        </w:r>
        <w:r>
          <w:rPr>
            <w:noProof/>
            <w:webHidden/>
          </w:rPr>
        </w:r>
        <w:r>
          <w:rPr>
            <w:noProof/>
            <w:webHidden/>
          </w:rPr>
          <w:fldChar w:fldCharType="separate"/>
        </w:r>
        <w:r>
          <w:rPr>
            <w:noProof/>
            <w:webHidden/>
          </w:rPr>
          <w:t>40</w:t>
        </w:r>
        <w:r>
          <w:rPr>
            <w:noProof/>
            <w:webHidden/>
          </w:rPr>
          <w:fldChar w:fldCharType="end"/>
        </w:r>
      </w:hyperlink>
    </w:p>
    <w:p w14:paraId="75CA92D1" w14:textId="7ED5261B"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67" w:history="1">
        <w:r w:rsidRPr="00CB382C">
          <w:rPr>
            <w:rStyle w:val="Hipervnculo"/>
            <w:noProof/>
          </w:rPr>
          <w:t>Ilustración 11. Comparativa inicio de sesión con su boceto</w:t>
        </w:r>
        <w:r>
          <w:rPr>
            <w:noProof/>
            <w:webHidden/>
          </w:rPr>
          <w:tab/>
        </w:r>
        <w:r>
          <w:rPr>
            <w:noProof/>
            <w:webHidden/>
          </w:rPr>
          <w:fldChar w:fldCharType="begin"/>
        </w:r>
        <w:r>
          <w:rPr>
            <w:noProof/>
            <w:webHidden/>
          </w:rPr>
          <w:instrText xml:space="preserve"> PAGEREF _Toc205886167 \h </w:instrText>
        </w:r>
        <w:r>
          <w:rPr>
            <w:noProof/>
            <w:webHidden/>
          </w:rPr>
        </w:r>
        <w:r>
          <w:rPr>
            <w:noProof/>
            <w:webHidden/>
          </w:rPr>
          <w:fldChar w:fldCharType="separate"/>
        </w:r>
        <w:r>
          <w:rPr>
            <w:noProof/>
            <w:webHidden/>
          </w:rPr>
          <w:t>42</w:t>
        </w:r>
        <w:r>
          <w:rPr>
            <w:noProof/>
            <w:webHidden/>
          </w:rPr>
          <w:fldChar w:fldCharType="end"/>
        </w:r>
      </w:hyperlink>
    </w:p>
    <w:p w14:paraId="776F5A07" w14:textId="11EF9C66"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68" w:history="1">
        <w:r w:rsidRPr="00CB382C">
          <w:rPr>
            <w:rStyle w:val="Hipervnculo"/>
            <w:noProof/>
          </w:rPr>
          <w:t>Ilustración 12. Boceto del listado de TFGs</w:t>
        </w:r>
        <w:r>
          <w:rPr>
            <w:noProof/>
            <w:webHidden/>
          </w:rPr>
          <w:tab/>
        </w:r>
        <w:r>
          <w:rPr>
            <w:noProof/>
            <w:webHidden/>
          </w:rPr>
          <w:fldChar w:fldCharType="begin"/>
        </w:r>
        <w:r>
          <w:rPr>
            <w:noProof/>
            <w:webHidden/>
          </w:rPr>
          <w:instrText xml:space="preserve"> PAGEREF _Toc205886168 \h </w:instrText>
        </w:r>
        <w:r>
          <w:rPr>
            <w:noProof/>
            <w:webHidden/>
          </w:rPr>
        </w:r>
        <w:r>
          <w:rPr>
            <w:noProof/>
            <w:webHidden/>
          </w:rPr>
          <w:fldChar w:fldCharType="separate"/>
        </w:r>
        <w:r>
          <w:rPr>
            <w:noProof/>
            <w:webHidden/>
          </w:rPr>
          <w:t>43</w:t>
        </w:r>
        <w:r>
          <w:rPr>
            <w:noProof/>
            <w:webHidden/>
          </w:rPr>
          <w:fldChar w:fldCharType="end"/>
        </w:r>
      </w:hyperlink>
    </w:p>
    <w:p w14:paraId="05DDB35C" w14:textId="7B3218E0"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69" w:history="1">
        <w:r w:rsidRPr="00CB382C">
          <w:rPr>
            <w:rStyle w:val="Hipervnculo"/>
            <w:noProof/>
          </w:rPr>
          <w:t>Ilustración 13. Resultado final del listado de TFGs</w:t>
        </w:r>
        <w:r>
          <w:rPr>
            <w:noProof/>
            <w:webHidden/>
          </w:rPr>
          <w:tab/>
        </w:r>
        <w:r>
          <w:rPr>
            <w:noProof/>
            <w:webHidden/>
          </w:rPr>
          <w:fldChar w:fldCharType="begin"/>
        </w:r>
        <w:r>
          <w:rPr>
            <w:noProof/>
            <w:webHidden/>
          </w:rPr>
          <w:instrText xml:space="preserve"> PAGEREF _Toc205886169 \h </w:instrText>
        </w:r>
        <w:r>
          <w:rPr>
            <w:noProof/>
            <w:webHidden/>
          </w:rPr>
        </w:r>
        <w:r>
          <w:rPr>
            <w:noProof/>
            <w:webHidden/>
          </w:rPr>
          <w:fldChar w:fldCharType="separate"/>
        </w:r>
        <w:r>
          <w:rPr>
            <w:noProof/>
            <w:webHidden/>
          </w:rPr>
          <w:t>43</w:t>
        </w:r>
        <w:r>
          <w:rPr>
            <w:noProof/>
            <w:webHidden/>
          </w:rPr>
          <w:fldChar w:fldCharType="end"/>
        </w:r>
      </w:hyperlink>
    </w:p>
    <w:p w14:paraId="25368ACB" w14:textId="038F19DB"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70" w:history="1">
        <w:r w:rsidRPr="00CB382C">
          <w:rPr>
            <w:rStyle w:val="Hipervnculo"/>
            <w:noProof/>
          </w:rPr>
          <w:t>Ilustración 14. Boceto de perfil de un alumno</w:t>
        </w:r>
        <w:r>
          <w:rPr>
            <w:noProof/>
            <w:webHidden/>
          </w:rPr>
          <w:tab/>
        </w:r>
        <w:r>
          <w:rPr>
            <w:noProof/>
            <w:webHidden/>
          </w:rPr>
          <w:fldChar w:fldCharType="begin"/>
        </w:r>
        <w:r>
          <w:rPr>
            <w:noProof/>
            <w:webHidden/>
          </w:rPr>
          <w:instrText xml:space="preserve"> PAGEREF _Toc205886170 \h </w:instrText>
        </w:r>
        <w:r>
          <w:rPr>
            <w:noProof/>
            <w:webHidden/>
          </w:rPr>
        </w:r>
        <w:r>
          <w:rPr>
            <w:noProof/>
            <w:webHidden/>
          </w:rPr>
          <w:fldChar w:fldCharType="separate"/>
        </w:r>
        <w:r>
          <w:rPr>
            <w:noProof/>
            <w:webHidden/>
          </w:rPr>
          <w:t>44</w:t>
        </w:r>
        <w:r>
          <w:rPr>
            <w:noProof/>
            <w:webHidden/>
          </w:rPr>
          <w:fldChar w:fldCharType="end"/>
        </w:r>
      </w:hyperlink>
    </w:p>
    <w:p w14:paraId="38775454" w14:textId="56A6201A"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71" w:history="1">
        <w:r w:rsidRPr="00CB382C">
          <w:rPr>
            <w:rStyle w:val="Hipervnculo"/>
            <w:noProof/>
          </w:rPr>
          <w:t>Ilustración 15. Resultado final del perfil de un alumno.</w:t>
        </w:r>
        <w:r>
          <w:rPr>
            <w:noProof/>
            <w:webHidden/>
          </w:rPr>
          <w:tab/>
        </w:r>
        <w:r>
          <w:rPr>
            <w:noProof/>
            <w:webHidden/>
          </w:rPr>
          <w:fldChar w:fldCharType="begin"/>
        </w:r>
        <w:r>
          <w:rPr>
            <w:noProof/>
            <w:webHidden/>
          </w:rPr>
          <w:instrText xml:space="preserve"> PAGEREF _Toc205886171 \h </w:instrText>
        </w:r>
        <w:r>
          <w:rPr>
            <w:noProof/>
            <w:webHidden/>
          </w:rPr>
        </w:r>
        <w:r>
          <w:rPr>
            <w:noProof/>
            <w:webHidden/>
          </w:rPr>
          <w:fldChar w:fldCharType="separate"/>
        </w:r>
        <w:r>
          <w:rPr>
            <w:noProof/>
            <w:webHidden/>
          </w:rPr>
          <w:t>44</w:t>
        </w:r>
        <w:r>
          <w:rPr>
            <w:noProof/>
            <w:webHidden/>
          </w:rPr>
          <w:fldChar w:fldCharType="end"/>
        </w:r>
      </w:hyperlink>
    </w:p>
    <w:p w14:paraId="3E2DFBCD" w14:textId="54EAF866" w:rsidR="000A7C48" w:rsidRDefault="00BE0E1D" w:rsidP="000A7C48">
      <w:pPr>
        <w:pStyle w:val="Captulo"/>
        <w:rPr>
          <w:highlight w:val="lightGray"/>
        </w:rPr>
      </w:pPr>
      <w:r>
        <w:rPr>
          <w:highlight w:val="lightGray"/>
        </w:rPr>
        <w:fldChar w:fldCharType="end"/>
      </w:r>
      <w:r w:rsidR="00C55F41">
        <w:rPr>
          <w:highlight w:val="lightGray"/>
        </w:rPr>
        <w:br w:type="page"/>
      </w:r>
      <w:bookmarkStart w:id="13" w:name="_Toc206069419"/>
      <w:r w:rsidR="000A7C48">
        <w:rPr>
          <w:highlight w:val="lightGray"/>
        </w:rPr>
        <w:lastRenderedPageBreak/>
        <w:t>Índice de tablas</w:t>
      </w:r>
      <w:bookmarkEnd w:id="13"/>
    </w:p>
    <w:p w14:paraId="4844A9A8" w14:textId="1D552357"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r>
        <w:rPr>
          <w:highlight w:val="lightGray"/>
        </w:rPr>
        <w:fldChar w:fldCharType="begin"/>
      </w:r>
      <w:r>
        <w:rPr>
          <w:highlight w:val="lightGray"/>
        </w:rPr>
        <w:instrText xml:space="preserve"> TOC \h \z \c "Tabla" </w:instrText>
      </w:r>
      <w:r>
        <w:rPr>
          <w:highlight w:val="lightGray"/>
        </w:rPr>
        <w:fldChar w:fldCharType="separate"/>
      </w:r>
      <w:hyperlink w:anchor="_Toc205886188" w:history="1">
        <w:r w:rsidRPr="003B79CE">
          <w:rPr>
            <w:rStyle w:val="Hipervnculo"/>
            <w:noProof/>
          </w:rPr>
          <w:t>Tabla 1. Riesgos de la seguridad de la información</w:t>
        </w:r>
        <w:r>
          <w:rPr>
            <w:noProof/>
            <w:webHidden/>
          </w:rPr>
          <w:tab/>
        </w:r>
        <w:r>
          <w:rPr>
            <w:noProof/>
            <w:webHidden/>
          </w:rPr>
          <w:fldChar w:fldCharType="begin"/>
        </w:r>
        <w:r>
          <w:rPr>
            <w:noProof/>
            <w:webHidden/>
          </w:rPr>
          <w:instrText xml:space="preserve"> PAGEREF _Toc205886188 \h </w:instrText>
        </w:r>
        <w:r>
          <w:rPr>
            <w:noProof/>
            <w:webHidden/>
          </w:rPr>
        </w:r>
        <w:r>
          <w:rPr>
            <w:noProof/>
            <w:webHidden/>
          </w:rPr>
          <w:fldChar w:fldCharType="separate"/>
        </w:r>
        <w:r>
          <w:rPr>
            <w:noProof/>
            <w:webHidden/>
          </w:rPr>
          <w:t>22</w:t>
        </w:r>
        <w:r>
          <w:rPr>
            <w:noProof/>
            <w:webHidden/>
          </w:rPr>
          <w:fldChar w:fldCharType="end"/>
        </w:r>
      </w:hyperlink>
    </w:p>
    <w:p w14:paraId="0D2D71B8" w14:textId="4657CD98"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89" w:history="1">
        <w:r w:rsidRPr="003B79CE">
          <w:rPr>
            <w:rStyle w:val="Hipervnculo"/>
            <w:noProof/>
          </w:rPr>
          <w:t>Tabla 2. Riesgos Técnicos</w:t>
        </w:r>
        <w:r>
          <w:rPr>
            <w:noProof/>
            <w:webHidden/>
          </w:rPr>
          <w:tab/>
        </w:r>
        <w:r>
          <w:rPr>
            <w:noProof/>
            <w:webHidden/>
          </w:rPr>
          <w:fldChar w:fldCharType="begin"/>
        </w:r>
        <w:r>
          <w:rPr>
            <w:noProof/>
            <w:webHidden/>
          </w:rPr>
          <w:instrText xml:space="preserve"> PAGEREF _Toc205886189 \h </w:instrText>
        </w:r>
        <w:r>
          <w:rPr>
            <w:noProof/>
            <w:webHidden/>
          </w:rPr>
        </w:r>
        <w:r>
          <w:rPr>
            <w:noProof/>
            <w:webHidden/>
          </w:rPr>
          <w:fldChar w:fldCharType="separate"/>
        </w:r>
        <w:r>
          <w:rPr>
            <w:noProof/>
            <w:webHidden/>
          </w:rPr>
          <w:t>22</w:t>
        </w:r>
        <w:r>
          <w:rPr>
            <w:noProof/>
            <w:webHidden/>
          </w:rPr>
          <w:fldChar w:fldCharType="end"/>
        </w:r>
      </w:hyperlink>
    </w:p>
    <w:p w14:paraId="23705199" w14:textId="3EE51D81"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90" w:history="1">
        <w:r w:rsidRPr="003B79CE">
          <w:rPr>
            <w:rStyle w:val="Hipervnculo"/>
            <w:noProof/>
          </w:rPr>
          <w:t>Tabla 3. Riesgos de gestión y planificación</w:t>
        </w:r>
        <w:r>
          <w:rPr>
            <w:noProof/>
            <w:webHidden/>
          </w:rPr>
          <w:tab/>
        </w:r>
        <w:r>
          <w:rPr>
            <w:noProof/>
            <w:webHidden/>
          </w:rPr>
          <w:fldChar w:fldCharType="begin"/>
        </w:r>
        <w:r>
          <w:rPr>
            <w:noProof/>
            <w:webHidden/>
          </w:rPr>
          <w:instrText xml:space="preserve"> PAGEREF _Toc205886190 \h </w:instrText>
        </w:r>
        <w:r>
          <w:rPr>
            <w:noProof/>
            <w:webHidden/>
          </w:rPr>
        </w:r>
        <w:r>
          <w:rPr>
            <w:noProof/>
            <w:webHidden/>
          </w:rPr>
          <w:fldChar w:fldCharType="separate"/>
        </w:r>
        <w:r>
          <w:rPr>
            <w:noProof/>
            <w:webHidden/>
          </w:rPr>
          <w:t>23</w:t>
        </w:r>
        <w:r>
          <w:rPr>
            <w:noProof/>
            <w:webHidden/>
          </w:rPr>
          <w:fldChar w:fldCharType="end"/>
        </w:r>
      </w:hyperlink>
    </w:p>
    <w:p w14:paraId="26F72570" w14:textId="67698C87"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91" w:history="1">
        <w:r w:rsidRPr="003B79CE">
          <w:rPr>
            <w:rStyle w:val="Hipervnculo"/>
            <w:noProof/>
          </w:rPr>
          <w:t>Tabla 4. Riesgos organizativos y de adopción</w:t>
        </w:r>
        <w:r>
          <w:rPr>
            <w:noProof/>
            <w:webHidden/>
          </w:rPr>
          <w:tab/>
        </w:r>
        <w:r>
          <w:rPr>
            <w:noProof/>
            <w:webHidden/>
          </w:rPr>
          <w:fldChar w:fldCharType="begin"/>
        </w:r>
        <w:r>
          <w:rPr>
            <w:noProof/>
            <w:webHidden/>
          </w:rPr>
          <w:instrText xml:space="preserve"> PAGEREF _Toc205886191 \h </w:instrText>
        </w:r>
        <w:r>
          <w:rPr>
            <w:noProof/>
            <w:webHidden/>
          </w:rPr>
        </w:r>
        <w:r>
          <w:rPr>
            <w:noProof/>
            <w:webHidden/>
          </w:rPr>
          <w:fldChar w:fldCharType="separate"/>
        </w:r>
        <w:r>
          <w:rPr>
            <w:noProof/>
            <w:webHidden/>
          </w:rPr>
          <w:t>23</w:t>
        </w:r>
        <w:r>
          <w:rPr>
            <w:noProof/>
            <w:webHidden/>
          </w:rPr>
          <w:fldChar w:fldCharType="end"/>
        </w:r>
      </w:hyperlink>
    </w:p>
    <w:p w14:paraId="7263FEC5" w14:textId="7376C7FA" w:rsidR="00BE0E1D" w:rsidRDefault="00BE0E1D">
      <w:pPr>
        <w:pStyle w:val="Tabladeilustraciones"/>
        <w:tabs>
          <w:tab w:val="right" w:leader="dot" w:pos="8487"/>
        </w:tabs>
        <w:rPr>
          <w:rFonts w:asciiTheme="minorHAnsi" w:eastAsiaTheme="minorEastAsia" w:hAnsiTheme="minorHAnsi"/>
          <w:noProof/>
          <w:kern w:val="2"/>
          <w:lang w:val="es-ES" w:eastAsia="es-ES"/>
          <w14:ligatures w14:val="standardContextual"/>
        </w:rPr>
      </w:pPr>
      <w:hyperlink w:anchor="_Toc205886192" w:history="1">
        <w:r w:rsidRPr="003B79CE">
          <w:rPr>
            <w:rStyle w:val="Hipervnculo"/>
            <w:noProof/>
          </w:rPr>
          <w:t>Tabla 5.Riesgos legales</w:t>
        </w:r>
        <w:r>
          <w:rPr>
            <w:noProof/>
            <w:webHidden/>
          </w:rPr>
          <w:tab/>
        </w:r>
        <w:r>
          <w:rPr>
            <w:noProof/>
            <w:webHidden/>
          </w:rPr>
          <w:fldChar w:fldCharType="begin"/>
        </w:r>
        <w:r>
          <w:rPr>
            <w:noProof/>
            <w:webHidden/>
          </w:rPr>
          <w:instrText xml:space="preserve"> PAGEREF _Toc205886192 \h </w:instrText>
        </w:r>
        <w:r>
          <w:rPr>
            <w:noProof/>
            <w:webHidden/>
          </w:rPr>
        </w:r>
        <w:r>
          <w:rPr>
            <w:noProof/>
            <w:webHidden/>
          </w:rPr>
          <w:fldChar w:fldCharType="separate"/>
        </w:r>
        <w:r>
          <w:rPr>
            <w:noProof/>
            <w:webHidden/>
          </w:rPr>
          <w:t>24</w:t>
        </w:r>
        <w:r>
          <w:rPr>
            <w:noProof/>
            <w:webHidden/>
          </w:rPr>
          <w:fldChar w:fldCharType="end"/>
        </w:r>
      </w:hyperlink>
    </w:p>
    <w:p w14:paraId="68F88AFE" w14:textId="0131B78B" w:rsidR="000A7C48" w:rsidRDefault="00BE0E1D" w:rsidP="000A7C48">
      <w:pPr>
        <w:rPr>
          <w:highlight w:val="lightGray"/>
        </w:rPr>
      </w:pPr>
      <w:r>
        <w:rPr>
          <w:highlight w:val="lightGray"/>
        </w:rPr>
        <w:fldChar w:fldCharType="end"/>
      </w:r>
      <w:r w:rsidR="000A7C48">
        <w:rPr>
          <w:highlight w:val="lightGray"/>
        </w:rPr>
        <w:br w:type="page"/>
      </w:r>
    </w:p>
    <w:p w14:paraId="774CF7AF" w14:textId="77777777" w:rsidR="00960BF0" w:rsidRDefault="00960BF0" w:rsidP="00C55F41">
      <w:pPr>
        <w:jc w:val="left"/>
        <w:rPr>
          <w:highlight w:val="lightGray"/>
        </w:rPr>
      </w:pPr>
    </w:p>
    <w:p w14:paraId="5CC06FCC" w14:textId="77777777" w:rsidR="00665F9A" w:rsidRPr="008F460C" w:rsidRDefault="00665F9A" w:rsidP="00960BF0">
      <w:pPr>
        <w:pStyle w:val="CaptuloNmero"/>
      </w:pPr>
    </w:p>
    <w:p w14:paraId="5D8DBF79" w14:textId="77777777" w:rsidR="00415135" w:rsidRDefault="00137ECA" w:rsidP="008863DD">
      <w:pPr>
        <w:pStyle w:val="Captulo"/>
      </w:pPr>
      <w:bookmarkStart w:id="14" w:name="_Toc505373794"/>
      <w:bookmarkStart w:id="15" w:name="_Toc434863401"/>
      <w:bookmarkStart w:id="16" w:name="_Toc204855948"/>
      <w:bookmarkStart w:id="17" w:name="_Toc206069420"/>
      <w:r w:rsidRPr="00D25591">
        <w:t>Introducción</w:t>
      </w:r>
      <w:bookmarkEnd w:id="14"/>
      <w:bookmarkEnd w:id="16"/>
      <w:bookmarkEnd w:id="17"/>
    </w:p>
    <w:p w14:paraId="21F7610C" w14:textId="5687C133" w:rsidR="00D207E1" w:rsidRDefault="00076770" w:rsidP="003D0E61">
      <w:pPr>
        <w:pStyle w:val="Ttulo2"/>
      </w:pPr>
      <w:bookmarkStart w:id="18" w:name="_Toc204855949"/>
      <w:bookmarkStart w:id="19" w:name="_Toc206069421"/>
      <w:bookmarkEnd w:id="15"/>
      <w:r>
        <w:t>Motivación</w:t>
      </w:r>
      <w:bookmarkEnd w:id="18"/>
      <w:bookmarkEnd w:id="19"/>
    </w:p>
    <w:p w14:paraId="43E0608A" w14:textId="77777777" w:rsidR="00527E5E" w:rsidRDefault="00527E5E" w:rsidP="00527E5E">
      <w:r>
        <w:t>La gestión de los Trabajos de Fin de Grado en muchas universidades es un proceso que involucra múltiples actores y tareas administrativas que, cuando no están correctamente coordinadas, pueden derivar en ineficiencias, errores y frustración para estudiantes, profesores y personal de administración.</w:t>
      </w:r>
    </w:p>
    <w:p w14:paraId="11E45A6A" w14:textId="77777777" w:rsidR="00527E5E" w:rsidRDefault="00527E5E" w:rsidP="00527E5E"/>
    <w:p w14:paraId="006D448B" w14:textId="77777777" w:rsidR="00527E5E" w:rsidRDefault="00527E5E" w:rsidP="00527E5E">
      <w:r>
        <w:t>Tradicionalmente, la asignación de TFGs, la selección de tutores, la formación de grupos y la entrega de documentos se han gestionado a través de correos electrónicos, hojas de cálculo o formularios impresos. Esta falta de integración provoca pérdida de información, duplicidades, y sobrecarga administrativa. Además, los sistemas existentes en algunas universidades suelen ser cerrados, de difícil acceso para los estudiantes, o limitados en cuanto a personalización.</w:t>
      </w:r>
    </w:p>
    <w:p w14:paraId="7AEB262A" w14:textId="77777777" w:rsidR="00527E5E" w:rsidRDefault="00527E5E" w:rsidP="00527E5E"/>
    <w:p w14:paraId="2A2416C4" w14:textId="77777777" w:rsidR="00527E5E" w:rsidRDefault="00527E5E" w:rsidP="00527E5E">
      <w:r>
        <w:t>TFGInfo nace como una respuesta a esta problemática, proponiendo una solución web centralizada, accesible desde cualquier dispositivo, y adaptada a las necesidades específicas de los centros educativos. Su desarrollo también representa una oportunidad para aplicar conocimientos adquiridos en el grado en Ingeniería Informática, tales como diseño de bases de datos, desarrollo web full-stack, seguridad, y experiencia de usuario.</w:t>
      </w:r>
    </w:p>
    <w:p w14:paraId="458A25CF" w14:textId="77777777" w:rsidR="00527E5E" w:rsidRDefault="00527E5E" w:rsidP="00527E5E"/>
    <w:p w14:paraId="29DE8BCC" w14:textId="57D33B4B" w:rsidR="00C47B8A" w:rsidRDefault="00527E5E" w:rsidP="0083439D">
      <w:r>
        <w:t>Desde una perspectiva académica y profesional, el proyecto busca resolver una necesidad real en el ámbito universitario, al tiempo que constituye una valiosa experiencia de desarrollo de software completo, desde el análisis de requisitos hasta la implementación y pruebas. Además, TFGInfo pone especial énfasis en la modularidad y extensibilidad, de forma que pueda ser evolucionado en el futuro con nuevas funcionalidades, integraciones o adaptaciones a otras instituciones.</w:t>
      </w:r>
    </w:p>
    <w:p w14:paraId="0F567017" w14:textId="77777777" w:rsidR="0083439D" w:rsidRDefault="0083439D">
      <w:pPr>
        <w:jc w:val="left"/>
      </w:pPr>
      <w:r>
        <w:br w:type="page"/>
      </w:r>
    </w:p>
    <w:p w14:paraId="568030AB" w14:textId="77777777" w:rsidR="0083439D" w:rsidRDefault="0083439D" w:rsidP="0083439D"/>
    <w:p w14:paraId="22686884" w14:textId="2E98A853" w:rsidR="00527E5E" w:rsidRDefault="00527E5E" w:rsidP="00527E5E">
      <w:pPr>
        <w:pStyle w:val="Ttulo2"/>
      </w:pPr>
      <w:bookmarkStart w:id="20" w:name="_Toc204855950"/>
      <w:bookmarkStart w:id="21" w:name="_Toc206069422"/>
      <w:r>
        <w:t>Objetivos</w:t>
      </w:r>
      <w:bookmarkEnd w:id="20"/>
      <w:bookmarkEnd w:id="21"/>
    </w:p>
    <w:p w14:paraId="06B5F4AC" w14:textId="6A269621" w:rsidR="00527E5E" w:rsidRPr="00E40EF8" w:rsidRDefault="00527E5E" w:rsidP="00E40EF8">
      <w:pPr>
        <w:rPr>
          <w:b/>
          <w:bCs/>
          <w:lang w:val="es-ES"/>
        </w:rPr>
      </w:pPr>
      <w:r w:rsidRPr="00E40EF8">
        <w:rPr>
          <w:b/>
          <w:bCs/>
          <w:lang w:val="es-ES"/>
        </w:rPr>
        <w:t>Diseñar e implementar una aplicación web completa para gestionar TFGs</w:t>
      </w:r>
    </w:p>
    <w:p w14:paraId="7DCB4489" w14:textId="3D0BD2EF" w:rsidR="00527E5E" w:rsidRPr="00E40EF8" w:rsidRDefault="00527E5E" w:rsidP="00E40EF8">
      <w:pPr>
        <w:rPr>
          <w:lang w:val="es-ES"/>
        </w:rPr>
      </w:pPr>
      <w:r w:rsidRPr="00E40EF8">
        <w:rPr>
          <w:lang w:val="es-ES"/>
        </w:rPr>
        <w:t>El objetivo principal del proyecto es desarrollar una solución tecnológica integral que abarque tanto el backend como el frontend. La aplicación debe permitir gestionar el ciclo de vida completo de un Trabajo de Fin de Grado, incluyendo la creación, asignación, seguimiento y finalización de este. Esta implementación incluye el modelado de la base de datos, el desarrollo de servicios mediante una API Rest, y la construcción de una interfaz de usuario moderna, intuitiva y responsive.</w:t>
      </w:r>
    </w:p>
    <w:p w14:paraId="488E394F" w14:textId="77777777" w:rsidR="00527E5E" w:rsidRPr="00527E5E" w:rsidRDefault="00527E5E" w:rsidP="00527E5E">
      <w:pPr>
        <w:rPr>
          <w:lang w:val="es-ES"/>
        </w:rPr>
      </w:pPr>
    </w:p>
    <w:p w14:paraId="7A1132AD" w14:textId="7C5E69B7" w:rsidR="00527E5E" w:rsidRPr="00E40EF8" w:rsidRDefault="00527E5E" w:rsidP="00E40EF8">
      <w:pPr>
        <w:rPr>
          <w:b/>
          <w:bCs/>
          <w:lang w:val="es-ES"/>
        </w:rPr>
      </w:pPr>
      <w:r w:rsidRPr="00E40EF8">
        <w:rPr>
          <w:b/>
          <w:bCs/>
          <w:lang w:val="es-ES"/>
        </w:rPr>
        <w:t>Ofrecer una interfaz intuitiva tanto para administradores como para profesores y alumnos</w:t>
      </w:r>
    </w:p>
    <w:p w14:paraId="00D2213F" w14:textId="77777777" w:rsidR="00527E5E" w:rsidRPr="00E40EF8" w:rsidRDefault="00527E5E" w:rsidP="00E40EF8">
      <w:pPr>
        <w:rPr>
          <w:lang w:val="es-ES"/>
        </w:rPr>
      </w:pPr>
      <w:r w:rsidRPr="00E40EF8">
        <w:rPr>
          <w:lang w:val="es-ES"/>
        </w:rPr>
        <w:t>La experiencia de usuario es fundamental para asegurar la adopción de la herramienta por parte de los distintos perfiles que interactúan con el sistema. Por ello, se ha planteado un diseño centrado en el usuario (UX), donde cada tipo de usuario accede únicamente a las funcionalidades relevantes para su rol, minimizando la complejidad y evitando sobrecargas de información. Los alumnos pueden consultar líneas de TFG disponibles, los profesores pueden gestionar sus propuestas y los administradores pueden supervisar y validar todo el proceso.</w:t>
      </w:r>
    </w:p>
    <w:p w14:paraId="21A36F24" w14:textId="77777777" w:rsidR="00527E5E" w:rsidRPr="00527E5E" w:rsidRDefault="00527E5E" w:rsidP="00527E5E">
      <w:pPr>
        <w:pStyle w:val="Prrafodelista"/>
        <w:rPr>
          <w:lang w:val="es-ES"/>
        </w:rPr>
      </w:pPr>
    </w:p>
    <w:p w14:paraId="18520DE2" w14:textId="317F3251" w:rsidR="00527E5E" w:rsidRPr="00E40EF8" w:rsidRDefault="00527E5E" w:rsidP="00E40EF8">
      <w:pPr>
        <w:rPr>
          <w:b/>
          <w:bCs/>
          <w:lang w:val="es-ES"/>
        </w:rPr>
      </w:pPr>
      <w:r w:rsidRPr="00E40EF8">
        <w:rPr>
          <w:b/>
          <w:bCs/>
          <w:lang w:val="es-ES"/>
        </w:rPr>
        <w:t>Integrar roles y permisos diferenciados</w:t>
      </w:r>
    </w:p>
    <w:p w14:paraId="1EEB6016" w14:textId="77777777" w:rsidR="00527E5E" w:rsidRPr="00E40EF8" w:rsidRDefault="00527E5E" w:rsidP="00E40EF8">
      <w:pPr>
        <w:rPr>
          <w:lang w:val="es-ES"/>
        </w:rPr>
      </w:pPr>
      <w:r w:rsidRPr="00E40EF8">
        <w:rPr>
          <w:lang w:val="es-ES"/>
        </w:rPr>
        <w:t xml:space="preserve">El sistema debe contemplar una gestión de usuarios basada en roles que limite el acceso a la información y funcionalidades según el perfil del usuario. Los roles definidos son: </w:t>
      </w:r>
      <w:r w:rsidRPr="00474B8B">
        <w:rPr>
          <w:lang w:val="es-ES"/>
        </w:rPr>
        <w:t>Administrador</w:t>
      </w:r>
      <w:r w:rsidRPr="00E40EF8">
        <w:rPr>
          <w:lang w:val="es-ES"/>
        </w:rPr>
        <w:t>,</w:t>
      </w:r>
      <w:r w:rsidRPr="00474B8B">
        <w:rPr>
          <w:lang w:val="es-ES"/>
        </w:rPr>
        <w:t xml:space="preserve"> Profesor</w:t>
      </w:r>
      <w:r w:rsidRPr="00E40EF8">
        <w:rPr>
          <w:lang w:val="es-ES"/>
        </w:rPr>
        <w:t xml:space="preserve"> y Estudiante. Esta distinción es clave para mantener la seguridad, la integridad de los datos y garantizar que cada usuario interactúe con el sistema de forma adecuada a su función institucional.</w:t>
      </w:r>
    </w:p>
    <w:p w14:paraId="085B20C8" w14:textId="77777777" w:rsidR="00527E5E" w:rsidRPr="00527E5E" w:rsidRDefault="00527E5E" w:rsidP="00527E5E">
      <w:pPr>
        <w:pStyle w:val="Prrafodelista"/>
        <w:rPr>
          <w:lang w:val="es-ES"/>
        </w:rPr>
      </w:pPr>
    </w:p>
    <w:p w14:paraId="46D1E7D3" w14:textId="4DB8BDAF" w:rsidR="00527E5E" w:rsidRPr="00E40EF8" w:rsidRDefault="00527E5E" w:rsidP="00E40EF8">
      <w:pPr>
        <w:rPr>
          <w:b/>
          <w:bCs/>
          <w:lang w:val="es-ES"/>
        </w:rPr>
      </w:pPr>
      <w:r w:rsidRPr="00E40EF8">
        <w:rPr>
          <w:b/>
          <w:bCs/>
          <w:lang w:val="es-ES"/>
        </w:rPr>
        <w:t>Garantizar la integridad de los datos</w:t>
      </w:r>
    </w:p>
    <w:p w14:paraId="7DB751D8" w14:textId="71470C88" w:rsidR="00527E5E" w:rsidRPr="00E40EF8" w:rsidRDefault="00527E5E" w:rsidP="00E40EF8">
      <w:pPr>
        <w:rPr>
          <w:lang w:val="es-ES"/>
        </w:rPr>
      </w:pPr>
      <w:r w:rsidRPr="00E40EF8">
        <w:rPr>
          <w:lang w:val="es-ES"/>
        </w:rPr>
        <w:t>Uno de los objetivos técnicos esenciales del proyecto es asegurar que la información almacenada sea coherente y no se produzcan inconsistencias en la base de datos. Esto se logra mediante el uso de claves foráneas</w:t>
      </w:r>
      <w:r w:rsidR="00015556" w:rsidRPr="00E40EF8">
        <w:rPr>
          <w:lang w:val="es-ES"/>
        </w:rPr>
        <w:t xml:space="preserve"> y</w:t>
      </w:r>
      <w:r w:rsidRPr="00E40EF8">
        <w:rPr>
          <w:lang w:val="es-ES"/>
        </w:rPr>
        <w:t xml:space="preserve"> validaciones tanto en el backend como en el frontend.</w:t>
      </w:r>
    </w:p>
    <w:p w14:paraId="04B9AC5D" w14:textId="77777777" w:rsidR="00527E5E" w:rsidRPr="00527E5E" w:rsidRDefault="00527E5E" w:rsidP="00527E5E">
      <w:pPr>
        <w:pStyle w:val="Prrafodelista"/>
        <w:rPr>
          <w:lang w:val="es-ES"/>
        </w:rPr>
      </w:pPr>
    </w:p>
    <w:p w14:paraId="7CCBB8DC" w14:textId="39F38B93" w:rsidR="00527E5E" w:rsidRPr="00E40EF8" w:rsidRDefault="00527E5E" w:rsidP="00E40EF8">
      <w:pPr>
        <w:rPr>
          <w:b/>
          <w:bCs/>
          <w:lang w:val="es-ES"/>
        </w:rPr>
      </w:pPr>
      <w:r w:rsidRPr="00E40EF8">
        <w:rPr>
          <w:b/>
          <w:bCs/>
          <w:lang w:val="es-ES"/>
        </w:rPr>
        <w:t>Facilitar el trabajo colaborativo mediante grupos de trabajo</w:t>
      </w:r>
    </w:p>
    <w:p w14:paraId="4B5611B3" w14:textId="71CF6D32" w:rsidR="0083439D" w:rsidRPr="00E40EF8" w:rsidRDefault="00527E5E" w:rsidP="00E40EF8">
      <w:pPr>
        <w:rPr>
          <w:lang w:val="es-ES"/>
        </w:rPr>
      </w:pPr>
      <w:r w:rsidRPr="00E40EF8">
        <w:rPr>
          <w:lang w:val="es-ES"/>
        </w:rPr>
        <w:t>El sistema permite la creación y gestión de grupos de trabajo que pueden estar formados por uno o varios alumnos y profesores</w:t>
      </w:r>
      <w:r w:rsidR="00015556" w:rsidRPr="00E40EF8">
        <w:rPr>
          <w:lang w:val="es-ES"/>
        </w:rPr>
        <w:t xml:space="preserve">. </w:t>
      </w:r>
      <w:r w:rsidRPr="00E40EF8">
        <w:rPr>
          <w:lang w:val="es-ES"/>
        </w:rPr>
        <w:t>Esta funcionalidad permite reflejar la realidad de muchos TFGs que se desarrollan en entornos colaborativos, interdepartamentales o interinstitucionales. Además, fomenta la transparencia y la comunicación entre todos los implicados en un proyecto de fin de grado.</w:t>
      </w:r>
    </w:p>
    <w:p w14:paraId="3D9CF86C" w14:textId="77777777" w:rsidR="0083439D" w:rsidRDefault="0083439D">
      <w:pPr>
        <w:jc w:val="left"/>
        <w:rPr>
          <w:lang w:val="es-ES"/>
        </w:rPr>
      </w:pPr>
      <w:r>
        <w:rPr>
          <w:lang w:val="es-ES"/>
        </w:rPr>
        <w:br w:type="page"/>
      </w:r>
    </w:p>
    <w:p w14:paraId="177B5743" w14:textId="77777777" w:rsidR="00015556" w:rsidRPr="0083439D" w:rsidRDefault="00015556" w:rsidP="0083439D">
      <w:pPr>
        <w:pStyle w:val="Prrafodelista"/>
        <w:rPr>
          <w:lang w:val="es-ES"/>
        </w:rPr>
      </w:pPr>
    </w:p>
    <w:p w14:paraId="2659F2C0" w14:textId="69BD022D" w:rsidR="001416E6" w:rsidRPr="001416E6" w:rsidRDefault="00015556" w:rsidP="00015556">
      <w:pPr>
        <w:pStyle w:val="Ttulo2"/>
      </w:pPr>
      <w:bookmarkStart w:id="22" w:name="_Toc204855951"/>
      <w:bookmarkStart w:id="23" w:name="_Toc206069423"/>
      <w:r>
        <w:t>Antecedentes</w:t>
      </w:r>
      <w:bookmarkEnd w:id="22"/>
      <w:bookmarkEnd w:id="23"/>
    </w:p>
    <w:p w14:paraId="3AEEE9A0" w14:textId="347FCFF6" w:rsidR="00015556" w:rsidRPr="00015556" w:rsidRDefault="00015556" w:rsidP="00015556">
      <w:pPr>
        <w:rPr>
          <w:lang w:val="es-ES"/>
        </w:rPr>
      </w:pPr>
      <w:r w:rsidRPr="00015556">
        <w:rPr>
          <w:lang w:val="es-ES"/>
        </w:rPr>
        <w:t>La necesidad de gestionar Trabajos de Fin de Grado de forma organizada y eficiente ha impulsado el desarrollo de diferentes plataformas en el ámbito universitario. A continuación, se analizan algunas de las herramientas más conocidas y utilizadas, así como sus limitaciones en el contexto en el que se enmarca este proyecto.</w:t>
      </w:r>
    </w:p>
    <w:p w14:paraId="6333D0D4" w14:textId="77777777" w:rsidR="00015556" w:rsidRDefault="00015556" w:rsidP="00015556">
      <w:pPr>
        <w:rPr>
          <w:b/>
          <w:bCs/>
          <w:lang w:val="es-ES"/>
        </w:rPr>
      </w:pPr>
    </w:p>
    <w:p w14:paraId="7A857673" w14:textId="4F552B13" w:rsidR="00015556" w:rsidRPr="00E40EF8" w:rsidRDefault="00015556" w:rsidP="00E40EF8">
      <w:pPr>
        <w:rPr>
          <w:b/>
          <w:bCs/>
          <w:lang w:val="es-ES"/>
        </w:rPr>
      </w:pPr>
      <w:r w:rsidRPr="00E40EF8">
        <w:rPr>
          <w:b/>
          <w:bCs/>
          <w:lang w:val="es-ES"/>
        </w:rPr>
        <w:t>SIGMA</w:t>
      </w:r>
      <w:r w:rsidR="00A0664D">
        <w:rPr>
          <w:b/>
          <w:bCs/>
          <w:lang w:val="es-ES"/>
        </w:rPr>
        <w:t xml:space="preserve"> </w:t>
      </w:r>
      <w:r w:rsidR="00A0664D">
        <w:rPr>
          <w:b/>
          <w:bCs/>
          <w:lang w:val="es-ES"/>
        </w:rPr>
        <w:fldChar w:fldCharType="begin"/>
      </w:r>
      <w:r w:rsidR="00A0664D">
        <w:rPr>
          <w:b/>
          <w:bCs/>
          <w:lang w:val="es-ES"/>
        </w:rPr>
        <w:instrText xml:space="preserve"> REF _Ref205893155 \r \h </w:instrText>
      </w:r>
      <w:r w:rsidR="00A0664D">
        <w:rPr>
          <w:b/>
          <w:bCs/>
          <w:lang w:val="es-ES"/>
        </w:rPr>
      </w:r>
      <w:r w:rsidR="00A0664D">
        <w:rPr>
          <w:b/>
          <w:bCs/>
          <w:lang w:val="es-ES"/>
        </w:rPr>
        <w:fldChar w:fldCharType="separate"/>
      </w:r>
      <w:r w:rsidR="00A0664D">
        <w:rPr>
          <w:b/>
          <w:bCs/>
          <w:lang w:val="es-ES"/>
        </w:rPr>
        <w:t>[</w:t>
      </w:r>
      <w:r w:rsidR="00A0664D">
        <w:rPr>
          <w:b/>
          <w:bCs/>
          <w:lang w:val="es-ES"/>
        </w:rPr>
        <w:t>2</w:t>
      </w:r>
      <w:r w:rsidR="00A0664D">
        <w:rPr>
          <w:b/>
          <w:bCs/>
          <w:lang w:val="es-ES"/>
        </w:rPr>
        <w:t>]</w:t>
      </w:r>
      <w:r w:rsidR="00A0664D">
        <w:rPr>
          <w:b/>
          <w:bCs/>
          <w:lang w:val="es-ES"/>
        </w:rPr>
        <w:fldChar w:fldCharType="end"/>
      </w:r>
      <w:r w:rsidR="00A0664D" w:rsidRPr="00E40EF8">
        <w:rPr>
          <w:b/>
          <w:bCs/>
          <w:lang w:val="es-ES"/>
        </w:rPr>
        <w:t xml:space="preserve"> </w:t>
      </w:r>
    </w:p>
    <w:p w14:paraId="03E77521" w14:textId="2DDA3EF6" w:rsidR="00015556" w:rsidRPr="00474B8B" w:rsidRDefault="00015556" w:rsidP="00474B8B">
      <w:pPr>
        <w:rPr>
          <w:lang w:val="es-ES"/>
        </w:rPr>
      </w:pPr>
      <w:r w:rsidRPr="00E40EF8">
        <w:rPr>
          <w:lang w:val="es-ES"/>
        </w:rPr>
        <w:t>Es una de las soluciones más extendidas en universidades españolas. Se trata de un sistema de gestión académica muy completo que abarca desde la matriculación hasta la gestión de titulaciones, expedientes y TFGs. Sin embargo, SIGMA presenta ciertas desventajas:</w:t>
      </w:r>
    </w:p>
    <w:p w14:paraId="37FF96B0" w14:textId="24E177DB" w:rsidR="00015556" w:rsidRPr="00015556" w:rsidRDefault="00015556" w:rsidP="00B3725A">
      <w:pPr>
        <w:pStyle w:val="Prrafodelista"/>
        <w:numPr>
          <w:ilvl w:val="0"/>
          <w:numId w:val="4"/>
        </w:numPr>
        <w:rPr>
          <w:lang w:val="es-ES"/>
        </w:rPr>
      </w:pPr>
      <w:r w:rsidRPr="00015556">
        <w:rPr>
          <w:lang w:val="es-ES"/>
        </w:rPr>
        <w:t>Su implementación suele requerir acuerdos institucionales complejos y costosos.</w:t>
      </w:r>
    </w:p>
    <w:p w14:paraId="63449C80" w14:textId="3B3E8288" w:rsidR="00015556" w:rsidRPr="00015556" w:rsidRDefault="00015556" w:rsidP="00B3725A">
      <w:pPr>
        <w:pStyle w:val="Prrafodelista"/>
        <w:numPr>
          <w:ilvl w:val="0"/>
          <w:numId w:val="4"/>
        </w:numPr>
        <w:rPr>
          <w:lang w:val="es-ES"/>
        </w:rPr>
      </w:pPr>
      <w:r w:rsidRPr="00015556">
        <w:rPr>
          <w:lang w:val="es-ES"/>
        </w:rPr>
        <w:t>Tiene una curva de aprendizaje pronunciada, especialmente para usuarios no técnicos.</w:t>
      </w:r>
    </w:p>
    <w:p w14:paraId="5A34CE0A" w14:textId="0DCED2C8" w:rsidR="00015556" w:rsidRPr="00015556" w:rsidRDefault="00015556" w:rsidP="00B3725A">
      <w:pPr>
        <w:pStyle w:val="Prrafodelista"/>
        <w:numPr>
          <w:ilvl w:val="0"/>
          <w:numId w:val="4"/>
        </w:numPr>
        <w:rPr>
          <w:lang w:val="es-ES"/>
        </w:rPr>
      </w:pPr>
      <w:r w:rsidRPr="00015556">
        <w:rPr>
          <w:lang w:val="es-ES"/>
        </w:rPr>
        <w:t>No es fácilmente adaptable a necesidades específicas de departamentos o facultades concretas.</w:t>
      </w:r>
    </w:p>
    <w:p w14:paraId="36D132EB" w14:textId="2D5A70CD" w:rsidR="00015556" w:rsidRDefault="00015556" w:rsidP="00B3725A">
      <w:pPr>
        <w:pStyle w:val="Prrafodelista"/>
        <w:numPr>
          <w:ilvl w:val="0"/>
          <w:numId w:val="4"/>
        </w:numPr>
        <w:rPr>
          <w:lang w:val="es-ES"/>
        </w:rPr>
      </w:pPr>
      <w:r w:rsidRPr="00015556">
        <w:rPr>
          <w:lang w:val="es-ES"/>
        </w:rPr>
        <w:t>Carece de flexibilidad para integrar nuevos flujos de trabajo sin intervención del proveedor.</w:t>
      </w:r>
    </w:p>
    <w:p w14:paraId="5683B8C5" w14:textId="77777777" w:rsidR="00015556" w:rsidRPr="00015556" w:rsidRDefault="00015556" w:rsidP="00B3725A">
      <w:pPr>
        <w:pStyle w:val="Prrafodelista"/>
        <w:numPr>
          <w:ilvl w:val="0"/>
          <w:numId w:val="4"/>
        </w:numPr>
        <w:rPr>
          <w:lang w:val="es-ES"/>
        </w:rPr>
      </w:pPr>
    </w:p>
    <w:p w14:paraId="129B40AF" w14:textId="6477B19A" w:rsidR="00015556" w:rsidRPr="00E40EF8" w:rsidRDefault="00015556" w:rsidP="00E40EF8">
      <w:pPr>
        <w:rPr>
          <w:b/>
          <w:bCs/>
          <w:lang w:val="es-ES"/>
        </w:rPr>
      </w:pPr>
      <w:proofErr w:type="spellStart"/>
      <w:r w:rsidRPr="00E40EF8">
        <w:rPr>
          <w:b/>
          <w:bCs/>
          <w:lang w:val="es-ES"/>
        </w:rPr>
        <w:t>Universitas</w:t>
      </w:r>
      <w:proofErr w:type="spellEnd"/>
      <w:r w:rsidRPr="00E40EF8">
        <w:rPr>
          <w:b/>
          <w:bCs/>
          <w:lang w:val="es-ES"/>
        </w:rPr>
        <w:t xml:space="preserve"> XXI</w:t>
      </w:r>
      <w:r w:rsidR="00A0664D">
        <w:rPr>
          <w:b/>
          <w:bCs/>
          <w:lang w:val="es-ES"/>
        </w:rPr>
        <w:t xml:space="preserve"> </w:t>
      </w:r>
      <w:r w:rsidR="00A0664D">
        <w:rPr>
          <w:b/>
          <w:bCs/>
          <w:lang w:val="es-ES"/>
        </w:rPr>
        <w:fldChar w:fldCharType="begin"/>
      </w:r>
      <w:r w:rsidR="00A0664D">
        <w:rPr>
          <w:b/>
          <w:bCs/>
          <w:lang w:val="es-ES"/>
        </w:rPr>
        <w:instrText xml:space="preserve"> REF _Ref205893189 \r \h </w:instrText>
      </w:r>
      <w:r w:rsidR="00A0664D">
        <w:rPr>
          <w:b/>
          <w:bCs/>
          <w:lang w:val="es-ES"/>
        </w:rPr>
      </w:r>
      <w:r w:rsidR="00A0664D">
        <w:rPr>
          <w:b/>
          <w:bCs/>
          <w:lang w:val="es-ES"/>
        </w:rPr>
        <w:fldChar w:fldCharType="separate"/>
      </w:r>
      <w:r w:rsidR="00A0664D">
        <w:rPr>
          <w:b/>
          <w:bCs/>
          <w:lang w:val="es-ES"/>
        </w:rPr>
        <w:t>[3]</w:t>
      </w:r>
      <w:r w:rsidR="00A0664D">
        <w:rPr>
          <w:b/>
          <w:bCs/>
          <w:lang w:val="es-ES"/>
        </w:rPr>
        <w:fldChar w:fldCharType="end"/>
      </w:r>
      <w:r w:rsidR="00A0664D" w:rsidRPr="00E40EF8">
        <w:rPr>
          <w:b/>
          <w:bCs/>
          <w:lang w:val="es-ES"/>
        </w:rPr>
        <w:t xml:space="preserve"> </w:t>
      </w:r>
    </w:p>
    <w:p w14:paraId="3BC99552" w14:textId="100CAFF8" w:rsidR="00015556" w:rsidRPr="00474B8B" w:rsidRDefault="00015556" w:rsidP="00474B8B">
      <w:pPr>
        <w:rPr>
          <w:lang w:val="es-ES"/>
        </w:rPr>
      </w:pPr>
      <w:r w:rsidRPr="00E40EF8">
        <w:rPr>
          <w:lang w:val="es-ES"/>
        </w:rPr>
        <w:t>Esta plataforma también es muy potente y utilizada en muchas instituciones de educación superior. Su foco está en la gestión administrativa de las universidades en su conjunto, incluyendo módulos para TFGs. A pesar de sus capacidades:</w:t>
      </w:r>
    </w:p>
    <w:p w14:paraId="1ADCE766" w14:textId="50E85986" w:rsidR="00015556" w:rsidRPr="00015556" w:rsidRDefault="00015556" w:rsidP="00B3725A">
      <w:pPr>
        <w:pStyle w:val="Prrafodelista"/>
        <w:numPr>
          <w:ilvl w:val="0"/>
          <w:numId w:val="4"/>
        </w:numPr>
        <w:rPr>
          <w:lang w:val="es-ES"/>
        </w:rPr>
      </w:pPr>
      <w:r w:rsidRPr="00015556">
        <w:rPr>
          <w:lang w:val="es-ES"/>
        </w:rPr>
        <w:t>Suele estar muy centralizado y controlado por las áreas de administración, lo que limita la autonomía de usuarios como profesores y estudiantes.</w:t>
      </w:r>
    </w:p>
    <w:p w14:paraId="228730D9" w14:textId="200B49FC" w:rsidR="00015556" w:rsidRPr="00015556" w:rsidRDefault="00015556" w:rsidP="00B3725A">
      <w:pPr>
        <w:pStyle w:val="Prrafodelista"/>
        <w:numPr>
          <w:ilvl w:val="0"/>
          <w:numId w:val="4"/>
        </w:numPr>
        <w:rPr>
          <w:lang w:val="es-ES"/>
        </w:rPr>
      </w:pPr>
      <w:r w:rsidRPr="00015556">
        <w:rPr>
          <w:lang w:val="es-ES"/>
        </w:rPr>
        <w:t>La personalización e incorporación de nuevas funcionalidades no es sencilla.</w:t>
      </w:r>
    </w:p>
    <w:p w14:paraId="3B7FC9B9" w14:textId="160F5AAC" w:rsidR="00015556" w:rsidRDefault="00015556" w:rsidP="00B3725A">
      <w:pPr>
        <w:pStyle w:val="Prrafodelista"/>
        <w:numPr>
          <w:ilvl w:val="0"/>
          <w:numId w:val="4"/>
        </w:numPr>
        <w:rPr>
          <w:lang w:val="es-ES"/>
        </w:rPr>
      </w:pPr>
      <w:r w:rsidRPr="00015556">
        <w:rPr>
          <w:lang w:val="es-ES"/>
        </w:rPr>
        <w:t>En muchos casos, su uso se limita a consultas pasivas, sin interacción fluida entre los distintos actores.</w:t>
      </w:r>
    </w:p>
    <w:p w14:paraId="727759B0" w14:textId="77777777" w:rsidR="00015556" w:rsidRPr="00015556" w:rsidRDefault="00015556" w:rsidP="00015556">
      <w:pPr>
        <w:pStyle w:val="Prrafodelista"/>
        <w:ind w:left="1080"/>
        <w:rPr>
          <w:lang w:val="es-ES"/>
        </w:rPr>
      </w:pPr>
    </w:p>
    <w:p w14:paraId="306A822B" w14:textId="7BC98C3A" w:rsidR="00015556" w:rsidRPr="00E40EF8" w:rsidRDefault="00015556" w:rsidP="00E40EF8">
      <w:pPr>
        <w:rPr>
          <w:b/>
          <w:bCs/>
          <w:lang w:val="es-ES"/>
        </w:rPr>
      </w:pPr>
      <w:r w:rsidRPr="00E40EF8">
        <w:rPr>
          <w:b/>
          <w:bCs/>
          <w:lang w:val="es-ES"/>
        </w:rPr>
        <w:t>Soluciones caseras: hojas de cálculo, formularios y correo electrónico</w:t>
      </w:r>
    </w:p>
    <w:p w14:paraId="33DBF9E5" w14:textId="0C78AB94" w:rsidR="00015556" w:rsidRPr="00474B8B" w:rsidRDefault="00015556" w:rsidP="00474B8B">
      <w:pPr>
        <w:rPr>
          <w:lang w:val="es-ES"/>
        </w:rPr>
      </w:pPr>
      <w:r w:rsidRPr="00E40EF8">
        <w:rPr>
          <w:lang w:val="es-ES"/>
        </w:rPr>
        <w:t>En muchos departamentos, especialmente aquellos sin acceso a plataformas institucionales robustas, la gestión de TFGs se realiza mediante hojas de cálculo compartidas (por ejemplo, en Google Sheets), formularios en línea (Google Forms, Microsoft Forms), o incluso por intercambio de correos electrónicos. Esta aproximación es ágil al principio, pero presenta grandes limitaciones:</w:t>
      </w:r>
    </w:p>
    <w:p w14:paraId="706A0238" w14:textId="3390D591" w:rsidR="00015556" w:rsidRPr="00015556" w:rsidRDefault="00015556" w:rsidP="00B3725A">
      <w:pPr>
        <w:pStyle w:val="Prrafodelista"/>
        <w:numPr>
          <w:ilvl w:val="0"/>
          <w:numId w:val="4"/>
        </w:numPr>
        <w:rPr>
          <w:lang w:val="es-ES"/>
        </w:rPr>
      </w:pPr>
      <w:r w:rsidRPr="00015556">
        <w:rPr>
          <w:lang w:val="es-ES"/>
        </w:rPr>
        <w:t>No hay control de acceso ni gestión de roles.</w:t>
      </w:r>
    </w:p>
    <w:p w14:paraId="2291A84A" w14:textId="74B1BE8B" w:rsidR="00015556" w:rsidRPr="00015556" w:rsidRDefault="00015556" w:rsidP="00B3725A">
      <w:pPr>
        <w:pStyle w:val="Prrafodelista"/>
        <w:numPr>
          <w:ilvl w:val="0"/>
          <w:numId w:val="4"/>
        </w:numPr>
        <w:rPr>
          <w:lang w:val="es-ES"/>
        </w:rPr>
      </w:pPr>
      <w:r w:rsidRPr="00015556">
        <w:rPr>
          <w:lang w:val="es-ES"/>
        </w:rPr>
        <w:t>Se generan errores frecuentes por edición simultánea o pérdida de datos.</w:t>
      </w:r>
    </w:p>
    <w:p w14:paraId="48F1E384" w14:textId="41C8BEAE" w:rsidR="00015556" w:rsidRDefault="00015556" w:rsidP="00015556">
      <w:pPr>
        <w:pStyle w:val="Prrafodelista"/>
        <w:rPr>
          <w:lang w:val="es-ES"/>
        </w:rPr>
      </w:pPr>
      <w:r>
        <w:rPr>
          <w:lang w:val="es-ES"/>
        </w:rPr>
        <w:t xml:space="preserve">-      </w:t>
      </w:r>
      <w:r w:rsidRPr="00015556">
        <w:rPr>
          <w:lang w:val="es-ES"/>
        </w:rPr>
        <w:t>Es difícil escalar el sistema cuando aumenta el volumen de TFGs o el número de usuarios.</w:t>
      </w:r>
    </w:p>
    <w:p w14:paraId="607A4BF3" w14:textId="77777777" w:rsidR="00015556" w:rsidRDefault="00015556" w:rsidP="00015556">
      <w:pPr>
        <w:pStyle w:val="Prrafodelista"/>
        <w:rPr>
          <w:lang w:val="es-ES"/>
        </w:rPr>
      </w:pPr>
    </w:p>
    <w:p w14:paraId="4B16C033" w14:textId="77777777" w:rsidR="00015556" w:rsidRDefault="00015556" w:rsidP="00015556">
      <w:pPr>
        <w:pStyle w:val="Prrafodelista"/>
        <w:rPr>
          <w:lang w:val="es-ES"/>
        </w:rPr>
      </w:pPr>
    </w:p>
    <w:p w14:paraId="7C1716BE" w14:textId="77777777" w:rsidR="00015556" w:rsidRDefault="00015556" w:rsidP="00015556">
      <w:pPr>
        <w:pStyle w:val="Prrafodelista"/>
        <w:rPr>
          <w:lang w:val="es-ES"/>
        </w:rPr>
      </w:pPr>
    </w:p>
    <w:p w14:paraId="5EB6AF33" w14:textId="77777777" w:rsidR="00015556" w:rsidRDefault="00015556" w:rsidP="00015556">
      <w:pPr>
        <w:pStyle w:val="Prrafodelista"/>
        <w:rPr>
          <w:lang w:val="es-ES"/>
        </w:rPr>
      </w:pPr>
    </w:p>
    <w:p w14:paraId="18537126" w14:textId="77777777" w:rsidR="00474B8B" w:rsidRDefault="00474B8B" w:rsidP="00015556">
      <w:pPr>
        <w:pStyle w:val="Prrafodelista"/>
        <w:rPr>
          <w:lang w:val="es-ES"/>
        </w:rPr>
      </w:pPr>
    </w:p>
    <w:p w14:paraId="30F3EBF7" w14:textId="77777777" w:rsidR="00474B8B" w:rsidRDefault="00474B8B" w:rsidP="00015556">
      <w:pPr>
        <w:pStyle w:val="Prrafodelista"/>
        <w:rPr>
          <w:lang w:val="es-ES"/>
        </w:rPr>
      </w:pPr>
    </w:p>
    <w:p w14:paraId="39365F8F" w14:textId="77777777" w:rsidR="00474B8B" w:rsidRPr="00015556" w:rsidRDefault="00474B8B" w:rsidP="00015556">
      <w:pPr>
        <w:pStyle w:val="Prrafodelista"/>
        <w:rPr>
          <w:lang w:val="es-ES"/>
        </w:rPr>
      </w:pPr>
    </w:p>
    <w:p w14:paraId="07A15C13" w14:textId="697D04B5" w:rsidR="00015556" w:rsidRPr="00E40EF8" w:rsidRDefault="00015556" w:rsidP="00E40EF8">
      <w:pPr>
        <w:rPr>
          <w:lang w:val="es-ES"/>
        </w:rPr>
      </w:pPr>
      <w:r w:rsidRPr="00E40EF8">
        <w:rPr>
          <w:b/>
          <w:bCs/>
          <w:lang w:val="es-ES"/>
        </w:rPr>
        <w:lastRenderedPageBreak/>
        <w:t>¿Qué aporta TFGInfo frente a estas alternativas?</w:t>
      </w:r>
    </w:p>
    <w:p w14:paraId="5455F5D5" w14:textId="77777777" w:rsidR="00015556" w:rsidRPr="00E40EF8" w:rsidRDefault="00015556" w:rsidP="00E40EF8">
      <w:pPr>
        <w:rPr>
          <w:lang w:val="es-ES"/>
        </w:rPr>
      </w:pPr>
      <w:r w:rsidRPr="00E40EF8">
        <w:rPr>
          <w:lang w:val="es-ES"/>
        </w:rPr>
        <w:t>TFGInfo nace con el objetivo de situarse en un punto intermedio entre las soluciones corporativas sobredimensionadas y las soluciones improvisadas. Su propuesta de valor incluye:</w:t>
      </w:r>
    </w:p>
    <w:p w14:paraId="00C4CE4E" w14:textId="51B5A342" w:rsidR="00015556" w:rsidRPr="00015556" w:rsidRDefault="00015556" w:rsidP="00B3725A">
      <w:pPr>
        <w:pStyle w:val="Prrafodelista"/>
        <w:numPr>
          <w:ilvl w:val="0"/>
          <w:numId w:val="4"/>
        </w:numPr>
        <w:rPr>
          <w:lang w:val="es-ES"/>
        </w:rPr>
      </w:pPr>
      <w:r w:rsidRPr="00015556">
        <w:rPr>
          <w:b/>
          <w:bCs/>
          <w:lang w:val="es-ES"/>
        </w:rPr>
        <w:t>Ligereza y portabilidad</w:t>
      </w:r>
      <w:r w:rsidRPr="00015556">
        <w:rPr>
          <w:lang w:val="es-ES"/>
        </w:rPr>
        <w:t>: al ser una aplicación web modular y abierta, puede desplegarse en servidores propios o en la nube sin dependencia de terceros.</w:t>
      </w:r>
    </w:p>
    <w:p w14:paraId="192B3A0A" w14:textId="31FDF278" w:rsidR="00015556" w:rsidRPr="00015556" w:rsidRDefault="00015556" w:rsidP="00B3725A">
      <w:pPr>
        <w:pStyle w:val="Prrafodelista"/>
        <w:numPr>
          <w:ilvl w:val="0"/>
          <w:numId w:val="4"/>
        </w:numPr>
        <w:rPr>
          <w:lang w:val="es-ES"/>
        </w:rPr>
      </w:pPr>
      <w:r w:rsidRPr="00015556">
        <w:rPr>
          <w:b/>
          <w:bCs/>
          <w:lang w:val="es-ES"/>
        </w:rPr>
        <w:t>Acceso multiplataforma</w:t>
      </w:r>
      <w:r w:rsidRPr="00015556">
        <w:rPr>
          <w:lang w:val="es-ES"/>
        </w:rPr>
        <w:t>: funciona desde navegadores modernos, sin necesidad de instalaciones adicionales.</w:t>
      </w:r>
    </w:p>
    <w:p w14:paraId="2A5E51D9" w14:textId="790DBB8C" w:rsidR="00015556" w:rsidRPr="00015556" w:rsidRDefault="00015556" w:rsidP="00B3725A">
      <w:pPr>
        <w:pStyle w:val="Prrafodelista"/>
        <w:numPr>
          <w:ilvl w:val="0"/>
          <w:numId w:val="4"/>
        </w:numPr>
        <w:rPr>
          <w:lang w:val="es-ES"/>
        </w:rPr>
      </w:pPr>
      <w:r w:rsidRPr="00015556">
        <w:rPr>
          <w:b/>
          <w:bCs/>
          <w:lang w:val="es-ES"/>
        </w:rPr>
        <w:t>Gestión por roles</w:t>
      </w:r>
      <w:r w:rsidRPr="00015556">
        <w:rPr>
          <w:lang w:val="es-ES"/>
        </w:rPr>
        <w:t>: incorpora una gestión de permisos desde el diseño, asegurando que cada usuario accede solo a las funcionalidades que le corresponden.</w:t>
      </w:r>
    </w:p>
    <w:p w14:paraId="7F76CA5B" w14:textId="3B165D69" w:rsidR="00015556" w:rsidRPr="00734900" w:rsidRDefault="00015556" w:rsidP="00B3725A">
      <w:pPr>
        <w:pStyle w:val="Prrafodelista"/>
        <w:numPr>
          <w:ilvl w:val="0"/>
          <w:numId w:val="4"/>
        </w:numPr>
        <w:rPr>
          <w:lang w:val="es-ES"/>
        </w:rPr>
      </w:pPr>
      <w:r w:rsidRPr="00734900">
        <w:rPr>
          <w:b/>
          <w:bCs/>
          <w:lang w:val="es-ES"/>
        </w:rPr>
        <w:t>Personalización</w:t>
      </w:r>
      <w:r w:rsidRPr="00734900">
        <w:rPr>
          <w:lang w:val="es-ES"/>
        </w:rPr>
        <w:t>: puede adaptarse fácilmente a las particularidades de cada facultad, titulación o plan de estudios.</w:t>
      </w:r>
    </w:p>
    <w:p w14:paraId="0846CF0E" w14:textId="77777777" w:rsidR="00015556" w:rsidRPr="00734900" w:rsidRDefault="00015556" w:rsidP="00734900">
      <w:pPr>
        <w:rPr>
          <w:lang w:val="es-ES"/>
        </w:rPr>
      </w:pPr>
    </w:p>
    <w:p w14:paraId="65FC35F2" w14:textId="756DD60C" w:rsidR="00015556" w:rsidRDefault="00015556" w:rsidP="00E40EF8">
      <w:pPr>
        <w:rPr>
          <w:lang w:val="es-ES"/>
        </w:rPr>
      </w:pPr>
      <w:r w:rsidRPr="00015556">
        <w:rPr>
          <w:lang w:val="es-ES"/>
        </w:rPr>
        <w:t>En resumen, TFGInfo pretende cubrir el vacío existente entre las soluciones rígidas institucionales y las herramientas improvisadas, proporcionando una plataforma equilibrada, eficaz y accesible para la gestión académica del TFG.</w:t>
      </w:r>
      <w:r w:rsidR="00734900">
        <w:rPr>
          <w:lang w:val="es-ES"/>
        </w:rPr>
        <w:br/>
      </w:r>
      <w:r w:rsidR="00734900">
        <w:rPr>
          <w:lang w:val="es-ES"/>
        </w:rPr>
        <w:br/>
      </w:r>
    </w:p>
    <w:p w14:paraId="2D87704E" w14:textId="354300D0" w:rsidR="001416E6" w:rsidRPr="001416E6" w:rsidRDefault="001416E6" w:rsidP="001416E6">
      <w:pPr>
        <w:pStyle w:val="Ttulo2"/>
      </w:pPr>
      <w:bookmarkStart w:id="24" w:name="_Toc204855952"/>
      <w:bookmarkStart w:id="25" w:name="_Toc206069424"/>
      <w:r>
        <w:t>Metodología</w:t>
      </w:r>
      <w:bookmarkEnd w:id="24"/>
      <w:bookmarkEnd w:id="25"/>
    </w:p>
    <w:p w14:paraId="28193EA5" w14:textId="1CCB0721" w:rsidR="001416E6" w:rsidRDefault="001416E6" w:rsidP="001416E6">
      <w:r>
        <w:t>Para realizar este proyecto se ha aplicado</w:t>
      </w:r>
      <w:r w:rsidRPr="00734900">
        <w:t xml:space="preserve"> una metodología incremental e iterativa basada en los principios ágiles</w:t>
      </w:r>
      <w:r w:rsidR="00A0664D">
        <w:t xml:space="preserve"> </w:t>
      </w:r>
      <w:r w:rsidR="00A0664D">
        <w:fldChar w:fldCharType="begin"/>
      </w:r>
      <w:r w:rsidR="00A0664D">
        <w:instrText xml:space="preserve"> REF _Ref205893233 \r \h </w:instrText>
      </w:r>
      <w:r w:rsidR="00A0664D">
        <w:fldChar w:fldCharType="separate"/>
      </w:r>
      <w:r w:rsidR="00A0664D">
        <w:t>[1]</w:t>
      </w:r>
      <w:r w:rsidR="00A0664D">
        <w:fldChar w:fldCharType="end"/>
      </w:r>
      <w:r w:rsidRPr="00734900">
        <w:t>. La finalidad es dividir el trabajo en iteraciones o sprints ya que en el desarrollo de una aplicación existen etapas muy diferenciables.</w:t>
      </w:r>
      <w:r>
        <w:t xml:space="preserve"> Se ha elegido esta metodología por las ventajas que aporta:</w:t>
      </w:r>
    </w:p>
    <w:p w14:paraId="10E434ED" w14:textId="77777777" w:rsidR="009D7683" w:rsidRDefault="009D7683" w:rsidP="001416E6"/>
    <w:p w14:paraId="6C323FB7" w14:textId="04BFAA3C" w:rsidR="001416E6" w:rsidRPr="00E40EF8" w:rsidRDefault="001416E6" w:rsidP="009D7683">
      <w:pPr>
        <w:rPr>
          <w:b/>
          <w:bCs/>
          <w:lang w:val="es-ES"/>
        </w:rPr>
      </w:pPr>
      <w:r w:rsidRPr="00E40EF8">
        <w:rPr>
          <w:b/>
          <w:bCs/>
          <w:lang w:val="es-ES"/>
        </w:rPr>
        <w:t>Flexibilidad ante cambios</w:t>
      </w:r>
    </w:p>
    <w:p w14:paraId="5EC3354E" w14:textId="77777777" w:rsidR="001416E6" w:rsidRDefault="001416E6" w:rsidP="009D7683">
      <w:pPr>
        <w:rPr>
          <w:lang w:val="es-ES"/>
        </w:rPr>
      </w:pPr>
      <w:r w:rsidRPr="00E40EF8">
        <w:rPr>
          <w:lang w:val="es-ES"/>
        </w:rPr>
        <w:t>Durante el desarrollo de un sistema de gestión como TFGInfo, es común que los requisitos evolucionen o se refinen a medida que se avanza. La metodología ágil permite adaptar el rumbo del proyecto sin penalizar el avance previo, facilitando la incorporación de nuevas funcionalidades, cambios en la lógica de negocio o mejoras en la interfaz.</w:t>
      </w:r>
    </w:p>
    <w:p w14:paraId="6492DD86" w14:textId="77777777" w:rsidR="009D7683" w:rsidRDefault="009D7683" w:rsidP="009D7683">
      <w:pPr>
        <w:rPr>
          <w:lang w:val="es-ES"/>
        </w:rPr>
      </w:pPr>
    </w:p>
    <w:p w14:paraId="2CC496A3" w14:textId="531204FD" w:rsidR="001416E6" w:rsidRPr="00E40EF8" w:rsidRDefault="001416E6" w:rsidP="009D7683">
      <w:pPr>
        <w:rPr>
          <w:b/>
          <w:bCs/>
          <w:lang w:val="es-ES"/>
        </w:rPr>
      </w:pPr>
      <w:r w:rsidRPr="00E40EF8">
        <w:rPr>
          <w:b/>
          <w:bCs/>
          <w:lang w:val="es-ES"/>
        </w:rPr>
        <w:t>Descomposición en entregas pequeñas</w:t>
      </w:r>
    </w:p>
    <w:p w14:paraId="0CD3A48A" w14:textId="77777777" w:rsidR="001416E6" w:rsidRDefault="001416E6" w:rsidP="009D7683">
      <w:pPr>
        <w:rPr>
          <w:lang w:val="es-ES"/>
        </w:rPr>
      </w:pPr>
      <w:r>
        <w:rPr>
          <w:lang w:val="es-ES"/>
        </w:rPr>
        <w:t xml:space="preserve">Esta metodología </w:t>
      </w:r>
      <w:r w:rsidRPr="00E40EF8">
        <w:rPr>
          <w:lang w:val="es-ES"/>
        </w:rPr>
        <w:t>propone dividir el trabajo en unidades más manejables (iteraciones o sprints), lo que permite centrarse en objetivos concretos a corto plazo. Esto hace que el progreso sea visible, medible y fácil de gestionar. En el caso de TFGInfo, esto se tradujo en</w:t>
      </w:r>
      <w:r>
        <w:rPr>
          <w:lang w:val="es-ES"/>
        </w:rPr>
        <w:t xml:space="preserve"> diseñar la estructura de la aplicación realizando</w:t>
      </w:r>
      <w:r w:rsidRPr="00E40EF8">
        <w:rPr>
          <w:lang w:val="es-ES"/>
        </w:rPr>
        <w:t xml:space="preserve"> el backend, luego funcionalidades básicas, y más tarde componentes visuales avanzados.</w:t>
      </w:r>
    </w:p>
    <w:p w14:paraId="2E5C0AE4" w14:textId="77777777" w:rsidR="001416E6" w:rsidRPr="00E40EF8" w:rsidRDefault="001416E6" w:rsidP="001416E6">
      <w:pPr>
        <w:ind w:left="720"/>
        <w:rPr>
          <w:lang w:val="es-ES"/>
        </w:rPr>
      </w:pPr>
    </w:p>
    <w:p w14:paraId="1C1A8E9E" w14:textId="71495929" w:rsidR="001416E6" w:rsidRPr="00E40EF8" w:rsidRDefault="001416E6" w:rsidP="009D7683">
      <w:pPr>
        <w:rPr>
          <w:b/>
          <w:bCs/>
          <w:lang w:val="es-ES"/>
        </w:rPr>
      </w:pPr>
      <w:r w:rsidRPr="00E40EF8">
        <w:rPr>
          <w:b/>
          <w:bCs/>
          <w:lang w:val="es-ES"/>
        </w:rPr>
        <w:t>Retroalimentación temprana</w:t>
      </w:r>
    </w:p>
    <w:p w14:paraId="7E17E13B" w14:textId="4BF14BD9" w:rsidR="001416E6" w:rsidRDefault="001416E6" w:rsidP="009D7683">
      <w:pPr>
        <w:rPr>
          <w:lang w:val="es-ES"/>
        </w:rPr>
      </w:pPr>
      <w:r w:rsidRPr="00E40EF8">
        <w:rPr>
          <w:lang w:val="es-ES"/>
        </w:rPr>
        <w:t xml:space="preserve">Aunque se trata de un proyecto académico, la posibilidad de obtener feedback de profesores, compañeros o incluso usuarios reales (como estudiantes y docentes) durante el desarrollo puede enriquecer el resultado. Con </w:t>
      </w:r>
      <w:r>
        <w:rPr>
          <w:lang w:val="es-ES"/>
        </w:rPr>
        <w:t>esta</w:t>
      </w:r>
      <w:r w:rsidR="009D7683">
        <w:rPr>
          <w:lang w:val="es-ES"/>
        </w:rPr>
        <w:t xml:space="preserve"> </w:t>
      </w:r>
      <w:r>
        <w:rPr>
          <w:lang w:val="es-ES"/>
        </w:rPr>
        <w:t>metodología</w:t>
      </w:r>
      <w:r w:rsidRPr="00E40EF8">
        <w:rPr>
          <w:lang w:val="es-ES"/>
        </w:rPr>
        <w:t>, este feedback puede incorporarse entre iteraciones sin necesidad de rehacer todo el trabajo.</w:t>
      </w:r>
    </w:p>
    <w:p w14:paraId="2C9566F8" w14:textId="77777777" w:rsidR="001416E6" w:rsidRDefault="001416E6" w:rsidP="001416E6">
      <w:pPr>
        <w:ind w:left="720"/>
        <w:rPr>
          <w:lang w:val="es-ES"/>
        </w:rPr>
      </w:pPr>
    </w:p>
    <w:p w14:paraId="733460F4" w14:textId="77777777" w:rsidR="009D7683" w:rsidRDefault="009D7683" w:rsidP="001416E6">
      <w:pPr>
        <w:ind w:left="720"/>
        <w:rPr>
          <w:lang w:val="es-ES"/>
        </w:rPr>
      </w:pPr>
    </w:p>
    <w:p w14:paraId="122FC988" w14:textId="77777777" w:rsidR="009D7683" w:rsidRDefault="009D7683" w:rsidP="001416E6">
      <w:pPr>
        <w:ind w:left="720"/>
        <w:rPr>
          <w:lang w:val="es-ES"/>
        </w:rPr>
      </w:pPr>
    </w:p>
    <w:p w14:paraId="4C721D26" w14:textId="77777777" w:rsidR="001416E6" w:rsidRDefault="001416E6" w:rsidP="001416E6">
      <w:pPr>
        <w:ind w:left="720"/>
        <w:rPr>
          <w:lang w:val="es-ES"/>
        </w:rPr>
      </w:pPr>
    </w:p>
    <w:p w14:paraId="752883D9" w14:textId="31A08756" w:rsidR="001416E6" w:rsidRPr="00E40EF8" w:rsidRDefault="001416E6" w:rsidP="001416E6">
      <w:pPr>
        <w:rPr>
          <w:b/>
          <w:bCs/>
          <w:lang w:val="es-ES"/>
        </w:rPr>
      </w:pPr>
      <w:r w:rsidRPr="00E40EF8">
        <w:rPr>
          <w:b/>
          <w:bCs/>
          <w:lang w:val="es-ES"/>
        </w:rPr>
        <w:lastRenderedPageBreak/>
        <w:t>Reducción de riesgos</w:t>
      </w:r>
    </w:p>
    <w:p w14:paraId="2E571FEF" w14:textId="77777777" w:rsidR="001416E6" w:rsidRDefault="001416E6" w:rsidP="001416E6">
      <w:pPr>
        <w:rPr>
          <w:lang w:val="es-ES"/>
        </w:rPr>
      </w:pPr>
      <w:r w:rsidRPr="00E40EF8">
        <w:rPr>
          <w:lang w:val="es-ES"/>
        </w:rPr>
        <w:t>Al ir construyendo y validando el sistema de forma incremental, se identifican errores y cuellos de botella más rápido. Esto reduce el riesgo de que un fallo grave se detecte demasiado tarde. Por ejemplo, si un endpoint presenta problemas de rendimiento o si una vista es confusa, puede corregirse en la siguiente iteración.</w:t>
      </w:r>
    </w:p>
    <w:p w14:paraId="5F70D04A" w14:textId="77777777" w:rsidR="001416E6" w:rsidRPr="00E40EF8" w:rsidRDefault="001416E6" w:rsidP="001416E6">
      <w:pPr>
        <w:ind w:left="720"/>
        <w:rPr>
          <w:lang w:val="es-ES"/>
        </w:rPr>
      </w:pPr>
    </w:p>
    <w:p w14:paraId="05F39721" w14:textId="79BC7C90" w:rsidR="001416E6" w:rsidRPr="00E40EF8" w:rsidRDefault="001416E6" w:rsidP="001416E6">
      <w:pPr>
        <w:rPr>
          <w:b/>
          <w:bCs/>
          <w:lang w:val="es-ES"/>
        </w:rPr>
      </w:pPr>
      <w:r w:rsidRPr="00E40EF8">
        <w:rPr>
          <w:b/>
          <w:bCs/>
          <w:lang w:val="es-ES"/>
        </w:rPr>
        <w:t>Mejor planificación y control del tiempo</w:t>
      </w:r>
    </w:p>
    <w:p w14:paraId="6CF98435" w14:textId="77777777" w:rsidR="001416E6" w:rsidRDefault="001416E6" w:rsidP="001416E6">
      <w:pPr>
        <w:rPr>
          <w:lang w:val="es-ES"/>
        </w:rPr>
      </w:pPr>
      <w:r w:rsidRPr="00E40EF8">
        <w:rPr>
          <w:lang w:val="es-ES"/>
        </w:rPr>
        <w:t xml:space="preserve">En el contexto de un TFG, donde hay una fecha límite clara, </w:t>
      </w:r>
      <w:r>
        <w:rPr>
          <w:lang w:val="es-ES"/>
        </w:rPr>
        <w:t>Una metodología ágil</w:t>
      </w:r>
      <w:r w:rsidRPr="00E40EF8">
        <w:rPr>
          <w:lang w:val="es-ES"/>
        </w:rPr>
        <w:t xml:space="preserve"> permite planificar de forma realista las tareas según el tiempo disponible. Se priorizan las funcionalidades esenciales primero y se dejan los extras para fases finales, evitando que el proyecto quede incompleto por falta de tiempo.</w:t>
      </w:r>
    </w:p>
    <w:p w14:paraId="3B51E070" w14:textId="77777777" w:rsidR="001416E6" w:rsidRPr="00E40EF8" w:rsidRDefault="001416E6" w:rsidP="001416E6">
      <w:pPr>
        <w:ind w:left="720"/>
        <w:rPr>
          <w:lang w:val="es-ES"/>
        </w:rPr>
      </w:pPr>
    </w:p>
    <w:p w14:paraId="4F1BF3D7" w14:textId="61C70452" w:rsidR="001416E6" w:rsidRPr="00E40EF8" w:rsidRDefault="001416E6" w:rsidP="001416E6">
      <w:pPr>
        <w:rPr>
          <w:b/>
          <w:bCs/>
          <w:lang w:val="es-ES"/>
        </w:rPr>
      </w:pPr>
      <w:r w:rsidRPr="00E40EF8">
        <w:rPr>
          <w:b/>
          <w:bCs/>
          <w:lang w:val="es-ES"/>
        </w:rPr>
        <w:t>Entrega de valor desde el principio</w:t>
      </w:r>
    </w:p>
    <w:p w14:paraId="7E66600F" w14:textId="77777777" w:rsidR="001416E6" w:rsidRDefault="001416E6" w:rsidP="001416E6">
      <w:pPr>
        <w:rPr>
          <w:lang w:val="es-ES"/>
        </w:rPr>
      </w:pPr>
      <w:r w:rsidRPr="00E40EF8">
        <w:rPr>
          <w:lang w:val="es-ES"/>
        </w:rPr>
        <w:t>Incluso si el proyecto no se completa en su totalidad, al final de cada iteración se tiene una versión funcional del sistema. Esto garantiza que siempre haya una “versión demostrable” del proyecto, algo crucial para presentaciones, tutorías o revisiones intermedias.</w:t>
      </w:r>
    </w:p>
    <w:p w14:paraId="3880214D" w14:textId="77777777" w:rsidR="001416E6" w:rsidRPr="00E40EF8" w:rsidRDefault="001416E6" w:rsidP="001416E6">
      <w:pPr>
        <w:ind w:left="720"/>
        <w:rPr>
          <w:lang w:val="es-ES"/>
        </w:rPr>
      </w:pPr>
    </w:p>
    <w:p w14:paraId="268A5892" w14:textId="238FEDF2" w:rsidR="001416E6" w:rsidRPr="00E40EF8" w:rsidRDefault="001416E6" w:rsidP="001416E6">
      <w:pPr>
        <w:rPr>
          <w:b/>
          <w:bCs/>
          <w:lang w:val="es-ES"/>
        </w:rPr>
      </w:pPr>
      <w:r w:rsidRPr="00E40EF8">
        <w:rPr>
          <w:b/>
          <w:bCs/>
          <w:lang w:val="es-ES"/>
        </w:rPr>
        <w:t>Orientación a objetivos claros y medibles</w:t>
      </w:r>
    </w:p>
    <w:p w14:paraId="2474AB76" w14:textId="77777777" w:rsidR="001416E6" w:rsidRDefault="001416E6" w:rsidP="001416E6">
      <w:pPr>
        <w:rPr>
          <w:lang w:val="es-ES"/>
        </w:rPr>
      </w:pPr>
      <w:r>
        <w:rPr>
          <w:lang w:val="es-ES"/>
        </w:rPr>
        <w:t>Se favorece</w:t>
      </w:r>
      <w:r w:rsidRPr="00E40EF8">
        <w:rPr>
          <w:lang w:val="es-ES"/>
        </w:rPr>
        <w:t xml:space="preserve"> la definición de metas concretas por iteración. Esto ayuda a mantener el enfoque y a evitar desviaciones. En el caso de TFGInfo, se traduce en tareas bien definidas como </w:t>
      </w:r>
      <w:r>
        <w:rPr>
          <w:lang w:val="es-ES"/>
        </w:rPr>
        <w:t>“</w:t>
      </w:r>
      <w:r w:rsidRPr="00E40EF8">
        <w:rPr>
          <w:lang w:val="es-ES"/>
        </w:rPr>
        <w:t>crear endpoint de búsqueda de TFGs</w:t>
      </w:r>
      <w:r>
        <w:rPr>
          <w:lang w:val="es-ES"/>
        </w:rPr>
        <w:t>”</w:t>
      </w:r>
      <w:r w:rsidRPr="00E40EF8">
        <w:rPr>
          <w:lang w:val="es-ES"/>
        </w:rPr>
        <w:t xml:space="preserve"> o “diseñar formulario de alta de alumno”.</w:t>
      </w:r>
    </w:p>
    <w:p w14:paraId="3490C7E8" w14:textId="3BA5CBE5" w:rsidR="00E40EF8" w:rsidRPr="00E40EF8" w:rsidRDefault="001416E6" w:rsidP="00B3725A">
      <w:pPr>
        <w:pStyle w:val="Ttulo3"/>
      </w:pPr>
      <w:bookmarkStart w:id="26" w:name="_Toc204855953"/>
      <w:bookmarkStart w:id="27" w:name="_Toc206069425"/>
      <w:r>
        <w:t>Sprints</w:t>
      </w:r>
      <w:bookmarkEnd w:id="26"/>
      <w:bookmarkEnd w:id="27"/>
    </w:p>
    <w:p w14:paraId="0FA11AFF" w14:textId="0F0E7DC3" w:rsidR="00D94414" w:rsidRPr="00E40EF8" w:rsidRDefault="00E40EF8" w:rsidP="00E40EF8">
      <w:pPr>
        <w:rPr>
          <w:b/>
          <w:bCs/>
          <w:lang w:val="es-ES"/>
        </w:rPr>
      </w:pPr>
      <w:r w:rsidRPr="00E40EF8">
        <w:rPr>
          <w:b/>
          <w:bCs/>
          <w:lang w:val="es-ES"/>
        </w:rPr>
        <w:t>Sprint 1: Análisis y planificación del sistema</w:t>
      </w:r>
    </w:p>
    <w:p w14:paraId="46A58328" w14:textId="77777777" w:rsidR="00D94414" w:rsidRDefault="00E40EF8" w:rsidP="00E40EF8">
      <w:pPr>
        <w:rPr>
          <w:lang w:val="es-ES"/>
        </w:rPr>
      </w:pPr>
      <w:r w:rsidRPr="00E40EF8">
        <w:rPr>
          <w:b/>
          <w:bCs/>
          <w:lang w:val="es-ES"/>
        </w:rPr>
        <w:t>Objetivo:</w:t>
      </w:r>
      <w:r w:rsidRPr="00E40EF8">
        <w:rPr>
          <w:lang w:val="es-ES"/>
        </w:rPr>
        <w:t xml:space="preserve"> </w:t>
      </w:r>
    </w:p>
    <w:p w14:paraId="6A12291F" w14:textId="63A8327B" w:rsidR="00E40EF8" w:rsidRDefault="00D94414" w:rsidP="00E40EF8">
      <w:r w:rsidRPr="00D94414">
        <w:t>Definir las bases del proyecto TFGInfo, analizando los requisitos funcionales y no funcionales, los posibles riesgos, y estableciendo una estructura sólida a nivel conceptual y de datos. Este sprint representa el punto de partida del proyecto, marcando la dirección técnica y organizativa del desarrollo.</w:t>
      </w:r>
    </w:p>
    <w:p w14:paraId="73E8DDDA" w14:textId="77777777" w:rsidR="00D94414" w:rsidRPr="00E40EF8" w:rsidRDefault="00D94414" w:rsidP="00E40EF8">
      <w:pPr>
        <w:rPr>
          <w:lang w:val="es-ES"/>
        </w:rPr>
      </w:pPr>
    </w:p>
    <w:p w14:paraId="22468B16" w14:textId="77777777" w:rsidR="00E40EF8" w:rsidRPr="00E40EF8" w:rsidRDefault="00E40EF8" w:rsidP="00E40EF8">
      <w:pPr>
        <w:rPr>
          <w:lang w:val="es-ES"/>
        </w:rPr>
      </w:pPr>
      <w:r w:rsidRPr="00E40EF8">
        <w:rPr>
          <w:b/>
          <w:bCs/>
          <w:lang w:val="es-ES"/>
        </w:rPr>
        <w:t>Tareas</w:t>
      </w:r>
      <w:r w:rsidRPr="00E40EF8">
        <w:rPr>
          <w:lang w:val="es-ES"/>
        </w:rPr>
        <w:t>:</w:t>
      </w:r>
    </w:p>
    <w:p w14:paraId="603D4D4B" w14:textId="0180B53C" w:rsidR="00D94414" w:rsidRPr="000A7C48" w:rsidRDefault="00D94414" w:rsidP="00D94414">
      <w:pPr>
        <w:rPr>
          <w:b/>
          <w:bCs/>
          <w:lang w:val="es-ES"/>
        </w:rPr>
      </w:pPr>
      <w:r w:rsidRPr="000A7C48">
        <w:rPr>
          <w:b/>
          <w:bCs/>
          <w:lang w:val="es-ES"/>
        </w:rPr>
        <w:t>Identificación de requisitos:</w:t>
      </w:r>
    </w:p>
    <w:p w14:paraId="2ACB28F7" w14:textId="77777777" w:rsidR="00D94414" w:rsidRDefault="00D94414" w:rsidP="00D94414">
      <w:pPr>
        <w:rPr>
          <w:lang w:val="es-ES"/>
        </w:rPr>
      </w:pPr>
      <w:r w:rsidRPr="00D94414">
        <w:rPr>
          <w:lang w:val="es-ES"/>
        </w:rPr>
        <w:t>En esta fase se recopilaron y documentaron las necesidades que debía cubrir la aplicación. Se realizó un análisis de los diferentes perfiles de usuario (administrador, profesor, alumno), sus interacciones con el sistema, y los procesos clave que debía soportar la plataforma, como la gestión de TFGs, la creación de grupos, la asignación de líneas temáticas y la autenticación basada en roles.</w:t>
      </w:r>
      <w:r w:rsidRPr="00D94414">
        <w:rPr>
          <w:lang w:val="es-ES"/>
        </w:rPr>
        <w:br/>
        <w:t>Se elaboraron casos de uso, historias de usuario y se identificaron requisitos funcionales (qué debe hacer el sistema) y no funcionales (rendimiento, seguridad, accesibilidad, etc.).</w:t>
      </w:r>
    </w:p>
    <w:p w14:paraId="215753E2" w14:textId="77777777" w:rsidR="00D94414" w:rsidRDefault="00D94414" w:rsidP="00D94414">
      <w:pPr>
        <w:rPr>
          <w:lang w:val="es-ES"/>
        </w:rPr>
      </w:pPr>
    </w:p>
    <w:p w14:paraId="68A792EC" w14:textId="77777777" w:rsidR="00D94414" w:rsidRPr="00D94414" w:rsidRDefault="00D94414" w:rsidP="00D94414">
      <w:pPr>
        <w:rPr>
          <w:b/>
          <w:bCs/>
          <w:lang w:val="es-ES"/>
        </w:rPr>
      </w:pPr>
      <w:r w:rsidRPr="00D94414">
        <w:rPr>
          <w:b/>
          <w:bCs/>
          <w:lang w:val="es-ES"/>
        </w:rPr>
        <w:t>Identificación de riesgos</w:t>
      </w:r>
    </w:p>
    <w:p w14:paraId="7FBC64B6" w14:textId="77777777" w:rsidR="00D94414" w:rsidRPr="00D94414" w:rsidRDefault="00D94414" w:rsidP="00D94414">
      <w:pPr>
        <w:rPr>
          <w:lang w:val="es-ES"/>
        </w:rPr>
      </w:pPr>
      <w:r w:rsidRPr="00D94414">
        <w:rPr>
          <w:lang w:val="es-ES"/>
        </w:rPr>
        <w:t>En esta tarea se evaluaron los factores que podrían comprometer el desarrollo o el éxito del proyecto. Algunos de los riesgos detectados fueron:</w:t>
      </w:r>
    </w:p>
    <w:p w14:paraId="7970996B" w14:textId="77777777" w:rsidR="00D94414" w:rsidRPr="00D94414" w:rsidRDefault="00D94414" w:rsidP="00D94414">
      <w:pPr>
        <w:rPr>
          <w:lang w:val="es-ES"/>
        </w:rPr>
      </w:pPr>
      <w:r w:rsidRPr="00D94414">
        <w:rPr>
          <w:lang w:val="es-ES"/>
        </w:rPr>
        <w:t>Complejidad de las relaciones entre entidades (TFGs, usuarios, grupos, departamentos).</w:t>
      </w:r>
    </w:p>
    <w:p w14:paraId="6FBA8F16" w14:textId="77777777" w:rsidR="00D94414" w:rsidRPr="00D94414" w:rsidRDefault="00D94414" w:rsidP="00D94414">
      <w:pPr>
        <w:rPr>
          <w:lang w:val="es-ES"/>
        </w:rPr>
      </w:pPr>
      <w:r w:rsidRPr="00D94414">
        <w:rPr>
          <w:lang w:val="es-ES"/>
        </w:rPr>
        <w:t>Posibles errores al importar datos desde fuentes externas (CSV).</w:t>
      </w:r>
    </w:p>
    <w:p w14:paraId="7C501F0C" w14:textId="0E753D83" w:rsidR="00D94414" w:rsidRDefault="00D94414" w:rsidP="00D94414">
      <w:pPr>
        <w:rPr>
          <w:lang w:val="es-ES"/>
        </w:rPr>
      </w:pPr>
      <w:r w:rsidRPr="00D94414">
        <w:rPr>
          <w:lang w:val="es-ES"/>
        </w:rPr>
        <w:t>Dificultades en la sincronización entre frontend y backend.</w:t>
      </w:r>
    </w:p>
    <w:p w14:paraId="56D48314" w14:textId="77777777" w:rsidR="00D94414" w:rsidRPr="00D94414" w:rsidRDefault="00D94414" w:rsidP="00D94414">
      <w:pPr>
        <w:rPr>
          <w:b/>
          <w:bCs/>
          <w:lang w:val="es-ES"/>
        </w:rPr>
      </w:pPr>
      <w:r w:rsidRPr="00D94414">
        <w:rPr>
          <w:b/>
          <w:bCs/>
          <w:lang w:val="es-ES"/>
        </w:rPr>
        <w:lastRenderedPageBreak/>
        <w:t>Diseño y modelado de la aplicación</w:t>
      </w:r>
    </w:p>
    <w:p w14:paraId="31B5695D" w14:textId="69919E75" w:rsidR="00D94414" w:rsidRDefault="00D94414" w:rsidP="00D94414">
      <w:pPr>
        <w:rPr>
          <w:lang w:val="es-ES"/>
        </w:rPr>
      </w:pPr>
      <w:r w:rsidRPr="00D94414">
        <w:rPr>
          <w:lang w:val="es-ES"/>
        </w:rPr>
        <w:t xml:space="preserve">Se construyó un </w:t>
      </w:r>
      <w:r>
        <w:rPr>
          <w:lang w:val="es-ES"/>
        </w:rPr>
        <w:t>d</w:t>
      </w:r>
      <w:r w:rsidRPr="00D94414">
        <w:rPr>
          <w:lang w:val="es-ES"/>
        </w:rPr>
        <w:t>iagrama de clases que representa las entidades principales del sistema y sus relaciones. Este diseño sirvió como base tanto para la implementación de la base de datos como para la arquitectura del backend.</w:t>
      </w:r>
      <w:r w:rsidRPr="00D94414">
        <w:rPr>
          <w:lang w:val="es-ES"/>
        </w:rPr>
        <w:br/>
        <w:t>Se optó por un enfoque modular, donde cada componente (usuarios, TFGs, grupos, departamentos) se trató como una unidad autónoma con su propia lógica y controlador. Además, se definieron los flujos de interacción entre componentes y los puntos clave de acceso (API REST).</w:t>
      </w:r>
    </w:p>
    <w:p w14:paraId="41A4675F" w14:textId="77777777" w:rsidR="00D94414" w:rsidRPr="000A7C48" w:rsidRDefault="00D94414" w:rsidP="00D94414">
      <w:pPr>
        <w:rPr>
          <w:b/>
          <w:bCs/>
          <w:lang w:val="es-ES"/>
        </w:rPr>
      </w:pPr>
    </w:p>
    <w:p w14:paraId="51733463" w14:textId="77777777" w:rsidR="00D94414" w:rsidRPr="00D94414" w:rsidRDefault="00D94414" w:rsidP="00D94414">
      <w:pPr>
        <w:rPr>
          <w:b/>
          <w:bCs/>
          <w:lang w:val="es-ES"/>
        </w:rPr>
      </w:pPr>
      <w:r w:rsidRPr="00D94414">
        <w:rPr>
          <w:b/>
          <w:bCs/>
          <w:lang w:val="es-ES"/>
        </w:rPr>
        <w:t>Diseño del modelo y de la base de datos</w:t>
      </w:r>
    </w:p>
    <w:p w14:paraId="4BAD924E" w14:textId="4F7892F4" w:rsidR="00D94414" w:rsidRPr="00D94414" w:rsidRDefault="00D94414" w:rsidP="00D94414">
      <w:pPr>
        <w:rPr>
          <w:lang w:val="es-ES"/>
        </w:rPr>
      </w:pPr>
      <w:r w:rsidRPr="00D94414">
        <w:rPr>
          <w:lang w:val="es-ES"/>
        </w:rPr>
        <w:t>Basándose en el modelado anterior, se diseñó una base de datos relacional utilizando MySQL. Se definieron las tablas necesarias, sus atributos, claves primarias y foráneas, así</w:t>
      </w:r>
      <w:r>
        <w:rPr>
          <w:lang w:val="es-ES"/>
        </w:rPr>
        <w:t xml:space="preserve"> </w:t>
      </w:r>
      <w:r w:rsidRPr="00D94414">
        <w:rPr>
          <w:lang w:val="es-ES"/>
        </w:rPr>
        <w:t>como las relaciones entre ellas.</w:t>
      </w:r>
      <w:r w:rsidRPr="00D94414">
        <w:rPr>
          <w:lang w:val="es-ES"/>
        </w:rPr>
        <w:br/>
        <w:t xml:space="preserve">Especial atención se puso en las relaciones muchos a muchos, por </w:t>
      </w:r>
      <w:r w:rsidR="009D7683" w:rsidRPr="00D94414">
        <w:rPr>
          <w:lang w:val="es-ES"/>
        </w:rPr>
        <w:t>ejemplo,</w:t>
      </w:r>
      <w:r w:rsidRPr="00D94414">
        <w:rPr>
          <w:lang w:val="es-ES"/>
        </w:rPr>
        <w:t xml:space="preserve"> entre profesores y TFGs, o entre alumnos y grupos de trabajo. Se diseñaron tablas intermedias para estas relaciones, y se aplicaron restricciones de integridad referencial para asegurar la coherencia de los datos.</w:t>
      </w:r>
      <w:r w:rsidRPr="00D94414">
        <w:rPr>
          <w:lang w:val="es-ES"/>
        </w:rPr>
        <w:br/>
        <w:t>También se preparó un conjunto inicial de datos para realizar pruebas, incluyendo scripts para crear la base de datos.</w:t>
      </w:r>
    </w:p>
    <w:p w14:paraId="3994EB0D" w14:textId="77777777" w:rsidR="00D94414" w:rsidRPr="00D94414" w:rsidRDefault="00D94414" w:rsidP="00D94414">
      <w:pPr>
        <w:rPr>
          <w:lang w:val="es-ES"/>
        </w:rPr>
      </w:pPr>
    </w:p>
    <w:p w14:paraId="2CDE4B38" w14:textId="77777777" w:rsidR="00D94414" w:rsidRPr="00D94414" w:rsidRDefault="00D94414" w:rsidP="00D94414">
      <w:pPr>
        <w:rPr>
          <w:lang w:val="es-ES"/>
        </w:rPr>
      </w:pPr>
    </w:p>
    <w:p w14:paraId="123492E1" w14:textId="77777777" w:rsidR="00E40EF8" w:rsidRDefault="00E40EF8" w:rsidP="00E40EF8">
      <w:pPr>
        <w:rPr>
          <w:lang w:val="es-ES"/>
        </w:rPr>
      </w:pPr>
    </w:p>
    <w:p w14:paraId="1643004A" w14:textId="77777777" w:rsidR="00E40EF8" w:rsidRPr="00E40EF8" w:rsidRDefault="00E40EF8" w:rsidP="00E40EF8">
      <w:pPr>
        <w:rPr>
          <w:lang w:val="es-ES"/>
        </w:rPr>
      </w:pPr>
      <w:r w:rsidRPr="00E40EF8">
        <w:rPr>
          <w:b/>
          <w:bCs/>
          <w:lang w:val="es-ES"/>
        </w:rPr>
        <w:t>Entregables:</w:t>
      </w:r>
    </w:p>
    <w:p w14:paraId="3D8164B9" w14:textId="77777777" w:rsidR="009D7683" w:rsidRPr="009D7683" w:rsidRDefault="009D7683" w:rsidP="009D7683">
      <w:pPr>
        <w:rPr>
          <w:b/>
          <w:bCs/>
          <w:lang w:val="es-ES"/>
        </w:rPr>
      </w:pPr>
      <w:r w:rsidRPr="009D7683">
        <w:rPr>
          <w:b/>
          <w:bCs/>
          <w:lang w:val="es-ES"/>
        </w:rPr>
        <w:t>Documento de requisitos y casos de uso</w:t>
      </w:r>
    </w:p>
    <w:p w14:paraId="2801E121" w14:textId="77777777" w:rsidR="009D7683" w:rsidRDefault="009D7683" w:rsidP="009D7683">
      <w:pPr>
        <w:rPr>
          <w:lang w:val="es-ES"/>
        </w:rPr>
      </w:pPr>
      <w:r w:rsidRPr="009D7683">
        <w:rPr>
          <w:lang w:val="es-ES"/>
        </w:rPr>
        <w:t>Incluye la descripción de cada funcionalidad del sistema, los actores implicados, los escenarios principales, y los requerimientos técnicos y operativos. Sirve como referencia para todos los sprints posteriores.</w:t>
      </w:r>
    </w:p>
    <w:p w14:paraId="5BFBE392" w14:textId="77777777" w:rsidR="009D7683" w:rsidRPr="009D7683" w:rsidRDefault="009D7683" w:rsidP="009D7683">
      <w:pPr>
        <w:rPr>
          <w:lang w:val="es-ES"/>
        </w:rPr>
      </w:pPr>
    </w:p>
    <w:p w14:paraId="6B26733F" w14:textId="5F390517" w:rsidR="009D7683" w:rsidRPr="009D7683" w:rsidRDefault="009D7683" w:rsidP="009D7683">
      <w:pPr>
        <w:rPr>
          <w:b/>
          <w:bCs/>
          <w:lang w:val="es-ES"/>
        </w:rPr>
      </w:pPr>
      <w:r w:rsidRPr="009D7683">
        <w:rPr>
          <w:b/>
          <w:bCs/>
          <w:lang w:val="es-ES"/>
        </w:rPr>
        <w:t>Diagrama de clases y esquema de base de datos relacional</w:t>
      </w:r>
    </w:p>
    <w:p w14:paraId="3D2023EF" w14:textId="77777777" w:rsidR="009D7683" w:rsidRDefault="009D7683" w:rsidP="009D7683">
      <w:pPr>
        <w:rPr>
          <w:lang w:val="es-ES"/>
        </w:rPr>
      </w:pPr>
      <w:r w:rsidRPr="009D7683">
        <w:rPr>
          <w:lang w:val="es-ES"/>
        </w:rPr>
        <w:t>El diagrama de clases permite visualizar la estructura del sistema desde un punto de vista lógico, mientras que el esquema relacional detalla cómo se implementan estas relaciones en la base de datos. Ambos documentos son fundamentales para los desarrolladores.</w:t>
      </w:r>
    </w:p>
    <w:p w14:paraId="2C458515" w14:textId="77777777" w:rsidR="009D7683" w:rsidRPr="009D7683" w:rsidRDefault="009D7683" w:rsidP="009D7683">
      <w:pPr>
        <w:rPr>
          <w:lang w:val="es-ES"/>
        </w:rPr>
      </w:pPr>
    </w:p>
    <w:p w14:paraId="150F5EF8" w14:textId="73369367" w:rsidR="009D7683" w:rsidRPr="009D7683" w:rsidRDefault="009D7683" w:rsidP="009D7683">
      <w:pPr>
        <w:rPr>
          <w:b/>
          <w:bCs/>
          <w:lang w:val="es-ES"/>
        </w:rPr>
      </w:pPr>
      <w:r w:rsidRPr="009D7683">
        <w:rPr>
          <w:b/>
          <w:bCs/>
          <w:lang w:val="es-ES"/>
        </w:rPr>
        <w:t>Lista priorizada de funcionalidades (Product Backlog)</w:t>
      </w:r>
    </w:p>
    <w:p w14:paraId="09BB0D17" w14:textId="77777777" w:rsidR="009D7683" w:rsidRPr="009D7683" w:rsidRDefault="009D7683" w:rsidP="009D7683">
      <w:pPr>
        <w:rPr>
          <w:lang w:val="es-ES"/>
        </w:rPr>
      </w:pPr>
      <w:r w:rsidRPr="009D7683">
        <w:rPr>
          <w:lang w:val="es-ES"/>
        </w:rPr>
        <w:t>Se definió un backlog inicial con todas las funcionalidades necesarias ordenadas por prioridad y complejidad. Esto permitió estructurar los siguientes sprints de forma eficiente, garantizando que se abordaran primero las funcionalidades más críticas para el funcionamiento básico del sistema.</w:t>
      </w:r>
    </w:p>
    <w:p w14:paraId="6E03F6C5" w14:textId="77777777" w:rsidR="00E40EF8" w:rsidRDefault="00E40EF8" w:rsidP="00E40EF8">
      <w:pPr>
        <w:rPr>
          <w:lang w:val="es-ES"/>
        </w:rPr>
      </w:pPr>
    </w:p>
    <w:p w14:paraId="23F8C437" w14:textId="77A1422B" w:rsidR="009D7683" w:rsidRDefault="009D7683" w:rsidP="00E40EF8">
      <w:pPr>
        <w:rPr>
          <w:lang w:val="es-ES"/>
        </w:rPr>
      </w:pPr>
    </w:p>
    <w:p w14:paraId="0B5F662A" w14:textId="77777777" w:rsidR="009D7683" w:rsidRDefault="009D7683" w:rsidP="00E40EF8">
      <w:pPr>
        <w:rPr>
          <w:lang w:val="es-ES"/>
        </w:rPr>
      </w:pPr>
    </w:p>
    <w:p w14:paraId="3968806D" w14:textId="77777777" w:rsidR="009D7683" w:rsidRDefault="009D7683" w:rsidP="00E40EF8">
      <w:pPr>
        <w:rPr>
          <w:lang w:val="es-ES"/>
        </w:rPr>
      </w:pPr>
    </w:p>
    <w:p w14:paraId="04498156" w14:textId="77777777" w:rsidR="009D7683" w:rsidRDefault="009D7683" w:rsidP="00E40EF8">
      <w:pPr>
        <w:rPr>
          <w:lang w:val="es-ES"/>
        </w:rPr>
      </w:pPr>
    </w:p>
    <w:p w14:paraId="20AB2B85" w14:textId="77777777" w:rsidR="009D7683" w:rsidRDefault="009D7683" w:rsidP="00E40EF8">
      <w:pPr>
        <w:rPr>
          <w:lang w:val="es-ES"/>
        </w:rPr>
      </w:pPr>
    </w:p>
    <w:p w14:paraId="67FE3E31" w14:textId="77777777" w:rsidR="009D7683" w:rsidRDefault="009D7683" w:rsidP="00E40EF8">
      <w:pPr>
        <w:rPr>
          <w:lang w:val="es-ES"/>
        </w:rPr>
      </w:pPr>
    </w:p>
    <w:p w14:paraId="10C9365A" w14:textId="77777777" w:rsidR="009D7683" w:rsidRDefault="009D7683" w:rsidP="00E40EF8">
      <w:pPr>
        <w:rPr>
          <w:lang w:val="es-ES"/>
        </w:rPr>
      </w:pPr>
    </w:p>
    <w:p w14:paraId="78414788" w14:textId="77777777" w:rsidR="0092788C" w:rsidRDefault="0092788C" w:rsidP="00E40EF8">
      <w:pPr>
        <w:rPr>
          <w:lang w:val="es-ES"/>
        </w:rPr>
      </w:pPr>
    </w:p>
    <w:p w14:paraId="4CA63F9E" w14:textId="2621C2F7" w:rsidR="00E40EF8" w:rsidRPr="00E40EF8" w:rsidRDefault="00E40EF8" w:rsidP="00E40EF8">
      <w:pPr>
        <w:rPr>
          <w:lang w:val="es-ES"/>
        </w:rPr>
      </w:pPr>
      <w:r w:rsidRPr="00E40EF8">
        <w:rPr>
          <w:b/>
          <w:bCs/>
          <w:lang w:val="es-ES"/>
        </w:rPr>
        <w:lastRenderedPageBreak/>
        <w:t>Sprint 2: Preparación de entorno y estructura base</w:t>
      </w:r>
    </w:p>
    <w:p w14:paraId="6866A05B" w14:textId="259FA469" w:rsidR="00E40EF8" w:rsidRDefault="00E40EF8" w:rsidP="00E40EF8">
      <w:pPr>
        <w:rPr>
          <w:b/>
          <w:bCs/>
          <w:lang w:val="es-ES"/>
        </w:rPr>
      </w:pPr>
      <w:r w:rsidRPr="00E40EF8">
        <w:rPr>
          <w:b/>
          <w:bCs/>
          <w:lang w:val="es-ES"/>
        </w:rPr>
        <w:t>Objetivo</w:t>
      </w:r>
      <w:r w:rsidR="00D40AE2">
        <w:rPr>
          <w:b/>
          <w:bCs/>
          <w:lang w:val="es-ES"/>
        </w:rPr>
        <w:t>:</w:t>
      </w:r>
    </w:p>
    <w:p w14:paraId="25DAF953" w14:textId="7161AB47" w:rsidR="00D40AE2" w:rsidRDefault="00D40AE2" w:rsidP="00E40EF8">
      <w:r w:rsidRPr="00D40AE2">
        <w:t>Establecer la base técnica mínima viable del sistema, configurando tanto el entorno de desarrollo como los primeros componentes funcionales del backend. Este sprint sienta las bases para poder comenzar el desarrollo de funcionalidades reales, garantizando que la infraestructura esté correctamente integrada y probada.</w:t>
      </w:r>
    </w:p>
    <w:p w14:paraId="58FDAF6E" w14:textId="77777777" w:rsidR="00D40AE2" w:rsidRPr="00E40EF8" w:rsidRDefault="00D40AE2" w:rsidP="00E40EF8">
      <w:pPr>
        <w:rPr>
          <w:lang w:val="es-ES"/>
        </w:rPr>
      </w:pPr>
    </w:p>
    <w:p w14:paraId="3C960F5E" w14:textId="75AF8DC0" w:rsidR="00D40AE2" w:rsidRPr="00D40AE2" w:rsidRDefault="00E40EF8" w:rsidP="00D40AE2">
      <w:pPr>
        <w:rPr>
          <w:b/>
          <w:bCs/>
          <w:lang w:val="es-ES"/>
        </w:rPr>
      </w:pPr>
      <w:r w:rsidRPr="00E40EF8">
        <w:rPr>
          <w:b/>
          <w:bCs/>
          <w:lang w:val="es-ES"/>
        </w:rPr>
        <w:t>Tareas:</w:t>
      </w:r>
      <w:r w:rsidRPr="00E40EF8">
        <w:rPr>
          <w:lang w:val="es-ES"/>
        </w:rPr>
        <w:br/>
      </w:r>
      <w:r w:rsidR="00D40AE2" w:rsidRPr="00D40AE2">
        <w:rPr>
          <w:b/>
          <w:bCs/>
          <w:lang w:val="es-ES"/>
        </w:rPr>
        <w:t>Extracción de los datos e integración en la base de datos</w:t>
      </w:r>
      <w:r w:rsidR="00D40AE2">
        <w:rPr>
          <w:b/>
          <w:bCs/>
          <w:lang w:val="es-ES"/>
        </w:rPr>
        <w:t>.</w:t>
      </w:r>
      <w:r w:rsidR="00D40AE2" w:rsidRPr="00D40AE2">
        <w:rPr>
          <w:lang w:val="es-ES"/>
        </w:rPr>
        <w:br/>
        <w:t>Esta tarea incluyó:</w:t>
      </w:r>
    </w:p>
    <w:p w14:paraId="63D85294" w14:textId="77777777" w:rsidR="00D40AE2" w:rsidRPr="00D40AE2" w:rsidRDefault="00D40AE2" w:rsidP="00D40AE2">
      <w:pPr>
        <w:numPr>
          <w:ilvl w:val="0"/>
          <w:numId w:val="6"/>
        </w:numPr>
        <w:rPr>
          <w:lang w:val="es-ES"/>
        </w:rPr>
      </w:pPr>
      <w:r w:rsidRPr="00D40AE2">
        <w:rPr>
          <w:lang w:val="es-ES"/>
        </w:rPr>
        <w:t>Revisión y limpieza de los datos: detección de inconsistencias, caracteres extraños, errores tipográficos y formatos incorrectos.</w:t>
      </w:r>
    </w:p>
    <w:p w14:paraId="7CE4D1E7" w14:textId="77777777" w:rsidR="00D40AE2" w:rsidRPr="00D40AE2" w:rsidRDefault="00D40AE2" w:rsidP="00D40AE2">
      <w:pPr>
        <w:numPr>
          <w:ilvl w:val="0"/>
          <w:numId w:val="6"/>
        </w:numPr>
        <w:rPr>
          <w:lang w:val="es-ES"/>
        </w:rPr>
      </w:pPr>
      <w:r w:rsidRPr="00D40AE2">
        <w:rPr>
          <w:lang w:val="es-ES"/>
        </w:rPr>
        <w:t>Creación de scripts SQL para importar los datos a la base de datos MySQL de forma ordenada.</w:t>
      </w:r>
    </w:p>
    <w:p w14:paraId="71557876" w14:textId="77777777" w:rsidR="00D40AE2" w:rsidRPr="00D40AE2" w:rsidRDefault="00D40AE2" w:rsidP="00D40AE2">
      <w:pPr>
        <w:numPr>
          <w:ilvl w:val="0"/>
          <w:numId w:val="6"/>
        </w:numPr>
        <w:rPr>
          <w:lang w:val="es-ES"/>
        </w:rPr>
      </w:pPr>
      <w:r w:rsidRPr="00D40AE2">
        <w:rPr>
          <w:lang w:val="es-ES"/>
        </w:rPr>
        <w:t>Normalización de los datos: separación en tablas relacionadas, asignación de claves foráneas y eliminación de redundancias.</w:t>
      </w:r>
    </w:p>
    <w:p w14:paraId="76FB3648" w14:textId="77777777" w:rsidR="00D40AE2" w:rsidRDefault="00D40AE2" w:rsidP="00D40AE2">
      <w:pPr>
        <w:numPr>
          <w:ilvl w:val="0"/>
          <w:numId w:val="6"/>
        </w:numPr>
        <w:rPr>
          <w:lang w:val="es-ES"/>
        </w:rPr>
      </w:pPr>
      <w:r w:rsidRPr="00D40AE2">
        <w:rPr>
          <w:lang w:val="es-ES"/>
        </w:rPr>
        <w:t>Verificación de la integridad referencial y relaciones entre entidades (por ejemplo, cada alumno debe pertenecer a una carrera válida).</w:t>
      </w:r>
    </w:p>
    <w:p w14:paraId="3DB8B3A8" w14:textId="49268774" w:rsidR="00D40AE2" w:rsidRPr="00D40AE2" w:rsidRDefault="00D40AE2" w:rsidP="00D40AE2">
      <w:pPr>
        <w:rPr>
          <w:b/>
          <w:bCs/>
          <w:lang w:val="es-ES"/>
        </w:rPr>
      </w:pPr>
      <w:r w:rsidRPr="00D40AE2">
        <w:rPr>
          <w:b/>
          <w:bCs/>
          <w:lang w:val="es-ES"/>
        </w:rPr>
        <w:t>Creación de un back-end .NET</w:t>
      </w:r>
    </w:p>
    <w:p w14:paraId="71D10567" w14:textId="09998A08" w:rsidR="00D40AE2" w:rsidRPr="00D40AE2" w:rsidRDefault="00D40AE2" w:rsidP="00D40AE2">
      <w:pPr>
        <w:rPr>
          <w:lang w:val="es-ES"/>
        </w:rPr>
      </w:pPr>
      <w:r w:rsidRPr="00D40AE2">
        <w:rPr>
          <w:lang w:val="es-ES"/>
        </w:rPr>
        <w:t xml:space="preserve">Se configuró un proyecto </w:t>
      </w:r>
      <w:r w:rsidRPr="00D40AE2">
        <w:rPr>
          <w:b/>
          <w:bCs/>
          <w:lang w:val="es-ES"/>
        </w:rPr>
        <w:t>ASP.NET Core</w:t>
      </w:r>
      <w:r w:rsidRPr="00D40AE2">
        <w:rPr>
          <w:lang w:val="es-ES"/>
        </w:rPr>
        <w:t xml:space="preserve"> como base del backend del sistema. Esta tarea incluyó:</w:t>
      </w:r>
    </w:p>
    <w:p w14:paraId="7AC9244B" w14:textId="77777777" w:rsidR="00D40AE2" w:rsidRPr="00D40AE2" w:rsidRDefault="00D40AE2" w:rsidP="00D40AE2">
      <w:pPr>
        <w:numPr>
          <w:ilvl w:val="0"/>
          <w:numId w:val="8"/>
        </w:numPr>
        <w:rPr>
          <w:lang w:val="es-ES"/>
        </w:rPr>
      </w:pPr>
      <w:r w:rsidRPr="00D40AE2">
        <w:rPr>
          <w:lang w:val="es-ES"/>
        </w:rPr>
        <w:t>Creación del proyecto desde Visual Studio y configuración del entorno de desarrollo.</w:t>
      </w:r>
    </w:p>
    <w:p w14:paraId="11825666" w14:textId="5A84A038" w:rsidR="00D40AE2" w:rsidRPr="00D40AE2" w:rsidRDefault="00D40AE2" w:rsidP="00D40AE2">
      <w:pPr>
        <w:numPr>
          <w:ilvl w:val="0"/>
          <w:numId w:val="8"/>
        </w:numPr>
        <w:rPr>
          <w:lang w:val="es-ES"/>
        </w:rPr>
      </w:pPr>
      <w:r w:rsidRPr="00D40AE2">
        <w:rPr>
          <w:lang w:val="es-ES"/>
        </w:rPr>
        <w:t>Instalación de dependencias necesarias</w:t>
      </w:r>
      <w:r>
        <w:rPr>
          <w:lang w:val="es-ES"/>
        </w:rPr>
        <w:t>.</w:t>
      </w:r>
    </w:p>
    <w:p w14:paraId="503931FD" w14:textId="77777777" w:rsidR="00D40AE2" w:rsidRPr="00D40AE2" w:rsidRDefault="00D40AE2" w:rsidP="00D40AE2">
      <w:pPr>
        <w:numPr>
          <w:ilvl w:val="0"/>
          <w:numId w:val="8"/>
        </w:numPr>
        <w:rPr>
          <w:lang w:val="es-ES"/>
        </w:rPr>
      </w:pPr>
      <w:r w:rsidRPr="00D40AE2">
        <w:rPr>
          <w:lang w:val="es-ES"/>
        </w:rPr>
        <w:t>Definición del DbContext y clases de entidades que reflejan el modelo de datos diseñado en el sprint anterior.</w:t>
      </w:r>
    </w:p>
    <w:p w14:paraId="3D3F93D2" w14:textId="77777777" w:rsidR="00D40AE2" w:rsidRPr="00D40AE2" w:rsidRDefault="00D40AE2" w:rsidP="00D40AE2">
      <w:pPr>
        <w:numPr>
          <w:ilvl w:val="0"/>
          <w:numId w:val="8"/>
        </w:numPr>
        <w:rPr>
          <w:lang w:val="es-ES"/>
        </w:rPr>
      </w:pPr>
      <w:r w:rsidRPr="00D40AE2">
        <w:rPr>
          <w:lang w:val="es-ES"/>
        </w:rPr>
        <w:t>Configuración del archivo appsettings.json con los parámetros de conexión a la base de datos MySQL.</w:t>
      </w:r>
    </w:p>
    <w:p w14:paraId="4B16C21E" w14:textId="77777777" w:rsidR="00D40AE2" w:rsidRPr="00D40AE2" w:rsidRDefault="00D40AE2" w:rsidP="00D40AE2">
      <w:pPr>
        <w:numPr>
          <w:ilvl w:val="0"/>
          <w:numId w:val="8"/>
        </w:numPr>
        <w:rPr>
          <w:lang w:val="es-ES"/>
        </w:rPr>
      </w:pPr>
      <w:r w:rsidRPr="00D40AE2">
        <w:rPr>
          <w:lang w:val="es-ES"/>
        </w:rPr>
        <w:t>Estructuración del proyecto en carpetas claras: Models, Controllers, Services, DTOs, etc.</w:t>
      </w:r>
    </w:p>
    <w:p w14:paraId="4422B76C" w14:textId="1E5E6C42" w:rsidR="00E40EF8" w:rsidRPr="00E40EF8" w:rsidRDefault="00E40EF8" w:rsidP="00E40EF8">
      <w:pPr>
        <w:rPr>
          <w:lang w:val="es-ES"/>
        </w:rPr>
      </w:pPr>
    </w:p>
    <w:p w14:paraId="02E38773" w14:textId="77777777" w:rsidR="00E40EF8" w:rsidRPr="00E40EF8" w:rsidRDefault="00E40EF8" w:rsidP="001416E6">
      <w:pPr>
        <w:rPr>
          <w:lang w:val="es-ES"/>
        </w:rPr>
      </w:pPr>
      <w:r w:rsidRPr="00E40EF8">
        <w:rPr>
          <w:b/>
          <w:bCs/>
          <w:lang w:val="es-ES"/>
        </w:rPr>
        <w:t>Entregables:</w:t>
      </w:r>
    </w:p>
    <w:p w14:paraId="1829C86D" w14:textId="77777777" w:rsidR="00D40AE2" w:rsidRPr="00D40AE2" w:rsidRDefault="00D40AE2" w:rsidP="00D40AE2">
      <w:pPr>
        <w:rPr>
          <w:b/>
          <w:bCs/>
          <w:lang w:val="es-ES"/>
        </w:rPr>
      </w:pPr>
      <w:r w:rsidRPr="00D40AE2">
        <w:rPr>
          <w:b/>
          <w:bCs/>
          <w:lang w:val="es-ES"/>
        </w:rPr>
        <w:t>Proyecto ASP.NET Core configurado</w:t>
      </w:r>
    </w:p>
    <w:p w14:paraId="15FACB3A" w14:textId="77777777" w:rsidR="00D40AE2" w:rsidRPr="00D40AE2" w:rsidRDefault="00D40AE2" w:rsidP="00D40AE2">
      <w:pPr>
        <w:rPr>
          <w:lang w:val="es-ES"/>
        </w:rPr>
      </w:pPr>
      <w:r w:rsidRPr="00D40AE2">
        <w:rPr>
          <w:lang w:val="es-ES"/>
        </w:rPr>
        <w:t>Se entrega un proyecto backend funcional con la arquitectura base ya creada. Está listo para que se añadan controladores, lógica de negocio y autenticación en los siguientes sprints.</w:t>
      </w:r>
    </w:p>
    <w:p w14:paraId="51532A70" w14:textId="54C4B43F" w:rsidR="00D40AE2" w:rsidRPr="00D40AE2" w:rsidRDefault="00D40AE2" w:rsidP="00D40AE2">
      <w:pPr>
        <w:rPr>
          <w:b/>
          <w:bCs/>
          <w:lang w:val="es-ES"/>
        </w:rPr>
      </w:pPr>
      <w:r w:rsidRPr="00D40AE2">
        <w:rPr>
          <w:b/>
          <w:bCs/>
          <w:lang w:val="es-ES"/>
        </w:rPr>
        <w:t>Conexión y prueba de base de datos MySQL</w:t>
      </w:r>
    </w:p>
    <w:p w14:paraId="7E8FF7A1" w14:textId="77777777" w:rsidR="00D40AE2" w:rsidRPr="00D40AE2" w:rsidRDefault="00D40AE2" w:rsidP="00D40AE2">
      <w:pPr>
        <w:rPr>
          <w:lang w:val="es-ES"/>
        </w:rPr>
      </w:pPr>
      <w:r w:rsidRPr="00D40AE2">
        <w:rPr>
          <w:lang w:val="es-ES"/>
        </w:rPr>
        <w:t>El backend ya está conectado a la base de datos local (o remota) y es capaz de lanzar migraciones automáticas, ejecutar consultas básicas y manipular datos con Entity Framework.</w:t>
      </w:r>
    </w:p>
    <w:p w14:paraId="741BDFBC" w14:textId="535C7535" w:rsidR="00D40AE2" w:rsidRPr="00D40AE2" w:rsidRDefault="00D40AE2" w:rsidP="00D40AE2">
      <w:pPr>
        <w:rPr>
          <w:b/>
          <w:bCs/>
          <w:lang w:val="es-ES"/>
        </w:rPr>
      </w:pPr>
      <w:r w:rsidRPr="00D40AE2">
        <w:rPr>
          <w:b/>
          <w:bCs/>
          <w:lang w:val="es-ES"/>
        </w:rPr>
        <w:t>Datos de prueba cargados correctamente desde CSV</w:t>
      </w:r>
    </w:p>
    <w:p w14:paraId="6C632010" w14:textId="77777777" w:rsidR="00D40AE2" w:rsidRPr="00D40AE2" w:rsidRDefault="00D40AE2" w:rsidP="00D40AE2">
      <w:pPr>
        <w:rPr>
          <w:lang w:val="es-ES"/>
        </w:rPr>
      </w:pPr>
      <w:r w:rsidRPr="00D40AE2">
        <w:rPr>
          <w:lang w:val="es-ES"/>
        </w:rPr>
        <w:t>Gracias a los scripts desarrollados, la base de datos contiene información realista que permite probar la lógica del sistema sin necesidad de ingresar datos manualmente.</w:t>
      </w:r>
    </w:p>
    <w:p w14:paraId="31D1EDE4" w14:textId="0C1D1F56" w:rsidR="00D40AE2" w:rsidRPr="00D40AE2" w:rsidRDefault="00D40AE2" w:rsidP="00D40AE2">
      <w:pPr>
        <w:rPr>
          <w:b/>
          <w:bCs/>
          <w:lang w:val="es-ES"/>
        </w:rPr>
      </w:pPr>
      <w:r w:rsidRPr="00D40AE2">
        <w:rPr>
          <w:b/>
          <w:bCs/>
          <w:lang w:val="es-ES"/>
        </w:rPr>
        <w:t>Pruebas básicas de acceso a datos (API mínima)</w:t>
      </w:r>
    </w:p>
    <w:p w14:paraId="1D9657B6" w14:textId="0309D0EB" w:rsidR="00E40EF8" w:rsidRPr="00E40EF8" w:rsidRDefault="00D40AE2" w:rsidP="00D40AE2">
      <w:pPr>
        <w:rPr>
          <w:lang w:val="es-ES"/>
        </w:rPr>
      </w:pPr>
      <w:r w:rsidRPr="00D40AE2">
        <w:rPr>
          <w:lang w:val="es-ES"/>
        </w:rPr>
        <w:t>Se desarrollaron endpoints iniciales de prueba para validar que las operaciones básicas (GET, POST</w:t>
      </w:r>
      <w:r>
        <w:rPr>
          <w:lang w:val="es-ES"/>
        </w:rPr>
        <w:t>, PUT, DELETE</w:t>
      </w:r>
      <w:r w:rsidRPr="00D40AE2">
        <w:rPr>
          <w:lang w:val="es-ES"/>
        </w:rPr>
        <w:t>) funcionan correctamente. Estas pruebas demostraron que la API puede leer entidades desde la base de datos y devolverlas en formato JSON, lo cual confirma que la infraestructura está correctamente conectada y operativa.</w:t>
      </w:r>
    </w:p>
    <w:p w14:paraId="2BAFA381" w14:textId="5D7825DF" w:rsidR="00E40EF8" w:rsidRPr="00E40EF8" w:rsidRDefault="00E40EF8" w:rsidP="00D40AE2">
      <w:pPr>
        <w:rPr>
          <w:b/>
          <w:bCs/>
          <w:lang w:val="es-ES"/>
        </w:rPr>
      </w:pPr>
      <w:r w:rsidRPr="00E40EF8">
        <w:rPr>
          <w:b/>
          <w:bCs/>
          <w:lang w:val="es-ES"/>
        </w:rPr>
        <w:lastRenderedPageBreak/>
        <w:t>Sprint 3: Desarrollo del backend funcional</w:t>
      </w:r>
    </w:p>
    <w:p w14:paraId="0C206329" w14:textId="25196155" w:rsidR="00E40EF8" w:rsidRDefault="00E40EF8" w:rsidP="00D40AE2">
      <w:pPr>
        <w:rPr>
          <w:lang w:val="es-ES"/>
        </w:rPr>
      </w:pPr>
      <w:r w:rsidRPr="00E40EF8">
        <w:rPr>
          <w:b/>
          <w:bCs/>
          <w:lang w:val="es-ES"/>
        </w:rPr>
        <w:t>Objetivo:</w:t>
      </w:r>
      <w:r w:rsidRPr="00E40EF8">
        <w:rPr>
          <w:lang w:val="es-ES"/>
        </w:rPr>
        <w:t xml:space="preserve"> </w:t>
      </w:r>
    </w:p>
    <w:p w14:paraId="7B285830" w14:textId="2462E282" w:rsidR="00D40AE2" w:rsidRDefault="00D40AE2" w:rsidP="00D40AE2">
      <w:r w:rsidRPr="00D40AE2">
        <w:t>Implementar los controladores principales de la API REST, desarrollando la lógica de negocio asociada a cada uno de los módulos clave del sistema. Este sprint marca el paso de una infraestructura técnica básica a un sistema con funcionalidades específicas para la gestión de TFGs, usuarios y recursos académicos.</w:t>
      </w:r>
    </w:p>
    <w:p w14:paraId="7269B962" w14:textId="77777777" w:rsidR="00D40AE2" w:rsidRPr="00E40EF8" w:rsidRDefault="00D40AE2" w:rsidP="00D40AE2">
      <w:pPr>
        <w:rPr>
          <w:lang w:val="es-ES"/>
        </w:rPr>
      </w:pPr>
    </w:p>
    <w:p w14:paraId="168B4868" w14:textId="77777777" w:rsidR="00D40AE2" w:rsidRPr="00D40AE2" w:rsidRDefault="00E40EF8" w:rsidP="00D40AE2">
      <w:pPr>
        <w:rPr>
          <w:b/>
          <w:bCs/>
          <w:lang w:val="es-ES"/>
        </w:rPr>
      </w:pPr>
      <w:r w:rsidRPr="00E40EF8">
        <w:rPr>
          <w:b/>
          <w:bCs/>
          <w:lang w:val="es-ES"/>
        </w:rPr>
        <w:t>Tareas:</w:t>
      </w:r>
      <w:r w:rsidRPr="00E40EF8">
        <w:rPr>
          <w:lang w:val="es-ES"/>
        </w:rPr>
        <w:br/>
      </w:r>
      <w:r w:rsidR="00D40AE2" w:rsidRPr="00D40AE2">
        <w:rPr>
          <w:b/>
          <w:bCs/>
          <w:lang w:val="es-ES"/>
        </w:rPr>
        <w:t>Desarrollo de controladores y endpoints</w:t>
      </w:r>
    </w:p>
    <w:p w14:paraId="786580C4" w14:textId="418D0DAD" w:rsidR="00D40AE2" w:rsidRDefault="00D40AE2" w:rsidP="00D40AE2">
      <w:pPr>
        <w:rPr>
          <w:lang w:val="es-ES"/>
        </w:rPr>
      </w:pPr>
      <w:r w:rsidRPr="00D40AE2">
        <w:rPr>
          <w:lang w:val="es-ES"/>
        </w:rPr>
        <w:t xml:space="preserve">Se implementaron </w:t>
      </w:r>
      <w:r>
        <w:rPr>
          <w:lang w:val="es-ES"/>
        </w:rPr>
        <w:t>los</w:t>
      </w:r>
      <w:r w:rsidRPr="00D40AE2">
        <w:rPr>
          <w:lang w:val="es-ES"/>
        </w:rPr>
        <w:t xml:space="preserve"> controladores principales, cada uno encargado de gestionar un conjunto de recursos y operaciones críticas del sistema. Se usó el patrón RESTful, asegurando rutas claras, consistentes y seguras, utilizando métodos HTTP adecuados (GET, POST, PUT, DELETE).</w:t>
      </w:r>
      <w:r>
        <w:rPr>
          <w:lang w:val="es-ES"/>
        </w:rPr>
        <w:t xml:space="preserve"> Entre ellos se encuentran:</w:t>
      </w:r>
    </w:p>
    <w:p w14:paraId="40B7C3BF" w14:textId="77777777" w:rsidR="00AA66DB" w:rsidRDefault="00AA66DB" w:rsidP="00D40AE2">
      <w:pPr>
        <w:rPr>
          <w:lang w:val="es-ES"/>
        </w:rPr>
      </w:pPr>
    </w:p>
    <w:p w14:paraId="07834E68" w14:textId="3A5C27D1" w:rsidR="00D40AE2" w:rsidRDefault="00D40AE2" w:rsidP="00D40AE2">
      <w:pPr>
        <w:rPr>
          <w:b/>
          <w:bCs/>
          <w:lang w:val="es-ES"/>
        </w:rPr>
      </w:pPr>
      <w:r>
        <w:rPr>
          <w:b/>
          <w:bCs/>
          <w:lang w:val="es-ES"/>
        </w:rPr>
        <w:t>Controlador de Usuarios:</w:t>
      </w:r>
    </w:p>
    <w:p w14:paraId="1889BC30" w14:textId="77777777" w:rsidR="00AA66DB" w:rsidRDefault="00D40AE2" w:rsidP="00D40AE2">
      <w:pPr>
        <w:rPr>
          <w:lang w:val="es-ES"/>
        </w:rPr>
      </w:pPr>
      <w:r>
        <w:rPr>
          <w:lang w:val="es-ES"/>
        </w:rPr>
        <w:t xml:space="preserve">Este controlador es el encargado de gestionar la parte de autenticación en la aplicación. </w:t>
      </w:r>
      <w:r w:rsidR="00AA66DB">
        <w:rPr>
          <w:lang w:val="es-ES"/>
        </w:rPr>
        <w:t>Tiene funcionalidades como, realizar el inicio de sesión, realizar el registro de un usuario nuevo, hacer las comprobaciones sobre el token de autenticación, conceder roles a los usuarios y comprobar que acciones están permitidas a los usuarios según su rol.</w:t>
      </w:r>
    </w:p>
    <w:p w14:paraId="1C383DEF" w14:textId="77777777" w:rsidR="00AA66DB" w:rsidRDefault="00AA66DB" w:rsidP="00D40AE2">
      <w:pPr>
        <w:rPr>
          <w:lang w:val="es-ES"/>
        </w:rPr>
      </w:pPr>
    </w:p>
    <w:p w14:paraId="2F4EDCA1" w14:textId="239B63D1" w:rsidR="00AA66DB" w:rsidRDefault="00AA66DB" w:rsidP="00D40AE2">
      <w:pPr>
        <w:rPr>
          <w:b/>
          <w:bCs/>
          <w:lang w:val="es-ES"/>
        </w:rPr>
      </w:pPr>
      <w:r>
        <w:rPr>
          <w:b/>
          <w:bCs/>
          <w:lang w:val="es-ES"/>
        </w:rPr>
        <w:t>Controlador de Reservas:</w:t>
      </w:r>
    </w:p>
    <w:p w14:paraId="6CC8B03E" w14:textId="3BF7CED0" w:rsidR="00AA66DB" w:rsidRDefault="00AA66DB" w:rsidP="00AA66DB">
      <w:pPr>
        <w:rPr>
          <w:lang w:val="es-ES"/>
        </w:rPr>
      </w:pPr>
      <w:r>
        <w:rPr>
          <w:lang w:val="es-ES"/>
        </w:rPr>
        <w:t>Este controlador se centra en las acciones relacionadas con las reservas de un TFG, como la solicitud de un TFG por parte del alumno, la aceptación o denegación del TFG por parte del profesor, el envío de correos notificando las actualizaciones en el TFG, el cambio de estado que tiene un proyecto, entre otras funcionalidades.</w:t>
      </w:r>
    </w:p>
    <w:p w14:paraId="11D514B5" w14:textId="77777777" w:rsidR="00AA66DB" w:rsidRDefault="00AA66DB" w:rsidP="00AA66DB">
      <w:pPr>
        <w:rPr>
          <w:lang w:val="es-ES"/>
        </w:rPr>
      </w:pPr>
    </w:p>
    <w:p w14:paraId="1ED03A05" w14:textId="7079C5F8" w:rsidR="00AA66DB" w:rsidRDefault="00AA66DB" w:rsidP="00AA66DB">
      <w:pPr>
        <w:rPr>
          <w:b/>
          <w:bCs/>
          <w:lang w:val="es-ES"/>
        </w:rPr>
      </w:pPr>
      <w:r>
        <w:rPr>
          <w:b/>
          <w:bCs/>
          <w:lang w:val="es-ES"/>
        </w:rPr>
        <w:t>Controlador de Líneas de TFG:</w:t>
      </w:r>
    </w:p>
    <w:p w14:paraId="4F685D6A" w14:textId="77777777" w:rsidR="00AA66DB" w:rsidRDefault="00AA66DB" w:rsidP="00AA66DB">
      <w:pPr>
        <w:rPr>
          <w:lang w:val="es-ES"/>
        </w:rPr>
      </w:pPr>
      <w:r w:rsidRPr="00AA66DB">
        <w:rPr>
          <w:lang w:val="es-ES"/>
        </w:rPr>
        <w:t>Gestiona las operaciones relacionadas con los Trabajos de Fin de Grado</w:t>
      </w:r>
      <w:r>
        <w:rPr>
          <w:lang w:val="es-ES"/>
        </w:rPr>
        <w:t xml:space="preserve"> como podrían ser:  La c</w:t>
      </w:r>
      <w:r w:rsidRPr="00AA66DB">
        <w:rPr>
          <w:lang w:val="es-ES"/>
        </w:rPr>
        <w:t xml:space="preserve">reación y modificación de </w:t>
      </w:r>
      <w:r>
        <w:rPr>
          <w:lang w:val="es-ES"/>
        </w:rPr>
        <w:t xml:space="preserve">líneas de </w:t>
      </w:r>
      <w:r w:rsidRPr="00AA66DB">
        <w:rPr>
          <w:lang w:val="es-ES"/>
        </w:rPr>
        <w:t>TFGs</w:t>
      </w:r>
      <w:r>
        <w:rPr>
          <w:lang w:val="es-ES"/>
        </w:rPr>
        <w:t>, Asignación de tutores a las líneas, asignación de carreras que pueden optar a hacer el TFG en cuestión, etc.</w:t>
      </w:r>
    </w:p>
    <w:p w14:paraId="7D784677" w14:textId="5EA6078A" w:rsidR="00AA66DB" w:rsidRDefault="00AA66DB" w:rsidP="00AA66DB">
      <w:pPr>
        <w:rPr>
          <w:b/>
          <w:bCs/>
          <w:lang w:val="es-ES"/>
        </w:rPr>
      </w:pPr>
      <w:r>
        <w:rPr>
          <w:lang w:val="es-ES"/>
        </w:rPr>
        <w:br/>
      </w:r>
      <w:r>
        <w:rPr>
          <w:b/>
          <w:bCs/>
          <w:lang w:val="es-ES"/>
        </w:rPr>
        <w:t>Otros controladores:</w:t>
      </w:r>
    </w:p>
    <w:p w14:paraId="10774386" w14:textId="0FA35FF9" w:rsidR="00AA66DB" w:rsidRDefault="00AA66DB" w:rsidP="00AA66DB">
      <w:pPr>
        <w:rPr>
          <w:lang w:val="es-ES"/>
        </w:rPr>
      </w:pPr>
      <w:r>
        <w:rPr>
          <w:lang w:val="es-ES"/>
        </w:rPr>
        <w:t>Existe un controlador por cada entidad de la base de datos con la lógica de la que se encarga cada uno. La lógica básica que tienen todos son un CRUD, y las entidades que tienen controladores son: Alumnos, Profesores, Departamentos, Titulaciones, Centros, Líneas de TFG, Instancias de TFG y Canales de trabajo.</w:t>
      </w:r>
    </w:p>
    <w:p w14:paraId="62ACB642" w14:textId="77777777" w:rsidR="00AA66DB" w:rsidRDefault="00AA66DB" w:rsidP="00AA66DB">
      <w:pPr>
        <w:rPr>
          <w:lang w:val="es-ES"/>
        </w:rPr>
      </w:pPr>
    </w:p>
    <w:p w14:paraId="19B7A41E" w14:textId="3B2FE267" w:rsidR="00AA66DB" w:rsidRDefault="00AA66DB" w:rsidP="00AA66DB">
      <w:pPr>
        <w:rPr>
          <w:b/>
          <w:bCs/>
          <w:lang w:val="es-ES"/>
        </w:rPr>
      </w:pPr>
      <w:r>
        <w:rPr>
          <w:b/>
          <w:bCs/>
          <w:lang w:val="es-ES"/>
        </w:rPr>
        <w:t>Entregables:</w:t>
      </w:r>
    </w:p>
    <w:p w14:paraId="7647656D" w14:textId="77777777" w:rsidR="00AA66DB" w:rsidRPr="00AA66DB" w:rsidRDefault="00AA66DB" w:rsidP="00AA66DB">
      <w:pPr>
        <w:jc w:val="left"/>
        <w:rPr>
          <w:b/>
          <w:bCs/>
          <w:lang w:val="es-ES"/>
        </w:rPr>
      </w:pPr>
      <w:r w:rsidRPr="00AA66DB">
        <w:rPr>
          <w:b/>
          <w:bCs/>
          <w:lang w:val="es-ES"/>
        </w:rPr>
        <w:t>API REST funcional con rutas bien definidas</w:t>
      </w:r>
    </w:p>
    <w:p w14:paraId="2C0B0B99" w14:textId="77777777" w:rsidR="00AA66DB" w:rsidRPr="00AA66DB" w:rsidRDefault="00AA66DB" w:rsidP="00AA66DB">
      <w:pPr>
        <w:jc w:val="left"/>
        <w:rPr>
          <w:lang w:val="es-ES"/>
        </w:rPr>
      </w:pPr>
      <w:r w:rsidRPr="00AA66DB">
        <w:rPr>
          <w:lang w:val="es-ES"/>
        </w:rPr>
        <w:t>La estructura de rutas sigue convenciones REST claras, como:</w:t>
      </w:r>
    </w:p>
    <w:p w14:paraId="3EC8AFF1" w14:textId="77777777" w:rsidR="00AA66DB" w:rsidRDefault="00AA66DB" w:rsidP="00AA66DB">
      <w:pPr>
        <w:numPr>
          <w:ilvl w:val="0"/>
          <w:numId w:val="10"/>
        </w:numPr>
        <w:jc w:val="left"/>
        <w:rPr>
          <w:lang w:val="es-ES"/>
        </w:rPr>
      </w:pPr>
      <w:r w:rsidRPr="00AA66DB">
        <w:rPr>
          <w:lang w:val="es-ES"/>
        </w:rPr>
        <w:t>api/usuarios/{id}</w:t>
      </w:r>
    </w:p>
    <w:p w14:paraId="0AB5A1C2" w14:textId="2905727E" w:rsidR="00034510" w:rsidRPr="00034510" w:rsidRDefault="00034510" w:rsidP="00034510">
      <w:pPr>
        <w:pStyle w:val="Prrafodelista"/>
        <w:numPr>
          <w:ilvl w:val="0"/>
          <w:numId w:val="10"/>
        </w:numPr>
        <w:jc w:val="left"/>
        <w:rPr>
          <w:lang w:val="es-ES"/>
        </w:rPr>
      </w:pPr>
      <w:r w:rsidRPr="00034510">
        <w:rPr>
          <w:lang w:val="es-ES"/>
        </w:rPr>
        <w:t>api/reservas/solicitar</w:t>
      </w:r>
    </w:p>
    <w:p w14:paraId="59737427" w14:textId="77777777" w:rsidR="00034510" w:rsidRDefault="00AA66DB" w:rsidP="00AA66DB">
      <w:pPr>
        <w:numPr>
          <w:ilvl w:val="0"/>
          <w:numId w:val="10"/>
        </w:numPr>
        <w:jc w:val="left"/>
        <w:rPr>
          <w:lang w:val="es-ES"/>
        </w:rPr>
      </w:pPr>
      <w:r w:rsidRPr="00AA66DB">
        <w:rPr>
          <w:lang w:val="es-ES"/>
        </w:rPr>
        <w:t>api/departamentos</w:t>
      </w:r>
    </w:p>
    <w:p w14:paraId="28B37EE2" w14:textId="3D3BDB67" w:rsidR="00AA66DB" w:rsidRDefault="00AA66DB" w:rsidP="00034510">
      <w:pPr>
        <w:jc w:val="left"/>
        <w:rPr>
          <w:lang w:val="es-ES"/>
        </w:rPr>
      </w:pPr>
      <w:r w:rsidRPr="00AA66DB">
        <w:rPr>
          <w:lang w:val="es-ES"/>
        </w:rPr>
        <w:t>Esto facilita el uso de la API por parte del frontend y su documentación.</w:t>
      </w:r>
    </w:p>
    <w:p w14:paraId="236145D8" w14:textId="77777777" w:rsidR="00034510" w:rsidRDefault="00034510" w:rsidP="00034510">
      <w:pPr>
        <w:jc w:val="left"/>
        <w:rPr>
          <w:lang w:val="es-ES"/>
        </w:rPr>
      </w:pPr>
    </w:p>
    <w:p w14:paraId="3E18A791" w14:textId="77777777" w:rsidR="00034510" w:rsidRDefault="00034510" w:rsidP="00034510">
      <w:pPr>
        <w:jc w:val="left"/>
        <w:rPr>
          <w:lang w:val="es-ES"/>
        </w:rPr>
      </w:pPr>
    </w:p>
    <w:p w14:paraId="283166E6" w14:textId="77777777" w:rsidR="00034510" w:rsidRDefault="00034510" w:rsidP="00034510">
      <w:pPr>
        <w:jc w:val="left"/>
        <w:rPr>
          <w:lang w:val="es-ES"/>
        </w:rPr>
      </w:pPr>
    </w:p>
    <w:p w14:paraId="514D9A51" w14:textId="77777777" w:rsidR="00034510" w:rsidRDefault="00034510" w:rsidP="00034510">
      <w:pPr>
        <w:jc w:val="left"/>
        <w:rPr>
          <w:lang w:val="es-ES"/>
        </w:rPr>
      </w:pPr>
    </w:p>
    <w:p w14:paraId="2B97DC14" w14:textId="77777777" w:rsidR="00034510" w:rsidRDefault="00AA66DB" w:rsidP="00AA66DB">
      <w:pPr>
        <w:jc w:val="left"/>
        <w:rPr>
          <w:b/>
          <w:bCs/>
          <w:lang w:val="es-ES"/>
        </w:rPr>
      </w:pPr>
      <w:r w:rsidRPr="00AA66DB">
        <w:rPr>
          <w:b/>
          <w:bCs/>
          <w:lang w:val="es-ES"/>
        </w:rPr>
        <w:lastRenderedPageBreak/>
        <w:t>Lógica de negocio modular y testeada</w:t>
      </w:r>
    </w:p>
    <w:p w14:paraId="60848F0E" w14:textId="5499CB83" w:rsidR="00AA66DB" w:rsidRDefault="00AA66DB" w:rsidP="00AA66DB">
      <w:pPr>
        <w:jc w:val="left"/>
        <w:rPr>
          <w:lang w:val="es-ES"/>
        </w:rPr>
      </w:pPr>
      <w:r w:rsidRPr="00AA66DB">
        <w:rPr>
          <w:lang w:val="es-ES"/>
        </w:rPr>
        <w:t>Cada controlador está vinculado a un servicio de negocio independiente (por ejemplo, UserService, TFGService), lo que mejora la organización del código y facilita su testeo.</w:t>
      </w:r>
    </w:p>
    <w:p w14:paraId="2FB0E331" w14:textId="77777777" w:rsidR="00034510" w:rsidRPr="00AA66DB" w:rsidRDefault="00034510" w:rsidP="00AA66DB">
      <w:pPr>
        <w:jc w:val="left"/>
        <w:rPr>
          <w:b/>
          <w:bCs/>
          <w:lang w:val="es-ES"/>
        </w:rPr>
      </w:pPr>
    </w:p>
    <w:p w14:paraId="5870FA74" w14:textId="45968FA5" w:rsidR="00AA66DB" w:rsidRPr="00AA66DB" w:rsidRDefault="00AA66DB" w:rsidP="00034510">
      <w:pPr>
        <w:jc w:val="left"/>
        <w:rPr>
          <w:b/>
          <w:bCs/>
          <w:lang w:val="es-ES"/>
        </w:rPr>
      </w:pPr>
      <w:r w:rsidRPr="00AA66DB">
        <w:rPr>
          <w:b/>
          <w:bCs/>
          <w:lang w:val="es-ES"/>
        </w:rPr>
        <w:t>Validaciones y manejo de errores implementados</w:t>
      </w:r>
    </w:p>
    <w:p w14:paraId="01452357" w14:textId="77777777" w:rsidR="00AA66DB" w:rsidRDefault="00AA66DB" w:rsidP="00AA66DB">
      <w:pPr>
        <w:jc w:val="left"/>
        <w:rPr>
          <w:lang w:val="es-ES"/>
        </w:rPr>
      </w:pPr>
      <w:r w:rsidRPr="00AA66DB">
        <w:rPr>
          <w:lang w:val="es-ES"/>
        </w:rPr>
        <w:t>Todos los controladores integran validaciones a nivel de entrada (campos requeridos, formatos, relaciones válidas) y gestión de errores con respuestas claras en formato JSON. Se implementaron respuestas estandarizadas (200 OK, 400 Bad Request, 404 Not Found, 500 Internal Server Error) que facilitan la depuración y la experiencia de desarrollo del frontend.</w:t>
      </w:r>
    </w:p>
    <w:p w14:paraId="5616FB22" w14:textId="77777777" w:rsidR="00034510" w:rsidRDefault="00034510" w:rsidP="00AA66DB">
      <w:pPr>
        <w:jc w:val="left"/>
        <w:rPr>
          <w:lang w:val="es-ES"/>
        </w:rPr>
      </w:pPr>
    </w:p>
    <w:p w14:paraId="3F9D09A3" w14:textId="19B4DE7F" w:rsidR="00034510" w:rsidRDefault="00034510" w:rsidP="00AA66DB">
      <w:pPr>
        <w:jc w:val="left"/>
        <w:rPr>
          <w:b/>
          <w:bCs/>
          <w:lang w:val="es-ES"/>
        </w:rPr>
      </w:pPr>
      <w:r>
        <w:rPr>
          <w:b/>
          <w:bCs/>
          <w:lang w:val="es-ES"/>
        </w:rPr>
        <w:t xml:space="preserve">Sprint 4: </w:t>
      </w:r>
      <w:r w:rsidRPr="00034510">
        <w:rPr>
          <w:b/>
          <w:bCs/>
          <w:lang w:val="es-ES"/>
        </w:rPr>
        <w:t>Desarrollo del frontend e integración inicial</w:t>
      </w:r>
    </w:p>
    <w:p w14:paraId="42A79D92" w14:textId="1B2BC2AE" w:rsidR="00034510" w:rsidRDefault="00034510" w:rsidP="00AA66DB">
      <w:pPr>
        <w:jc w:val="left"/>
        <w:rPr>
          <w:b/>
          <w:bCs/>
          <w:lang w:val="es-ES"/>
        </w:rPr>
      </w:pPr>
      <w:r w:rsidRPr="00034510">
        <w:rPr>
          <w:b/>
          <w:bCs/>
          <w:lang w:val="es-ES"/>
        </w:rPr>
        <w:t>Objetivo</w:t>
      </w:r>
      <w:r>
        <w:rPr>
          <w:b/>
          <w:bCs/>
          <w:lang w:val="es-ES"/>
        </w:rPr>
        <w:t>:</w:t>
      </w:r>
    </w:p>
    <w:p w14:paraId="1B4A90B5" w14:textId="382D6372" w:rsidR="00034510" w:rsidRDefault="00034510" w:rsidP="00AA66DB">
      <w:pPr>
        <w:jc w:val="left"/>
      </w:pPr>
      <w:r w:rsidRPr="00034510">
        <w:t>Construir la interfaz de usuario utilizando el framework Angular, creando componentes reutilizables y dinámicos, formularios interactivos y vistas con capacidades de búsqueda. Este sprint también incluyó la primera integración real entre el frontend y la API desarrollada en sprints anteriores.</w:t>
      </w:r>
    </w:p>
    <w:p w14:paraId="086EC682" w14:textId="77777777" w:rsidR="00034510" w:rsidRDefault="00034510" w:rsidP="00AA66DB">
      <w:pPr>
        <w:jc w:val="left"/>
      </w:pPr>
    </w:p>
    <w:p w14:paraId="5C8F25AD" w14:textId="588A19D7" w:rsidR="00034510" w:rsidRDefault="00034510" w:rsidP="00AA66DB">
      <w:pPr>
        <w:jc w:val="left"/>
        <w:rPr>
          <w:b/>
          <w:bCs/>
        </w:rPr>
      </w:pPr>
      <w:r>
        <w:rPr>
          <w:b/>
          <w:bCs/>
        </w:rPr>
        <w:t>Tareas:</w:t>
      </w:r>
    </w:p>
    <w:p w14:paraId="6313BCC9" w14:textId="77777777" w:rsidR="00034510" w:rsidRDefault="00034510" w:rsidP="00034510">
      <w:pPr>
        <w:jc w:val="left"/>
        <w:rPr>
          <w:b/>
          <w:bCs/>
        </w:rPr>
      </w:pPr>
      <w:r w:rsidRPr="00034510">
        <w:rPr>
          <w:b/>
          <w:bCs/>
        </w:rPr>
        <w:t>Creación del front-end en Angular</w:t>
      </w:r>
    </w:p>
    <w:p w14:paraId="2CE98E71" w14:textId="073E5FD6" w:rsidR="00034510" w:rsidRPr="00034510" w:rsidRDefault="00034510" w:rsidP="00034510">
      <w:pPr>
        <w:jc w:val="left"/>
        <w:rPr>
          <w:lang w:val="es-ES"/>
        </w:rPr>
      </w:pPr>
      <w:r w:rsidRPr="00034510">
        <w:rPr>
          <w:lang w:val="es-ES"/>
        </w:rPr>
        <w:t>Se inicializó el proyecto Angular utilizando Angular CLI, definiendo una estructura clara y modular de carpetas:</w:t>
      </w:r>
    </w:p>
    <w:p w14:paraId="170A3E60" w14:textId="77777777" w:rsidR="00034510" w:rsidRPr="00034510" w:rsidRDefault="00034510" w:rsidP="00034510">
      <w:pPr>
        <w:numPr>
          <w:ilvl w:val="0"/>
          <w:numId w:val="11"/>
        </w:numPr>
        <w:jc w:val="left"/>
        <w:rPr>
          <w:lang w:val="es-ES"/>
        </w:rPr>
      </w:pPr>
      <w:r w:rsidRPr="00034510">
        <w:rPr>
          <w:lang w:val="es-ES"/>
        </w:rPr>
        <w:t>components para los elementos reutilizables (formularios, listas, botones)</w:t>
      </w:r>
    </w:p>
    <w:p w14:paraId="7F079AA0" w14:textId="77777777" w:rsidR="00034510" w:rsidRPr="00034510" w:rsidRDefault="00034510" w:rsidP="00034510">
      <w:pPr>
        <w:numPr>
          <w:ilvl w:val="0"/>
          <w:numId w:val="11"/>
        </w:numPr>
        <w:jc w:val="left"/>
        <w:rPr>
          <w:lang w:val="es-ES"/>
        </w:rPr>
      </w:pPr>
      <w:r w:rsidRPr="00034510">
        <w:rPr>
          <w:lang w:val="es-ES"/>
        </w:rPr>
        <w:t>services para las conexiones HTTP con el backend</w:t>
      </w:r>
    </w:p>
    <w:p w14:paraId="61C3DD57" w14:textId="77777777" w:rsidR="00034510" w:rsidRPr="00034510" w:rsidRDefault="00034510" w:rsidP="00034510">
      <w:pPr>
        <w:numPr>
          <w:ilvl w:val="0"/>
          <w:numId w:val="11"/>
        </w:numPr>
        <w:jc w:val="left"/>
        <w:rPr>
          <w:lang w:val="es-ES"/>
        </w:rPr>
      </w:pPr>
      <w:r w:rsidRPr="00034510">
        <w:rPr>
          <w:lang w:val="es-ES"/>
        </w:rPr>
        <w:t>models para las interfaces de datos (DTOs)</w:t>
      </w:r>
    </w:p>
    <w:p w14:paraId="320F3E21" w14:textId="7324A092" w:rsidR="00034510" w:rsidRPr="00034510" w:rsidRDefault="00034510" w:rsidP="00034510">
      <w:pPr>
        <w:numPr>
          <w:ilvl w:val="0"/>
          <w:numId w:val="11"/>
        </w:numPr>
        <w:jc w:val="left"/>
        <w:rPr>
          <w:lang w:val="es-ES"/>
        </w:rPr>
      </w:pPr>
      <w:r w:rsidRPr="00034510">
        <w:rPr>
          <w:lang w:val="es-ES"/>
        </w:rPr>
        <w:t>pages para las vistas principales del sistema (dashboard</w:t>
      </w:r>
      <w:r>
        <w:rPr>
          <w:lang w:val="es-ES"/>
        </w:rPr>
        <w:t xml:space="preserve"> de reservas</w:t>
      </w:r>
      <w:r w:rsidRPr="00034510">
        <w:rPr>
          <w:lang w:val="es-ES"/>
        </w:rPr>
        <w:t>, gestión de TFGs, usuarios, etc.)</w:t>
      </w:r>
    </w:p>
    <w:p w14:paraId="0DCF4492" w14:textId="77777777" w:rsidR="00034510" w:rsidRPr="00034510" w:rsidRDefault="00034510" w:rsidP="00034510">
      <w:pPr>
        <w:jc w:val="left"/>
        <w:rPr>
          <w:lang w:val="es-ES"/>
        </w:rPr>
      </w:pPr>
      <w:r w:rsidRPr="00034510">
        <w:rPr>
          <w:lang w:val="es-ES"/>
        </w:rPr>
        <w:t>También se configuraron las rutas principales mediante el módulo de enrutamiento de Angular (RouterModule) y se integraron servicios HTTP usando HttpClientModule.</w:t>
      </w:r>
    </w:p>
    <w:p w14:paraId="3DB7F23F" w14:textId="77777777" w:rsidR="00034510" w:rsidRDefault="00034510" w:rsidP="00AA66DB">
      <w:pPr>
        <w:jc w:val="left"/>
        <w:rPr>
          <w:b/>
          <w:bCs/>
        </w:rPr>
      </w:pPr>
    </w:p>
    <w:p w14:paraId="49F4C49B" w14:textId="3B63489A" w:rsidR="00034510" w:rsidRPr="00034510" w:rsidRDefault="00034510" w:rsidP="00034510">
      <w:pPr>
        <w:jc w:val="left"/>
        <w:rPr>
          <w:b/>
          <w:bCs/>
          <w:lang w:val="es-ES"/>
        </w:rPr>
      </w:pPr>
      <w:r w:rsidRPr="00034510">
        <w:rPr>
          <w:b/>
          <w:bCs/>
          <w:lang w:val="es-ES"/>
        </w:rPr>
        <w:t>Desarrollo del cliente (formulario y vistas)</w:t>
      </w:r>
    </w:p>
    <w:p w14:paraId="6EEC6F6F" w14:textId="77777777" w:rsidR="00034510" w:rsidRDefault="00034510" w:rsidP="00034510">
      <w:pPr>
        <w:jc w:val="left"/>
        <w:rPr>
          <w:lang w:val="es-ES"/>
        </w:rPr>
      </w:pPr>
      <w:r w:rsidRPr="00034510">
        <w:rPr>
          <w:lang w:val="es-ES"/>
        </w:rPr>
        <w:t>Se construyeron formularios dinámicos y validados para que los usuarios puedan crear y editar recursos como TFGs, usuarios, departamentos y reservas.</w:t>
      </w:r>
    </w:p>
    <w:p w14:paraId="4E274D78" w14:textId="6AE5048C" w:rsidR="00034510" w:rsidRPr="00034510" w:rsidRDefault="00034510" w:rsidP="00034510">
      <w:pPr>
        <w:jc w:val="left"/>
        <w:rPr>
          <w:lang w:val="es-ES"/>
        </w:rPr>
      </w:pPr>
      <w:r w:rsidRPr="00034510">
        <w:rPr>
          <w:lang w:val="es-ES"/>
        </w:rPr>
        <w:br/>
        <w:t>Características implementadas:</w:t>
      </w:r>
    </w:p>
    <w:p w14:paraId="54D3C24B" w14:textId="77777777" w:rsidR="00034510" w:rsidRPr="00034510" w:rsidRDefault="00034510" w:rsidP="00034510">
      <w:pPr>
        <w:numPr>
          <w:ilvl w:val="0"/>
          <w:numId w:val="12"/>
        </w:numPr>
        <w:jc w:val="left"/>
        <w:rPr>
          <w:lang w:val="es-ES"/>
        </w:rPr>
      </w:pPr>
      <w:r w:rsidRPr="00034510">
        <w:rPr>
          <w:lang w:val="es-ES"/>
        </w:rPr>
        <w:t>Validaciones en tiempo real (campos obligatorios, formatos, longitud mínima/máxima).</w:t>
      </w:r>
    </w:p>
    <w:p w14:paraId="5AD19EF2" w14:textId="77777777" w:rsidR="00034510" w:rsidRPr="00034510" w:rsidRDefault="00034510" w:rsidP="00034510">
      <w:pPr>
        <w:numPr>
          <w:ilvl w:val="0"/>
          <w:numId w:val="12"/>
        </w:numPr>
        <w:jc w:val="left"/>
        <w:rPr>
          <w:lang w:val="es-ES"/>
        </w:rPr>
      </w:pPr>
      <w:r w:rsidRPr="00034510">
        <w:rPr>
          <w:lang w:val="es-ES"/>
        </w:rPr>
        <w:t>Formularios reactivos con FormBuilder.</w:t>
      </w:r>
    </w:p>
    <w:p w14:paraId="36CB92BD" w14:textId="77777777" w:rsidR="00034510" w:rsidRPr="00034510" w:rsidRDefault="00034510" w:rsidP="00034510">
      <w:pPr>
        <w:numPr>
          <w:ilvl w:val="0"/>
          <w:numId w:val="12"/>
        </w:numPr>
        <w:jc w:val="left"/>
        <w:rPr>
          <w:lang w:val="es-ES"/>
        </w:rPr>
      </w:pPr>
      <w:r w:rsidRPr="00034510">
        <w:rPr>
          <w:lang w:val="es-ES"/>
        </w:rPr>
        <w:t>Mensajes de error claros y estilizados para mejorar la experiencia del usuario.</w:t>
      </w:r>
    </w:p>
    <w:p w14:paraId="3AC93AEC" w14:textId="77777777" w:rsidR="00034510" w:rsidRPr="00034510" w:rsidRDefault="00034510" w:rsidP="00034510">
      <w:pPr>
        <w:numPr>
          <w:ilvl w:val="0"/>
          <w:numId w:val="12"/>
        </w:numPr>
        <w:jc w:val="left"/>
        <w:rPr>
          <w:lang w:val="es-ES"/>
        </w:rPr>
      </w:pPr>
      <w:r w:rsidRPr="00034510">
        <w:rPr>
          <w:lang w:val="es-ES"/>
        </w:rPr>
        <w:t>Asociación dinámica de campos dependientes (por ejemplo, seleccionar una carrera actualiza los TFGs disponibles).</w:t>
      </w:r>
    </w:p>
    <w:p w14:paraId="54E6368A" w14:textId="124057E0" w:rsidR="00034510" w:rsidRDefault="00034510" w:rsidP="00034510">
      <w:pPr>
        <w:numPr>
          <w:ilvl w:val="0"/>
          <w:numId w:val="12"/>
        </w:numPr>
        <w:jc w:val="left"/>
        <w:rPr>
          <w:lang w:val="es-ES"/>
        </w:rPr>
      </w:pPr>
      <w:r w:rsidRPr="00034510">
        <w:rPr>
          <w:lang w:val="es-ES"/>
        </w:rPr>
        <w:t>Formularios adaptados a cada rol: el alumno ve formularios distintos a los de un administrador.</w:t>
      </w:r>
    </w:p>
    <w:p w14:paraId="4977E95E" w14:textId="77777777" w:rsidR="00034510" w:rsidRDefault="00034510">
      <w:pPr>
        <w:jc w:val="left"/>
        <w:rPr>
          <w:lang w:val="es-ES"/>
        </w:rPr>
      </w:pPr>
      <w:r>
        <w:rPr>
          <w:lang w:val="es-ES"/>
        </w:rPr>
        <w:br w:type="page"/>
      </w:r>
    </w:p>
    <w:p w14:paraId="2E73A283" w14:textId="30278FD6" w:rsidR="00034510" w:rsidRPr="00034510" w:rsidRDefault="00034510" w:rsidP="00034510">
      <w:pPr>
        <w:jc w:val="left"/>
        <w:rPr>
          <w:b/>
          <w:bCs/>
          <w:lang w:val="es-ES"/>
        </w:rPr>
      </w:pPr>
      <w:r w:rsidRPr="00034510">
        <w:rPr>
          <w:b/>
          <w:bCs/>
          <w:lang w:val="es-ES"/>
        </w:rPr>
        <w:lastRenderedPageBreak/>
        <w:t xml:space="preserve">Desarrollo de vistas de búsqueda y filtros </w:t>
      </w:r>
    </w:p>
    <w:p w14:paraId="252E5475" w14:textId="108CE20B" w:rsidR="00034510" w:rsidRPr="00034510" w:rsidRDefault="00034510" w:rsidP="00034510">
      <w:pPr>
        <w:jc w:val="left"/>
        <w:rPr>
          <w:lang w:val="es-ES"/>
        </w:rPr>
      </w:pPr>
      <w:r w:rsidRPr="00034510">
        <w:rPr>
          <w:lang w:val="es-ES"/>
        </w:rPr>
        <w:t>Se crearon vistas que permiten listar los elementos principales del sistema (TFGs, usuarios, reservas, departamentos), acompañadas de filtros dinámicos</w:t>
      </w:r>
      <w:r>
        <w:rPr>
          <w:lang w:val="es-ES"/>
        </w:rPr>
        <w:t>.</w:t>
      </w:r>
      <w:r w:rsidRPr="00034510">
        <w:rPr>
          <w:lang w:val="es-ES"/>
        </w:rPr>
        <w:br/>
        <w:t>Funcionalidades incluidas:</w:t>
      </w:r>
    </w:p>
    <w:p w14:paraId="7D6AD050" w14:textId="77777777" w:rsidR="00034510" w:rsidRPr="00034510" w:rsidRDefault="00034510" w:rsidP="00034510">
      <w:pPr>
        <w:numPr>
          <w:ilvl w:val="0"/>
          <w:numId w:val="13"/>
        </w:numPr>
        <w:jc w:val="left"/>
        <w:rPr>
          <w:lang w:val="es-ES"/>
        </w:rPr>
      </w:pPr>
      <w:r w:rsidRPr="00034510">
        <w:rPr>
          <w:lang w:val="es-ES"/>
        </w:rPr>
        <w:t>Filtrado por campos como estado, nombre, carrera, departamento.</w:t>
      </w:r>
    </w:p>
    <w:p w14:paraId="7E1C5FB4" w14:textId="77777777" w:rsidR="00034510" w:rsidRPr="00034510" w:rsidRDefault="00034510" w:rsidP="00034510">
      <w:pPr>
        <w:numPr>
          <w:ilvl w:val="0"/>
          <w:numId w:val="13"/>
        </w:numPr>
        <w:jc w:val="left"/>
        <w:rPr>
          <w:lang w:val="es-ES"/>
        </w:rPr>
      </w:pPr>
      <w:r w:rsidRPr="00034510">
        <w:rPr>
          <w:lang w:val="es-ES"/>
        </w:rPr>
        <w:t>Conexión directa con la API mediante servicios (UserService, TfgService, etc.), asegurando que los datos mostrados estén sincronizados con la base de datos en tiempo real.</w:t>
      </w:r>
    </w:p>
    <w:p w14:paraId="4FC6A1F7" w14:textId="77777777" w:rsidR="00034510" w:rsidRPr="00034510" w:rsidRDefault="00034510" w:rsidP="00034510">
      <w:pPr>
        <w:jc w:val="left"/>
        <w:rPr>
          <w:lang w:val="es-ES"/>
        </w:rPr>
      </w:pPr>
    </w:p>
    <w:p w14:paraId="7B18F062" w14:textId="77777777" w:rsidR="00034510" w:rsidRDefault="00034510" w:rsidP="00034510">
      <w:pPr>
        <w:jc w:val="left"/>
        <w:rPr>
          <w:b/>
          <w:bCs/>
        </w:rPr>
      </w:pPr>
      <w:r>
        <w:rPr>
          <w:b/>
          <w:bCs/>
        </w:rPr>
        <w:t>Entregables:</w:t>
      </w:r>
    </w:p>
    <w:p w14:paraId="4BCB0B11" w14:textId="5809629C" w:rsidR="00034510" w:rsidRPr="00034510" w:rsidRDefault="00034510" w:rsidP="00034510">
      <w:pPr>
        <w:jc w:val="left"/>
        <w:rPr>
          <w:b/>
          <w:bCs/>
        </w:rPr>
      </w:pPr>
      <w:r w:rsidRPr="00034510">
        <w:rPr>
          <w:b/>
          <w:bCs/>
          <w:lang w:val="es-ES"/>
        </w:rPr>
        <w:t>Componentes funcionales de Angular conectados al backend</w:t>
      </w:r>
    </w:p>
    <w:p w14:paraId="47746637" w14:textId="77777777" w:rsidR="00034510" w:rsidRPr="00034510" w:rsidRDefault="00034510" w:rsidP="00034510">
      <w:pPr>
        <w:jc w:val="left"/>
        <w:rPr>
          <w:lang w:val="es-ES"/>
        </w:rPr>
      </w:pPr>
      <w:r w:rsidRPr="00034510">
        <w:rPr>
          <w:lang w:val="es-ES"/>
        </w:rPr>
        <w:t>Se entregaron los primeros componentes funcionales conectados a los endpoints REST. Estos componentes permiten a los usuarios visualizar y gestionar información almacenada en la base de datos. Además, se implementó el sistema de carga de datos asincrónica (observables con RxJS).</w:t>
      </w:r>
    </w:p>
    <w:p w14:paraId="57821A0E" w14:textId="2C46FE35" w:rsidR="00034510" w:rsidRPr="00034510" w:rsidRDefault="00034510" w:rsidP="00034510">
      <w:pPr>
        <w:jc w:val="left"/>
        <w:rPr>
          <w:b/>
          <w:bCs/>
          <w:lang w:val="es-ES"/>
        </w:rPr>
      </w:pPr>
      <w:r w:rsidRPr="00034510">
        <w:rPr>
          <w:b/>
          <w:bCs/>
          <w:lang w:val="es-ES"/>
        </w:rPr>
        <w:t>Formularios con validaciones</w:t>
      </w:r>
    </w:p>
    <w:p w14:paraId="352E6F44" w14:textId="77777777" w:rsidR="00034510" w:rsidRPr="00034510" w:rsidRDefault="00034510" w:rsidP="00034510">
      <w:pPr>
        <w:jc w:val="left"/>
        <w:rPr>
          <w:lang w:val="es-ES"/>
        </w:rPr>
      </w:pPr>
      <w:r w:rsidRPr="00034510">
        <w:rPr>
          <w:lang w:val="es-ES"/>
        </w:rPr>
        <w:t>Todos los formularios críticos fueron validados tanto en frontend como en backend. Esto garantiza que los datos introducidos cumplen con los requisitos del modelo de datos, y mejora la usabilidad al informar al usuario de forma clara sobre cualquier error.</w:t>
      </w:r>
    </w:p>
    <w:p w14:paraId="516F57EC" w14:textId="55A5C9BC" w:rsidR="00034510" w:rsidRPr="00034510" w:rsidRDefault="00034510" w:rsidP="00034510">
      <w:pPr>
        <w:jc w:val="left"/>
        <w:rPr>
          <w:b/>
          <w:bCs/>
          <w:lang w:val="es-ES"/>
        </w:rPr>
      </w:pPr>
      <w:r w:rsidRPr="00034510">
        <w:rPr>
          <w:b/>
          <w:bCs/>
          <w:lang w:val="es-ES"/>
        </w:rPr>
        <w:t>Páginas de búsqueda con filtros activos</w:t>
      </w:r>
    </w:p>
    <w:p w14:paraId="378CD8DE" w14:textId="77777777" w:rsidR="00034510" w:rsidRPr="00034510" w:rsidRDefault="00034510" w:rsidP="00034510">
      <w:pPr>
        <w:jc w:val="left"/>
        <w:rPr>
          <w:lang w:val="es-ES"/>
        </w:rPr>
      </w:pPr>
      <w:r w:rsidRPr="00034510">
        <w:rPr>
          <w:lang w:val="es-ES"/>
        </w:rPr>
        <w:t>Las páginas de listado de TFGs, usuarios o reservas incluyen herramientas completas para buscar, filtrar y ordenar los resultados, lo que facilita una navegación eficiente y rápida por el sistema. Estas vistas están diseñadas para ser reutilizadas y adaptables, según el tipo de entidad que se esté gestionando.</w:t>
      </w:r>
    </w:p>
    <w:p w14:paraId="4DCA6320" w14:textId="31689836" w:rsidR="00034510" w:rsidRPr="00034510" w:rsidRDefault="00034510" w:rsidP="00AA66DB">
      <w:pPr>
        <w:jc w:val="left"/>
        <w:rPr>
          <w:b/>
          <w:bCs/>
        </w:rPr>
      </w:pPr>
      <w:r>
        <w:rPr>
          <w:b/>
          <w:bCs/>
        </w:rPr>
        <w:br/>
      </w:r>
    </w:p>
    <w:p w14:paraId="119D5589" w14:textId="2C5C0D43" w:rsidR="00E40EF8" w:rsidRDefault="00034510" w:rsidP="0092788C">
      <w:pPr>
        <w:jc w:val="left"/>
      </w:pPr>
      <w:r>
        <w:br w:type="page"/>
      </w:r>
    </w:p>
    <w:p w14:paraId="517E2906" w14:textId="77777777" w:rsidR="0092788C" w:rsidRDefault="0092788C" w:rsidP="0092788C">
      <w:pPr>
        <w:jc w:val="left"/>
      </w:pPr>
    </w:p>
    <w:p w14:paraId="34325C35" w14:textId="77777777" w:rsidR="0092788C" w:rsidRDefault="0092788C" w:rsidP="0092788C">
      <w:pPr>
        <w:jc w:val="left"/>
      </w:pPr>
    </w:p>
    <w:p w14:paraId="5655D875" w14:textId="77777777" w:rsidR="0092788C" w:rsidRPr="00E40EF8" w:rsidRDefault="0092788C" w:rsidP="0092788C">
      <w:pPr>
        <w:jc w:val="left"/>
      </w:pPr>
    </w:p>
    <w:p w14:paraId="5BE72310" w14:textId="5C9EFA48" w:rsidR="00E40EF8" w:rsidRPr="00E40EF8" w:rsidRDefault="0092788C" w:rsidP="00CB7FC2">
      <w:pPr>
        <w:rPr>
          <w:b/>
          <w:bCs/>
          <w:lang w:val="es-ES"/>
        </w:rPr>
      </w:pPr>
      <w:r>
        <w:rPr>
          <w:b/>
          <w:bCs/>
          <w:lang w:val="es-ES"/>
        </w:rPr>
        <w:t xml:space="preserve">Sprint 5: </w:t>
      </w:r>
      <w:r w:rsidR="00E40EF8" w:rsidRPr="00E40EF8">
        <w:rPr>
          <w:b/>
          <w:bCs/>
          <w:lang w:val="es-ES"/>
        </w:rPr>
        <w:t>Estilo, adaptación, pruebas y documentación</w:t>
      </w:r>
    </w:p>
    <w:p w14:paraId="4D3902CA" w14:textId="07FF11AC" w:rsidR="00E40EF8" w:rsidRDefault="00E40EF8" w:rsidP="00CB7FC2">
      <w:pPr>
        <w:rPr>
          <w:lang w:val="es-ES"/>
        </w:rPr>
      </w:pPr>
      <w:r w:rsidRPr="00E40EF8">
        <w:rPr>
          <w:b/>
          <w:bCs/>
          <w:lang w:val="es-ES"/>
        </w:rPr>
        <w:t>Objetivo:</w:t>
      </w:r>
      <w:r w:rsidRPr="00E40EF8">
        <w:rPr>
          <w:lang w:val="es-ES"/>
        </w:rPr>
        <w:t xml:space="preserve"> </w:t>
      </w:r>
    </w:p>
    <w:p w14:paraId="725ACF67" w14:textId="57B62481" w:rsidR="00CB7FC2" w:rsidRDefault="00CB7FC2" w:rsidP="00CB7FC2">
      <w:r w:rsidRPr="00CB7FC2">
        <w:t>Finalizar la capa visual de la aplicación asegurando una experiencia de usuario cuidada, accesible y funcional en distintos dispositivos. Este sprint también se centró en verificar la estabilidad del sistema a través de pruebas exhaustivas y en generar la documentación necesaria para su uso, instalación y entrega final.</w:t>
      </w:r>
    </w:p>
    <w:p w14:paraId="4D552F46" w14:textId="77777777" w:rsidR="00CB7FC2" w:rsidRPr="00E40EF8" w:rsidRDefault="00CB7FC2" w:rsidP="00E40EF8">
      <w:pPr>
        <w:ind w:left="720"/>
        <w:rPr>
          <w:lang w:val="es-ES"/>
        </w:rPr>
      </w:pPr>
    </w:p>
    <w:p w14:paraId="7585FD19" w14:textId="3B2DD7D3" w:rsidR="00CB7FC2" w:rsidRPr="00CB7FC2" w:rsidRDefault="00E40EF8" w:rsidP="00CB7FC2">
      <w:pPr>
        <w:rPr>
          <w:b/>
          <w:bCs/>
          <w:lang w:val="es-ES"/>
        </w:rPr>
      </w:pPr>
      <w:r w:rsidRPr="00E40EF8">
        <w:rPr>
          <w:b/>
          <w:bCs/>
          <w:lang w:val="es-ES"/>
        </w:rPr>
        <w:t>Tareas:</w:t>
      </w:r>
      <w:r w:rsidRPr="00E40EF8">
        <w:rPr>
          <w:lang w:val="es-ES"/>
        </w:rPr>
        <w:br/>
      </w:r>
      <w:r w:rsidR="00CB7FC2" w:rsidRPr="00CB7FC2">
        <w:rPr>
          <w:b/>
          <w:bCs/>
          <w:lang w:val="es-ES"/>
        </w:rPr>
        <w:t>Desarrollo del cliente: estilos de la aplicación</w:t>
      </w:r>
    </w:p>
    <w:p w14:paraId="304BA8BC" w14:textId="221077FC" w:rsidR="00CB7FC2" w:rsidRPr="00CB7FC2" w:rsidRDefault="00CB7FC2" w:rsidP="00CB7FC2">
      <w:pPr>
        <w:rPr>
          <w:lang w:val="es-ES"/>
        </w:rPr>
      </w:pPr>
      <w:r w:rsidRPr="00CB7FC2">
        <w:rPr>
          <w:lang w:val="es-ES"/>
        </w:rPr>
        <w:t>En esta tarea se trabajó en la presentación estética y la coherencia visual del sistema.</w:t>
      </w:r>
      <w:r w:rsidRPr="00CB7FC2">
        <w:rPr>
          <w:lang w:val="es-ES"/>
        </w:rPr>
        <w:br/>
        <w:t>Acciones realizadas:</w:t>
      </w:r>
    </w:p>
    <w:p w14:paraId="6195097D" w14:textId="77777777" w:rsidR="00CB7FC2" w:rsidRPr="00CB7FC2" w:rsidRDefault="00CB7FC2" w:rsidP="00CB7FC2">
      <w:pPr>
        <w:numPr>
          <w:ilvl w:val="0"/>
          <w:numId w:val="14"/>
        </w:numPr>
        <w:rPr>
          <w:lang w:val="es-ES"/>
        </w:rPr>
      </w:pPr>
      <w:r w:rsidRPr="00CB7FC2">
        <w:rPr>
          <w:lang w:val="es-ES"/>
        </w:rPr>
        <w:t>Definición de una paleta de colores corporativa consistente con el entorno académico.</w:t>
      </w:r>
    </w:p>
    <w:p w14:paraId="2D99EE68" w14:textId="77777777" w:rsidR="00CB7FC2" w:rsidRPr="00CB7FC2" w:rsidRDefault="00CB7FC2" w:rsidP="00CB7FC2">
      <w:pPr>
        <w:numPr>
          <w:ilvl w:val="0"/>
          <w:numId w:val="14"/>
        </w:numPr>
        <w:rPr>
          <w:lang w:val="es-ES"/>
        </w:rPr>
      </w:pPr>
      <w:r w:rsidRPr="00CB7FC2">
        <w:rPr>
          <w:lang w:val="es-ES"/>
        </w:rPr>
        <w:t>Aplicación de estilos CSS y SCSS personalizados para botones, formularios, menús y tablas.</w:t>
      </w:r>
    </w:p>
    <w:p w14:paraId="055BD823" w14:textId="77777777" w:rsidR="00CB7FC2" w:rsidRPr="00CB7FC2" w:rsidRDefault="00CB7FC2" w:rsidP="00CB7FC2">
      <w:pPr>
        <w:numPr>
          <w:ilvl w:val="0"/>
          <w:numId w:val="14"/>
        </w:numPr>
        <w:rPr>
          <w:lang w:val="es-ES"/>
        </w:rPr>
      </w:pPr>
      <w:r w:rsidRPr="00CB7FC2">
        <w:rPr>
          <w:lang w:val="es-ES"/>
        </w:rPr>
        <w:t>Incorporación de íconos y tipografías que mejoran la usabilidad.</w:t>
      </w:r>
    </w:p>
    <w:p w14:paraId="2F7F6DB7" w14:textId="77777777" w:rsidR="00CB7FC2" w:rsidRPr="00CB7FC2" w:rsidRDefault="00CB7FC2" w:rsidP="00CB7FC2">
      <w:pPr>
        <w:numPr>
          <w:ilvl w:val="0"/>
          <w:numId w:val="14"/>
        </w:numPr>
        <w:rPr>
          <w:lang w:val="es-ES"/>
        </w:rPr>
      </w:pPr>
      <w:r w:rsidRPr="00CB7FC2">
        <w:rPr>
          <w:lang w:val="es-ES"/>
        </w:rPr>
        <w:t>Mejora de la jerarquía visual de las vistas para facilitar la lectura y la navegación.</w:t>
      </w:r>
    </w:p>
    <w:p w14:paraId="46A0C565" w14:textId="77777777" w:rsidR="00CB7FC2" w:rsidRPr="00CB7FC2" w:rsidRDefault="00CB7FC2" w:rsidP="00CB7FC2">
      <w:pPr>
        <w:numPr>
          <w:ilvl w:val="0"/>
          <w:numId w:val="14"/>
        </w:numPr>
        <w:rPr>
          <w:lang w:val="es-ES"/>
        </w:rPr>
      </w:pPr>
      <w:r w:rsidRPr="00CB7FC2">
        <w:rPr>
          <w:lang w:val="es-ES"/>
        </w:rPr>
        <w:t>Uso de Angular Material y clases personalizadas para mantener uniformidad.</w:t>
      </w:r>
    </w:p>
    <w:p w14:paraId="25C5365B" w14:textId="77777777" w:rsidR="00CB7FC2" w:rsidRDefault="00CB7FC2" w:rsidP="00CB7FC2">
      <w:pPr>
        <w:rPr>
          <w:lang w:val="es-ES"/>
        </w:rPr>
      </w:pPr>
      <w:r w:rsidRPr="00CB7FC2">
        <w:rPr>
          <w:lang w:val="es-ES"/>
        </w:rPr>
        <w:t>El objetivo fue lograr una interfaz profesional, clara y visualmente agradable, sin sobrecargar al usuario con elementos innecesarios.</w:t>
      </w:r>
    </w:p>
    <w:p w14:paraId="6B6A8C8E" w14:textId="77777777" w:rsidR="00CB7FC2" w:rsidRDefault="00CB7FC2" w:rsidP="00CB7FC2">
      <w:pPr>
        <w:rPr>
          <w:lang w:val="es-ES"/>
        </w:rPr>
      </w:pPr>
    </w:p>
    <w:p w14:paraId="567CC10F" w14:textId="19C310DC" w:rsidR="00CB7FC2" w:rsidRPr="00CB7FC2" w:rsidRDefault="00CB7FC2" w:rsidP="00CB7FC2">
      <w:pPr>
        <w:rPr>
          <w:lang w:val="es-ES"/>
        </w:rPr>
      </w:pPr>
      <w:r w:rsidRPr="00CB7FC2">
        <w:rPr>
          <w:b/>
          <w:bCs/>
          <w:lang w:val="es-ES"/>
        </w:rPr>
        <w:t xml:space="preserve">Diseño adaptativo (responsive) </w:t>
      </w:r>
    </w:p>
    <w:p w14:paraId="0B073099" w14:textId="7AB22839" w:rsidR="00CB7FC2" w:rsidRPr="00CB7FC2" w:rsidRDefault="00CB7FC2" w:rsidP="00CB7FC2">
      <w:pPr>
        <w:rPr>
          <w:lang w:val="es-ES"/>
        </w:rPr>
      </w:pPr>
      <w:r w:rsidRPr="00CB7FC2">
        <w:rPr>
          <w:lang w:val="es-ES"/>
        </w:rPr>
        <w:t>Se adaptó toda la interfaz para que funcione correctamente en distintos dispositivos: ordenadores, tablets y móviles</w:t>
      </w:r>
      <w:r>
        <w:rPr>
          <w:lang w:val="es-ES"/>
        </w:rPr>
        <w:t>.</w:t>
      </w:r>
      <w:r w:rsidRPr="00CB7FC2">
        <w:rPr>
          <w:lang w:val="es-ES"/>
        </w:rPr>
        <w:br/>
        <w:t>Técnicas utilizadas:</w:t>
      </w:r>
    </w:p>
    <w:p w14:paraId="2DE01063" w14:textId="77777777" w:rsidR="00CB7FC2" w:rsidRPr="00CB7FC2" w:rsidRDefault="00CB7FC2" w:rsidP="00CB7FC2">
      <w:pPr>
        <w:numPr>
          <w:ilvl w:val="0"/>
          <w:numId w:val="15"/>
        </w:numPr>
        <w:rPr>
          <w:lang w:val="es-ES"/>
        </w:rPr>
      </w:pPr>
      <w:r w:rsidRPr="00CB7FC2">
        <w:rPr>
          <w:lang w:val="es-ES"/>
        </w:rPr>
        <w:t>Uso de Flex Layout, Grid y Media Queries para adaptar el contenido a distintos tamaños de pantalla.</w:t>
      </w:r>
    </w:p>
    <w:p w14:paraId="07E15F4A" w14:textId="77777777" w:rsidR="00CB7FC2" w:rsidRPr="00CB7FC2" w:rsidRDefault="00CB7FC2" w:rsidP="00CB7FC2">
      <w:pPr>
        <w:numPr>
          <w:ilvl w:val="0"/>
          <w:numId w:val="15"/>
        </w:numPr>
        <w:rPr>
          <w:lang w:val="es-ES"/>
        </w:rPr>
      </w:pPr>
      <w:r w:rsidRPr="00CB7FC2">
        <w:rPr>
          <w:lang w:val="es-ES"/>
        </w:rPr>
        <w:t>Comprobación del comportamiento de los componentes en resoluciones pequeñas, reorganizando elementos cuando era necesario.</w:t>
      </w:r>
    </w:p>
    <w:p w14:paraId="6C114BA2" w14:textId="77777777" w:rsidR="00CB7FC2" w:rsidRPr="00CB7FC2" w:rsidRDefault="00CB7FC2" w:rsidP="00CB7FC2">
      <w:pPr>
        <w:numPr>
          <w:ilvl w:val="0"/>
          <w:numId w:val="15"/>
        </w:numPr>
        <w:rPr>
          <w:lang w:val="es-ES"/>
        </w:rPr>
      </w:pPr>
      <w:r w:rsidRPr="00CB7FC2">
        <w:rPr>
          <w:lang w:val="es-ES"/>
        </w:rPr>
        <w:t>Optimización de menús, formularios y botones para pantallas táctiles.</w:t>
      </w:r>
    </w:p>
    <w:p w14:paraId="6E8F7711" w14:textId="77777777" w:rsidR="00CB7FC2" w:rsidRPr="00CB7FC2" w:rsidRDefault="00CB7FC2" w:rsidP="00CB7FC2">
      <w:pPr>
        <w:numPr>
          <w:ilvl w:val="0"/>
          <w:numId w:val="15"/>
        </w:numPr>
        <w:rPr>
          <w:lang w:val="es-ES"/>
        </w:rPr>
      </w:pPr>
      <w:r w:rsidRPr="00CB7FC2">
        <w:rPr>
          <w:lang w:val="es-ES"/>
        </w:rPr>
        <w:t>Simplificación de vistas en modo móvil para mejorar el rendimiento y la legibilidad.</w:t>
      </w:r>
    </w:p>
    <w:p w14:paraId="10D7B2B3" w14:textId="77777777" w:rsidR="00CB7FC2" w:rsidRDefault="00CB7FC2" w:rsidP="00CB7FC2">
      <w:pPr>
        <w:rPr>
          <w:lang w:val="es-ES"/>
        </w:rPr>
      </w:pPr>
      <w:r w:rsidRPr="00CB7FC2">
        <w:rPr>
          <w:lang w:val="es-ES"/>
        </w:rPr>
        <w:t>Gracias a estas mejoras, TFGInfo puede utilizarse desde casa, en la universidad o desde dispositivos móviles, lo que mejora la accesibilidad para todos los perfiles de usuario.</w:t>
      </w:r>
    </w:p>
    <w:p w14:paraId="56590F76" w14:textId="77777777" w:rsidR="00CB7FC2" w:rsidRDefault="00CB7FC2" w:rsidP="00CB7FC2">
      <w:pPr>
        <w:rPr>
          <w:lang w:val="es-ES"/>
        </w:rPr>
      </w:pPr>
    </w:p>
    <w:p w14:paraId="3F1A3C64" w14:textId="5C6F3D2C" w:rsidR="00CB7FC2" w:rsidRPr="00CB7FC2" w:rsidRDefault="00CB7FC2" w:rsidP="00CB7FC2">
      <w:pPr>
        <w:rPr>
          <w:lang w:val="es-ES"/>
        </w:rPr>
      </w:pPr>
      <w:r>
        <w:rPr>
          <w:b/>
          <w:bCs/>
          <w:lang w:val="es-ES"/>
        </w:rPr>
        <w:t>R</w:t>
      </w:r>
      <w:r w:rsidRPr="00CB7FC2">
        <w:rPr>
          <w:b/>
          <w:bCs/>
          <w:lang w:val="es-ES"/>
        </w:rPr>
        <w:t>edact</w:t>
      </w:r>
      <w:r>
        <w:rPr>
          <w:b/>
          <w:bCs/>
          <w:lang w:val="es-ES"/>
        </w:rPr>
        <w:t>ar</w:t>
      </w:r>
      <w:r w:rsidRPr="00CB7FC2">
        <w:rPr>
          <w:b/>
          <w:bCs/>
          <w:lang w:val="es-ES"/>
        </w:rPr>
        <w:t xml:space="preserve"> la documentación final del proyecto</w:t>
      </w:r>
      <w:r w:rsidRPr="00CB7FC2">
        <w:rPr>
          <w:lang w:val="es-ES"/>
        </w:rPr>
        <w:t>:</w:t>
      </w:r>
    </w:p>
    <w:p w14:paraId="6C8B8C96" w14:textId="77777777" w:rsidR="00CB7FC2" w:rsidRPr="00CB7FC2" w:rsidRDefault="00CB7FC2" w:rsidP="00CB7FC2">
      <w:pPr>
        <w:rPr>
          <w:lang w:val="es-ES"/>
        </w:rPr>
      </w:pPr>
      <w:r w:rsidRPr="00CB7FC2">
        <w:rPr>
          <w:lang w:val="es-ES"/>
        </w:rPr>
        <w:t>Manual de usuario: describe cómo usar la aplicación según el rol (navegación, creación de recursos, gestión de TFGs, etc.).</w:t>
      </w:r>
    </w:p>
    <w:p w14:paraId="409D428A" w14:textId="77777777" w:rsidR="00CB7FC2" w:rsidRPr="00CB7FC2" w:rsidRDefault="00CB7FC2" w:rsidP="00CB7FC2">
      <w:pPr>
        <w:rPr>
          <w:lang w:val="es-ES"/>
        </w:rPr>
      </w:pPr>
      <w:r w:rsidRPr="00CB7FC2">
        <w:rPr>
          <w:lang w:val="es-ES"/>
        </w:rPr>
        <w:t>Manual de instalación: explica paso a paso cómo clonar el repositorio, configurar la base de datos, lanzar el backend y arrancar el frontend localmente. Incluye requisitos técnicos, comandos y posibles errores comunes.</w:t>
      </w:r>
    </w:p>
    <w:p w14:paraId="3CC225A8" w14:textId="77777777" w:rsidR="00CB7FC2" w:rsidRPr="00CB7FC2" w:rsidRDefault="00CB7FC2" w:rsidP="00CB7FC2">
      <w:pPr>
        <w:rPr>
          <w:lang w:val="es-ES"/>
        </w:rPr>
      </w:pPr>
    </w:p>
    <w:p w14:paraId="0C6B9BCB" w14:textId="77777777" w:rsidR="00E40EF8" w:rsidRDefault="00E40EF8" w:rsidP="00CB7FC2">
      <w:pPr>
        <w:rPr>
          <w:lang w:val="es-ES"/>
        </w:rPr>
      </w:pPr>
    </w:p>
    <w:p w14:paraId="065DE4A7" w14:textId="77777777" w:rsidR="00CB7FC2" w:rsidRPr="00E40EF8" w:rsidRDefault="00CB7FC2" w:rsidP="00CB7FC2">
      <w:pPr>
        <w:rPr>
          <w:lang w:val="es-ES"/>
        </w:rPr>
      </w:pPr>
    </w:p>
    <w:p w14:paraId="556A16F6" w14:textId="6028F1A3" w:rsidR="00527E5E" w:rsidRPr="00527E5E" w:rsidRDefault="00527E5E" w:rsidP="00527E5E">
      <w:pPr>
        <w:pStyle w:val="Prrafodelista"/>
      </w:pPr>
    </w:p>
    <w:p w14:paraId="5491054D" w14:textId="77777777" w:rsidR="00EC3A92" w:rsidRDefault="00EC3A92">
      <w:pPr>
        <w:jc w:val="left"/>
        <w:rPr>
          <w:b/>
          <w:bCs/>
          <w:lang w:val="es-ES"/>
        </w:rPr>
      </w:pPr>
      <w:r>
        <w:rPr>
          <w:b/>
          <w:bCs/>
          <w:lang w:val="es-ES"/>
        </w:rPr>
        <w:lastRenderedPageBreak/>
        <w:t>Entregables:</w:t>
      </w:r>
    </w:p>
    <w:p w14:paraId="65E725BB" w14:textId="77777777" w:rsidR="00EC3A92" w:rsidRPr="00EC3A92" w:rsidRDefault="00EC3A92" w:rsidP="00EC3A92">
      <w:pPr>
        <w:jc w:val="left"/>
        <w:rPr>
          <w:b/>
          <w:bCs/>
          <w:lang w:val="es-ES"/>
        </w:rPr>
      </w:pPr>
      <w:r w:rsidRPr="00EC3A92">
        <w:rPr>
          <w:b/>
          <w:bCs/>
          <w:lang w:val="es-ES"/>
        </w:rPr>
        <w:t>Interfaz visualmente cuidada y responsive</w:t>
      </w:r>
    </w:p>
    <w:p w14:paraId="6F9F5E1B" w14:textId="77777777" w:rsidR="00EC3A92" w:rsidRDefault="00EC3A92" w:rsidP="00EC3A92">
      <w:pPr>
        <w:jc w:val="left"/>
        <w:rPr>
          <w:lang w:val="es-ES"/>
        </w:rPr>
      </w:pPr>
      <w:r w:rsidRPr="00EC3A92">
        <w:rPr>
          <w:lang w:val="es-ES"/>
        </w:rPr>
        <w:t>El sistema cuenta con una interfaz moderna, agradable y perfectamente funcional en distintos tamaños de pantalla. Los elementos visuales están organizados y estilizados de forma coherente, cumpliendo estándares de usabilidad.</w:t>
      </w:r>
    </w:p>
    <w:p w14:paraId="37399E38" w14:textId="77777777" w:rsidR="00EC3A92" w:rsidRPr="00EC3A92" w:rsidRDefault="00EC3A92" w:rsidP="00EC3A92">
      <w:pPr>
        <w:jc w:val="left"/>
        <w:rPr>
          <w:lang w:val="es-ES"/>
        </w:rPr>
      </w:pPr>
    </w:p>
    <w:p w14:paraId="4FEA3695" w14:textId="7B98993E" w:rsidR="00EC3A92" w:rsidRPr="00EC3A92" w:rsidRDefault="00EC3A92" w:rsidP="00EC3A92">
      <w:pPr>
        <w:jc w:val="left"/>
        <w:rPr>
          <w:b/>
          <w:bCs/>
          <w:lang w:val="es-ES"/>
        </w:rPr>
      </w:pPr>
      <w:r w:rsidRPr="00EC3A92">
        <w:rPr>
          <w:b/>
          <w:bCs/>
          <w:lang w:val="es-ES"/>
        </w:rPr>
        <w:t>Sistema probado desde múltiples perfiles de usuario</w:t>
      </w:r>
    </w:p>
    <w:p w14:paraId="60781588" w14:textId="77777777" w:rsidR="00EC3A92" w:rsidRDefault="00EC3A92" w:rsidP="00EC3A92">
      <w:pPr>
        <w:jc w:val="left"/>
        <w:rPr>
          <w:lang w:val="es-ES"/>
        </w:rPr>
      </w:pPr>
      <w:r w:rsidRPr="00EC3A92">
        <w:rPr>
          <w:lang w:val="es-ES"/>
        </w:rPr>
        <w:t>Todas las funcionalidades han sido validadas desde el punto de vista de alumnos, profesores y administradores. Se confirmó que los permisos están correctamente aplicados y que cada usuario accede solo a las funciones que le corresponden.</w:t>
      </w:r>
    </w:p>
    <w:p w14:paraId="757D9103" w14:textId="77777777" w:rsidR="00EC3A92" w:rsidRDefault="00EC3A92" w:rsidP="00EC3A92">
      <w:pPr>
        <w:jc w:val="left"/>
        <w:rPr>
          <w:lang w:val="es-ES"/>
        </w:rPr>
      </w:pPr>
    </w:p>
    <w:p w14:paraId="21A64390" w14:textId="3877A169" w:rsidR="00EC3A92" w:rsidRPr="00EC3A92" w:rsidRDefault="00EC3A92" w:rsidP="00EC3A92">
      <w:pPr>
        <w:jc w:val="left"/>
        <w:rPr>
          <w:lang w:val="es-ES"/>
        </w:rPr>
      </w:pPr>
      <w:r w:rsidRPr="00EC3A92">
        <w:rPr>
          <w:b/>
          <w:bCs/>
          <w:lang w:val="es-ES"/>
        </w:rPr>
        <w:t>Manual de usuario e instalación redactado</w:t>
      </w:r>
    </w:p>
    <w:p w14:paraId="027AAA08" w14:textId="77777777" w:rsidR="00EC3A92" w:rsidRDefault="00EC3A92" w:rsidP="00EC3A92">
      <w:pPr>
        <w:jc w:val="left"/>
        <w:rPr>
          <w:lang w:val="es-ES"/>
        </w:rPr>
      </w:pPr>
      <w:r w:rsidRPr="00EC3A92">
        <w:rPr>
          <w:lang w:val="es-ES"/>
        </w:rPr>
        <w:t>Se entregan ambos manuales con capturas, explicaciones paso a paso y lenguaje claro, facilitando tanto el uso del sistema como su despliegue en otros entornos o instituciones.</w:t>
      </w:r>
    </w:p>
    <w:p w14:paraId="10DEACED" w14:textId="77777777" w:rsidR="00EC3A92" w:rsidRPr="00EC3A92" w:rsidRDefault="00EC3A92" w:rsidP="00EC3A92">
      <w:pPr>
        <w:jc w:val="left"/>
        <w:rPr>
          <w:u w:val="single"/>
          <w:lang w:val="es-ES"/>
        </w:rPr>
      </w:pPr>
    </w:p>
    <w:p w14:paraId="36D9A9A8" w14:textId="49DD47FD" w:rsidR="00EC3A92" w:rsidRPr="00EC3A92" w:rsidRDefault="00EC3A92" w:rsidP="00EC3A92">
      <w:pPr>
        <w:jc w:val="left"/>
        <w:rPr>
          <w:b/>
          <w:bCs/>
          <w:lang w:val="es-ES"/>
        </w:rPr>
      </w:pPr>
      <w:r w:rsidRPr="00EC3A92">
        <w:rPr>
          <w:b/>
          <w:bCs/>
          <w:lang w:val="es-ES"/>
        </w:rPr>
        <w:t>Proyecto listo para presentación y entrega</w:t>
      </w:r>
    </w:p>
    <w:p w14:paraId="574E6713" w14:textId="77777777" w:rsidR="00EC3A92" w:rsidRDefault="00EC3A92" w:rsidP="00EC3A92">
      <w:pPr>
        <w:jc w:val="left"/>
        <w:rPr>
          <w:lang w:val="es-ES"/>
        </w:rPr>
      </w:pPr>
      <w:r w:rsidRPr="00EC3A92">
        <w:rPr>
          <w:lang w:val="es-ES"/>
        </w:rPr>
        <w:t>Al final del sprint, el proyecto se encuentra en un estado completamente funcional, probado, documentado y visualmente completo. Está preparado para su exposición ante el tribunal académico, así como para ser usado en entornos reales o ampliado en trabajos futuros.</w:t>
      </w:r>
    </w:p>
    <w:p w14:paraId="36081231" w14:textId="77777777" w:rsidR="0092788C" w:rsidRDefault="0092788C" w:rsidP="00EC3A92">
      <w:pPr>
        <w:jc w:val="left"/>
        <w:rPr>
          <w:lang w:val="es-ES"/>
        </w:rPr>
      </w:pPr>
    </w:p>
    <w:p w14:paraId="59F49038" w14:textId="77777777" w:rsidR="0092788C" w:rsidRDefault="0092788C" w:rsidP="0092788C">
      <w:pPr>
        <w:rPr>
          <w:lang w:val="es-ES"/>
        </w:rPr>
      </w:pPr>
    </w:p>
    <w:p w14:paraId="164D9C0C" w14:textId="507268EB" w:rsidR="0092788C" w:rsidRPr="001416E6" w:rsidRDefault="00223C93" w:rsidP="0092788C">
      <w:pPr>
        <w:pStyle w:val="Ttulo2"/>
      </w:pPr>
      <w:bookmarkStart w:id="28" w:name="_Toc204855954"/>
      <w:bookmarkStart w:id="29" w:name="_Toc206069426"/>
      <w:r>
        <w:t>Or</w:t>
      </w:r>
      <w:r w:rsidRPr="00223C93">
        <w:t>ganización del documento</w:t>
      </w:r>
      <w:bookmarkEnd w:id="28"/>
      <w:bookmarkEnd w:id="29"/>
    </w:p>
    <w:p w14:paraId="3FF6F909" w14:textId="0BE5592E" w:rsidR="0092788C" w:rsidRPr="00EC3A92" w:rsidRDefault="00223C93" w:rsidP="00EC3A92">
      <w:pPr>
        <w:jc w:val="left"/>
        <w:rPr>
          <w:lang w:val="es-ES"/>
        </w:rPr>
      </w:pPr>
      <w:r>
        <w:rPr>
          <w:lang w:val="es-ES"/>
        </w:rPr>
        <w:t>TODO: Cuando el documento este acabado</w:t>
      </w:r>
    </w:p>
    <w:p w14:paraId="0A3F2376" w14:textId="6062FE61" w:rsidR="00223C93" w:rsidRPr="00223C93" w:rsidRDefault="00734900" w:rsidP="00223C93">
      <w:pPr>
        <w:jc w:val="left"/>
        <w:rPr>
          <w:lang w:val="es-ES"/>
        </w:rPr>
      </w:pPr>
      <w:r>
        <w:rPr>
          <w:lang w:val="es-ES"/>
        </w:rPr>
        <w:br w:type="page"/>
      </w:r>
    </w:p>
    <w:p w14:paraId="334020FD" w14:textId="77777777" w:rsidR="00223C93" w:rsidRPr="008F460C" w:rsidRDefault="00223C93" w:rsidP="00223C93">
      <w:pPr>
        <w:pStyle w:val="CaptuloNmero"/>
      </w:pPr>
    </w:p>
    <w:p w14:paraId="3E1D6F2F" w14:textId="21D29499" w:rsidR="00734900" w:rsidRDefault="00223C93" w:rsidP="00223C93">
      <w:pPr>
        <w:pStyle w:val="Captulo"/>
      </w:pPr>
      <w:bookmarkStart w:id="30" w:name="_Toc204855955"/>
      <w:bookmarkStart w:id="31" w:name="_Toc206069427"/>
      <w:r>
        <w:t>Tecnologías y Herramientas</w:t>
      </w:r>
      <w:bookmarkEnd w:id="30"/>
      <w:bookmarkEnd w:id="31"/>
    </w:p>
    <w:p w14:paraId="4EFE6C43" w14:textId="26F5E64A" w:rsidR="009E611B" w:rsidRDefault="009E611B" w:rsidP="009E611B">
      <w:pPr>
        <w:pStyle w:val="Ttulo2"/>
      </w:pPr>
      <w:bookmarkStart w:id="32" w:name="_Toc204855956"/>
      <w:bookmarkStart w:id="33" w:name="_Toc206069428"/>
      <w:r>
        <w:t>Base de Datos</w:t>
      </w:r>
      <w:bookmarkEnd w:id="32"/>
      <w:bookmarkEnd w:id="33"/>
    </w:p>
    <w:p w14:paraId="06500B94" w14:textId="77777777" w:rsidR="009E611B" w:rsidRDefault="009E611B" w:rsidP="009E611B">
      <w:r>
        <w:t>Para el desarrollo de TFGInfo se ha optado por una base de datos relacional, concretamente MySQL, una de las tecnologías SQL más consolidadas, robustas y ampliamente utilizadas en el ámbito académico y profesional.</w:t>
      </w:r>
    </w:p>
    <w:p w14:paraId="47D8EFFA" w14:textId="77777777" w:rsidR="009E611B" w:rsidRDefault="009E611B" w:rsidP="009E611B"/>
    <w:p w14:paraId="687B2109" w14:textId="1C4DD765" w:rsidR="009E611B" w:rsidRDefault="009E611B" w:rsidP="009E611B">
      <w:r>
        <w:t>El sistema gestiona una serie de entidades con relaciones complejas y jerárquicas como estudiantes, profesores, TFGs, departamentos, carreras, universidades y grupos, lo que hace que un modelo relacional estructurado sea especialmente adecuado.</w:t>
      </w:r>
    </w:p>
    <w:p w14:paraId="23FBD9FE" w14:textId="77777777" w:rsidR="00A3133F" w:rsidRDefault="00A3133F" w:rsidP="009E611B"/>
    <w:p w14:paraId="5F27F041" w14:textId="40B49FB9" w:rsidR="00E4396C" w:rsidRDefault="00A3133F" w:rsidP="00E4396C">
      <w:r>
        <w:t>En momentos previos de la elección de base de datos se han estudiado en un primer lugar que tipo de base de datos se iba a utilizar. Sobre este asunto se han tenido en consideración las principales características de los dos tipos de bases de datos principales, SQL y NoSQL</w:t>
      </w:r>
      <w:r w:rsidR="00A0664D">
        <w:t xml:space="preserve"> </w:t>
      </w:r>
      <w:r w:rsidR="00A0664D">
        <w:fldChar w:fldCharType="begin"/>
      </w:r>
      <w:r w:rsidR="00A0664D">
        <w:instrText xml:space="preserve"> REF _Ref205893272 \r \h </w:instrText>
      </w:r>
      <w:r w:rsidR="00A0664D">
        <w:fldChar w:fldCharType="separate"/>
      </w:r>
      <w:r w:rsidR="00A0664D">
        <w:t>[4]</w:t>
      </w:r>
      <w:r w:rsidR="00A0664D">
        <w:fldChar w:fldCharType="end"/>
      </w:r>
      <w:r>
        <w:t xml:space="preserve">. Para </w:t>
      </w:r>
      <w:r w:rsidR="00C72FAE">
        <w:t>una aplicación que se basa mayoritariamente en las relaciones de sus entidades y el control de estas se ha optado por una base de datos SQL para garantizar la integridad de la información y de sus relaciones.</w:t>
      </w:r>
    </w:p>
    <w:p w14:paraId="28B8815A" w14:textId="77777777" w:rsidR="00E4396C" w:rsidRDefault="00E4396C" w:rsidP="00E4396C"/>
    <w:p w14:paraId="4B9F3FCB" w14:textId="2F9B7849" w:rsidR="00E4396C" w:rsidRDefault="00E4396C" w:rsidP="00E4396C">
      <w:r>
        <w:t xml:space="preserve">Entre las posibles bases de datos SQL se han contemplado para realizar este proyecto están </w:t>
      </w:r>
      <w:proofErr w:type="spellStart"/>
      <w:r>
        <w:t>MySql</w:t>
      </w:r>
      <w:proofErr w:type="spellEnd"/>
      <w:r w:rsidR="00A0664D">
        <w:t xml:space="preserve"> </w:t>
      </w:r>
      <w:r w:rsidR="00A0664D">
        <w:fldChar w:fldCharType="begin"/>
      </w:r>
      <w:r w:rsidR="00A0664D">
        <w:instrText xml:space="preserve"> REF _Ref205893292 \r \h </w:instrText>
      </w:r>
      <w:r w:rsidR="00A0664D">
        <w:fldChar w:fldCharType="separate"/>
      </w:r>
      <w:r w:rsidR="00A0664D">
        <w:t>[5]</w:t>
      </w:r>
      <w:r w:rsidR="00A0664D">
        <w:fldChar w:fldCharType="end"/>
      </w:r>
      <w:r>
        <w:t xml:space="preserve"> y PostgreSQL</w:t>
      </w:r>
      <w:r w:rsidR="00A0664D">
        <w:t xml:space="preserve"> </w:t>
      </w:r>
      <w:r w:rsidR="00A0664D">
        <w:fldChar w:fldCharType="begin"/>
      </w:r>
      <w:r w:rsidR="00A0664D">
        <w:instrText xml:space="preserve"> REF _Ref205893304 \r \h </w:instrText>
      </w:r>
      <w:r w:rsidR="00A0664D">
        <w:fldChar w:fldCharType="separate"/>
      </w:r>
      <w:r w:rsidR="00A0664D">
        <w:t>[6]</w:t>
      </w:r>
      <w:r w:rsidR="00A0664D">
        <w:fldChar w:fldCharType="end"/>
      </w:r>
      <w:r>
        <w:t>. Se ha optado por MySQL por la facilidad de instalación y la amplia documentación que existe al respecto.</w:t>
      </w:r>
    </w:p>
    <w:p w14:paraId="461F0F6C" w14:textId="77777777" w:rsidR="00F43B2F" w:rsidRDefault="00F43B2F" w:rsidP="00E4396C"/>
    <w:p w14:paraId="7150B79B" w14:textId="6D3E6DB7" w:rsidR="00F43B2F" w:rsidRDefault="00F43B2F" w:rsidP="00E4396C">
      <w:r>
        <w:t xml:space="preserve">La aplicación que se ha usado para la gestión de la base de datos es </w:t>
      </w:r>
      <w:r w:rsidRPr="00F43B2F">
        <w:rPr>
          <w:b/>
          <w:bCs/>
        </w:rPr>
        <w:t>MySQL Workbench</w:t>
      </w:r>
      <w:r>
        <w:t>.</w:t>
      </w:r>
    </w:p>
    <w:p w14:paraId="6105CAC7" w14:textId="176EBDB4" w:rsidR="00C72FAE" w:rsidRDefault="00E4396C" w:rsidP="00C72FAE">
      <w:pPr>
        <w:jc w:val="left"/>
      </w:pPr>
      <w:r>
        <w:br w:type="page"/>
      </w:r>
    </w:p>
    <w:p w14:paraId="098C1571" w14:textId="3B1F792F" w:rsidR="00C72FAE" w:rsidRDefault="00C72FAE" w:rsidP="00C72FAE">
      <w:pPr>
        <w:pStyle w:val="Ttulo2"/>
      </w:pPr>
      <w:bookmarkStart w:id="34" w:name="_Toc204855957"/>
      <w:bookmarkStart w:id="35" w:name="_Toc206069429"/>
      <w:r>
        <w:lastRenderedPageBreak/>
        <w:t>Servidor de Backend</w:t>
      </w:r>
      <w:bookmarkEnd w:id="34"/>
      <w:bookmarkEnd w:id="35"/>
    </w:p>
    <w:p w14:paraId="5110DCED" w14:textId="392F0D47" w:rsidR="00C72FAE" w:rsidRDefault="00C72FAE" w:rsidP="00C72FAE">
      <w:r>
        <w:t xml:space="preserve">Para el desarrollo de una API para la aplicación TFGinfo, se han contemplado varios lenguajes de programación con sus respectivos Frameworks para la creación y gestión de APIs. Entre ellos Spring </w:t>
      </w:r>
      <w:proofErr w:type="spellStart"/>
      <w:r>
        <w:t>Framwork</w:t>
      </w:r>
      <w:proofErr w:type="spellEnd"/>
      <w:r w:rsidR="00A0664D">
        <w:t xml:space="preserve"> </w:t>
      </w:r>
      <w:r w:rsidR="00A0664D">
        <w:fldChar w:fldCharType="begin"/>
      </w:r>
      <w:r w:rsidR="00A0664D">
        <w:instrText xml:space="preserve"> REF _Ref205893326 \r \h </w:instrText>
      </w:r>
      <w:r w:rsidR="00A0664D">
        <w:fldChar w:fldCharType="separate"/>
      </w:r>
      <w:r w:rsidR="00A0664D">
        <w:t>[7]</w:t>
      </w:r>
      <w:r w:rsidR="00A0664D">
        <w:fldChar w:fldCharType="end"/>
      </w:r>
      <w:r>
        <w:t xml:space="preserve"> en Java, </w:t>
      </w:r>
      <w:proofErr w:type="spellStart"/>
      <w:r>
        <w:t>FastApi</w:t>
      </w:r>
      <w:proofErr w:type="spellEnd"/>
      <w:r w:rsidR="00A0664D">
        <w:t xml:space="preserve"> </w:t>
      </w:r>
      <w:r w:rsidR="00A0664D">
        <w:fldChar w:fldCharType="begin"/>
      </w:r>
      <w:r w:rsidR="00A0664D">
        <w:instrText xml:space="preserve"> REF _Ref205893346 \r \h </w:instrText>
      </w:r>
      <w:r w:rsidR="00A0664D">
        <w:fldChar w:fldCharType="separate"/>
      </w:r>
      <w:r w:rsidR="00A0664D">
        <w:t>[8]</w:t>
      </w:r>
      <w:r w:rsidR="00A0664D">
        <w:fldChar w:fldCharType="end"/>
      </w:r>
      <w:r>
        <w:t xml:space="preserve"> en Python y .NET </w:t>
      </w:r>
      <w:r w:rsidR="00A0664D">
        <w:fldChar w:fldCharType="begin"/>
      </w:r>
      <w:r w:rsidR="00A0664D">
        <w:instrText xml:space="preserve"> REF _Ref205893368 \r \h </w:instrText>
      </w:r>
      <w:r w:rsidR="00A0664D">
        <w:fldChar w:fldCharType="separate"/>
      </w:r>
      <w:r w:rsidR="00A0664D">
        <w:t>[9]</w:t>
      </w:r>
      <w:r w:rsidR="00A0664D">
        <w:fldChar w:fldCharType="end"/>
      </w:r>
      <w:r w:rsidR="00A0664D">
        <w:t xml:space="preserve"> </w:t>
      </w:r>
      <w:r>
        <w:t>para C#.</w:t>
      </w:r>
    </w:p>
    <w:p w14:paraId="44A2EF66" w14:textId="77777777" w:rsidR="00C72FAE" w:rsidRDefault="00C72FAE" w:rsidP="00C72FAE"/>
    <w:p w14:paraId="62F03AA6" w14:textId="77777777" w:rsidR="00C72FAE" w:rsidRDefault="00C72FAE" w:rsidP="00C72FAE">
      <w:r>
        <w:t>Entre estas opciones se ha optado por .NET para C# ya que aporta las siguientes características:</w:t>
      </w:r>
    </w:p>
    <w:p w14:paraId="63E055EF" w14:textId="77777777" w:rsidR="00C72FAE" w:rsidRDefault="00C72FAE" w:rsidP="00C72FAE"/>
    <w:p w14:paraId="20C7F10B" w14:textId="4108B046" w:rsidR="00C72FAE" w:rsidRDefault="00C72FAE" w:rsidP="00C72FAE">
      <w:r>
        <w:t xml:space="preserve">Una arquitectura robusta y modular que </w:t>
      </w:r>
      <w:r w:rsidRPr="00C72FAE">
        <w:t>permite gestionar fácilmente funcionalidades como usuarios, TFGs, departamentos, reservas, etc., cada uno con su propia lógica bien encapsulada.</w:t>
      </w:r>
    </w:p>
    <w:p w14:paraId="30A031DF" w14:textId="77777777" w:rsidR="00C72FAE" w:rsidRDefault="00C72FAE" w:rsidP="00C72FAE"/>
    <w:p w14:paraId="125B4447" w14:textId="4E8882FD" w:rsidR="00C72FAE" w:rsidRDefault="00C72FAE" w:rsidP="00C72FAE">
      <w:pPr>
        <w:rPr>
          <w:lang w:val="es-ES"/>
        </w:rPr>
      </w:pPr>
      <w:r>
        <w:t xml:space="preserve">Alto rendimiento y eficacia, .NET ofrece </w:t>
      </w:r>
      <w:r w:rsidRPr="00C72FAE">
        <w:rPr>
          <w:lang w:val="es-ES"/>
        </w:rPr>
        <w:t>un rendimiento superior gracias a su motor optimizado, compilación anticipada y bajo consumo de memoria.</w:t>
      </w:r>
      <w:r>
        <w:rPr>
          <w:lang w:val="es-ES"/>
        </w:rPr>
        <w:t xml:space="preserve"> </w:t>
      </w:r>
      <w:r w:rsidRPr="00C72FAE">
        <w:rPr>
          <w:lang w:val="es-ES"/>
        </w:rPr>
        <w:t>Esto se traduce en una API ágil, capaz de responder a muchas solicitudes concurrentes sin degradar el rendimiento, algo ideal para una plataforma multiusuario como TFGInfo.</w:t>
      </w:r>
    </w:p>
    <w:p w14:paraId="76696CC3" w14:textId="77777777" w:rsidR="00C72FAE" w:rsidRDefault="00C72FAE" w:rsidP="00C72FAE">
      <w:pPr>
        <w:rPr>
          <w:lang w:val="es-ES"/>
        </w:rPr>
      </w:pPr>
    </w:p>
    <w:p w14:paraId="1D68CF3F" w14:textId="0D584016" w:rsidR="00C72FAE" w:rsidRDefault="00C72FAE" w:rsidP="00C72FAE">
      <w:pPr>
        <w:rPr>
          <w:lang w:val="es-ES"/>
        </w:rPr>
      </w:pPr>
      <w:r>
        <w:rPr>
          <w:lang w:val="es-ES"/>
        </w:rPr>
        <w:t>Seguridad integrada, .NET ofrece una fácil gestión de la autenticación y autorización que resulta muy importante en una aplicación basada en roles (alumno, profesor y administrador)</w:t>
      </w:r>
    </w:p>
    <w:p w14:paraId="64334B92" w14:textId="77777777" w:rsidR="00C72FAE" w:rsidRDefault="00C72FAE" w:rsidP="00C72FAE">
      <w:pPr>
        <w:rPr>
          <w:lang w:val="es-ES"/>
        </w:rPr>
      </w:pPr>
    </w:p>
    <w:p w14:paraId="1FC1EAC1" w14:textId="5FDD1B3F" w:rsidR="00C72FAE" w:rsidRDefault="00C72FAE" w:rsidP="00C72FAE">
      <w:pPr>
        <w:rPr>
          <w:lang w:val="es-ES"/>
        </w:rPr>
      </w:pPr>
      <w:proofErr w:type="spellStart"/>
      <w:r>
        <w:rPr>
          <w:lang w:val="es-ES"/>
        </w:rPr>
        <w:t>Entity</w:t>
      </w:r>
      <w:proofErr w:type="spellEnd"/>
      <w:r>
        <w:rPr>
          <w:lang w:val="es-ES"/>
        </w:rPr>
        <w:t xml:space="preserve"> Framework</w:t>
      </w:r>
      <w:r w:rsidR="00A0664D">
        <w:rPr>
          <w:lang w:val="es-ES"/>
        </w:rPr>
        <w:t xml:space="preserve"> </w:t>
      </w:r>
      <w:r w:rsidR="00A0664D">
        <w:rPr>
          <w:lang w:val="es-ES"/>
        </w:rPr>
        <w:fldChar w:fldCharType="begin"/>
      </w:r>
      <w:r w:rsidR="00A0664D">
        <w:rPr>
          <w:lang w:val="es-ES"/>
        </w:rPr>
        <w:instrText xml:space="preserve"> REF _Ref205893401 \r \h </w:instrText>
      </w:r>
      <w:r w:rsidR="00A0664D">
        <w:rPr>
          <w:lang w:val="es-ES"/>
        </w:rPr>
      </w:r>
      <w:r w:rsidR="00A0664D">
        <w:rPr>
          <w:lang w:val="es-ES"/>
        </w:rPr>
        <w:fldChar w:fldCharType="separate"/>
      </w:r>
      <w:r w:rsidR="00A0664D">
        <w:rPr>
          <w:lang w:val="es-ES"/>
        </w:rPr>
        <w:t>[10]</w:t>
      </w:r>
      <w:r w:rsidR="00A0664D">
        <w:rPr>
          <w:lang w:val="es-ES"/>
        </w:rPr>
        <w:fldChar w:fldCharType="end"/>
      </w:r>
      <w:r w:rsidR="00AF3A2E">
        <w:rPr>
          <w:lang w:val="es-ES"/>
        </w:rPr>
        <w:t xml:space="preserve"> es un </w:t>
      </w:r>
      <w:proofErr w:type="spellStart"/>
      <w:r w:rsidR="00AF3A2E">
        <w:rPr>
          <w:lang w:val="es-ES"/>
        </w:rPr>
        <w:t>mapeador</w:t>
      </w:r>
      <w:proofErr w:type="spellEnd"/>
      <w:r w:rsidR="00AF3A2E">
        <w:rPr>
          <w:lang w:val="es-ES"/>
        </w:rPr>
        <w:t xml:space="preserve"> objeto-relación que p</w:t>
      </w:r>
      <w:r>
        <w:rPr>
          <w:lang w:val="es-ES"/>
        </w:rPr>
        <w:t>ermite trabajar con entidades de forma sencilla segura y rápida. Proporciona facilidades para hacer consultas complejas</w:t>
      </w:r>
      <w:r w:rsidR="00AF3A2E">
        <w:rPr>
          <w:lang w:val="es-ES"/>
        </w:rPr>
        <w:t>.</w:t>
      </w:r>
    </w:p>
    <w:p w14:paraId="3946B253" w14:textId="77777777" w:rsidR="00AF3A2E" w:rsidRDefault="00AF3A2E" w:rsidP="00C72FAE">
      <w:pPr>
        <w:rPr>
          <w:lang w:val="es-ES"/>
        </w:rPr>
      </w:pPr>
    </w:p>
    <w:p w14:paraId="63A3A334" w14:textId="4F970AF2" w:rsidR="00AF3A2E" w:rsidRDefault="00AF3A2E" w:rsidP="00AF3A2E">
      <w:pPr>
        <w:pStyle w:val="Ttulo2"/>
      </w:pPr>
      <w:bookmarkStart w:id="36" w:name="_Toc204855958"/>
      <w:bookmarkStart w:id="37" w:name="_Toc206069430"/>
      <w:r>
        <w:t>Aplicación de Frontend</w:t>
      </w:r>
      <w:bookmarkEnd w:id="36"/>
      <w:bookmarkEnd w:id="37"/>
    </w:p>
    <w:p w14:paraId="3C8FA18A" w14:textId="12280F24" w:rsidR="00AF3A2E" w:rsidRDefault="00AF3A2E" w:rsidP="00AF3A2E">
      <w:r>
        <w:t>En la actualidad las tecnologías más usadas para el desarrollo de aplicaciones web están Angular</w:t>
      </w:r>
      <w:r w:rsidR="00A0664D">
        <w:t xml:space="preserve"> </w:t>
      </w:r>
      <w:r w:rsidR="00A0664D">
        <w:fldChar w:fldCharType="begin"/>
      </w:r>
      <w:r w:rsidR="00A0664D">
        <w:instrText xml:space="preserve"> REF _Ref205893420 \r \h </w:instrText>
      </w:r>
      <w:r w:rsidR="00A0664D">
        <w:fldChar w:fldCharType="separate"/>
      </w:r>
      <w:r w:rsidR="00A0664D">
        <w:t>[11]</w:t>
      </w:r>
      <w:r w:rsidR="00A0664D">
        <w:fldChar w:fldCharType="end"/>
      </w:r>
      <w:r>
        <w:t xml:space="preserve"> y </w:t>
      </w:r>
      <w:proofErr w:type="spellStart"/>
      <w:r>
        <w:t>React</w:t>
      </w:r>
      <w:proofErr w:type="spellEnd"/>
      <w:r w:rsidR="00A0664D">
        <w:t xml:space="preserve"> </w:t>
      </w:r>
      <w:r w:rsidR="00A0664D">
        <w:fldChar w:fldCharType="begin"/>
      </w:r>
      <w:r w:rsidR="00A0664D">
        <w:instrText xml:space="preserve"> REF _Ref205893431 \r \h </w:instrText>
      </w:r>
      <w:r w:rsidR="00A0664D">
        <w:fldChar w:fldCharType="separate"/>
      </w:r>
      <w:r w:rsidR="00A0664D">
        <w:t>[12]</w:t>
      </w:r>
      <w:r w:rsidR="00A0664D">
        <w:fldChar w:fldCharType="end"/>
      </w:r>
      <w:r>
        <w:t xml:space="preserve">. </w:t>
      </w:r>
      <w:r w:rsidR="00432871">
        <w:t>Ambas con los mismos lenguajes de programación: Typescript, para la lógica que va a realizar un usuario de la aplicación. HTML, para la interfaz que va a ver el usuario en la web. Y por último SCSS, para los estilos que va a tener la interfaz.</w:t>
      </w:r>
    </w:p>
    <w:p w14:paraId="7141EF93" w14:textId="77777777" w:rsidR="00432871" w:rsidRDefault="00432871" w:rsidP="00AF3A2E"/>
    <w:p w14:paraId="158F5917" w14:textId="110F0E88" w:rsidR="00432871" w:rsidRDefault="00432871" w:rsidP="00AF3A2E">
      <w:r>
        <w:t>Con esos rasgos comunes la principal diferencia es lo que aporta cada Framework. Finalmente se ha optado por usar Angular</w:t>
      </w:r>
      <w:r w:rsidR="008863F6">
        <w:t>, usando Angular Material</w:t>
      </w:r>
      <w:r>
        <w:t xml:space="preserve"> por las siguientes razones</w:t>
      </w:r>
      <w:r w:rsidR="00154F99">
        <w:t xml:space="preserve"> </w:t>
      </w:r>
      <w:r w:rsidR="00154F99">
        <w:fldChar w:fldCharType="begin"/>
      </w:r>
      <w:r w:rsidR="00154F99">
        <w:instrText xml:space="preserve"> REF _Ref205893462 \r \h </w:instrText>
      </w:r>
      <w:r w:rsidR="00154F99">
        <w:fldChar w:fldCharType="separate"/>
      </w:r>
      <w:r w:rsidR="00154F99">
        <w:t>[13]</w:t>
      </w:r>
      <w:r w:rsidR="00154F99">
        <w:fldChar w:fldCharType="end"/>
      </w:r>
      <w:r>
        <w:t>:</w:t>
      </w:r>
    </w:p>
    <w:p w14:paraId="7791ABBC" w14:textId="77777777" w:rsidR="00432871" w:rsidRDefault="00432871" w:rsidP="00AF3A2E"/>
    <w:p w14:paraId="285D4D57" w14:textId="6DE980C7" w:rsidR="00432871" w:rsidRDefault="00432871" w:rsidP="00432871">
      <w:pPr>
        <w:rPr>
          <w:lang w:val="es-ES"/>
        </w:rPr>
      </w:pPr>
      <w:r>
        <w:rPr>
          <w:lang w:val="es-ES"/>
        </w:rPr>
        <w:t>Se trata de un framework completo</w:t>
      </w:r>
      <w:r w:rsidRPr="00432871">
        <w:rPr>
          <w:lang w:val="es-ES"/>
        </w:rPr>
        <w:t xml:space="preserve"> (no solo una biblioteca), lo que significa que incluye desde el routing hasta la gestión del estado, formularios, internacionalización, herramientas de testing y más, todo con una estructura clara y coherente.</w:t>
      </w:r>
    </w:p>
    <w:p w14:paraId="00C19127" w14:textId="77777777" w:rsidR="00432871" w:rsidRDefault="00432871" w:rsidP="00432871">
      <w:pPr>
        <w:rPr>
          <w:lang w:val="es-ES"/>
        </w:rPr>
      </w:pPr>
    </w:p>
    <w:p w14:paraId="1D9CFB68" w14:textId="202188B5" w:rsidR="00432871" w:rsidRDefault="00432871" w:rsidP="00432871">
      <w:pPr>
        <w:rPr>
          <w:lang w:val="es-ES"/>
        </w:rPr>
      </w:pPr>
      <w:r>
        <w:rPr>
          <w:lang w:val="es-ES"/>
        </w:rPr>
        <w:t>P</w:t>
      </w:r>
      <w:r w:rsidRPr="00432871">
        <w:rPr>
          <w:lang w:val="es-ES"/>
        </w:rPr>
        <w:t>romueve buenas prácticas desde el inicio: uso de componentes, servicios, inyección de dependencias, tipado con TypeScript, y separación de responsabilidades.</w:t>
      </w:r>
    </w:p>
    <w:p w14:paraId="58331A3B" w14:textId="77777777" w:rsidR="00432871" w:rsidRDefault="00432871" w:rsidP="00432871">
      <w:pPr>
        <w:rPr>
          <w:lang w:val="es-ES"/>
        </w:rPr>
      </w:pPr>
    </w:p>
    <w:p w14:paraId="0B8FDA98" w14:textId="09329EB1" w:rsidR="00432871" w:rsidRDefault="00432871" w:rsidP="00432871">
      <w:r>
        <w:t>S</w:t>
      </w:r>
      <w:r w:rsidRPr="00432871">
        <w:t>e integra perfectamente con APIs mediante HttpClient, ideal para consumir los endpoints expuestos por un backend en .NET.</w:t>
      </w:r>
    </w:p>
    <w:p w14:paraId="46161204" w14:textId="77777777" w:rsidR="00432871" w:rsidRDefault="00432871" w:rsidP="00432871"/>
    <w:p w14:paraId="2C499356" w14:textId="0EBB7673" w:rsidR="00432871" w:rsidRDefault="00432871" w:rsidP="00432871">
      <w:r>
        <w:lastRenderedPageBreak/>
        <w:t>Y por último las herramientas integradas que facilitan la creación de componentes, módulos, servicios, etc.</w:t>
      </w:r>
    </w:p>
    <w:p w14:paraId="3382BC4E" w14:textId="77777777" w:rsidR="00F43B2F" w:rsidRDefault="00F43B2F" w:rsidP="00432871"/>
    <w:p w14:paraId="2A2BE424" w14:textId="42DAFE40" w:rsidR="00F43B2F" w:rsidRPr="00F43B2F" w:rsidRDefault="00F43B2F" w:rsidP="00F43B2F">
      <w:pPr>
        <w:pStyle w:val="Ttulo2"/>
      </w:pPr>
      <w:bookmarkStart w:id="38" w:name="_Toc206069431"/>
      <w:r>
        <w:t>Desarrollo del código</w:t>
      </w:r>
      <w:bookmarkEnd w:id="38"/>
    </w:p>
    <w:p w14:paraId="40E6F624" w14:textId="56543FE1" w:rsidR="00F43B2F" w:rsidRPr="00F43B2F" w:rsidRDefault="00F43B2F" w:rsidP="00F43B2F">
      <w:pPr>
        <w:jc w:val="left"/>
        <w:rPr>
          <w:lang w:val="es-ES"/>
        </w:rPr>
      </w:pPr>
      <w:r w:rsidRPr="00F43B2F">
        <w:rPr>
          <w:lang w:val="es-ES"/>
        </w:rPr>
        <w:t>El desarrollo del proyecto TFGInfo ha requerido el uso de herramientas modernas que facilitan la escritura, organización, control y mantenimiento del código fuente. A continuación, se describen las principales:</w:t>
      </w:r>
    </w:p>
    <w:p w14:paraId="777D8EE7" w14:textId="26B4D97F" w:rsidR="00F43B2F" w:rsidRPr="00F43B2F" w:rsidRDefault="00F43B2F" w:rsidP="00F43B2F">
      <w:pPr>
        <w:jc w:val="left"/>
        <w:rPr>
          <w:lang w:val="es-ES"/>
        </w:rPr>
      </w:pPr>
    </w:p>
    <w:p w14:paraId="26E02D3B" w14:textId="45959A47" w:rsidR="00F43B2F" w:rsidRPr="00F43B2F" w:rsidRDefault="00F43B2F" w:rsidP="00F43B2F">
      <w:pPr>
        <w:jc w:val="left"/>
        <w:rPr>
          <w:b/>
          <w:bCs/>
          <w:lang w:val="es-ES"/>
        </w:rPr>
      </w:pPr>
      <w:r w:rsidRPr="00F43B2F">
        <w:rPr>
          <w:b/>
          <w:bCs/>
          <w:lang w:val="es-ES"/>
        </w:rPr>
        <w:t xml:space="preserve">Visual Studio </w:t>
      </w:r>
      <w:proofErr w:type="spellStart"/>
      <w:r w:rsidRPr="00F43B2F">
        <w:rPr>
          <w:b/>
          <w:bCs/>
          <w:lang w:val="es-ES"/>
        </w:rPr>
        <w:t>Code</w:t>
      </w:r>
      <w:proofErr w:type="spellEnd"/>
      <w:r w:rsidR="00154F99">
        <w:rPr>
          <w:b/>
          <w:bCs/>
          <w:lang w:val="es-ES"/>
        </w:rPr>
        <w:t xml:space="preserve"> </w:t>
      </w:r>
      <w:r w:rsidR="00154F99">
        <w:rPr>
          <w:b/>
          <w:bCs/>
          <w:lang w:val="es-ES"/>
        </w:rPr>
        <w:fldChar w:fldCharType="begin"/>
      </w:r>
      <w:r w:rsidR="00154F99">
        <w:rPr>
          <w:b/>
          <w:bCs/>
          <w:lang w:val="es-ES"/>
        </w:rPr>
        <w:instrText xml:space="preserve"> REF _Ref205893483 \r \h </w:instrText>
      </w:r>
      <w:r w:rsidR="00154F99">
        <w:rPr>
          <w:b/>
          <w:bCs/>
          <w:lang w:val="es-ES"/>
        </w:rPr>
      </w:r>
      <w:r w:rsidR="00154F99">
        <w:rPr>
          <w:b/>
          <w:bCs/>
          <w:lang w:val="es-ES"/>
        </w:rPr>
        <w:fldChar w:fldCharType="separate"/>
      </w:r>
      <w:r w:rsidR="00154F99">
        <w:rPr>
          <w:b/>
          <w:bCs/>
          <w:lang w:val="es-ES"/>
        </w:rPr>
        <w:t>[14]</w:t>
      </w:r>
      <w:r w:rsidR="00154F99">
        <w:rPr>
          <w:b/>
          <w:bCs/>
          <w:lang w:val="es-ES"/>
        </w:rPr>
        <w:fldChar w:fldCharType="end"/>
      </w:r>
    </w:p>
    <w:p w14:paraId="0133E6E9" w14:textId="7923819D" w:rsidR="00F43B2F" w:rsidRPr="00F43B2F" w:rsidRDefault="00F43B2F" w:rsidP="00F43B2F">
      <w:pPr>
        <w:jc w:val="left"/>
        <w:rPr>
          <w:lang w:val="es-ES"/>
        </w:rPr>
      </w:pPr>
      <w:r w:rsidRPr="00F43B2F">
        <w:rPr>
          <w:lang w:val="es-ES"/>
        </w:rPr>
        <w:t>Visual Studio Code (VS Code) ha sido el entorno de desarrollo integrado (IDE) elegido para el desarrollo del frontend y del backend. Es una herramienta ligera, rápida, multiplataforma y altamente extensible mediante extensiones.</w:t>
      </w:r>
    </w:p>
    <w:p w14:paraId="3F2E2E25" w14:textId="77777777" w:rsidR="00F43B2F" w:rsidRPr="00F43B2F" w:rsidRDefault="00F43B2F" w:rsidP="00F43B2F">
      <w:pPr>
        <w:jc w:val="left"/>
        <w:rPr>
          <w:lang w:val="es-ES"/>
        </w:rPr>
      </w:pPr>
      <w:r w:rsidRPr="00F43B2F">
        <w:rPr>
          <w:lang w:val="es-ES"/>
        </w:rPr>
        <w:t>Se ha utilizado para:</w:t>
      </w:r>
    </w:p>
    <w:p w14:paraId="69AD0F71" w14:textId="77777777" w:rsidR="00F43B2F" w:rsidRPr="00F43B2F" w:rsidRDefault="00F43B2F" w:rsidP="00F43B2F">
      <w:pPr>
        <w:numPr>
          <w:ilvl w:val="0"/>
          <w:numId w:val="44"/>
        </w:numPr>
        <w:jc w:val="left"/>
        <w:rPr>
          <w:lang w:val="es-ES"/>
        </w:rPr>
      </w:pPr>
      <w:r w:rsidRPr="00F43B2F">
        <w:rPr>
          <w:lang w:val="es-ES"/>
        </w:rPr>
        <w:t>Editar archivos TypeScript, HTML y CSS en el frontend con Angular.</w:t>
      </w:r>
    </w:p>
    <w:p w14:paraId="2F364ABA" w14:textId="77777777" w:rsidR="00F43B2F" w:rsidRPr="00F43B2F" w:rsidRDefault="00F43B2F" w:rsidP="00F43B2F">
      <w:pPr>
        <w:numPr>
          <w:ilvl w:val="0"/>
          <w:numId w:val="44"/>
        </w:numPr>
        <w:jc w:val="left"/>
        <w:rPr>
          <w:lang w:val="es-ES"/>
        </w:rPr>
      </w:pPr>
      <w:r w:rsidRPr="00F43B2F">
        <w:rPr>
          <w:lang w:val="es-ES"/>
        </w:rPr>
        <w:t>Editar archivos C# y JSON en la configuración del backend con .NET.</w:t>
      </w:r>
    </w:p>
    <w:p w14:paraId="50DD91E5" w14:textId="77777777" w:rsidR="00F43B2F" w:rsidRPr="00F43B2F" w:rsidRDefault="00F43B2F" w:rsidP="00F43B2F">
      <w:pPr>
        <w:numPr>
          <w:ilvl w:val="0"/>
          <w:numId w:val="44"/>
        </w:numPr>
        <w:jc w:val="left"/>
        <w:rPr>
          <w:lang w:val="es-ES"/>
        </w:rPr>
      </w:pPr>
      <w:r w:rsidRPr="00F43B2F">
        <w:rPr>
          <w:lang w:val="es-ES"/>
        </w:rPr>
        <w:t>Gestionar proyectos mediante terminal integrada.</w:t>
      </w:r>
    </w:p>
    <w:p w14:paraId="3AF88F34" w14:textId="546DE8FC" w:rsidR="00F43B2F" w:rsidRPr="00F43B2F" w:rsidRDefault="00F43B2F" w:rsidP="00F43B2F">
      <w:pPr>
        <w:numPr>
          <w:ilvl w:val="0"/>
          <w:numId w:val="44"/>
        </w:numPr>
        <w:jc w:val="left"/>
        <w:rPr>
          <w:lang w:val="es-ES"/>
        </w:rPr>
      </w:pPr>
      <w:r w:rsidRPr="00F43B2F">
        <w:rPr>
          <w:lang w:val="es-ES"/>
        </w:rPr>
        <w:t>Depurar código y realizar pruebas de forma eficiente.</w:t>
      </w:r>
    </w:p>
    <w:p w14:paraId="6C9A82E6" w14:textId="0C62510B" w:rsidR="00F43B2F" w:rsidRPr="00F43B2F" w:rsidRDefault="00F43B2F" w:rsidP="00F43B2F">
      <w:pPr>
        <w:jc w:val="left"/>
        <w:rPr>
          <w:b/>
          <w:bCs/>
          <w:lang w:val="es-ES"/>
        </w:rPr>
      </w:pPr>
      <w:r w:rsidRPr="00F43B2F">
        <w:rPr>
          <w:b/>
          <w:bCs/>
          <w:lang w:val="es-ES"/>
        </w:rPr>
        <w:t>Git y GitHub</w:t>
      </w:r>
      <w:r w:rsidR="00154F99">
        <w:rPr>
          <w:b/>
          <w:bCs/>
          <w:lang w:val="es-ES"/>
        </w:rPr>
        <w:t xml:space="preserve"> </w:t>
      </w:r>
      <w:r w:rsidR="00154F99">
        <w:rPr>
          <w:b/>
          <w:bCs/>
          <w:lang w:val="es-ES"/>
        </w:rPr>
        <w:fldChar w:fldCharType="begin"/>
      </w:r>
      <w:r w:rsidR="00154F99">
        <w:rPr>
          <w:b/>
          <w:bCs/>
          <w:lang w:val="es-ES"/>
        </w:rPr>
        <w:instrText xml:space="preserve"> REF _Ref205893493 \r \h </w:instrText>
      </w:r>
      <w:r w:rsidR="00154F99">
        <w:rPr>
          <w:b/>
          <w:bCs/>
          <w:lang w:val="es-ES"/>
        </w:rPr>
      </w:r>
      <w:r w:rsidR="00154F99">
        <w:rPr>
          <w:b/>
          <w:bCs/>
          <w:lang w:val="es-ES"/>
        </w:rPr>
        <w:fldChar w:fldCharType="separate"/>
      </w:r>
      <w:r w:rsidR="00154F99">
        <w:rPr>
          <w:b/>
          <w:bCs/>
          <w:lang w:val="es-ES"/>
        </w:rPr>
        <w:t>[15]</w:t>
      </w:r>
      <w:r w:rsidR="00154F99">
        <w:rPr>
          <w:b/>
          <w:bCs/>
          <w:lang w:val="es-ES"/>
        </w:rPr>
        <w:fldChar w:fldCharType="end"/>
      </w:r>
      <w:r w:rsidR="00154F99">
        <w:rPr>
          <w:b/>
          <w:bCs/>
          <w:lang w:val="es-ES"/>
        </w:rPr>
        <w:t xml:space="preserve"> </w:t>
      </w:r>
      <w:r w:rsidR="00154F99">
        <w:rPr>
          <w:b/>
          <w:bCs/>
          <w:lang w:val="es-ES"/>
        </w:rPr>
        <w:fldChar w:fldCharType="begin"/>
      </w:r>
      <w:r w:rsidR="00154F99">
        <w:rPr>
          <w:b/>
          <w:bCs/>
          <w:lang w:val="es-ES"/>
        </w:rPr>
        <w:instrText xml:space="preserve"> REF _Ref205893495 \r \h </w:instrText>
      </w:r>
      <w:r w:rsidR="00154F99">
        <w:rPr>
          <w:b/>
          <w:bCs/>
          <w:lang w:val="es-ES"/>
        </w:rPr>
      </w:r>
      <w:r w:rsidR="00154F99">
        <w:rPr>
          <w:b/>
          <w:bCs/>
          <w:lang w:val="es-ES"/>
        </w:rPr>
        <w:fldChar w:fldCharType="separate"/>
      </w:r>
      <w:r w:rsidR="00154F99">
        <w:rPr>
          <w:b/>
          <w:bCs/>
          <w:lang w:val="es-ES"/>
        </w:rPr>
        <w:t>[16]</w:t>
      </w:r>
      <w:r w:rsidR="00154F99">
        <w:rPr>
          <w:b/>
          <w:bCs/>
          <w:lang w:val="es-ES"/>
        </w:rPr>
        <w:fldChar w:fldCharType="end"/>
      </w:r>
    </w:p>
    <w:p w14:paraId="7E9C968E" w14:textId="77777777" w:rsidR="00F43B2F" w:rsidRPr="00F43B2F" w:rsidRDefault="00F43B2F" w:rsidP="00F43B2F">
      <w:pPr>
        <w:jc w:val="left"/>
        <w:rPr>
          <w:lang w:val="es-ES"/>
        </w:rPr>
      </w:pPr>
      <w:r w:rsidRPr="00F43B2F">
        <w:rPr>
          <w:lang w:val="es-ES"/>
        </w:rPr>
        <w:t xml:space="preserve">Para el </w:t>
      </w:r>
      <w:r w:rsidRPr="00474B8B">
        <w:rPr>
          <w:lang w:val="es-ES"/>
        </w:rPr>
        <w:t>control de versiones</w:t>
      </w:r>
      <w:r w:rsidRPr="00F43B2F">
        <w:rPr>
          <w:lang w:val="es-ES"/>
        </w:rPr>
        <w:t xml:space="preserve"> se ha utilizado Git como sistema distribuido, junto con GitHub como plataforma de alojamiento y colaboración.</w:t>
      </w:r>
    </w:p>
    <w:p w14:paraId="5848C018" w14:textId="77777777" w:rsidR="00F43B2F" w:rsidRPr="00F43B2F" w:rsidRDefault="00F43B2F" w:rsidP="00F43B2F">
      <w:pPr>
        <w:jc w:val="left"/>
        <w:rPr>
          <w:lang w:val="es-ES"/>
        </w:rPr>
      </w:pPr>
      <w:r w:rsidRPr="00F43B2F">
        <w:rPr>
          <w:lang w:val="es-ES"/>
        </w:rPr>
        <w:t>Git y GitHub han permitido:</w:t>
      </w:r>
    </w:p>
    <w:p w14:paraId="79FE31F5" w14:textId="77777777" w:rsidR="00F43B2F" w:rsidRPr="00F43B2F" w:rsidRDefault="00F43B2F" w:rsidP="00F43B2F">
      <w:pPr>
        <w:numPr>
          <w:ilvl w:val="0"/>
          <w:numId w:val="45"/>
        </w:numPr>
        <w:jc w:val="left"/>
        <w:rPr>
          <w:lang w:val="es-ES"/>
        </w:rPr>
      </w:pPr>
      <w:r w:rsidRPr="00F43B2F">
        <w:rPr>
          <w:lang w:val="es-ES"/>
        </w:rPr>
        <w:t>Controlar el historial de cambios del proyecto.</w:t>
      </w:r>
    </w:p>
    <w:p w14:paraId="27CF6AA8" w14:textId="77777777" w:rsidR="00F43B2F" w:rsidRPr="00F43B2F" w:rsidRDefault="00F43B2F" w:rsidP="00F43B2F">
      <w:pPr>
        <w:numPr>
          <w:ilvl w:val="0"/>
          <w:numId w:val="45"/>
        </w:numPr>
        <w:jc w:val="left"/>
        <w:rPr>
          <w:lang w:val="es-ES"/>
        </w:rPr>
      </w:pPr>
      <w:r w:rsidRPr="00F43B2F">
        <w:rPr>
          <w:lang w:val="es-ES"/>
        </w:rPr>
        <w:t>Trabajar con ramas para implementar funcionalidades de forma ordenada.</w:t>
      </w:r>
    </w:p>
    <w:p w14:paraId="5B3B832D" w14:textId="77777777" w:rsidR="00F43B2F" w:rsidRPr="00F43B2F" w:rsidRDefault="00F43B2F" w:rsidP="00F43B2F">
      <w:pPr>
        <w:numPr>
          <w:ilvl w:val="0"/>
          <w:numId w:val="45"/>
        </w:numPr>
        <w:jc w:val="left"/>
        <w:rPr>
          <w:lang w:val="es-ES"/>
        </w:rPr>
      </w:pPr>
      <w:r w:rsidRPr="00F43B2F">
        <w:rPr>
          <w:lang w:val="es-ES"/>
        </w:rPr>
        <w:t>Documentar cada avance mediante mensajes de commit.</w:t>
      </w:r>
    </w:p>
    <w:p w14:paraId="15242E84" w14:textId="77777777" w:rsidR="00F43B2F" w:rsidRPr="00F43B2F" w:rsidRDefault="00F43B2F" w:rsidP="00F43B2F">
      <w:pPr>
        <w:numPr>
          <w:ilvl w:val="0"/>
          <w:numId w:val="45"/>
        </w:numPr>
        <w:jc w:val="left"/>
        <w:rPr>
          <w:lang w:val="es-ES"/>
        </w:rPr>
      </w:pPr>
      <w:r w:rsidRPr="00F43B2F">
        <w:rPr>
          <w:lang w:val="es-ES"/>
        </w:rPr>
        <w:t>Hacer copias seguras del repositorio y restaurar versiones anteriores en caso necesario.</w:t>
      </w:r>
    </w:p>
    <w:p w14:paraId="5EA8CF13" w14:textId="735CE0F6" w:rsidR="00F43B2F" w:rsidRDefault="00F43B2F" w:rsidP="00F43B2F">
      <w:pPr>
        <w:numPr>
          <w:ilvl w:val="0"/>
          <w:numId w:val="45"/>
        </w:numPr>
        <w:jc w:val="left"/>
        <w:rPr>
          <w:lang w:val="es-ES"/>
        </w:rPr>
      </w:pPr>
      <w:r w:rsidRPr="00F43B2F">
        <w:rPr>
          <w:lang w:val="es-ES"/>
        </w:rPr>
        <w:t>Gestionar versiones entregables.</w:t>
      </w:r>
    </w:p>
    <w:p w14:paraId="24C2052C" w14:textId="77777777" w:rsidR="00F43B2F" w:rsidRPr="00F43B2F" w:rsidRDefault="00F43B2F" w:rsidP="00F43B2F">
      <w:pPr>
        <w:jc w:val="left"/>
        <w:rPr>
          <w:lang w:val="es-ES"/>
        </w:rPr>
      </w:pPr>
    </w:p>
    <w:p w14:paraId="53A61803" w14:textId="46EBD5D0" w:rsidR="00F43B2F" w:rsidRDefault="00F43B2F" w:rsidP="00F43B2F">
      <w:pPr>
        <w:pStyle w:val="Ttulo2"/>
      </w:pPr>
      <w:bookmarkStart w:id="39" w:name="_Toc206069432"/>
      <w:r>
        <w:t>Creación de diagramas</w:t>
      </w:r>
      <w:r w:rsidR="0067334B">
        <w:t xml:space="preserve"> y bocetos</w:t>
      </w:r>
      <w:bookmarkEnd w:id="39"/>
    </w:p>
    <w:p w14:paraId="39269062" w14:textId="0AB4119B" w:rsidR="0067334B" w:rsidRPr="0067334B" w:rsidRDefault="0067334B" w:rsidP="0067334B">
      <w:pPr>
        <w:pStyle w:val="Ttulo3"/>
      </w:pPr>
      <w:bookmarkStart w:id="40" w:name="_Toc206069433"/>
      <w:proofErr w:type="spellStart"/>
      <w:r>
        <w:t>DIagramas</w:t>
      </w:r>
      <w:bookmarkEnd w:id="40"/>
      <w:proofErr w:type="spellEnd"/>
    </w:p>
    <w:p w14:paraId="6532C415" w14:textId="06F66CB4" w:rsidR="00F43B2F" w:rsidRPr="00F43B2F" w:rsidRDefault="00F43B2F" w:rsidP="00F43B2F">
      <w:pPr>
        <w:rPr>
          <w:lang w:val="es-ES"/>
        </w:rPr>
      </w:pPr>
      <w:r w:rsidRPr="00F43B2F">
        <w:rPr>
          <w:lang w:val="es-ES"/>
        </w:rPr>
        <w:t xml:space="preserve">Durante el desarrollo de TFGInfo, se ha utilizado </w:t>
      </w:r>
      <w:proofErr w:type="spellStart"/>
      <w:r w:rsidRPr="00F43B2F">
        <w:rPr>
          <w:b/>
          <w:bCs/>
          <w:lang w:val="es-ES"/>
        </w:rPr>
        <w:t>Mermaid</w:t>
      </w:r>
      <w:proofErr w:type="spellEnd"/>
      <w:r w:rsidR="00154F99">
        <w:rPr>
          <w:b/>
          <w:bCs/>
          <w:lang w:val="es-ES"/>
        </w:rPr>
        <w:t xml:space="preserve"> </w:t>
      </w:r>
      <w:r w:rsidR="00154F99">
        <w:rPr>
          <w:b/>
          <w:bCs/>
          <w:lang w:val="es-ES"/>
        </w:rPr>
        <w:fldChar w:fldCharType="begin"/>
      </w:r>
      <w:r w:rsidR="00154F99">
        <w:rPr>
          <w:b/>
          <w:bCs/>
          <w:lang w:val="es-ES"/>
        </w:rPr>
        <w:instrText xml:space="preserve"> REF _Ref205893510 \r \h </w:instrText>
      </w:r>
      <w:r w:rsidR="00154F99">
        <w:rPr>
          <w:b/>
          <w:bCs/>
          <w:lang w:val="es-ES"/>
        </w:rPr>
      </w:r>
      <w:r w:rsidR="00154F99">
        <w:rPr>
          <w:b/>
          <w:bCs/>
          <w:lang w:val="es-ES"/>
        </w:rPr>
        <w:fldChar w:fldCharType="separate"/>
      </w:r>
      <w:r w:rsidR="00154F99">
        <w:rPr>
          <w:b/>
          <w:bCs/>
          <w:lang w:val="es-ES"/>
        </w:rPr>
        <w:t>[17]</w:t>
      </w:r>
      <w:r w:rsidR="00154F99">
        <w:rPr>
          <w:b/>
          <w:bCs/>
          <w:lang w:val="es-ES"/>
        </w:rPr>
        <w:fldChar w:fldCharType="end"/>
      </w:r>
      <w:r w:rsidRPr="00F43B2F">
        <w:rPr>
          <w:lang w:val="es-ES"/>
        </w:rPr>
        <w:t>, una herramienta web basada en texto, para generar de forma rápida y estructurada distintos tipos de diagramas útiles en documentación técnica y de software.</w:t>
      </w:r>
    </w:p>
    <w:p w14:paraId="67994EAA" w14:textId="20891415" w:rsidR="00F43B2F" w:rsidRPr="00F43B2F" w:rsidRDefault="00F43B2F" w:rsidP="00F43B2F">
      <w:pPr>
        <w:rPr>
          <w:lang w:val="es-ES"/>
        </w:rPr>
      </w:pPr>
    </w:p>
    <w:p w14:paraId="7F6BD0C8" w14:textId="760E5F3C" w:rsidR="00F43B2F" w:rsidRPr="00F43B2F" w:rsidRDefault="00F43B2F" w:rsidP="00F43B2F">
      <w:pPr>
        <w:rPr>
          <w:lang w:val="es-ES"/>
        </w:rPr>
      </w:pPr>
      <w:r w:rsidRPr="00F43B2F">
        <w:rPr>
          <w:lang w:val="es-ES"/>
        </w:rPr>
        <w:t>¿Qué es Mermaid?</w:t>
      </w:r>
    </w:p>
    <w:p w14:paraId="6635809D" w14:textId="77777777" w:rsidR="00F43B2F" w:rsidRPr="00F43B2F" w:rsidRDefault="00F43B2F" w:rsidP="00F43B2F">
      <w:pPr>
        <w:rPr>
          <w:lang w:val="es-ES"/>
        </w:rPr>
      </w:pPr>
      <w:r w:rsidRPr="00F43B2F">
        <w:rPr>
          <w:lang w:val="es-ES"/>
        </w:rPr>
        <w:t>Mermaid es un lenguaje de marcado ligero que permite crear diagramas a partir de sintaxis textual. Está especialmente orientado a desarrolladores y documentadores técnicos que necesitan incluir diagramas dinámicos y fácilmente editables en sus proyectos.</w:t>
      </w:r>
    </w:p>
    <w:p w14:paraId="2D93FFE5" w14:textId="22E6F663" w:rsidR="00F43B2F" w:rsidRPr="00F43B2F" w:rsidRDefault="00F43B2F" w:rsidP="00F43B2F">
      <w:pPr>
        <w:rPr>
          <w:lang w:val="es-ES"/>
        </w:rPr>
      </w:pPr>
    </w:p>
    <w:p w14:paraId="21CCCD82" w14:textId="032400CA" w:rsidR="00F43B2F" w:rsidRPr="00F43B2F" w:rsidRDefault="00F43B2F" w:rsidP="00F43B2F">
      <w:pPr>
        <w:rPr>
          <w:lang w:val="es-ES"/>
        </w:rPr>
      </w:pPr>
      <w:r w:rsidRPr="00F43B2F">
        <w:rPr>
          <w:lang w:val="es-ES"/>
        </w:rPr>
        <w:t>Ventajas de usar Mermaid</w:t>
      </w:r>
    </w:p>
    <w:p w14:paraId="48F4BB7C" w14:textId="77777777" w:rsidR="00F43B2F" w:rsidRPr="00F43B2F" w:rsidRDefault="00F43B2F" w:rsidP="00F43B2F">
      <w:pPr>
        <w:numPr>
          <w:ilvl w:val="0"/>
          <w:numId w:val="46"/>
        </w:numPr>
        <w:rPr>
          <w:lang w:val="es-ES"/>
        </w:rPr>
      </w:pPr>
      <w:r w:rsidRPr="00F43B2F">
        <w:rPr>
          <w:b/>
          <w:bCs/>
          <w:lang w:val="es-ES"/>
        </w:rPr>
        <w:t>Sintaxis simple</w:t>
      </w:r>
      <w:r w:rsidRPr="00F43B2F">
        <w:rPr>
          <w:lang w:val="es-ES"/>
        </w:rPr>
        <w:t>: Se escribe con un lenguaje similar a Markdown, sin necesidad de herramientas gráficas complejas.</w:t>
      </w:r>
    </w:p>
    <w:p w14:paraId="6FC953EB" w14:textId="77777777" w:rsidR="00F43B2F" w:rsidRPr="00F43B2F" w:rsidRDefault="00F43B2F" w:rsidP="00F43B2F">
      <w:pPr>
        <w:numPr>
          <w:ilvl w:val="0"/>
          <w:numId w:val="46"/>
        </w:numPr>
        <w:rPr>
          <w:lang w:val="es-ES"/>
        </w:rPr>
      </w:pPr>
      <w:r w:rsidRPr="00F43B2F">
        <w:rPr>
          <w:b/>
          <w:bCs/>
          <w:lang w:val="es-ES"/>
        </w:rPr>
        <w:t>Versatilidad</w:t>
      </w:r>
      <w:r w:rsidRPr="00F43B2F">
        <w:rPr>
          <w:lang w:val="es-ES"/>
        </w:rPr>
        <w:t>: Permite generar diagramas de flujo, de clases, de casos de uso, de secuencia, Gantt, entre otros.</w:t>
      </w:r>
    </w:p>
    <w:p w14:paraId="19A55057" w14:textId="77777777" w:rsidR="00F43B2F" w:rsidRPr="00F43B2F" w:rsidRDefault="00F43B2F" w:rsidP="00F43B2F">
      <w:pPr>
        <w:numPr>
          <w:ilvl w:val="0"/>
          <w:numId w:val="46"/>
        </w:numPr>
        <w:rPr>
          <w:lang w:val="es-ES"/>
        </w:rPr>
      </w:pPr>
      <w:r w:rsidRPr="00F43B2F">
        <w:rPr>
          <w:b/>
          <w:bCs/>
          <w:lang w:val="es-ES"/>
        </w:rPr>
        <w:lastRenderedPageBreak/>
        <w:t>Visualización inmediata</w:t>
      </w:r>
      <w:r w:rsidRPr="00F43B2F">
        <w:rPr>
          <w:lang w:val="es-ES"/>
        </w:rPr>
        <w:t>: Puede visualizarse en navegadores mediante plataformas como mermaid.live o integrarse en editores como Visual Studio Code o herramientas como Notion, Obsidian o GitHub.</w:t>
      </w:r>
    </w:p>
    <w:p w14:paraId="66A2B57B" w14:textId="77777777" w:rsidR="00F43B2F" w:rsidRDefault="00F43B2F" w:rsidP="00F43B2F">
      <w:pPr>
        <w:numPr>
          <w:ilvl w:val="0"/>
          <w:numId w:val="46"/>
        </w:numPr>
        <w:rPr>
          <w:lang w:val="es-ES"/>
        </w:rPr>
      </w:pPr>
      <w:r w:rsidRPr="00F43B2F">
        <w:rPr>
          <w:b/>
          <w:bCs/>
          <w:lang w:val="es-ES"/>
        </w:rPr>
        <w:t>Mantenimiento fácil</w:t>
      </w:r>
      <w:r w:rsidRPr="00F43B2F">
        <w:rPr>
          <w:lang w:val="es-ES"/>
        </w:rPr>
        <w:t>: Al tratarse de código de texto, los diagramas pueden versionarse junto al código fuente y modificarse rápidamente.</w:t>
      </w:r>
    </w:p>
    <w:p w14:paraId="153021CE" w14:textId="74366A8E" w:rsidR="00F43B2F" w:rsidRPr="00F43B2F" w:rsidRDefault="00F43B2F" w:rsidP="00F43B2F">
      <w:pPr>
        <w:ind w:left="360"/>
        <w:rPr>
          <w:lang w:val="es-ES"/>
        </w:rPr>
      </w:pPr>
      <w:r w:rsidRPr="00F43B2F">
        <w:rPr>
          <w:lang w:val="es-ES"/>
        </w:rPr>
        <w:t>En este proyecto se ha usado Mermaid para representar:</w:t>
      </w:r>
    </w:p>
    <w:p w14:paraId="728DA63D" w14:textId="77777777" w:rsidR="00F43B2F" w:rsidRPr="00F43B2F" w:rsidRDefault="00F43B2F" w:rsidP="00F43B2F">
      <w:pPr>
        <w:numPr>
          <w:ilvl w:val="0"/>
          <w:numId w:val="47"/>
        </w:numPr>
        <w:rPr>
          <w:lang w:val="es-ES"/>
        </w:rPr>
      </w:pPr>
      <w:r w:rsidRPr="00F43B2F">
        <w:rPr>
          <w:lang w:val="es-ES"/>
        </w:rPr>
        <w:t>Diagramas de flujo de procesos clave (inicio de sesión, solicitud de TFG, etc.).</w:t>
      </w:r>
    </w:p>
    <w:p w14:paraId="3F2F5A29" w14:textId="77777777" w:rsidR="00F43B2F" w:rsidRPr="00F43B2F" w:rsidRDefault="00F43B2F" w:rsidP="00F43B2F">
      <w:pPr>
        <w:numPr>
          <w:ilvl w:val="0"/>
          <w:numId w:val="47"/>
        </w:numPr>
        <w:rPr>
          <w:lang w:val="es-ES"/>
        </w:rPr>
      </w:pPr>
      <w:r w:rsidRPr="00F43B2F">
        <w:rPr>
          <w:lang w:val="es-ES"/>
        </w:rPr>
        <w:t>Diagramas de secuencia que muestran la interacción entre usuarios y el sistema.</w:t>
      </w:r>
    </w:p>
    <w:p w14:paraId="16A2B53B" w14:textId="77777777" w:rsidR="00F43B2F" w:rsidRPr="00F43B2F" w:rsidRDefault="00F43B2F" w:rsidP="00F43B2F">
      <w:pPr>
        <w:numPr>
          <w:ilvl w:val="0"/>
          <w:numId w:val="47"/>
        </w:numPr>
        <w:rPr>
          <w:lang w:val="es-ES"/>
        </w:rPr>
      </w:pPr>
      <w:r w:rsidRPr="00F43B2F">
        <w:rPr>
          <w:lang w:val="es-ES"/>
        </w:rPr>
        <w:t>Modelos de dominio y relaciones entre entidades.</w:t>
      </w:r>
    </w:p>
    <w:p w14:paraId="7B0F6635" w14:textId="77777777" w:rsidR="00F43B2F" w:rsidRPr="00F43B2F" w:rsidRDefault="00F43B2F" w:rsidP="00F43B2F">
      <w:pPr>
        <w:numPr>
          <w:ilvl w:val="0"/>
          <w:numId w:val="47"/>
        </w:numPr>
        <w:rPr>
          <w:lang w:val="es-ES"/>
        </w:rPr>
      </w:pPr>
      <w:r w:rsidRPr="00F43B2F">
        <w:rPr>
          <w:lang w:val="es-ES"/>
        </w:rPr>
        <w:t>Casos de uso y escenarios funcionales.</w:t>
      </w:r>
    </w:p>
    <w:p w14:paraId="18D0EDED" w14:textId="77777777" w:rsidR="00F43B2F" w:rsidRDefault="00F43B2F" w:rsidP="00F43B2F">
      <w:pPr>
        <w:rPr>
          <w:lang w:val="es-ES"/>
        </w:rPr>
      </w:pPr>
      <w:r w:rsidRPr="00F43B2F">
        <w:rPr>
          <w:lang w:val="es-ES"/>
        </w:rPr>
        <w:t>Gracias a Mermaid, ha sido posible documentar gráficamente el comportamiento y la estructura de la aplicación de forma clara, reproducible y sin depender de herramientas de diseño externas.</w:t>
      </w:r>
    </w:p>
    <w:p w14:paraId="15DB6D16" w14:textId="77777777" w:rsidR="0067334B" w:rsidRDefault="0067334B" w:rsidP="00F43B2F">
      <w:pPr>
        <w:rPr>
          <w:lang w:val="es-ES"/>
        </w:rPr>
      </w:pPr>
    </w:p>
    <w:p w14:paraId="525D2DD0" w14:textId="1EEF1E88" w:rsidR="0067334B" w:rsidRPr="00F43B2F" w:rsidRDefault="0067334B" w:rsidP="0067334B">
      <w:pPr>
        <w:pStyle w:val="Ttulo3"/>
        <w:rPr>
          <w:lang w:val="es-ES"/>
        </w:rPr>
      </w:pPr>
      <w:bookmarkStart w:id="41" w:name="_Toc206069434"/>
      <w:r>
        <w:rPr>
          <w:lang w:val="es-ES"/>
        </w:rPr>
        <w:t>Bocetos</w:t>
      </w:r>
      <w:bookmarkEnd w:id="41"/>
    </w:p>
    <w:p w14:paraId="09C55D40" w14:textId="4BAFB84D" w:rsidR="0067334B" w:rsidRDefault="0067334B" w:rsidP="0067334B">
      <w:pPr>
        <w:rPr>
          <w:lang w:val="es-ES"/>
        </w:rPr>
      </w:pPr>
      <w:r w:rsidRPr="0067334B">
        <w:rPr>
          <w:lang w:val="es-ES"/>
        </w:rPr>
        <w:t xml:space="preserve">Para la creación de bocetos en </w:t>
      </w:r>
      <w:proofErr w:type="spellStart"/>
      <w:r w:rsidRPr="0067334B">
        <w:rPr>
          <w:lang w:val="es-ES"/>
        </w:rPr>
        <w:t>TFGinfo</w:t>
      </w:r>
      <w:proofErr w:type="spellEnd"/>
      <w:r w:rsidRPr="0067334B">
        <w:rPr>
          <w:lang w:val="es-ES"/>
        </w:rPr>
        <w:t xml:space="preserve"> se ha usado </w:t>
      </w:r>
      <w:proofErr w:type="spellStart"/>
      <w:r w:rsidRPr="0067334B">
        <w:rPr>
          <w:b/>
          <w:bCs/>
          <w:lang w:val="es-ES"/>
        </w:rPr>
        <w:t>Figma</w:t>
      </w:r>
      <w:proofErr w:type="spellEnd"/>
      <w:r w:rsidR="00154F99">
        <w:rPr>
          <w:b/>
          <w:bCs/>
          <w:lang w:val="es-ES"/>
        </w:rPr>
        <w:t xml:space="preserve"> </w:t>
      </w:r>
      <w:r w:rsidR="00154F99">
        <w:rPr>
          <w:b/>
          <w:bCs/>
          <w:lang w:val="es-ES"/>
        </w:rPr>
        <w:fldChar w:fldCharType="begin"/>
      </w:r>
      <w:r w:rsidR="00154F99">
        <w:rPr>
          <w:b/>
          <w:bCs/>
          <w:lang w:val="es-ES"/>
        </w:rPr>
        <w:instrText xml:space="preserve"> REF _Ref205893530 \r \h </w:instrText>
      </w:r>
      <w:r w:rsidR="00154F99">
        <w:rPr>
          <w:b/>
          <w:bCs/>
          <w:lang w:val="es-ES"/>
        </w:rPr>
      </w:r>
      <w:r w:rsidR="00154F99">
        <w:rPr>
          <w:b/>
          <w:bCs/>
          <w:lang w:val="es-ES"/>
        </w:rPr>
        <w:fldChar w:fldCharType="separate"/>
      </w:r>
      <w:r w:rsidR="00154F99">
        <w:rPr>
          <w:b/>
          <w:bCs/>
          <w:lang w:val="es-ES"/>
        </w:rPr>
        <w:t>[18]</w:t>
      </w:r>
      <w:r w:rsidR="00154F99">
        <w:rPr>
          <w:b/>
          <w:bCs/>
          <w:lang w:val="es-ES"/>
        </w:rPr>
        <w:fldChar w:fldCharType="end"/>
      </w:r>
      <w:r>
        <w:rPr>
          <w:lang w:val="es-ES"/>
        </w:rPr>
        <w:t xml:space="preserve"> que se trata de</w:t>
      </w:r>
      <w:r w:rsidRPr="0067334B">
        <w:rPr>
          <w:lang w:val="es-ES"/>
        </w:rPr>
        <w:t xml:space="preserve"> una herramienta de diseño colaborativo en la nube que se ha convertido en un estándar para la creación de interfaces de usuario, prototipos y bocetos de aplicaciones web y móviles.</w:t>
      </w:r>
    </w:p>
    <w:p w14:paraId="332F4FD8" w14:textId="77777777" w:rsidR="0067334B" w:rsidRPr="0067334B" w:rsidRDefault="0067334B" w:rsidP="0067334B">
      <w:pPr>
        <w:rPr>
          <w:lang w:val="es-ES"/>
        </w:rPr>
      </w:pPr>
    </w:p>
    <w:p w14:paraId="739718E5" w14:textId="1C67EAB3" w:rsidR="0067334B" w:rsidRPr="0067334B" w:rsidRDefault="0067334B" w:rsidP="0067334B">
      <w:pPr>
        <w:rPr>
          <w:lang w:val="es-ES"/>
        </w:rPr>
      </w:pPr>
      <w:r w:rsidRPr="0067334B">
        <w:rPr>
          <w:lang w:val="es-ES"/>
        </w:rPr>
        <w:t xml:space="preserve">A diferencia de programas de diseño tradicionales que requieren instalación y almacenamiento local, </w:t>
      </w:r>
      <w:proofErr w:type="spellStart"/>
      <w:r w:rsidRPr="0067334B">
        <w:rPr>
          <w:lang w:val="es-ES"/>
        </w:rPr>
        <w:t>Figma</w:t>
      </w:r>
      <w:proofErr w:type="spellEnd"/>
      <w:r w:rsidRPr="0067334B">
        <w:rPr>
          <w:lang w:val="es-ES"/>
        </w:rPr>
        <w:t xml:space="preserve"> funciona directamente en </w:t>
      </w:r>
      <w:proofErr w:type="spellStart"/>
      <w:r w:rsidRPr="0067334B">
        <w:rPr>
          <w:lang w:val="es-ES"/>
        </w:rPr>
        <w:t>el</w:t>
      </w:r>
      <w:proofErr w:type="spellEnd"/>
      <w:r w:rsidRPr="0067334B">
        <w:rPr>
          <w:lang w:val="es-ES"/>
        </w:rPr>
        <w:t>, lo que facilita la colaboración en tiempo real sin importar el sistema operativo.</w:t>
      </w:r>
    </w:p>
    <w:p w14:paraId="06A2EF53" w14:textId="3916D68E" w:rsidR="0067334B" w:rsidRPr="0067334B" w:rsidRDefault="0067334B" w:rsidP="0067334B">
      <w:pPr>
        <w:rPr>
          <w:lang w:val="es-ES"/>
        </w:rPr>
      </w:pPr>
    </w:p>
    <w:p w14:paraId="33C3E672" w14:textId="77777777" w:rsidR="0067334B" w:rsidRPr="0067334B" w:rsidRDefault="0067334B" w:rsidP="0067334B">
      <w:pPr>
        <w:rPr>
          <w:b/>
          <w:bCs/>
          <w:lang w:val="es-ES"/>
        </w:rPr>
      </w:pPr>
      <w:r w:rsidRPr="0067334B">
        <w:rPr>
          <w:b/>
          <w:bCs/>
          <w:lang w:val="es-ES"/>
        </w:rPr>
        <w:t>Características principales</w:t>
      </w:r>
    </w:p>
    <w:p w14:paraId="7D6C6C17" w14:textId="7F23DFB9" w:rsidR="0067334B" w:rsidRPr="0067334B" w:rsidRDefault="0067334B" w:rsidP="0067334B">
      <w:pPr>
        <w:numPr>
          <w:ilvl w:val="0"/>
          <w:numId w:val="114"/>
        </w:numPr>
        <w:jc w:val="left"/>
        <w:rPr>
          <w:lang w:val="es-ES"/>
        </w:rPr>
      </w:pPr>
      <w:r w:rsidRPr="0067334B">
        <w:rPr>
          <w:b/>
          <w:bCs/>
          <w:lang w:val="es-ES"/>
        </w:rPr>
        <w:t>Diseño de interfaces (UI)</w:t>
      </w:r>
      <w:r w:rsidRPr="0067334B">
        <w:rPr>
          <w:lang w:val="es-ES"/>
        </w:rPr>
        <w:br/>
        <w:t xml:space="preserve">Permite crear desde </w:t>
      </w:r>
      <w:r w:rsidR="00154F99">
        <w:rPr>
          <w:lang w:val="es-ES"/>
        </w:rPr>
        <w:t>bocetos</w:t>
      </w:r>
      <w:r w:rsidRPr="0067334B">
        <w:rPr>
          <w:lang w:val="es-ES"/>
        </w:rPr>
        <w:t xml:space="preserve"> de baja fidelidad hasta diseños finales de alta resolución, usando un sistema de lienzo infinito, capas, componentes reutilizables y estilos globales.</w:t>
      </w:r>
    </w:p>
    <w:p w14:paraId="437BB5E7" w14:textId="77777777" w:rsidR="0067334B" w:rsidRPr="0067334B" w:rsidRDefault="0067334B" w:rsidP="0067334B">
      <w:pPr>
        <w:numPr>
          <w:ilvl w:val="0"/>
          <w:numId w:val="114"/>
        </w:numPr>
        <w:jc w:val="left"/>
        <w:rPr>
          <w:lang w:val="es-ES"/>
        </w:rPr>
      </w:pPr>
      <w:r w:rsidRPr="0067334B">
        <w:rPr>
          <w:b/>
          <w:bCs/>
          <w:lang w:val="es-ES"/>
        </w:rPr>
        <w:t>Prototipado interactivo</w:t>
      </w:r>
      <w:r w:rsidRPr="0067334B">
        <w:rPr>
          <w:lang w:val="es-ES"/>
        </w:rPr>
        <w:br/>
        <w:t xml:space="preserve">No solo se crean las pantallas, sino que se pueden enlazar con interacciones, transiciones y animaciones para simular el flujo de navegación de una </w:t>
      </w:r>
      <w:proofErr w:type="gramStart"/>
      <w:r w:rsidRPr="0067334B">
        <w:rPr>
          <w:lang w:val="es-ES"/>
        </w:rPr>
        <w:t>app</w:t>
      </w:r>
      <w:proofErr w:type="gramEnd"/>
      <w:r w:rsidRPr="0067334B">
        <w:rPr>
          <w:lang w:val="es-ES"/>
        </w:rPr>
        <w:t>.</w:t>
      </w:r>
    </w:p>
    <w:p w14:paraId="7BFE2905" w14:textId="77777777" w:rsidR="0067334B" w:rsidRPr="0067334B" w:rsidRDefault="0067334B" w:rsidP="0067334B">
      <w:pPr>
        <w:numPr>
          <w:ilvl w:val="0"/>
          <w:numId w:val="114"/>
        </w:numPr>
        <w:jc w:val="left"/>
        <w:rPr>
          <w:lang w:val="es-ES"/>
        </w:rPr>
      </w:pPr>
      <w:r w:rsidRPr="0067334B">
        <w:rPr>
          <w:b/>
          <w:bCs/>
          <w:lang w:val="es-ES"/>
        </w:rPr>
        <w:t>Colaboración en tiempo real</w:t>
      </w:r>
      <w:r w:rsidRPr="0067334B">
        <w:rPr>
          <w:lang w:val="es-ES"/>
        </w:rPr>
        <w:br/>
        <w:t xml:space="preserve">Varias personas pueden trabajar simultáneamente en el mismo archivo, con un sistema de cursores en vivo similar a Google </w:t>
      </w:r>
      <w:proofErr w:type="spellStart"/>
      <w:r w:rsidRPr="0067334B">
        <w:rPr>
          <w:lang w:val="es-ES"/>
        </w:rPr>
        <w:t>Docs</w:t>
      </w:r>
      <w:proofErr w:type="spellEnd"/>
      <w:r w:rsidRPr="0067334B">
        <w:rPr>
          <w:lang w:val="es-ES"/>
        </w:rPr>
        <w:t xml:space="preserve">, facilitando la </w:t>
      </w:r>
      <w:proofErr w:type="spellStart"/>
      <w:r w:rsidRPr="0067334B">
        <w:rPr>
          <w:lang w:val="es-ES"/>
        </w:rPr>
        <w:t>co-creación</w:t>
      </w:r>
      <w:proofErr w:type="spellEnd"/>
      <w:r w:rsidRPr="0067334B">
        <w:rPr>
          <w:lang w:val="es-ES"/>
        </w:rPr>
        <w:t xml:space="preserve"> y el </w:t>
      </w:r>
      <w:proofErr w:type="spellStart"/>
      <w:r w:rsidRPr="0067334B">
        <w:rPr>
          <w:lang w:val="es-ES"/>
        </w:rPr>
        <w:t>feedback</w:t>
      </w:r>
      <w:proofErr w:type="spellEnd"/>
      <w:r w:rsidRPr="0067334B">
        <w:rPr>
          <w:lang w:val="es-ES"/>
        </w:rPr>
        <w:t xml:space="preserve"> instantáneo.</w:t>
      </w:r>
    </w:p>
    <w:p w14:paraId="6078974E" w14:textId="77777777" w:rsidR="0067334B" w:rsidRPr="0067334B" w:rsidRDefault="0067334B" w:rsidP="0067334B">
      <w:pPr>
        <w:numPr>
          <w:ilvl w:val="0"/>
          <w:numId w:val="114"/>
        </w:numPr>
        <w:jc w:val="left"/>
        <w:rPr>
          <w:lang w:val="es-ES"/>
        </w:rPr>
      </w:pPr>
      <w:r w:rsidRPr="0067334B">
        <w:rPr>
          <w:b/>
          <w:bCs/>
          <w:lang w:val="es-ES"/>
        </w:rPr>
        <w:t>Sistema de componentes</w:t>
      </w:r>
      <w:r w:rsidRPr="0067334B">
        <w:rPr>
          <w:lang w:val="es-ES"/>
        </w:rPr>
        <w:br/>
        <w:t>Permite crear elementos reutilizables (botones, menús, iconos, etc.) que, al modificarse, actualizan automáticamente todas sus instancias en el proyecto.</w:t>
      </w:r>
    </w:p>
    <w:p w14:paraId="0FF734D2" w14:textId="391D4421" w:rsidR="0067334B" w:rsidRPr="0067334B" w:rsidRDefault="0067334B" w:rsidP="0067334B">
      <w:pPr>
        <w:numPr>
          <w:ilvl w:val="0"/>
          <w:numId w:val="114"/>
        </w:numPr>
        <w:jc w:val="left"/>
        <w:rPr>
          <w:lang w:val="es-ES"/>
        </w:rPr>
      </w:pPr>
      <w:r w:rsidRPr="0067334B">
        <w:rPr>
          <w:b/>
          <w:bCs/>
          <w:lang w:val="es-ES"/>
        </w:rPr>
        <w:t>Control de versiones y comentarios</w:t>
      </w:r>
      <w:r w:rsidRPr="0067334B">
        <w:rPr>
          <w:lang w:val="es-ES"/>
        </w:rPr>
        <w:br/>
        <w:t>Mantiene un historial de cambios y permite añadir comentarios directamente sobre los elementos del diseño, agilizando las revisiones.</w:t>
      </w:r>
    </w:p>
    <w:p w14:paraId="5D060797" w14:textId="77777777" w:rsidR="0067334B" w:rsidRPr="0067334B" w:rsidRDefault="0067334B" w:rsidP="0067334B">
      <w:pPr>
        <w:rPr>
          <w:b/>
          <w:bCs/>
          <w:lang w:val="es-ES"/>
        </w:rPr>
      </w:pPr>
      <w:r w:rsidRPr="0067334B">
        <w:rPr>
          <w:b/>
          <w:bCs/>
          <w:lang w:val="es-ES"/>
        </w:rPr>
        <w:t>Ventajas para el desarrollo de aplicaciones</w:t>
      </w:r>
    </w:p>
    <w:p w14:paraId="4B5E1641" w14:textId="77777777" w:rsidR="0067334B" w:rsidRPr="0067334B" w:rsidRDefault="0067334B" w:rsidP="0067334B">
      <w:pPr>
        <w:numPr>
          <w:ilvl w:val="0"/>
          <w:numId w:val="115"/>
        </w:numPr>
        <w:rPr>
          <w:lang w:val="es-ES"/>
        </w:rPr>
      </w:pPr>
      <w:r w:rsidRPr="0067334B">
        <w:rPr>
          <w:b/>
          <w:bCs/>
          <w:lang w:val="es-ES"/>
        </w:rPr>
        <w:t>Alineación entre diseño y desarrollo</w:t>
      </w:r>
      <w:r w:rsidRPr="0067334B">
        <w:rPr>
          <w:lang w:val="es-ES"/>
        </w:rPr>
        <w:t xml:space="preserve">: </w:t>
      </w:r>
      <w:proofErr w:type="spellStart"/>
      <w:r w:rsidRPr="0067334B">
        <w:rPr>
          <w:lang w:val="es-ES"/>
        </w:rPr>
        <w:t>Figma</w:t>
      </w:r>
      <w:proofErr w:type="spellEnd"/>
      <w:r w:rsidRPr="0067334B">
        <w:rPr>
          <w:lang w:val="es-ES"/>
        </w:rPr>
        <w:t xml:space="preserve"> genera especificaciones técnicas, medidas, colores y tipografías directamente para los desarrolladores, reduciendo malentendidos.</w:t>
      </w:r>
    </w:p>
    <w:p w14:paraId="738892C1" w14:textId="77777777" w:rsidR="0067334B" w:rsidRPr="0067334B" w:rsidRDefault="0067334B" w:rsidP="0067334B">
      <w:pPr>
        <w:numPr>
          <w:ilvl w:val="0"/>
          <w:numId w:val="115"/>
        </w:numPr>
        <w:rPr>
          <w:lang w:val="es-ES"/>
        </w:rPr>
      </w:pPr>
      <w:r w:rsidRPr="0067334B">
        <w:rPr>
          <w:b/>
          <w:bCs/>
          <w:lang w:val="es-ES"/>
        </w:rPr>
        <w:t>Accesibilidad multiplataforma</w:t>
      </w:r>
      <w:r w:rsidRPr="0067334B">
        <w:rPr>
          <w:lang w:val="es-ES"/>
        </w:rPr>
        <w:t xml:space="preserve">: Funciona en Windows, macOS, Linux (vía web) e incluso en </w:t>
      </w:r>
      <w:proofErr w:type="spellStart"/>
      <w:r w:rsidRPr="0067334B">
        <w:rPr>
          <w:lang w:val="es-ES"/>
        </w:rPr>
        <w:t>tablets</w:t>
      </w:r>
      <w:proofErr w:type="spellEnd"/>
      <w:r w:rsidRPr="0067334B">
        <w:rPr>
          <w:lang w:val="es-ES"/>
        </w:rPr>
        <w:t>.</w:t>
      </w:r>
    </w:p>
    <w:p w14:paraId="5F35D301" w14:textId="0518BC20" w:rsidR="00432871" w:rsidRPr="008863F6" w:rsidRDefault="0067334B" w:rsidP="008863F6">
      <w:pPr>
        <w:numPr>
          <w:ilvl w:val="0"/>
          <w:numId w:val="115"/>
        </w:numPr>
        <w:rPr>
          <w:lang w:val="es-ES"/>
        </w:rPr>
      </w:pPr>
      <w:r w:rsidRPr="0067334B">
        <w:rPr>
          <w:b/>
          <w:bCs/>
          <w:lang w:val="es-ES"/>
        </w:rPr>
        <w:lastRenderedPageBreak/>
        <w:t>Integración con otras herramientas</w:t>
      </w:r>
      <w:r w:rsidRPr="0067334B">
        <w:rPr>
          <w:lang w:val="es-ES"/>
        </w:rPr>
        <w:t xml:space="preserve">: Compatible con </w:t>
      </w:r>
      <w:proofErr w:type="spellStart"/>
      <w:r w:rsidRPr="0067334B">
        <w:rPr>
          <w:lang w:val="es-ES"/>
        </w:rPr>
        <w:t>plugins</w:t>
      </w:r>
      <w:proofErr w:type="spellEnd"/>
      <w:r w:rsidRPr="0067334B">
        <w:rPr>
          <w:lang w:val="es-ES"/>
        </w:rPr>
        <w:t xml:space="preserve"> y exportación a formatos como SVG, PNG, PDF, además de integración con sistemas como Jira, Trello o </w:t>
      </w:r>
      <w:proofErr w:type="spellStart"/>
      <w:r w:rsidRPr="0067334B">
        <w:rPr>
          <w:lang w:val="es-ES"/>
        </w:rPr>
        <w:t>Slack</w:t>
      </w:r>
      <w:proofErr w:type="spellEnd"/>
      <w:r w:rsidRPr="0067334B">
        <w:rPr>
          <w:lang w:val="es-ES"/>
        </w:rPr>
        <w:t>.</w:t>
      </w:r>
    </w:p>
    <w:p w14:paraId="7D47F3CA" w14:textId="77777777" w:rsidR="00A36F4E" w:rsidRPr="008F460C" w:rsidRDefault="00A36F4E" w:rsidP="00A36F4E">
      <w:pPr>
        <w:pStyle w:val="CaptuloNmero"/>
      </w:pPr>
    </w:p>
    <w:p w14:paraId="21857145" w14:textId="6E9E8C13" w:rsidR="00432871" w:rsidRPr="00AF3A2E" w:rsidRDefault="00A36F4E" w:rsidP="00A36F4E">
      <w:pPr>
        <w:pStyle w:val="Captulo"/>
      </w:pPr>
      <w:bookmarkStart w:id="42" w:name="_Toc204855959"/>
      <w:bookmarkStart w:id="43" w:name="_Toc206069435"/>
      <w:r>
        <w:t>Especificación y analisis</w:t>
      </w:r>
      <w:bookmarkEnd w:id="42"/>
      <w:bookmarkEnd w:id="43"/>
    </w:p>
    <w:p w14:paraId="1B8DFAD0" w14:textId="74CF9CF5" w:rsidR="006117A6" w:rsidRDefault="006117A6" w:rsidP="006117A6">
      <w:pPr>
        <w:pStyle w:val="Ttulo2"/>
      </w:pPr>
      <w:bookmarkStart w:id="44" w:name="_Toc204855960"/>
      <w:bookmarkStart w:id="45" w:name="_Toc206069436"/>
      <w:r>
        <w:t>Gestión de riesgos</w:t>
      </w:r>
      <w:bookmarkEnd w:id="44"/>
      <w:bookmarkEnd w:id="45"/>
    </w:p>
    <w:p w14:paraId="3F535060" w14:textId="09ABBD81" w:rsidR="006117A6" w:rsidRDefault="006117A6" w:rsidP="006117A6">
      <w:r w:rsidRPr="006117A6">
        <w:t xml:space="preserve">El propósito de </w:t>
      </w:r>
      <w:r>
        <w:t>un análisis de riesgos</w:t>
      </w:r>
      <w:r w:rsidRPr="006117A6">
        <w:t xml:space="preserve"> es identificar, clasificar y mitigar los riesgos asociados al desarrollo e implementación de una aplicación centrada en la gestión </w:t>
      </w:r>
      <w:r>
        <w:t xml:space="preserve">de </w:t>
      </w:r>
      <w:r w:rsidRPr="006117A6">
        <w:t>Trabajos de Fin de Grado (TFG). Esta herramienta maneja datos sensibles, opera en un entorno multiusuario y debe integrarse con procesos institucionales, lo que introduce múltiples desafíos</w:t>
      </w:r>
      <w:r>
        <w:t>.</w:t>
      </w:r>
    </w:p>
    <w:p w14:paraId="1C8F454E" w14:textId="77777777" w:rsidR="006117A6" w:rsidRDefault="006117A6" w:rsidP="006117A6"/>
    <w:p w14:paraId="4221DEF7" w14:textId="4DDF328D" w:rsidR="006117A6" w:rsidRDefault="006117A6" w:rsidP="006117A6">
      <w:pPr>
        <w:rPr>
          <w:b/>
          <w:bCs/>
        </w:rPr>
      </w:pPr>
      <w:r>
        <w:rPr>
          <w:b/>
          <w:bCs/>
        </w:rPr>
        <w:t>Riesgos de la seguridad de la información</w:t>
      </w:r>
    </w:p>
    <w:p w14:paraId="267F3615" w14:textId="0A780102" w:rsidR="006117A6" w:rsidRDefault="006117A6" w:rsidP="006117A6">
      <w:r w:rsidRPr="006117A6">
        <w:t>Uno de los riesgos más importantes en este tipo de sistemas es la seguridad de los datos personales y académicos. La aplicación trata con información sensible, como nombres, correos institucionales, roles académicos y la asignación de Trabajos de Fin de Grado.</w:t>
      </w:r>
    </w:p>
    <w:p w14:paraId="6FB60166" w14:textId="77777777" w:rsidR="006117A6" w:rsidRPr="006117A6" w:rsidRDefault="006117A6" w:rsidP="006117A6"/>
    <w:tbl>
      <w:tblPr>
        <w:tblStyle w:val="Tablaconcuadrcula"/>
        <w:tblW w:w="8899" w:type="dxa"/>
        <w:tblLook w:val="04A0" w:firstRow="1" w:lastRow="0" w:firstColumn="1" w:lastColumn="0" w:noHBand="0" w:noVBand="1"/>
      </w:tblPr>
      <w:tblGrid>
        <w:gridCol w:w="2373"/>
        <w:gridCol w:w="2076"/>
        <w:gridCol w:w="2225"/>
        <w:gridCol w:w="2225"/>
      </w:tblGrid>
      <w:tr w:rsidR="006117A6" w14:paraId="58C187BD" w14:textId="77777777" w:rsidTr="006117A6">
        <w:trPr>
          <w:trHeight w:val="314"/>
        </w:trPr>
        <w:tc>
          <w:tcPr>
            <w:tcW w:w="2373" w:type="dxa"/>
            <w:vAlign w:val="center"/>
          </w:tcPr>
          <w:p w14:paraId="796CD686" w14:textId="20DA6181" w:rsidR="006117A6" w:rsidRDefault="006117A6" w:rsidP="006117A6">
            <w:r>
              <w:rPr>
                <w:b/>
                <w:bCs/>
              </w:rPr>
              <w:t>Riesgo</w:t>
            </w:r>
          </w:p>
        </w:tc>
        <w:tc>
          <w:tcPr>
            <w:tcW w:w="2076" w:type="dxa"/>
            <w:vAlign w:val="center"/>
          </w:tcPr>
          <w:p w14:paraId="5F6ECE62" w14:textId="74DB5E8D" w:rsidR="006117A6" w:rsidRDefault="006117A6" w:rsidP="006117A6">
            <w:r>
              <w:rPr>
                <w:b/>
                <w:bCs/>
              </w:rPr>
              <w:t>Descripción</w:t>
            </w:r>
          </w:p>
        </w:tc>
        <w:tc>
          <w:tcPr>
            <w:tcW w:w="2225" w:type="dxa"/>
            <w:vAlign w:val="center"/>
          </w:tcPr>
          <w:p w14:paraId="38F0819C" w14:textId="1EC730C3" w:rsidR="006117A6" w:rsidRDefault="006117A6" w:rsidP="006117A6">
            <w:r>
              <w:rPr>
                <w:b/>
                <w:bCs/>
              </w:rPr>
              <w:t>Impacto</w:t>
            </w:r>
          </w:p>
        </w:tc>
        <w:tc>
          <w:tcPr>
            <w:tcW w:w="2225" w:type="dxa"/>
            <w:vAlign w:val="center"/>
          </w:tcPr>
          <w:p w14:paraId="7DA908BF" w14:textId="5AA66980" w:rsidR="006117A6" w:rsidRDefault="006117A6" w:rsidP="006117A6">
            <w:r>
              <w:rPr>
                <w:b/>
                <w:bCs/>
              </w:rPr>
              <w:t>Mitigación</w:t>
            </w:r>
          </w:p>
        </w:tc>
      </w:tr>
      <w:tr w:rsidR="006117A6" w14:paraId="3F28BCFB" w14:textId="77777777" w:rsidTr="006117A6">
        <w:trPr>
          <w:trHeight w:val="1558"/>
        </w:trPr>
        <w:tc>
          <w:tcPr>
            <w:tcW w:w="2373" w:type="dxa"/>
            <w:vAlign w:val="center"/>
          </w:tcPr>
          <w:p w14:paraId="13813D59" w14:textId="3D2A4A56" w:rsidR="006117A6" w:rsidRDefault="006117A6" w:rsidP="006117A6">
            <w:r>
              <w:t>Acceso no autorizado</w:t>
            </w:r>
          </w:p>
        </w:tc>
        <w:tc>
          <w:tcPr>
            <w:tcW w:w="2076" w:type="dxa"/>
            <w:vAlign w:val="center"/>
          </w:tcPr>
          <w:p w14:paraId="601B3115" w14:textId="1A72A23B" w:rsidR="006117A6" w:rsidRDefault="006117A6" w:rsidP="006117A6">
            <w:r>
              <w:t>Usuarios sin permisos acceden a datos sensibles (TFGs, notas, perfiles)</w:t>
            </w:r>
          </w:p>
        </w:tc>
        <w:tc>
          <w:tcPr>
            <w:tcW w:w="2225" w:type="dxa"/>
            <w:vAlign w:val="center"/>
          </w:tcPr>
          <w:p w14:paraId="0E36E3D9" w14:textId="3AC674DF" w:rsidR="006117A6" w:rsidRDefault="006117A6" w:rsidP="006117A6">
            <w:r>
              <w:t>Alto</w:t>
            </w:r>
          </w:p>
        </w:tc>
        <w:tc>
          <w:tcPr>
            <w:tcW w:w="2225" w:type="dxa"/>
            <w:vAlign w:val="center"/>
          </w:tcPr>
          <w:p w14:paraId="6ACFC0EA" w14:textId="6A7E54C5" w:rsidR="006117A6" w:rsidRDefault="006117A6" w:rsidP="006117A6">
            <w:r>
              <w:t>Implementar autenticación por rol, tokens de acceso y cifrado de credenciales</w:t>
            </w:r>
          </w:p>
        </w:tc>
      </w:tr>
      <w:tr w:rsidR="006117A6" w14:paraId="634392A0" w14:textId="77777777" w:rsidTr="006117A6">
        <w:trPr>
          <w:trHeight w:val="1244"/>
        </w:trPr>
        <w:tc>
          <w:tcPr>
            <w:tcW w:w="2373" w:type="dxa"/>
            <w:vAlign w:val="center"/>
          </w:tcPr>
          <w:p w14:paraId="18E6B949" w14:textId="0B86E788" w:rsidR="006117A6" w:rsidRDefault="006117A6" w:rsidP="006117A6">
            <w:r>
              <w:t>Inyección SQL / XSS</w:t>
            </w:r>
          </w:p>
        </w:tc>
        <w:tc>
          <w:tcPr>
            <w:tcW w:w="2076" w:type="dxa"/>
            <w:vAlign w:val="center"/>
          </w:tcPr>
          <w:p w14:paraId="665EDFA9" w14:textId="516CF757" w:rsidR="006117A6" w:rsidRDefault="006117A6" w:rsidP="006117A6">
            <w:r>
              <w:t>Uso de formularios para ejecutar código malicioso</w:t>
            </w:r>
          </w:p>
        </w:tc>
        <w:tc>
          <w:tcPr>
            <w:tcW w:w="2225" w:type="dxa"/>
            <w:vAlign w:val="center"/>
          </w:tcPr>
          <w:p w14:paraId="60B754CC" w14:textId="5C59A184" w:rsidR="006117A6" w:rsidRDefault="006117A6" w:rsidP="006117A6">
            <w:r>
              <w:t>Alto</w:t>
            </w:r>
          </w:p>
        </w:tc>
        <w:tc>
          <w:tcPr>
            <w:tcW w:w="2225" w:type="dxa"/>
            <w:vAlign w:val="center"/>
          </w:tcPr>
          <w:p w14:paraId="743D005B" w14:textId="04147336" w:rsidR="006117A6" w:rsidRDefault="006117A6" w:rsidP="006117A6">
            <w:r>
              <w:t>Mediante el uso de un ORM como Entity Framework para sanitizar datos</w:t>
            </w:r>
          </w:p>
        </w:tc>
      </w:tr>
      <w:tr w:rsidR="006117A6" w14:paraId="275C202C" w14:textId="77777777" w:rsidTr="006117A6">
        <w:trPr>
          <w:trHeight w:val="1255"/>
        </w:trPr>
        <w:tc>
          <w:tcPr>
            <w:tcW w:w="2373" w:type="dxa"/>
            <w:vAlign w:val="center"/>
          </w:tcPr>
          <w:p w14:paraId="325CEFCC" w14:textId="1C8113E7" w:rsidR="006117A6" w:rsidRDefault="006117A6" w:rsidP="006117A6">
            <w:r>
              <w:lastRenderedPageBreak/>
              <w:t>Pérdida de datos</w:t>
            </w:r>
          </w:p>
        </w:tc>
        <w:tc>
          <w:tcPr>
            <w:tcW w:w="2076" w:type="dxa"/>
            <w:vAlign w:val="center"/>
          </w:tcPr>
          <w:p w14:paraId="32683FA0" w14:textId="1EE53C4B" w:rsidR="006117A6" w:rsidRDefault="006117A6" w:rsidP="006117A6">
            <w:r>
              <w:t>Caída del servidor o corrupción de la base de datos</w:t>
            </w:r>
          </w:p>
        </w:tc>
        <w:tc>
          <w:tcPr>
            <w:tcW w:w="2225" w:type="dxa"/>
            <w:vAlign w:val="center"/>
          </w:tcPr>
          <w:p w14:paraId="645DA0C9" w14:textId="5B46C5A3" w:rsidR="006117A6" w:rsidRDefault="006117A6" w:rsidP="006117A6">
            <w:r>
              <w:t>Muy alto</w:t>
            </w:r>
          </w:p>
        </w:tc>
        <w:tc>
          <w:tcPr>
            <w:tcW w:w="2225" w:type="dxa"/>
            <w:vAlign w:val="center"/>
          </w:tcPr>
          <w:p w14:paraId="76EE19AE" w14:textId="4518E77D" w:rsidR="006117A6" w:rsidRDefault="006117A6" w:rsidP="006117A6">
            <w:r>
              <w:t>Copias de seguridad automáticas y redundancia</w:t>
            </w:r>
          </w:p>
        </w:tc>
      </w:tr>
      <w:tr w:rsidR="006117A6" w14:paraId="48174ECC" w14:textId="77777777" w:rsidTr="006117A6">
        <w:trPr>
          <w:trHeight w:val="1558"/>
        </w:trPr>
        <w:tc>
          <w:tcPr>
            <w:tcW w:w="2373" w:type="dxa"/>
            <w:vAlign w:val="center"/>
          </w:tcPr>
          <w:p w14:paraId="144B0A7C" w14:textId="6775881D" w:rsidR="006117A6" w:rsidRDefault="006117A6" w:rsidP="006117A6">
            <w:r>
              <w:t>Exposición de datos personales</w:t>
            </w:r>
          </w:p>
        </w:tc>
        <w:tc>
          <w:tcPr>
            <w:tcW w:w="2076" w:type="dxa"/>
            <w:vAlign w:val="center"/>
          </w:tcPr>
          <w:p w14:paraId="1DDDEA00" w14:textId="22F3BB58" w:rsidR="006117A6" w:rsidRDefault="006117A6" w:rsidP="006117A6">
            <w:r>
              <w:t>Mal manejo de datos de alumnos y profesores</w:t>
            </w:r>
          </w:p>
        </w:tc>
        <w:tc>
          <w:tcPr>
            <w:tcW w:w="2225" w:type="dxa"/>
            <w:vAlign w:val="center"/>
          </w:tcPr>
          <w:p w14:paraId="6566C941" w14:textId="7B66EDA4" w:rsidR="006117A6" w:rsidRDefault="006117A6" w:rsidP="006117A6">
            <w:r>
              <w:t>Alto</w:t>
            </w:r>
          </w:p>
        </w:tc>
        <w:tc>
          <w:tcPr>
            <w:tcW w:w="2225" w:type="dxa"/>
            <w:vAlign w:val="center"/>
          </w:tcPr>
          <w:p w14:paraId="3343B8DA" w14:textId="1F7B8FC6" w:rsidR="006117A6" w:rsidRDefault="006117A6" w:rsidP="006117A6">
            <w:r>
              <w:t>Campos mínimos requeridos y acceso restringido</w:t>
            </w:r>
          </w:p>
        </w:tc>
      </w:tr>
    </w:tbl>
    <w:p w14:paraId="0AA9EB5F" w14:textId="4087BB87" w:rsidR="006117A6" w:rsidRDefault="00C55F41" w:rsidP="00C55F41">
      <w:pPr>
        <w:pStyle w:val="Descripcin"/>
        <w:rPr>
          <w:b/>
          <w:bCs/>
        </w:rPr>
      </w:pPr>
      <w:bookmarkStart w:id="46" w:name="_Toc205886188"/>
      <w:r>
        <w:t xml:space="preserve">Tabla </w:t>
      </w:r>
      <w:r>
        <w:fldChar w:fldCharType="begin"/>
      </w:r>
      <w:r>
        <w:instrText xml:space="preserve"> SEQ Tabla \* ARABIC </w:instrText>
      </w:r>
      <w:r>
        <w:fldChar w:fldCharType="separate"/>
      </w:r>
      <w:r w:rsidR="00301E94">
        <w:rPr>
          <w:noProof/>
        </w:rPr>
        <w:t>1</w:t>
      </w:r>
      <w:r>
        <w:fldChar w:fldCharType="end"/>
      </w:r>
      <w:r>
        <w:t>. Riesgos de la seguridad de la información</w:t>
      </w:r>
      <w:bookmarkEnd w:id="46"/>
    </w:p>
    <w:p w14:paraId="3EBA26FD" w14:textId="1CF8AA4C" w:rsidR="006117A6" w:rsidRDefault="006117A6" w:rsidP="006117A6">
      <w:pPr>
        <w:rPr>
          <w:b/>
          <w:bCs/>
        </w:rPr>
      </w:pPr>
      <w:r>
        <w:rPr>
          <w:b/>
          <w:bCs/>
        </w:rPr>
        <w:t>Riesgos técnicos</w:t>
      </w:r>
    </w:p>
    <w:p w14:paraId="1AFC2A79" w14:textId="64F34DA7" w:rsidR="006117A6" w:rsidRDefault="006117A6" w:rsidP="006117A6">
      <w:r w:rsidRPr="006117A6">
        <w:t>A nivel técnico, uno de los principales retos está en la complejidad del modelo de datos. La aplicación debe gestionar relaciones múltiples y cruzadas entre entidades como TFGs, estudiantes, profesores, líneas de investigación y departamentos. Si el modelo no está bien diseñado, pueden surgir problemas de integridad y eficiencia.</w:t>
      </w:r>
    </w:p>
    <w:p w14:paraId="47BA1F3C" w14:textId="77777777" w:rsidR="006117A6" w:rsidRPr="006117A6" w:rsidRDefault="006117A6" w:rsidP="006117A6"/>
    <w:tbl>
      <w:tblPr>
        <w:tblStyle w:val="Tablaconcuadrcula"/>
        <w:tblW w:w="0" w:type="auto"/>
        <w:tblLook w:val="04A0" w:firstRow="1" w:lastRow="0" w:firstColumn="1" w:lastColumn="0" w:noHBand="0" w:noVBand="1"/>
      </w:tblPr>
      <w:tblGrid>
        <w:gridCol w:w="2121"/>
        <w:gridCol w:w="2122"/>
        <w:gridCol w:w="2122"/>
        <w:gridCol w:w="2122"/>
      </w:tblGrid>
      <w:tr w:rsidR="006117A6" w14:paraId="68DAE09C" w14:textId="77777777" w:rsidTr="00304A7C">
        <w:tc>
          <w:tcPr>
            <w:tcW w:w="2121" w:type="dxa"/>
            <w:vAlign w:val="center"/>
          </w:tcPr>
          <w:p w14:paraId="598DE1B8" w14:textId="3434C9A3" w:rsidR="006117A6" w:rsidRDefault="006117A6" w:rsidP="006117A6">
            <w:pPr>
              <w:rPr>
                <w:b/>
                <w:bCs/>
              </w:rPr>
            </w:pPr>
            <w:r>
              <w:rPr>
                <w:b/>
                <w:bCs/>
              </w:rPr>
              <w:t>Riesgo</w:t>
            </w:r>
          </w:p>
        </w:tc>
        <w:tc>
          <w:tcPr>
            <w:tcW w:w="2122" w:type="dxa"/>
            <w:vAlign w:val="center"/>
          </w:tcPr>
          <w:p w14:paraId="331945EF" w14:textId="6828404A" w:rsidR="006117A6" w:rsidRDefault="006117A6" w:rsidP="006117A6">
            <w:pPr>
              <w:rPr>
                <w:b/>
                <w:bCs/>
              </w:rPr>
            </w:pPr>
            <w:r>
              <w:rPr>
                <w:b/>
                <w:bCs/>
              </w:rPr>
              <w:t>Descripción</w:t>
            </w:r>
          </w:p>
        </w:tc>
        <w:tc>
          <w:tcPr>
            <w:tcW w:w="2122" w:type="dxa"/>
            <w:vAlign w:val="center"/>
          </w:tcPr>
          <w:p w14:paraId="6B9C9F7D" w14:textId="6B373B0F" w:rsidR="006117A6" w:rsidRDefault="006117A6" w:rsidP="006117A6">
            <w:pPr>
              <w:rPr>
                <w:b/>
                <w:bCs/>
              </w:rPr>
            </w:pPr>
            <w:r>
              <w:rPr>
                <w:b/>
                <w:bCs/>
              </w:rPr>
              <w:t>Impacto</w:t>
            </w:r>
          </w:p>
        </w:tc>
        <w:tc>
          <w:tcPr>
            <w:tcW w:w="2122" w:type="dxa"/>
            <w:vAlign w:val="center"/>
          </w:tcPr>
          <w:p w14:paraId="729F6B0E" w14:textId="40E1A908" w:rsidR="006117A6" w:rsidRDefault="006117A6" w:rsidP="006117A6">
            <w:pPr>
              <w:rPr>
                <w:b/>
                <w:bCs/>
              </w:rPr>
            </w:pPr>
            <w:r>
              <w:rPr>
                <w:b/>
                <w:bCs/>
              </w:rPr>
              <w:t>Mitigación</w:t>
            </w:r>
          </w:p>
        </w:tc>
      </w:tr>
      <w:tr w:rsidR="006117A6" w14:paraId="731C6A72" w14:textId="77777777" w:rsidTr="00304A7C">
        <w:tc>
          <w:tcPr>
            <w:tcW w:w="2121" w:type="dxa"/>
            <w:vAlign w:val="center"/>
          </w:tcPr>
          <w:p w14:paraId="2FE7A97F" w14:textId="2C1E780A" w:rsidR="006117A6" w:rsidRDefault="006117A6" w:rsidP="006117A6">
            <w:pPr>
              <w:rPr>
                <w:b/>
                <w:bCs/>
              </w:rPr>
            </w:pPr>
            <w:r>
              <w:t>Complejidad de relaciones entre entidades</w:t>
            </w:r>
          </w:p>
        </w:tc>
        <w:tc>
          <w:tcPr>
            <w:tcW w:w="2122" w:type="dxa"/>
            <w:vAlign w:val="center"/>
          </w:tcPr>
          <w:p w14:paraId="655E4B65" w14:textId="27EFF332" w:rsidR="006117A6" w:rsidRDefault="006117A6" w:rsidP="006117A6">
            <w:pPr>
              <w:rPr>
                <w:b/>
                <w:bCs/>
              </w:rPr>
            </w:pPr>
            <w:r>
              <w:t>TFGs, alumnos, departamentos y profesores se relacionan de forma compleja</w:t>
            </w:r>
          </w:p>
        </w:tc>
        <w:tc>
          <w:tcPr>
            <w:tcW w:w="2122" w:type="dxa"/>
            <w:vAlign w:val="center"/>
          </w:tcPr>
          <w:p w14:paraId="6D7F4EDC" w14:textId="3B519DA8" w:rsidR="006117A6" w:rsidRDefault="006117A6" w:rsidP="006117A6">
            <w:pPr>
              <w:rPr>
                <w:b/>
                <w:bCs/>
              </w:rPr>
            </w:pPr>
            <w:r>
              <w:t>Medio</w:t>
            </w:r>
          </w:p>
        </w:tc>
        <w:tc>
          <w:tcPr>
            <w:tcW w:w="2122" w:type="dxa"/>
            <w:vAlign w:val="center"/>
          </w:tcPr>
          <w:p w14:paraId="480140B6" w14:textId="4519FD5D" w:rsidR="006117A6" w:rsidRDefault="006117A6" w:rsidP="006117A6">
            <w:pPr>
              <w:rPr>
                <w:b/>
                <w:bCs/>
              </w:rPr>
            </w:pPr>
            <w:r>
              <w:t>Modelado cuidadoso con diagramas ER y uso de claves foráneas</w:t>
            </w:r>
          </w:p>
        </w:tc>
      </w:tr>
      <w:tr w:rsidR="006117A6" w14:paraId="5123EE21" w14:textId="77777777" w:rsidTr="00304A7C">
        <w:tc>
          <w:tcPr>
            <w:tcW w:w="2121" w:type="dxa"/>
            <w:vAlign w:val="center"/>
          </w:tcPr>
          <w:p w14:paraId="242C7992" w14:textId="1119AFA1" w:rsidR="006117A6" w:rsidRDefault="006117A6" w:rsidP="006117A6">
            <w:pPr>
              <w:rPr>
                <w:b/>
                <w:bCs/>
              </w:rPr>
            </w:pPr>
            <w:r>
              <w:t>Fallos en la sincronización frontend-backend</w:t>
            </w:r>
          </w:p>
        </w:tc>
        <w:tc>
          <w:tcPr>
            <w:tcW w:w="2122" w:type="dxa"/>
            <w:vAlign w:val="center"/>
          </w:tcPr>
          <w:p w14:paraId="5940AE14" w14:textId="21737AF9" w:rsidR="006117A6" w:rsidRDefault="006117A6" w:rsidP="006117A6">
            <w:pPr>
              <w:rPr>
                <w:b/>
                <w:bCs/>
              </w:rPr>
            </w:pPr>
            <w:r>
              <w:t>Problemas de integración entre Angular y API .NET</w:t>
            </w:r>
          </w:p>
        </w:tc>
        <w:tc>
          <w:tcPr>
            <w:tcW w:w="2122" w:type="dxa"/>
            <w:vAlign w:val="center"/>
          </w:tcPr>
          <w:p w14:paraId="21631F84" w14:textId="664160DF" w:rsidR="006117A6" w:rsidRDefault="006117A6" w:rsidP="006117A6">
            <w:pPr>
              <w:rPr>
                <w:b/>
                <w:bCs/>
              </w:rPr>
            </w:pPr>
            <w:r>
              <w:t>Medio</w:t>
            </w:r>
          </w:p>
        </w:tc>
        <w:tc>
          <w:tcPr>
            <w:tcW w:w="2122" w:type="dxa"/>
            <w:vAlign w:val="center"/>
          </w:tcPr>
          <w:p w14:paraId="72BCD428" w14:textId="25988536" w:rsidR="006117A6" w:rsidRDefault="006117A6" w:rsidP="006117A6">
            <w:pPr>
              <w:rPr>
                <w:b/>
                <w:bCs/>
              </w:rPr>
            </w:pPr>
            <w:r>
              <w:t>Establecer comunicación usando objetos DTOs para asegurar la integridad</w:t>
            </w:r>
          </w:p>
        </w:tc>
      </w:tr>
      <w:tr w:rsidR="006117A6" w14:paraId="3FA2ADC8" w14:textId="77777777" w:rsidTr="00304A7C">
        <w:tc>
          <w:tcPr>
            <w:tcW w:w="2121" w:type="dxa"/>
            <w:vAlign w:val="center"/>
          </w:tcPr>
          <w:p w14:paraId="6A733B88" w14:textId="080BDC91" w:rsidR="006117A6" w:rsidRDefault="006117A6" w:rsidP="006117A6">
            <w:pPr>
              <w:rPr>
                <w:b/>
                <w:bCs/>
              </w:rPr>
            </w:pPr>
            <w:r>
              <w:t>Falta de escalabilidad</w:t>
            </w:r>
          </w:p>
        </w:tc>
        <w:tc>
          <w:tcPr>
            <w:tcW w:w="2122" w:type="dxa"/>
            <w:vAlign w:val="center"/>
          </w:tcPr>
          <w:p w14:paraId="61BFBE8D" w14:textId="4A195EF2" w:rsidR="006117A6" w:rsidRDefault="006117A6" w:rsidP="006117A6">
            <w:pPr>
              <w:rPr>
                <w:b/>
                <w:bCs/>
              </w:rPr>
            </w:pPr>
            <w:r>
              <w:t>Aumento de usuarios podría saturar la app</w:t>
            </w:r>
          </w:p>
        </w:tc>
        <w:tc>
          <w:tcPr>
            <w:tcW w:w="2122" w:type="dxa"/>
            <w:vAlign w:val="center"/>
          </w:tcPr>
          <w:p w14:paraId="13FE0184" w14:textId="4A5C5390" w:rsidR="006117A6" w:rsidRDefault="006117A6" w:rsidP="006117A6">
            <w:pPr>
              <w:rPr>
                <w:b/>
                <w:bCs/>
              </w:rPr>
            </w:pPr>
            <w:r>
              <w:t>Medio</w:t>
            </w:r>
          </w:p>
        </w:tc>
        <w:tc>
          <w:tcPr>
            <w:tcW w:w="2122" w:type="dxa"/>
            <w:vAlign w:val="center"/>
          </w:tcPr>
          <w:p w14:paraId="128CD3B6" w14:textId="491F898E" w:rsidR="006117A6" w:rsidRDefault="006117A6" w:rsidP="006117A6">
            <w:pPr>
              <w:rPr>
                <w:b/>
                <w:bCs/>
              </w:rPr>
            </w:pPr>
            <w:r>
              <w:t>Usar buenas prácticas y arquitectura modular</w:t>
            </w:r>
          </w:p>
        </w:tc>
      </w:tr>
    </w:tbl>
    <w:p w14:paraId="15E0943D" w14:textId="48C3297C" w:rsidR="00AF3A2E" w:rsidRDefault="00C55F41" w:rsidP="00C55F41">
      <w:pPr>
        <w:pStyle w:val="Descripcin"/>
        <w:rPr>
          <w:lang w:val="es-ES"/>
        </w:rPr>
      </w:pPr>
      <w:bookmarkStart w:id="47" w:name="_Toc205886189"/>
      <w:r>
        <w:t xml:space="preserve">Tabla </w:t>
      </w:r>
      <w:r>
        <w:fldChar w:fldCharType="begin"/>
      </w:r>
      <w:r>
        <w:instrText xml:space="preserve"> SEQ Tabla \* ARABIC </w:instrText>
      </w:r>
      <w:r>
        <w:fldChar w:fldCharType="separate"/>
      </w:r>
      <w:r w:rsidR="00301E94">
        <w:rPr>
          <w:noProof/>
        </w:rPr>
        <w:t>2</w:t>
      </w:r>
      <w:r>
        <w:fldChar w:fldCharType="end"/>
      </w:r>
      <w:r>
        <w:t>. Riesgos Técnicos</w:t>
      </w:r>
      <w:bookmarkEnd w:id="47"/>
    </w:p>
    <w:p w14:paraId="6E3206D9" w14:textId="77777777" w:rsidR="00C1053A" w:rsidRDefault="00C1053A">
      <w:pPr>
        <w:jc w:val="left"/>
        <w:rPr>
          <w:b/>
          <w:bCs/>
        </w:rPr>
      </w:pPr>
      <w:r>
        <w:rPr>
          <w:b/>
          <w:bCs/>
        </w:rPr>
        <w:br w:type="page"/>
      </w:r>
    </w:p>
    <w:p w14:paraId="2C38480B" w14:textId="729F8EB1" w:rsidR="00AF3A2E" w:rsidRDefault="006117A6" w:rsidP="00C72FAE">
      <w:pPr>
        <w:rPr>
          <w:b/>
          <w:bCs/>
        </w:rPr>
      </w:pPr>
      <w:r w:rsidRPr="006117A6">
        <w:rPr>
          <w:b/>
          <w:bCs/>
        </w:rPr>
        <w:lastRenderedPageBreak/>
        <w:t>Riesgos de gestión y planificación</w:t>
      </w:r>
    </w:p>
    <w:p w14:paraId="09FB3CCA" w14:textId="47F17084" w:rsidR="006117A6" w:rsidRDefault="006117A6" w:rsidP="00C72FAE">
      <w:r w:rsidRPr="006117A6">
        <w:t>Como en cualquier proyecto de desarrollo, existe el riesgo de subestimar los tiempos necesarios para cada tarea. Una mala planificación puede llevar a retrasos importantes. También es posible que, durante el desarrollo, los requisitos del sistema cambien por decisiones del cliente o descubrimientos funcionales.</w:t>
      </w:r>
    </w:p>
    <w:p w14:paraId="5475E52A" w14:textId="77777777" w:rsidR="006117A6" w:rsidRPr="006117A6" w:rsidRDefault="006117A6" w:rsidP="00C72FAE"/>
    <w:tbl>
      <w:tblPr>
        <w:tblStyle w:val="Tablaconcuadrcula"/>
        <w:tblW w:w="0" w:type="auto"/>
        <w:tblLook w:val="04A0" w:firstRow="1" w:lastRow="0" w:firstColumn="1" w:lastColumn="0" w:noHBand="0" w:noVBand="1"/>
      </w:tblPr>
      <w:tblGrid>
        <w:gridCol w:w="2121"/>
        <w:gridCol w:w="2122"/>
        <w:gridCol w:w="2122"/>
        <w:gridCol w:w="2122"/>
      </w:tblGrid>
      <w:tr w:rsidR="006117A6" w14:paraId="4624D620" w14:textId="77777777" w:rsidTr="00304A7C">
        <w:tc>
          <w:tcPr>
            <w:tcW w:w="2121" w:type="dxa"/>
            <w:vAlign w:val="center"/>
          </w:tcPr>
          <w:p w14:paraId="0DB3B705" w14:textId="5B2770BE" w:rsidR="006117A6" w:rsidRDefault="006117A6" w:rsidP="006117A6">
            <w:pPr>
              <w:rPr>
                <w:b/>
                <w:bCs/>
                <w:lang w:val="es-ES"/>
              </w:rPr>
            </w:pPr>
            <w:r>
              <w:rPr>
                <w:b/>
                <w:bCs/>
              </w:rPr>
              <w:t>Riesgo</w:t>
            </w:r>
          </w:p>
        </w:tc>
        <w:tc>
          <w:tcPr>
            <w:tcW w:w="2122" w:type="dxa"/>
            <w:vAlign w:val="center"/>
          </w:tcPr>
          <w:p w14:paraId="42810123" w14:textId="131D03FD" w:rsidR="006117A6" w:rsidRDefault="006117A6" w:rsidP="006117A6">
            <w:pPr>
              <w:rPr>
                <w:b/>
                <w:bCs/>
                <w:lang w:val="es-ES"/>
              </w:rPr>
            </w:pPr>
            <w:r>
              <w:rPr>
                <w:b/>
                <w:bCs/>
              </w:rPr>
              <w:t>Descripción</w:t>
            </w:r>
          </w:p>
        </w:tc>
        <w:tc>
          <w:tcPr>
            <w:tcW w:w="2122" w:type="dxa"/>
            <w:vAlign w:val="center"/>
          </w:tcPr>
          <w:p w14:paraId="6A157464" w14:textId="5B2EC804" w:rsidR="006117A6" w:rsidRDefault="006117A6" w:rsidP="006117A6">
            <w:pPr>
              <w:rPr>
                <w:b/>
                <w:bCs/>
                <w:lang w:val="es-ES"/>
              </w:rPr>
            </w:pPr>
            <w:r>
              <w:rPr>
                <w:b/>
                <w:bCs/>
              </w:rPr>
              <w:t>Impacto</w:t>
            </w:r>
          </w:p>
        </w:tc>
        <w:tc>
          <w:tcPr>
            <w:tcW w:w="2122" w:type="dxa"/>
            <w:vAlign w:val="center"/>
          </w:tcPr>
          <w:p w14:paraId="541F0C39" w14:textId="2CBC29C1" w:rsidR="006117A6" w:rsidRDefault="006117A6" w:rsidP="006117A6">
            <w:pPr>
              <w:rPr>
                <w:b/>
                <w:bCs/>
                <w:lang w:val="es-ES"/>
              </w:rPr>
            </w:pPr>
            <w:r>
              <w:rPr>
                <w:b/>
                <w:bCs/>
              </w:rPr>
              <w:t>Mitigación</w:t>
            </w:r>
          </w:p>
        </w:tc>
      </w:tr>
      <w:tr w:rsidR="006117A6" w14:paraId="28FC4BAC" w14:textId="77777777" w:rsidTr="00304A7C">
        <w:tc>
          <w:tcPr>
            <w:tcW w:w="2121" w:type="dxa"/>
            <w:vAlign w:val="center"/>
          </w:tcPr>
          <w:p w14:paraId="0E37674A" w14:textId="499AA4F5" w:rsidR="006117A6" w:rsidRDefault="006117A6" w:rsidP="006117A6">
            <w:pPr>
              <w:rPr>
                <w:b/>
                <w:bCs/>
                <w:lang w:val="es-ES"/>
              </w:rPr>
            </w:pPr>
            <w:r>
              <w:t>Subestimación de tiempos</w:t>
            </w:r>
          </w:p>
        </w:tc>
        <w:tc>
          <w:tcPr>
            <w:tcW w:w="2122" w:type="dxa"/>
            <w:vAlign w:val="center"/>
          </w:tcPr>
          <w:p w14:paraId="7E82374E" w14:textId="4CB72EA8" w:rsidR="006117A6" w:rsidRDefault="006117A6" w:rsidP="006117A6">
            <w:pPr>
              <w:rPr>
                <w:b/>
                <w:bCs/>
                <w:lang w:val="es-ES"/>
              </w:rPr>
            </w:pPr>
            <w:r>
              <w:t>Tareas de desarrollo más largas de lo previsto</w:t>
            </w:r>
          </w:p>
        </w:tc>
        <w:tc>
          <w:tcPr>
            <w:tcW w:w="2122" w:type="dxa"/>
            <w:vAlign w:val="center"/>
          </w:tcPr>
          <w:p w14:paraId="649098BB" w14:textId="2A85D333" w:rsidR="006117A6" w:rsidRDefault="006117A6" w:rsidP="006117A6">
            <w:pPr>
              <w:rPr>
                <w:b/>
                <w:bCs/>
                <w:lang w:val="es-ES"/>
              </w:rPr>
            </w:pPr>
            <w:r>
              <w:t>Medio</w:t>
            </w:r>
          </w:p>
        </w:tc>
        <w:tc>
          <w:tcPr>
            <w:tcW w:w="2122" w:type="dxa"/>
            <w:vAlign w:val="center"/>
          </w:tcPr>
          <w:p w14:paraId="1A401F45" w14:textId="6B042224" w:rsidR="006117A6" w:rsidRDefault="006117A6" w:rsidP="006117A6">
            <w:pPr>
              <w:rPr>
                <w:b/>
                <w:bCs/>
                <w:lang w:val="es-ES"/>
              </w:rPr>
            </w:pPr>
            <w:r>
              <w:t>Planificación ágil (sprints), revisión frecuente de avances</w:t>
            </w:r>
          </w:p>
        </w:tc>
      </w:tr>
      <w:tr w:rsidR="006117A6" w14:paraId="055F4A08" w14:textId="77777777" w:rsidTr="00304A7C">
        <w:tc>
          <w:tcPr>
            <w:tcW w:w="2121" w:type="dxa"/>
            <w:vAlign w:val="center"/>
          </w:tcPr>
          <w:p w14:paraId="71EFC266" w14:textId="189EBE62" w:rsidR="006117A6" w:rsidRDefault="006117A6" w:rsidP="006117A6">
            <w:pPr>
              <w:rPr>
                <w:b/>
                <w:bCs/>
                <w:lang w:val="es-ES"/>
              </w:rPr>
            </w:pPr>
            <w:r>
              <w:t>Cambios en los requisitos</w:t>
            </w:r>
          </w:p>
        </w:tc>
        <w:tc>
          <w:tcPr>
            <w:tcW w:w="2122" w:type="dxa"/>
            <w:vAlign w:val="center"/>
          </w:tcPr>
          <w:p w14:paraId="1601B6BF" w14:textId="1CFA8075" w:rsidR="006117A6" w:rsidRDefault="006117A6" w:rsidP="006117A6">
            <w:pPr>
              <w:rPr>
                <w:b/>
                <w:bCs/>
                <w:lang w:val="es-ES"/>
              </w:rPr>
            </w:pPr>
            <w:r>
              <w:t>Los usuarios finales cambian su opinión sobre cómo debe funcionar la app</w:t>
            </w:r>
          </w:p>
        </w:tc>
        <w:tc>
          <w:tcPr>
            <w:tcW w:w="2122" w:type="dxa"/>
            <w:vAlign w:val="center"/>
          </w:tcPr>
          <w:p w14:paraId="5ACC823F" w14:textId="511ECD96" w:rsidR="006117A6" w:rsidRDefault="006117A6" w:rsidP="006117A6">
            <w:pPr>
              <w:rPr>
                <w:b/>
                <w:bCs/>
                <w:lang w:val="es-ES"/>
              </w:rPr>
            </w:pPr>
            <w:r>
              <w:t>Medio</w:t>
            </w:r>
          </w:p>
        </w:tc>
        <w:tc>
          <w:tcPr>
            <w:tcW w:w="2122" w:type="dxa"/>
            <w:vAlign w:val="center"/>
          </w:tcPr>
          <w:p w14:paraId="72AD81F3" w14:textId="25C1DF77" w:rsidR="006117A6" w:rsidRDefault="006117A6" w:rsidP="006117A6">
            <w:pPr>
              <w:rPr>
                <w:b/>
                <w:bCs/>
                <w:lang w:val="es-ES"/>
              </w:rPr>
            </w:pPr>
            <w:r>
              <w:t>Reuniones regulares de revisión, diseño modular para adaptabilidad</w:t>
            </w:r>
          </w:p>
        </w:tc>
      </w:tr>
      <w:tr w:rsidR="006117A6" w14:paraId="43DF3037" w14:textId="77777777" w:rsidTr="00304A7C">
        <w:tc>
          <w:tcPr>
            <w:tcW w:w="2121" w:type="dxa"/>
            <w:vAlign w:val="center"/>
          </w:tcPr>
          <w:p w14:paraId="33A7C709" w14:textId="19A6A842" w:rsidR="006117A6" w:rsidRDefault="006117A6" w:rsidP="006117A6">
            <w:pPr>
              <w:rPr>
                <w:b/>
                <w:bCs/>
                <w:lang w:val="es-ES"/>
              </w:rPr>
            </w:pPr>
            <w:r>
              <w:t>Dependencia de datos de terceros</w:t>
            </w:r>
          </w:p>
        </w:tc>
        <w:tc>
          <w:tcPr>
            <w:tcW w:w="2122" w:type="dxa"/>
            <w:vAlign w:val="center"/>
          </w:tcPr>
          <w:p w14:paraId="468B6B9A" w14:textId="29919F27" w:rsidR="006117A6" w:rsidRDefault="006117A6" w:rsidP="006117A6">
            <w:pPr>
              <w:rPr>
                <w:b/>
                <w:bCs/>
                <w:lang w:val="es-ES"/>
              </w:rPr>
            </w:pPr>
            <w:r>
              <w:t>Problemas al importar datos desde CSV o sistemas externos</w:t>
            </w:r>
          </w:p>
        </w:tc>
        <w:tc>
          <w:tcPr>
            <w:tcW w:w="2122" w:type="dxa"/>
            <w:vAlign w:val="center"/>
          </w:tcPr>
          <w:p w14:paraId="6DABC9C9" w14:textId="52937754" w:rsidR="006117A6" w:rsidRDefault="006117A6" w:rsidP="006117A6">
            <w:pPr>
              <w:rPr>
                <w:b/>
                <w:bCs/>
                <w:lang w:val="es-ES"/>
              </w:rPr>
            </w:pPr>
            <w:r>
              <w:t>Alto</w:t>
            </w:r>
          </w:p>
        </w:tc>
        <w:tc>
          <w:tcPr>
            <w:tcW w:w="2122" w:type="dxa"/>
            <w:vAlign w:val="center"/>
          </w:tcPr>
          <w:p w14:paraId="726911DD" w14:textId="7E55BB63" w:rsidR="006117A6" w:rsidRDefault="006117A6" w:rsidP="006117A6">
            <w:pPr>
              <w:rPr>
                <w:b/>
                <w:bCs/>
                <w:lang w:val="es-ES"/>
              </w:rPr>
            </w:pPr>
            <w:r>
              <w:t>Validación previa de datos, limpieza automatizada de entradas</w:t>
            </w:r>
          </w:p>
        </w:tc>
      </w:tr>
    </w:tbl>
    <w:p w14:paraId="2BB79D29" w14:textId="22130040" w:rsidR="00301E94" w:rsidRDefault="00301E94" w:rsidP="00301E94">
      <w:pPr>
        <w:pStyle w:val="Descripcin"/>
        <w:rPr>
          <w:b/>
          <w:bCs/>
          <w:lang w:val="es-ES"/>
        </w:rPr>
      </w:pPr>
      <w:bookmarkStart w:id="48" w:name="_Toc205886190"/>
      <w:r>
        <w:t xml:space="preserve">Tabla </w:t>
      </w:r>
      <w:r>
        <w:fldChar w:fldCharType="begin"/>
      </w:r>
      <w:r>
        <w:instrText xml:space="preserve"> SEQ Tabla \* ARABIC </w:instrText>
      </w:r>
      <w:r>
        <w:fldChar w:fldCharType="separate"/>
      </w:r>
      <w:r>
        <w:rPr>
          <w:noProof/>
        </w:rPr>
        <w:t>3</w:t>
      </w:r>
      <w:r>
        <w:fldChar w:fldCharType="end"/>
      </w:r>
      <w:r>
        <w:t>. Riesgos de gestión y planificación</w:t>
      </w:r>
      <w:bookmarkEnd w:id="48"/>
    </w:p>
    <w:p w14:paraId="4FE4F4F7" w14:textId="39AFE381" w:rsidR="006117A6" w:rsidRDefault="006117A6" w:rsidP="006117A6">
      <w:pPr>
        <w:jc w:val="left"/>
        <w:rPr>
          <w:b/>
          <w:bCs/>
          <w:lang w:val="es-ES"/>
        </w:rPr>
      </w:pPr>
      <w:r w:rsidRPr="006117A6">
        <w:rPr>
          <w:b/>
          <w:bCs/>
          <w:lang w:val="es-ES"/>
        </w:rPr>
        <w:t>Riesgos organizativos y de adopción</w:t>
      </w:r>
    </w:p>
    <w:p w14:paraId="0657008A" w14:textId="4445DC66" w:rsidR="006117A6" w:rsidRDefault="006117A6" w:rsidP="006117A6">
      <w:pPr>
        <w:jc w:val="left"/>
      </w:pPr>
      <w:r w:rsidRPr="006117A6">
        <w:t>Aunque el sistema funcione correctamente, puede haber resistencia al cambio por parte del profesorado o personal administrativo. La falta de formación o el rechazo a abandonar métodos tradicionales (como hojas de cálculo o gestión por correo) puede obstaculizar la adopción de la herramienta.</w:t>
      </w:r>
    </w:p>
    <w:p w14:paraId="1ED30F5A" w14:textId="77777777" w:rsidR="006117A6" w:rsidRPr="006117A6" w:rsidRDefault="006117A6" w:rsidP="006117A6">
      <w:pPr>
        <w:jc w:val="left"/>
        <w:rPr>
          <w:lang w:val="es-ES"/>
        </w:rPr>
      </w:pPr>
    </w:p>
    <w:tbl>
      <w:tblPr>
        <w:tblStyle w:val="Tablaconcuadrcula"/>
        <w:tblW w:w="0" w:type="auto"/>
        <w:tblLook w:val="04A0" w:firstRow="1" w:lastRow="0" w:firstColumn="1" w:lastColumn="0" w:noHBand="0" w:noVBand="1"/>
      </w:tblPr>
      <w:tblGrid>
        <w:gridCol w:w="2121"/>
        <w:gridCol w:w="2122"/>
        <w:gridCol w:w="2122"/>
        <w:gridCol w:w="2122"/>
      </w:tblGrid>
      <w:tr w:rsidR="006117A6" w14:paraId="29B1B137" w14:textId="77777777" w:rsidTr="00304A7C">
        <w:tc>
          <w:tcPr>
            <w:tcW w:w="2121" w:type="dxa"/>
            <w:vAlign w:val="center"/>
          </w:tcPr>
          <w:p w14:paraId="6277351D" w14:textId="6F78DEBA" w:rsidR="006117A6" w:rsidRDefault="006117A6" w:rsidP="006117A6">
            <w:pPr>
              <w:rPr>
                <w:b/>
                <w:bCs/>
              </w:rPr>
            </w:pPr>
            <w:r>
              <w:rPr>
                <w:b/>
                <w:bCs/>
              </w:rPr>
              <w:t>Riesgo</w:t>
            </w:r>
          </w:p>
        </w:tc>
        <w:tc>
          <w:tcPr>
            <w:tcW w:w="2122" w:type="dxa"/>
            <w:vAlign w:val="center"/>
          </w:tcPr>
          <w:p w14:paraId="123D8CC7" w14:textId="0B057CB6" w:rsidR="006117A6" w:rsidRDefault="006117A6" w:rsidP="006117A6">
            <w:pPr>
              <w:rPr>
                <w:b/>
                <w:bCs/>
              </w:rPr>
            </w:pPr>
            <w:r>
              <w:rPr>
                <w:b/>
                <w:bCs/>
              </w:rPr>
              <w:t>Descripción</w:t>
            </w:r>
          </w:p>
        </w:tc>
        <w:tc>
          <w:tcPr>
            <w:tcW w:w="2122" w:type="dxa"/>
            <w:vAlign w:val="center"/>
          </w:tcPr>
          <w:p w14:paraId="5E4E6FB4" w14:textId="6C8DFE66" w:rsidR="006117A6" w:rsidRDefault="006117A6" w:rsidP="006117A6">
            <w:pPr>
              <w:rPr>
                <w:b/>
                <w:bCs/>
              </w:rPr>
            </w:pPr>
            <w:r>
              <w:rPr>
                <w:b/>
                <w:bCs/>
              </w:rPr>
              <w:t>Impacto</w:t>
            </w:r>
          </w:p>
        </w:tc>
        <w:tc>
          <w:tcPr>
            <w:tcW w:w="2122" w:type="dxa"/>
            <w:vAlign w:val="center"/>
          </w:tcPr>
          <w:p w14:paraId="02203C30" w14:textId="1E65764F" w:rsidR="006117A6" w:rsidRDefault="006117A6" w:rsidP="006117A6">
            <w:pPr>
              <w:rPr>
                <w:b/>
                <w:bCs/>
              </w:rPr>
            </w:pPr>
            <w:r>
              <w:rPr>
                <w:b/>
                <w:bCs/>
              </w:rPr>
              <w:t>Mitigación</w:t>
            </w:r>
          </w:p>
        </w:tc>
      </w:tr>
      <w:tr w:rsidR="006117A6" w14:paraId="33F1CF83" w14:textId="77777777" w:rsidTr="00304A7C">
        <w:tc>
          <w:tcPr>
            <w:tcW w:w="2121" w:type="dxa"/>
            <w:vAlign w:val="center"/>
          </w:tcPr>
          <w:p w14:paraId="20E8522B" w14:textId="357873DD" w:rsidR="006117A6" w:rsidRDefault="006117A6" w:rsidP="006117A6">
            <w:pPr>
              <w:rPr>
                <w:b/>
                <w:bCs/>
              </w:rPr>
            </w:pPr>
            <w:r>
              <w:t>Resistencia al cambio</w:t>
            </w:r>
          </w:p>
        </w:tc>
        <w:tc>
          <w:tcPr>
            <w:tcW w:w="2122" w:type="dxa"/>
            <w:vAlign w:val="center"/>
          </w:tcPr>
          <w:p w14:paraId="0BA4F52B" w14:textId="6901C3D8" w:rsidR="006117A6" w:rsidRDefault="006117A6" w:rsidP="006117A6">
            <w:pPr>
              <w:rPr>
                <w:b/>
                <w:bCs/>
              </w:rPr>
            </w:pPr>
            <w:r>
              <w:t>Profesores o administrativos rehúsan usar la plataforma</w:t>
            </w:r>
          </w:p>
        </w:tc>
        <w:tc>
          <w:tcPr>
            <w:tcW w:w="2122" w:type="dxa"/>
            <w:vAlign w:val="center"/>
          </w:tcPr>
          <w:p w14:paraId="525E3947" w14:textId="03C31827" w:rsidR="006117A6" w:rsidRDefault="006117A6" w:rsidP="006117A6">
            <w:pPr>
              <w:rPr>
                <w:b/>
                <w:bCs/>
              </w:rPr>
            </w:pPr>
            <w:r>
              <w:t>Medio</w:t>
            </w:r>
          </w:p>
        </w:tc>
        <w:tc>
          <w:tcPr>
            <w:tcW w:w="2122" w:type="dxa"/>
            <w:vAlign w:val="center"/>
          </w:tcPr>
          <w:p w14:paraId="03C83DA7" w14:textId="6E824C1C" w:rsidR="006117A6" w:rsidRDefault="006117A6" w:rsidP="006117A6">
            <w:pPr>
              <w:rPr>
                <w:b/>
                <w:bCs/>
              </w:rPr>
            </w:pPr>
            <w:r>
              <w:t>Formación básica, interfaz amigable y documentación clara</w:t>
            </w:r>
          </w:p>
        </w:tc>
      </w:tr>
      <w:tr w:rsidR="006117A6" w14:paraId="4697F0C5" w14:textId="77777777" w:rsidTr="00304A7C">
        <w:tc>
          <w:tcPr>
            <w:tcW w:w="2121" w:type="dxa"/>
            <w:vAlign w:val="center"/>
          </w:tcPr>
          <w:p w14:paraId="5EB2B5FF" w14:textId="17AEB401" w:rsidR="006117A6" w:rsidRDefault="006117A6" w:rsidP="006117A6">
            <w:pPr>
              <w:rPr>
                <w:b/>
                <w:bCs/>
              </w:rPr>
            </w:pPr>
            <w:r>
              <w:t>Falta de formación</w:t>
            </w:r>
          </w:p>
        </w:tc>
        <w:tc>
          <w:tcPr>
            <w:tcW w:w="2122" w:type="dxa"/>
            <w:vAlign w:val="center"/>
          </w:tcPr>
          <w:p w14:paraId="08FCD693" w14:textId="243C3826" w:rsidR="006117A6" w:rsidRDefault="006117A6" w:rsidP="006117A6">
            <w:pPr>
              <w:rPr>
                <w:b/>
                <w:bCs/>
              </w:rPr>
            </w:pPr>
            <w:r>
              <w:t>Los usuarios no saben cómo usar correctamente el sistema</w:t>
            </w:r>
          </w:p>
        </w:tc>
        <w:tc>
          <w:tcPr>
            <w:tcW w:w="2122" w:type="dxa"/>
            <w:vAlign w:val="center"/>
          </w:tcPr>
          <w:p w14:paraId="66C07E32" w14:textId="3542BC9B" w:rsidR="006117A6" w:rsidRDefault="006117A6" w:rsidP="006117A6">
            <w:pPr>
              <w:rPr>
                <w:b/>
                <w:bCs/>
              </w:rPr>
            </w:pPr>
            <w:r>
              <w:t>Medio</w:t>
            </w:r>
          </w:p>
        </w:tc>
        <w:tc>
          <w:tcPr>
            <w:tcW w:w="2122" w:type="dxa"/>
            <w:vAlign w:val="center"/>
          </w:tcPr>
          <w:p w14:paraId="01B6383B" w14:textId="5C4A65FE" w:rsidR="006117A6" w:rsidRDefault="006117A6" w:rsidP="006117A6">
            <w:pPr>
              <w:rPr>
                <w:b/>
                <w:bCs/>
              </w:rPr>
            </w:pPr>
            <w:r>
              <w:t>Incluir un manual de usuario detallado y videotutoriales</w:t>
            </w:r>
          </w:p>
        </w:tc>
      </w:tr>
      <w:tr w:rsidR="006117A6" w14:paraId="6C64AAA6" w14:textId="77777777" w:rsidTr="00304A7C">
        <w:tc>
          <w:tcPr>
            <w:tcW w:w="2121" w:type="dxa"/>
            <w:vAlign w:val="center"/>
          </w:tcPr>
          <w:p w14:paraId="4DFC9E65" w14:textId="2D379964" w:rsidR="006117A6" w:rsidRDefault="006117A6" w:rsidP="006117A6">
            <w:pPr>
              <w:rPr>
                <w:b/>
                <w:bCs/>
              </w:rPr>
            </w:pPr>
            <w:r>
              <w:t>Incompatibilidad con sistemas existentes</w:t>
            </w:r>
          </w:p>
        </w:tc>
        <w:tc>
          <w:tcPr>
            <w:tcW w:w="2122" w:type="dxa"/>
            <w:vAlign w:val="center"/>
          </w:tcPr>
          <w:p w14:paraId="6F555797" w14:textId="49045C2E" w:rsidR="006117A6" w:rsidRDefault="006117A6" w:rsidP="006117A6">
            <w:pPr>
              <w:rPr>
                <w:b/>
                <w:bCs/>
              </w:rPr>
            </w:pPr>
            <w:r>
              <w:t>Falta de integración con bases de datos u otras herramientas institucionales</w:t>
            </w:r>
          </w:p>
        </w:tc>
        <w:tc>
          <w:tcPr>
            <w:tcW w:w="2122" w:type="dxa"/>
            <w:vAlign w:val="center"/>
          </w:tcPr>
          <w:p w14:paraId="380E1FF6" w14:textId="47513C28" w:rsidR="006117A6" w:rsidRDefault="006117A6" w:rsidP="006117A6">
            <w:pPr>
              <w:rPr>
                <w:b/>
                <w:bCs/>
              </w:rPr>
            </w:pPr>
            <w:r>
              <w:t>Alto</w:t>
            </w:r>
          </w:p>
        </w:tc>
        <w:tc>
          <w:tcPr>
            <w:tcW w:w="2122" w:type="dxa"/>
            <w:vAlign w:val="center"/>
          </w:tcPr>
          <w:p w14:paraId="10ECED9F" w14:textId="127DB682" w:rsidR="006117A6" w:rsidRDefault="006117A6" w:rsidP="006117A6">
            <w:pPr>
              <w:rPr>
                <w:b/>
                <w:bCs/>
              </w:rPr>
            </w:pPr>
            <w:r>
              <w:t>Uso de formatos estándar (CSV, JSON), diseño API-first para integraciones futuras</w:t>
            </w:r>
          </w:p>
        </w:tc>
      </w:tr>
    </w:tbl>
    <w:p w14:paraId="5A2188B4" w14:textId="4449738A" w:rsidR="00C72FAE" w:rsidRPr="006117A6" w:rsidRDefault="00301E94" w:rsidP="00301E94">
      <w:pPr>
        <w:pStyle w:val="Descripcin"/>
        <w:rPr>
          <w:b/>
          <w:bCs/>
        </w:rPr>
      </w:pPr>
      <w:bookmarkStart w:id="49" w:name="_Toc205886191"/>
      <w:r>
        <w:t xml:space="preserve">Tabla </w:t>
      </w:r>
      <w:r>
        <w:fldChar w:fldCharType="begin"/>
      </w:r>
      <w:r>
        <w:instrText xml:space="preserve"> SEQ Tabla \* ARABIC </w:instrText>
      </w:r>
      <w:r>
        <w:fldChar w:fldCharType="separate"/>
      </w:r>
      <w:r>
        <w:rPr>
          <w:noProof/>
        </w:rPr>
        <w:t>4</w:t>
      </w:r>
      <w:r>
        <w:fldChar w:fldCharType="end"/>
      </w:r>
      <w:r>
        <w:t>. Riesgos organizativos y de adopción</w:t>
      </w:r>
      <w:bookmarkEnd w:id="49"/>
    </w:p>
    <w:p w14:paraId="5ADB0B74" w14:textId="77777777" w:rsidR="00C72FAE" w:rsidRDefault="00C72FAE" w:rsidP="00C72FAE"/>
    <w:p w14:paraId="3646871F" w14:textId="0A14C4FA" w:rsidR="00C72FAE" w:rsidRDefault="006117A6" w:rsidP="00C72FAE">
      <w:pPr>
        <w:rPr>
          <w:b/>
          <w:bCs/>
        </w:rPr>
      </w:pPr>
      <w:r>
        <w:rPr>
          <w:b/>
          <w:bCs/>
        </w:rPr>
        <w:t>Riesgos legales</w:t>
      </w:r>
    </w:p>
    <w:p w14:paraId="0D0AC5F6" w14:textId="6430B284" w:rsidR="006117A6" w:rsidRDefault="006117A6" w:rsidP="00C72FAE">
      <w:r w:rsidRPr="006117A6">
        <w:t xml:space="preserve">La aplicación debe cumplir con la legislación vigente en protección de datos, especialmente con el Reglamento General de Protección de Datos (GDPR) y la Ley </w:t>
      </w:r>
      <w:r w:rsidRPr="006117A6">
        <w:lastRenderedPageBreak/>
        <w:t>Orgánica de Protección de Datos (LOPDGDD en España). Cualquier fallo en este aspecto, como almacenar datos personales sin consentimiento o no permitir su eliminación, puede tener consecuencias legales.</w:t>
      </w:r>
    </w:p>
    <w:p w14:paraId="1A2ED3B3" w14:textId="77777777" w:rsidR="006117A6" w:rsidRPr="006117A6" w:rsidRDefault="006117A6" w:rsidP="00C72FAE"/>
    <w:tbl>
      <w:tblPr>
        <w:tblStyle w:val="Tablaconcuadrcula"/>
        <w:tblW w:w="0" w:type="auto"/>
        <w:tblLook w:val="04A0" w:firstRow="1" w:lastRow="0" w:firstColumn="1" w:lastColumn="0" w:noHBand="0" w:noVBand="1"/>
      </w:tblPr>
      <w:tblGrid>
        <w:gridCol w:w="2121"/>
        <w:gridCol w:w="2122"/>
        <w:gridCol w:w="2122"/>
        <w:gridCol w:w="2122"/>
      </w:tblGrid>
      <w:tr w:rsidR="006117A6" w14:paraId="4B266EC2" w14:textId="77777777" w:rsidTr="00304A7C">
        <w:tc>
          <w:tcPr>
            <w:tcW w:w="2121" w:type="dxa"/>
            <w:vAlign w:val="center"/>
          </w:tcPr>
          <w:p w14:paraId="76BD221D" w14:textId="0D3900D3" w:rsidR="006117A6" w:rsidRDefault="006117A6" w:rsidP="006117A6">
            <w:pPr>
              <w:rPr>
                <w:b/>
                <w:bCs/>
              </w:rPr>
            </w:pPr>
            <w:r>
              <w:rPr>
                <w:b/>
                <w:bCs/>
              </w:rPr>
              <w:t>Riesgo</w:t>
            </w:r>
          </w:p>
        </w:tc>
        <w:tc>
          <w:tcPr>
            <w:tcW w:w="2122" w:type="dxa"/>
            <w:vAlign w:val="center"/>
          </w:tcPr>
          <w:p w14:paraId="50D29C68" w14:textId="5EE16097" w:rsidR="006117A6" w:rsidRDefault="006117A6" w:rsidP="006117A6">
            <w:pPr>
              <w:rPr>
                <w:b/>
                <w:bCs/>
              </w:rPr>
            </w:pPr>
            <w:r>
              <w:rPr>
                <w:b/>
                <w:bCs/>
              </w:rPr>
              <w:t>Descripción</w:t>
            </w:r>
          </w:p>
        </w:tc>
        <w:tc>
          <w:tcPr>
            <w:tcW w:w="2122" w:type="dxa"/>
            <w:vAlign w:val="center"/>
          </w:tcPr>
          <w:p w14:paraId="3AC734F2" w14:textId="07436035" w:rsidR="006117A6" w:rsidRDefault="006117A6" w:rsidP="006117A6">
            <w:pPr>
              <w:rPr>
                <w:b/>
                <w:bCs/>
              </w:rPr>
            </w:pPr>
            <w:r>
              <w:rPr>
                <w:b/>
                <w:bCs/>
              </w:rPr>
              <w:t>Impacto</w:t>
            </w:r>
          </w:p>
        </w:tc>
        <w:tc>
          <w:tcPr>
            <w:tcW w:w="2122" w:type="dxa"/>
            <w:vAlign w:val="center"/>
          </w:tcPr>
          <w:p w14:paraId="074708BA" w14:textId="3ECE76DE" w:rsidR="006117A6" w:rsidRDefault="006117A6" w:rsidP="006117A6">
            <w:pPr>
              <w:rPr>
                <w:b/>
                <w:bCs/>
              </w:rPr>
            </w:pPr>
            <w:r>
              <w:rPr>
                <w:b/>
                <w:bCs/>
              </w:rPr>
              <w:t>Mitigación</w:t>
            </w:r>
          </w:p>
        </w:tc>
      </w:tr>
      <w:tr w:rsidR="006117A6" w14:paraId="7EFDD274" w14:textId="77777777" w:rsidTr="00304A7C">
        <w:tc>
          <w:tcPr>
            <w:tcW w:w="2121" w:type="dxa"/>
            <w:vAlign w:val="center"/>
          </w:tcPr>
          <w:p w14:paraId="1C73E23E" w14:textId="6A57A749" w:rsidR="006117A6" w:rsidRDefault="006117A6" w:rsidP="006117A6">
            <w:pPr>
              <w:rPr>
                <w:b/>
                <w:bCs/>
              </w:rPr>
            </w:pPr>
            <w:r>
              <w:t>Incumplimiento de la LOPD/GDPR</w:t>
            </w:r>
            <w:r w:rsidR="00154F99">
              <w:t xml:space="preserve"> </w:t>
            </w:r>
            <w:r w:rsidR="00154F99">
              <w:fldChar w:fldCharType="begin"/>
            </w:r>
            <w:r w:rsidR="00154F99">
              <w:instrText xml:space="preserve"> REF _Ref205893577 \r \h </w:instrText>
            </w:r>
            <w:r w:rsidR="00154F99">
              <w:fldChar w:fldCharType="separate"/>
            </w:r>
            <w:r w:rsidR="00154F99">
              <w:t>[19]</w:t>
            </w:r>
            <w:r w:rsidR="00154F99">
              <w:fldChar w:fldCharType="end"/>
            </w:r>
          </w:p>
        </w:tc>
        <w:tc>
          <w:tcPr>
            <w:tcW w:w="2122" w:type="dxa"/>
            <w:vAlign w:val="center"/>
          </w:tcPr>
          <w:p w14:paraId="24BB2F3B" w14:textId="1B9B4CEE" w:rsidR="006117A6" w:rsidRDefault="006117A6" w:rsidP="006117A6">
            <w:pPr>
              <w:rPr>
                <w:b/>
                <w:bCs/>
              </w:rPr>
            </w:pPr>
            <w:r>
              <w:t>Almacenar datos personales sin base legal</w:t>
            </w:r>
          </w:p>
        </w:tc>
        <w:tc>
          <w:tcPr>
            <w:tcW w:w="2122" w:type="dxa"/>
            <w:vAlign w:val="center"/>
          </w:tcPr>
          <w:p w14:paraId="3C0FA195" w14:textId="2FE2F5BE" w:rsidR="006117A6" w:rsidRDefault="006117A6" w:rsidP="006117A6">
            <w:pPr>
              <w:rPr>
                <w:b/>
                <w:bCs/>
              </w:rPr>
            </w:pPr>
            <w:r>
              <w:t>Muy alto</w:t>
            </w:r>
          </w:p>
        </w:tc>
        <w:tc>
          <w:tcPr>
            <w:tcW w:w="2122" w:type="dxa"/>
            <w:vAlign w:val="center"/>
          </w:tcPr>
          <w:p w14:paraId="3EB69EFB" w14:textId="30FA451A" w:rsidR="006117A6" w:rsidRDefault="006117A6" w:rsidP="006117A6">
            <w:pPr>
              <w:rPr>
                <w:b/>
                <w:bCs/>
              </w:rPr>
            </w:pPr>
            <w:r>
              <w:t>Solicitar consentimiento explícito, limitar datos innecesarios, cifrado en reposo y en tránsito</w:t>
            </w:r>
          </w:p>
        </w:tc>
      </w:tr>
    </w:tbl>
    <w:p w14:paraId="68D7638E" w14:textId="71CC9684" w:rsidR="006117A6" w:rsidRPr="006117A6" w:rsidRDefault="00301E94" w:rsidP="00301E94">
      <w:pPr>
        <w:pStyle w:val="Descripcin"/>
        <w:rPr>
          <w:b/>
          <w:bCs/>
        </w:rPr>
      </w:pPr>
      <w:bookmarkStart w:id="50" w:name="_Toc205886192"/>
      <w:r>
        <w:t xml:space="preserve">Tabla </w:t>
      </w:r>
      <w:r>
        <w:fldChar w:fldCharType="begin"/>
      </w:r>
      <w:r>
        <w:instrText xml:space="preserve"> SEQ Tabla \* ARABIC </w:instrText>
      </w:r>
      <w:r>
        <w:fldChar w:fldCharType="separate"/>
      </w:r>
      <w:r>
        <w:rPr>
          <w:noProof/>
        </w:rPr>
        <w:t>5</w:t>
      </w:r>
      <w:r>
        <w:fldChar w:fldCharType="end"/>
      </w:r>
      <w:r>
        <w:t>.Riesgos legales</w:t>
      </w:r>
      <w:bookmarkEnd w:id="50"/>
    </w:p>
    <w:p w14:paraId="5F55D0C9" w14:textId="77777777" w:rsidR="00C72FAE" w:rsidRDefault="00C72FAE" w:rsidP="00C72FAE"/>
    <w:p w14:paraId="67388124" w14:textId="77777777" w:rsidR="006117A6" w:rsidRPr="006117A6" w:rsidRDefault="006117A6" w:rsidP="006117A6">
      <w:pPr>
        <w:rPr>
          <w:lang w:val="es-ES"/>
        </w:rPr>
      </w:pPr>
      <w:r w:rsidRPr="006117A6">
        <w:rPr>
          <w:lang w:val="es-ES"/>
        </w:rPr>
        <w:t>Desarrollar una aplicación de gestión universitaria implica gestionar riesgos técnicos, organizativos y legales. TFGInfo, como plataforma que maneja información académica y personal, debe diseñarse con una arquitectura segura, escalable y centrada en el usuario. La anticipación y mitigación de riesgos es clave para garantizar su éxito y adopción institucional.</w:t>
      </w:r>
    </w:p>
    <w:p w14:paraId="7DBF3743" w14:textId="77777777" w:rsidR="006117A6" w:rsidRPr="006117A6" w:rsidRDefault="006117A6" w:rsidP="006117A6">
      <w:pPr>
        <w:rPr>
          <w:lang w:val="es-ES"/>
        </w:rPr>
      </w:pPr>
      <w:r w:rsidRPr="006117A6">
        <w:rPr>
          <w:lang w:val="es-ES"/>
        </w:rPr>
        <w:t>La combinación de buenas prácticas de desarrollo, protección de datos y una estrategia de formación y soporte para los usuarios son los pilares para minimizar estos riesgos.</w:t>
      </w:r>
    </w:p>
    <w:p w14:paraId="4389838E" w14:textId="77777777" w:rsidR="00C72FAE" w:rsidRPr="00C72FAE" w:rsidRDefault="00C72FAE" w:rsidP="00C72FAE"/>
    <w:p w14:paraId="7F387254" w14:textId="565F2A9F" w:rsidR="006117A6" w:rsidRDefault="006117A6" w:rsidP="006117A6">
      <w:pPr>
        <w:pStyle w:val="Ttulo2"/>
      </w:pPr>
      <w:bookmarkStart w:id="51" w:name="_Toc204855961"/>
      <w:bookmarkStart w:id="52" w:name="_Toc206069437"/>
      <w:r>
        <w:t>Análisis de requisitos</w:t>
      </w:r>
      <w:bookmarkEnd w:id="51"/>
      <w:bookmarkEnd w:id="52"/>
    </w:p>
    <w:p w14:paraId="4F2D49BD" w14:textId="5EE26E37" w:rsidR="006117A6" w:rsidRDefault="006117A6" w:rsidP="006117A6">
      <w:r>
        <w:t>El análisis de requisitos es una etapa clave en el desarrollo de cualquier sistema de software, ya que define qué debe hacer la aplicación y cómo debe comportarse. En el caso de TFGInfo, una aplicación destinada a gestionar Trabajos de Fin de Grado en el entorno universitario es fundamental identificar de forma clara las necesidades de cada tipo de usuario, así como los requisitos técnicos, de seguridad y de usabilidad.</w:t>
      </w:r>
    </w:p>
    <w:p w14:paraId="1772A9C9" w14:textId="77777777" w:rsidR="006117A6" w:rsidRDefault="006117A6" w:rsidP="006117A6"/>
    <w:p w14:paraId="528B30DB" w14:textId="24E83A7F" w:rsidR="006117A6" w:rsidRDefault="006117A6" w:rsidP="006117A6">
      <w:r>
        <w:t>TFGInfo debe permitir la gestión de estudiantes, profesores, departamentos, líneas de TFG, reservas y asignaciones, todo ello en un entorno multiusuario con distintos roles y niveles de acceso.</w:t>
      </w:r>
    </w:p>
    <w:p w14:paraId="0CE63656" w14:textId="77777777" w:rsidR="006117A6" w:rsidRDefault="006117A6" w:rsidP="006117A6"/>
    <w:p w14:paraId="777977B4" w14:textId="51735B0B" w:rsidR="006117A6" w:rsidRDefault="006117A6" w:rsidP="006117A6">
      <w:pPr>
        <w:pStyle w:val="Ttulo3"/>
      </w:pPr>
      <w:bookmarkStart w:id="53" w:name="_Toc204855962"/>
      <w:bookmarkStart w:id="54" w:name="_Toc206069438"/>
      <w:r>
        <w:t>Historias de usuario - Requisitos funcionales</w:t>
      </w:r>
      <w:bookmarkEnd w:id="53"/>
      <w:bookmarkEnd w:id="54"/>
    </w:p>
    <w:p w14:paraId="20A10528" w14:textId="162D0761" w:rsidR="006117A6" w:rsidRDefault="006117A6" w:rsidP="006117A6">
      <w:r w:rsidRPr="006117A6">
        <w:t>Los requisitos funcionales describen las funcionalidades específicas que el sistema debe ofrecer. Estos se derivan directamente de las tareas que deben realizar los distintos actores del sistema.</w:t>
      </w:r>
    </w:p>
    <w:p w14:paraId="61211624" w14:textId="77777777" w:rsidR="006117A6" w:rsidRDefault="006117A6" w:rsidP="006117A6"/>
    <w:p w14:paraId="19DC15AD" w14:textId="73DB3E9B" w:rsidR="006117A6" w:rsidRDefault="006117A6" w:rsidP="006117A6">
      <w:pPr>
        <w:rPr>
          <w:b/>
          <w:bCs/>
          <w:lang w:val="es-ES"/>
        </w:rPr>
      </w:pPr>
      <w:r w:rsidRPr="006117A6">
        <w:rPr>
          <w:b/>
          <w:bCs/>
          <w:lang w:val="es-ES"/>
        </w:rPr>
        <w:t>Gestión de usuarios</w:t>
      </w:r>
    </w:p>
    <w:p w14:paraId="4F11EBE0" w14:textId="042BCED1" w:rsidR="006117A6" w:rsidRPr="006117A6" w:rsidRDefault="006117A6" w:rsidP="006117A6">
      <w:pPr>
        <w:rPr>
          <w:lang w:val="es-ES"/>
        </w:rPr>
      </w:pPr>
      <w:r w:rsidRPr="006117A6">
        <w:rPr>
          <w:lang w:val="es-ES"/>
        </w:rPr>
        <w:t>El sistema debe permitir registrar, editar y eliminar usuarios (alumnos, profesores).</w:t>
      </w:r>
    </w:p>
    <w:p w14:paraId="7B777071" w14:textId="77777777" w:rsidR="006117A6" w:rsidRDefault="006117A6" w:rsidP="006117A6">
      <w:pPr>
        <w:jc w:val="left"/>
        <w:rPr>
          <w:lang w:val="es-ES"/>
        </w:rPr>
      </w:pPr>
      <w:r w:rsidRPr="006117A6">
        <w:rPr>
          <w:b/>
          <w:bCs/>
          <w:lang w:val="es-ES"/>
        </w:rPr>
        <w:t xml:space="preserve">Como </w:t>
      </w:r>
      <w:r w:rsidRPr="006117A6">
        <w:rPr>
          <w:lang w:val="es-ES"/>
        </w:rPr>
        <w:t>administrador</w:t>
      </w:r>
      <w:r w:rsidRPr="006117A6">
        <w:rPr>
          <w:b/>
          <w:bCs/>
          <w:lang w:val="es-ES"/>
        </w:rPr>
        <w:br/>
        <w:t xml:space="preserve">Quiero </w:t>
      </w:r>
      <w:r w:rsidRPr="006117A6">
        <w:rPr>
          <w:lang w:val="es-ES"/>
        </w:rPr>
        <w:t>poder registrar nuevos usuarios (alumnos, profesores, administradores)</w:t>
      </w:r>
      <w:r w:rsidRPr="006117A6">
        <w:rPr>
          <w:b/>
          <w:bCs/>
          <w:lang w:val="es-ES"/>
        </w:rPr>
        <w:br/>
        <w:t xml:space="preserve">Para </w:t>
      </w:r>
      <w:r w:rsidRPr="006117A6">
        <w:rPr>
          <w:lang w:val="es-ES"/>
        </w:rPr>
        <w:t>proporcionar acceso a la aplicación a quienes lo necesiten</w:t>
      </w:r>
    </w:p>
    <w:p w14:paraId="6A233D8D" w14:textId="77777777" w:rsidR="006117A6" w:rsidRDefault="006117A6" w:rsidP="006117A6">
      <w:pPr>
        <w:jc w:val="left"/>
        <w:rPr>
          <w:b/>
          <w:bCs/>
          <w:lang w:val="es-ES"/>
        </w:rPr>
      </w:pPr>
    </w:p>
    <w:p w14:paraId="53E53DFC" w14:textId="5092009A" w:rsidR="006117A6" w:rsidRPr="006117A6" w:rsidRDefault="006117A6" w:rsidP="006117A6">
      <w:pPr>
        <w:jc w:val="left"/>
        <w:rPr>
          <w:lang w:val="es-ES"/>
        </w:rPr>
      </w:pPr>
      <w:r w:rsidRPr="006117A6">
        <w:rPr>
          <w:lang w:val="es-ES"/>
        </w:rPr>
        <w:t>Cada</w:t>
      </w:r>
      <w:r>
        <w:rPr>
          <w:lang w:val="es-ES"/>
        </w:rPr>
        <w:t xml:space="preserve"> </w:t>
      </w:r>
      <w:r w:rsidRPr="006117A6">
        <w:rPr>
          <w:lang w:val="es-ES"/>
        </w:rPr>
        <w:t>usuario debe autenticarse con credenciales y un rol específico</w:t>
      </w:r>
    </w:p>
    <w:p w14:paraId="30219673" w14:textId="77777777" w:rsidR="006117A6" w:rsidRDefault="006117A6" w:rsidP="006117A6">
      <w:pPr>
        <w:jc w:val="left"/>
        <w:rPr>
          <w:lang w:val="es-ES"/>
        </w:rPr>
      </w:pPr>
      <w:r w:rsidRPr="006117A6">
        <w:rPr>
          <w:b/>
          <w:bCs/>
          <w:lang w:val="es-ES"/>
        </w:rPr>
        <w:t xml:space="preserve">Como </w:t>
      </w:r>
      <w:r w:rsidRPr="006117A6">
        <w:rPr>
          <w:lang w:val="es-ES"/>
        </w:rPr>
        <w:t>administrador</w:t>
      </w:r>
      <w:r w:rsidRPr="006117A6">
        <w:rPr>
          <w:b/>
          <w:bCs/>
          <w:lang w:val="es-ES"/>
        </w:rPr>
        <w:br/>
        <w:t xml:space="preserve">Quiero </w:t>
      </w:r>
      <w:r w:rsidRPr="006117A6">
        <w:rPr>
          <w:lang w:val="es-ES"/>
        </w:rPr>
        <w:t>poder asignar roles a los usuarios</w:t>
      </w:r>
      <w:r w:rsidRPr="006117A6">
        <w:rPr>
          <w:b/>
          <w:bCs/>
          <w:lang w:val="es-ES"/>
        </w:rPr>
        <w:br/>
        <w:t xml:space="preserve">Para </w:t>
      </w:r>
      <w:r w:rsidRPr="006117A6">
        <w:rPr>
          <w:lang w:val="es-ES"/>
        </w:rPr>
        <w:t>que solo tengan acceso a las funciones correspondientes a su perfil</w:t>
      </w:r>
    </w:p>
    <w:p w14:paraId="5F06E3DA" w14:textId="77777777" w:rsidR="006117A6" w:rsidRDefault="006117A6" w:rsidP="006117A6">
      <w:pPr>
        <w:jc w:val="left"/>
        <w:rPr>
          <w:b/>
          <w:bCs/>
          <w:lang w:val="es-ES"/>
        </w:rPr>
      </w:pPr>
    </w:p>
    <w:p w14:paraId="57C6182D" w14:textId="4084A3D0" w:rsidR="006117A6" w:rsidRPr="006117A6" w:rsidRDefault="006117A6" w:rsidP="006117A6">
      <w:pPr>
        <w:jc w:val="left"/>
        <w:rPr>
          <w:lang w:val="es-ES"/>
        </w:rPr>
      </w:pPr>
      <w:r w:rsidRPr="006117A6">
        <w:rPr>
          <w:lang w:val="es-ES"/>
        </w:rPr>
        <w:t>Los roles determinarán el acceso a las distintas funciones del sistema</w:t>
      </w:r>
    </w:p>
    <w:p w14:paraId="13959185" w14:textId="77777777" w:rsidR="006117A6" w:rsidRDefault="006117A6" w:rsidP="006117A6">
      <w:pPr>
        <w:jc w:val="left"/>
        <w:rPr>
          <w:lang w:val="es-ES"/>
        </w:rPr>
      </w:pPr>
      <w:r w:rsidRPr="006117A6">
        <w:rPr>
          <w:b/>
          <w:bCs/>
          <w:lang w:val="es-ES"/>
        </w:rPr>
        <w:t xml:space="preserve">Como </w:t>
      </w:r>
      <w:r w:rsidRPr="006117A6">
        <w:rPr>
          <w:lang w:val="es-ES"/>
        </w:rPr>
        <w:t>usuario registrado</w:t>
      </w:r>
      <w:r w:rsidRPr="006117A6">
        <w:rPr>
          <w:b/>
          <w:bCs/>
          <w:lang w:val="es-ES"/>
        </w:rPr>
        <w:br/>
        <w:t xml:space="preserve">Quiero </w:t>
      </w:r>
      <w:r w:rsidRPr="006117A6">
        <w:rPr>
          <w:lang w:val="es-ES"/>
        </w:rPr>
        <w:t>poder iniciar sesión con mis credenciales</w:t>
      </w:r>
      <w:r w:rsidRPr="006117A6">
        <w:rPr>
          <w:b/>
          <w:bCs/>
          <w:lang w:val="es-ES"/>
        </w:rPr>
        <w:br/>
        <w:t xml:space="preserve">Para </w:t>
      </w:r>
      <w:r w:rsidRPr="006117A6">
        <w:rPr>
          <w:lang w:val="es-ES"/>
        </w:rPr>
        <w:t>acceder a mis funcionalidades personalizadas de forma segura</w:t>
      </w:r>
    </w:p>
    <w:p w14:paraId="356140EF" w14:textId="77777777" w:rsidR="006117A6" w:rsidRPr="006117A6" w:rsidRDefault="006117A6" w:rsidP="006117A6">
      <w:pPr>
        <w:jc w:val="left"/>
        <w:rPr>
          <w:b/>
          <w:bCs/>
          <w:lang w:val="es-ES"/>
        </w:rPr>
      </w:pPr>
    </w:p>
    <w:p w14:paraId="353A560C" w14:textId="77777777" w:rsidR="006117A6" w:rsidRPr="006117A6" w:rsidRDefault="006117A6" w:rsidP="006117A6">
      <w:pPr>
        <w:rPr>
          <w:b/>
          <w:bCs/>
          <w:lang w:val="es-ES"/>
        </w:rPr>
      </w:pPr>
      <w:r w:rsidRPr="006117A6">
        <w:rPr>
          <w:b/>
          <w:bCs/>
          <w:lang w:val="es-ES"/>
        </w:rPr>
        <w:t>Gestión de Trabajos de Fin de Grado (TFG)</w:t>
      </w:r>
    </w:p>
    <w:p w14:paraId="1A03E540" w14:textId="77777777" w:rsidR="006117A6" w:rsidRDefault="006117A6" w:rsidP="006117A6">
      <w:pPr>
        <w:rPr>
          <w:lang w:val="es-ES"/>
        </w:rPr>
      </w:pPr>
      <w:r w:rsidRPr="006117A6">
        <w:rPr>
          <w:lang w:val="es-ES"/>
        </w:rPr>
        <w:t>El sistema debe permitir crear, editar, buscar y eliminar registros de TFG.</w:t>
      </w:r>
    </w:p>
    <w:p w14:paraId="276450B0" w14:textId="6C37A02B" w:rsidR="006117A6" w:rsidRPr="006117A6" w:rsidRDefault="006117A6" w:rsidP="006117A6">
      <w:pPr>
        <w:jc w:val="left"/>
        <w:rPr>
          <w:lang w:val="es-ES"/>
        </w:rPr>
      </w:pPr>
      <w:r w:rsidRPr="006117A6">
        <w:rPr>
          <w:b/>
          <w:bCs/>
          <w:lang w:val="es-ES"/>
        </w:rPr>
        <w:t xml:space="preserve">Como </w:t>
      </w:r>
      <w:r>
        <w:rPr>
          <w:lang w:val="es-ES"/>
        </w:rPr>
        <w:t>administrador</w:t>
      </w:r>
      <w:r w:rsidRPr="006117A6">
        <w:rPr>
          <w:lang w:val="es-ES"/>
        </w:rPr>
        <w:br/>
      </w:r>
      <w:r w:rsidRPr="006117A6">
        <w:rPr>
          <w:b/>
          <w:bCs/>
          <w:lang w:val="es-ES"/>
        </w:rPr>
        <w:t xml:space="preserve">Quiero </w:t>
      </w:r>
      <w:r w:rsidRPr="006117A6">
        <w:rPr>
          <w:lang w:val="es-ES"/>
        </w:rPr>
        <w:t>poder crear</w:t>
      </w:r>
      <w:r>
        <w:rPr>
          <w:lang w:val="es-ES"/>
        </w:rPr>
        <w:t xml:space="preserve">, </w:t>
      </w:r>
      <w:r w:rsidRPr="006117A6">
        <w:rPr>
          <w:lang w:val="es-ES"/>
        </w:rPr>
        <w:t>editar registros de TFG</w:t>
      </w:r>
      <w:r>
        <w:rPr>
          <w:lang w:val="es-ES"/>
        </w:rPr>
        <w:t xml:space="preserve"> y asociar profesores y departamentos</w:t>
      </w:r>
      <w:r w:rsidRPr="006117A6">
        <w:rPr>
          <w:lang w:val="es-ES"/>
        </w:rPr>
        <w:br/>
      </w:r>
      <w:r w:rsidRPr="006117A6">
        <w:rPr>
          <w:b/>
          <w:bCs/>
          <w:lang w:val="es-ES"/>
        </w:rPr>
        <w:t xml:space="preserve">Para </w:t>
      </w:r>
      <w:r w:rsidRPr="006117A6">
        <w:rPr>
          <w:lang w:val="es-ES"/>
        </w:rPr>
        <w:t xml:space="preserve">proponer trabajos a los estudiantes y </w:t>
      </w:r>
      <w:r>
        <w:rPr>
          <w:lang w:val="es-ES"/>
        </w:rPr>
        <w:t>profesores</w:t>
      </w:r>
    </w:p>
    <w:p w14:paraId="2A0A54AC" w14:textId="56827032" w:rsidR="006117A6" w:rsidRPr="006117A6" w:rsidRDefault="006117A6" w:rsidP="006117A6">
      <w:pPr>
        <w:jc w:val="left"/>
        <w:rPr>
          <w:lang w:val="es-ES"/>
        </w:rPr>
      </w:pPr>
    </w:p>
    <w:p w14:paraId="227E8864" w14:textId="37BA4E05" w:rsidR="006117A6" w:rsidRDefault="006117A6" w:rsidP="006117A6">
      <w:pPr>
        <w:rPr>
          <w:lang w:val="es-ES"/>
        </w:rPr>
      </w:pPr>
      <w:r>
        <w:rPr>
          <w:lang w:val="es-ES"/>
        </w:rPr>
        <w:t>La lista de TFGs debe ser accesible para los usuarios, permitiendo consultar la información y solicitar una línea de TFG para su desarrollo.</w:t>
      </w:r>
    </w:p>
    <w:p w14:paraId="342095E1" w14:textId="2C3CB69A" w:rsidR="006117A6" w:rsidRDefault="006117A6" w:rsidP="006117A6">
      <w:pPr>
        <w:jc w:val="left"/>
      </w:pPr>
      <w:r w:rsidRPr="006117A6">
        <w:rPr>
          <w:b/>
          <w:bCs/>
        </w:rPr>
        <w:t xml:space="preserve">Como </w:t>
      </w:r>
      <w:r w:rsidRPr="006117A6">
        <w:t>estudiante</w:t>
      </w:r>
      <w:r w:rsidRPr="006117A6">
        <w:br/>
      </w:r>
      <w:r w:rsidRPr="006117A6">
        <w:rPr>
          <w:b/>
          <w:bCs/>
        </w:rPr>
        <w:t xml:space="preserve">Quiero </w:t>
      </w:r>
      <w:r w:rsidRPr="006117A6">
        <w:t>poder ver los TFG disponibles para mi titulación</w:t>
      </w:r>
      <w:r w:rsidRPr="006117A6">
        <w:br/>
      </w:r>
      <w:r w:rsidRPr="006117A6">
        <w:rPr>
          <w:b/>
          <w:bCs/>
        </w:rPr>
        <w:t xml:space="preserve">Para </w:t>
      </w:r>
      <w:r w:rsidRPr="006117A6">
        <w:t>elegir el que más se ajuste a mis intereses</w:t>
      </w:r>
    </w:p>
    <w:p w14:paraId="0930A409" w14:textId="77777777" w:rsidR="006117A6" w:rsidRDefault="006117A6" w:rsidP="006117A6">
      <w:pPr>
        <w:jc w:val="left"/>
      </w:pPr>
    </w:p>
    <w:p w14:paraId="1A9688B5" w14:textId="24FDAECB" w:rsidR="006117A6" w:rsidRDefault="006117A6" w:rsidP="006117A6">
      <w:pPr>
        <w:jc w:val="left"/>
      </w:pPr>
      <w:r w:rsidRPr="006117A6">
        <w:rPr>
          <w:b/>
          <w:bCs/>
        </w:rPr>
        <w:t xml:space="preserve">Como </w:t>
      </w:r>
      <w:r>
        <w:t>profesor</w:t>
      </w:r>
      <w:r w:rsidRPr="006117A6">
        <w:br/>
      </w:r>
      <w:r w:rsidRPr="006117A6">
        <w:rPr>
          <w:b/>
          <w:bCs/>
        </w:rPr>
        <w:t xml:space="preserve">Quiero </w:t>
      </w:r>
      <w:r w:rsidRPr="006117A6">
        <w:t xml:space="preserve">poder ver los TFG disponibles </w:t>
      </w:r>
      <w:r>
        <w:t>a mi cargo</w:t>
      </w:r>
      <w:r w:rsidRPr="006117A6">
        <w:br/>
      </w:r>
      <w:r w:rsidRPr="006117A6">
        <w:rPr>
          <w:b/>
          <w:bCs/>
        </w:rPr>
        <w:t xml:space="preserve">Para </w:t>
      </w:r>
      <w:r>
        <w:t>aceptar o rechazar las solicitudes de los estudiantes</w:t>
      </w:r>
    </w:p>
    <w:p w14:paraId="0ABDEB70" w14:textId="77777777" w:rsidR="006117A6" w:rsidRPr="006117A6" w:rsidRDefault="006117A6" w:rsidP="006117A6">
      <w:pPr>
        <w:rPr>
          <w:b/>
          <w:bCs/>
          <w:lang w:val="es-ES"/>
        </w:rPr>
      </w:pPr>
      <w:r w:rsidRPr="006117A6">
        <w:rPr>
          <w:b/>
          <w:bCs/>
          <w:lang w:val="es-ES"/>
        </w:rPr>
        <w:t>Gestión de líneas temáticas y reservas</w:t>
      </w:r>
    </w:p>
    <w:p w14:paraId="51D314A6" w14:textId="77777777" w:rsidR="006117A6" w:rsidRDefault="006117A6" w:rsidP="006117A6">
      <w:pPr>
        <w:rPr>
          <w:lang w:val="es-ES"/>
        </w:rPr>
      </w:pPr>
      <w:r w:rsidRPr="006117A6">
        <w:rPr>
          <w:lang w:val="es-ES"/>
        </w:rPr>
        <w:t>Los estudiantes podrán enviar solicitudes de reserva para una línea de TFG.</w:t>
      </w:r>
    </w:p>
    <w:p w14:paraId="38176CD0" w14:textId="77777777" w:rsidR="006117A6" w:rsidRPr="006117A6" w:rsidRDefault="006117A6" w:rsidP="006117A6">
      <w:pPr>
        <w:rPr>
          <w:lang w:val="es-ES"/>
        </w:rPr>
      </w:pPr>
      <w:r w:rsidRPr="006117A6">
        <w:rPr>
          <w:b/>
          <w:bCs/>
          <w:lang w:val="es-ES"/>
        </w:rPr>
        <w:t>Como</w:t>
      </w:r>
      <w:r w:rsidRPr="006117A6">
        <w:rPr>
          <w:lang w:val="es-ES"/>
        </w:rPr>
        <w:t xml:space="preserve"> estudiante</w:t>
      </w:r>
    </w:p>
    <w:p w14:paraId="75B641B3" w14:textId="77777777" w:rsidR="006117A6" w:rsidRPr="006117A6" w:rsidRDefault="006117A6" w:rsidP="006117A6">
      <w:pPr>
        <w:rPr>
          <w:lang w:val="es-ES"/>
        </w:rPr>
      </w:pPr>
      <w:r w:rsidRPr="006117A6">
        <w:rPr>
          <w:b/>
          <w:bCs/>
          <w:lang w:val="es-ES"/>
        </w:rPr>
        <w:t>Quiero</w:t>
      </w:r>
      <w:r w:rsidRPr="006117A6">
        <w:rPr>
          <w:lang w:val="es-ES"/>
        </w:rPr>
        <w:t xml:space="preserve"> poder enviar una solicitud de reserva de una línea de TFG</w:t>
      </w:r>
    </w:p>
    <w:p w14:paraId="7F7C927C" w14:textId="6C035D92" w:rsidR="006117A6" w:rsidRDefault="006117A6" w:rsidP="006117A6">
      <w:pPr>
        <w:rPr>
          <w:lang w:val="es-ES"/>
        </w:rPr>
      </w:pPr>
      <w:r w:rsidRPr="006117A6">
        <w:rPr>
          <w:b/>
          <w:bCs/>
          <w:lang w:val="es-ES"/>
        </w:rPr>
        <w:t>Para</w:t>
      </w:r>
      <w:r w:rsidRPr="006117A6">
        <w:rPr>
          <w:lang w:val="es-ES"/>
        </w:rPr>
        <w:t xml:space="preserve"> expresar mi interés en trabajar con un profesor específico</w:t>
      </w:r>
    </w:p>
    <w:p w14:paraId="4EF0FB3D" w14:textId="77777777" w:rsidR="006117A6" w:rsidRPr="006117A6" w:rsidRDefault="006117A6" w:rsidP="006117A6">
      <w:pPr>
        <w:rPr>
          <w:lang w:val="es-ES"/>
        </w:rPr>
      </w:pPr>
    </w:p>
    <w:p w14:paraId="29CC172C" w14:textId="77777777" w:rsidR="006117A6" w:rsidRDefault="006117A6" w:rsidP="006117A6">
      <w:pPr>
        <w:rPr>
          <w:lang w:val="es-ES"/>
        </w:rPr>
      </w:pPr>
      <w:r w:rsidRPr="006117A6">
        <w:rPr>
          <w:lang w:val="es-ES"/>
        </w:rPr>
        <w:t>El sistema debe permitir al tutor aceptar o rechazar una solicitud.</w:t>
      </w:r>
    </w:p>
    <w:p w14:paraId="6CCA83B4" w14:textId="77777777" w:rsidR="006117A6" w:rsidRPr="006117A6" w:rsidRDefault="006117A6" w:rsidP="006117A6">
      <w:pPr>
        <w:rPr>
          <w:lang w:val="es-ES"/>
        </w:rPr>
      </w:pPr>
      <w:r w:rsidRPr="006117A6">
        <w:rPr>
          <w:b/>
          <w:bCs/>
          <w:lang w:val="es-ES"/>
        </w:rPr>
        <w:t>Como</w:t>
      </w:r>
      <w:r w:rsidRPr="006117A6">
        <w:rPr>
          <w:lang w:val="es-ES"/>
        </w:rPr>
        <w:t xml:space="preserve"> profesor</w:t>
      </w:r>
    </w:p>
    <w:p w14:paraId="302B8937" w14:textId="77777777" w:rsidR="006117A6" w:rsidRPr="006117A6" w:rsidRDefault="006117A6" w:rsidP="006117A6">
      <w:pPr>
        <w:rPr>
          <w:lang w:val="es-ES"/>
        </w:rPr>
      </w:pPr>
      <w:r w:rsidRPr="006117A6">
        <w:rPr>
          <w:b/>
          <w:bCs/>
          <w:lang w:val="es-ES"/>
        </w:rPr>
        <w:t>Quiero</w:t>
      </w:r>
      <w:r w:rsidRPr="006117A6">
        <w:rPr>
          <w:lang w:val="es-ES"/>
        </w:rPr>
        <w:t xml:space="preserve"> poder aceptar o rechazar reservas de estudiantes</w:t>
      </w:r>
    </w:p>
    <w:p w14:paraId="60983B48" w14:textId="113BC5BF" w:rsidR="006117A6" w:rsidRDefault="006117A6" w:rsidP="006117A6">
      <w:pPr>
        <w:rPr>
          <w:lang w:val="es-ES"/>
        </w:rPr>
      </w:pPr>
      <w:r w:rsidRPr="006117A6">
        <w:rPr>
          <w:b/>
          <w:bCs/>
          <w:lang w:val="es-ES"/>
        </w:rPr>
        <w:t>Para</w:t>
      </w:r>
      <w:r w:rsidRPr="006117A6">
        <w:rPr>
          <w:lang w:val="es-ES"/>
        </w:rPr>
        <w:t xml:space="preserve"> seleccionar a quienes considero más adecuados para el trabajo</w:t>
      </w:r>
    </w:p>
    <w:p w14:paraId="3DD2916F" w14:textId="77777777" w:rsidR="006117A6" w:rsidRPr="006117A6" w:rsidRDefault="006117A6" w:rsidP="006117A6">
      <w:pPr>
        <w:rPr>
          <w:lang w:val="es-ES"/>
        </w:rPr>
      </w:pPr>
    </w:p>
    <w:p w14:paraId="15A1B7EC" w14:textId="77777777" w:rsidR="006117A6" w:rsidRDefault="006117A6" w:rsidP="006117A6">
      <w:pPr>
        <w:rPr>
          <w:lang w:val="es-ES"/>
        </w:rPr>
      </w:pPr>
      <w:r w:rsidRPr="006117A6">
        <w:rPr>
          <w:lang w:val="es-ES"/>
        </w:rPr>
        <w:t>El sistema notificará por correo electrónico el resultado de la solicitud.</w:t>
      </w:r>
    </w:p>
    <w:p w14:paraId="54CCAC3F" w14:textId="77777777" w:rsidR="006117A6" w:rsidRPr="006117A6" w:rsidRDefault="006117A6" w:rsidP="006117A6">
      <w:pPr>
        <w:rPr>
          <w:lang w:val="es-ES"/>
        </w:rPr>
      </w:pPr>
      <w:r w:rsidRPr="006117A6">
        <w:rPr>
          <w:b/>
          <w:bCs/>
          <w:lang w:val="es-ES"/>
        </w:rPr>
        <w:t>Como</w:t>
      </w:r>
      <w:r w:rsidRPr="006117A6">
        <w:rPr>
          <w:lang w:val="es-ES"/>
        </w:rPr>
        <w:t xml:space="preserve"> sistema</w:t>
      </w:r>
    </w:p>
    <w:p w14:paraId="4AF8D2A4" w14:textId="77777777" w:rsidR="006117A6" w:rsidRPr="006117A6" w:rsidRDefault="006117A6" w:rsidP="006117A6">
      <w:pPr>
        <w:rPr>
          <w:lang w:val="es-ES"/>
        </w:rPr>
      </w:pPr>
      <w:r w:rsidRPr="006117A6">
        <w:rPr>
          <w:b/>
          <w:bCs/>
          <w:lang w:val="es-ES"/>
        </w:rPr>
        <w:t>Quiero</w:t>
      </w:r>
      <w:r w:rsidRPr="006117A6">
        <w:rPr>
          <w:lang w:val="es-ES"/>
        </w:rPr>
        <w:t xml:space="preserve"> enviar una notificación por correo electrónico al estudiante</w:t>
      </w:r>
    </w:p>
    <w:p w14:paraId="46B5AAAE" w14:textId="77777777" w:rsidR="006117A6" w:rsidRPr="006117A6" w:rsidRDefault="006117A6" w:rsidP="006117A6">
      <w:pPr>
        <w:rPr>
          <w:lang w:val="es-ES"/>
        </w:rPr>
      </w:pPr>
      <w:r w:rsidRPr="006117A6">
        <w:rPr>
          <w:b/>
          <w:bCs/>
          <w:lang w:val="es-ES"/>
        </w:rPr>
        <w:t>Para</w:t>
      </w:r>
      <w:r w:rsidRPr="006117A6">
        <w:rPr>
          <w:lang w:val="es-ES"/>
        </w:rPr>
        <w:t xml:space="preserve"> informarle del estado de su solicitud de reserva</w:t>
      </w:r>
    </w:p>
    <w:p w14:paraId="01C8F67F" w14:textId="77777777" w:rsidR="006117A6" w:rsidRPr="006117A6" w:rsidRDefault="006117A6" w:rsidP="006117A6">
      <w:pPr>
        <w:rPr>
          <w:lang w:val="es-ES"/>
        </w:rPr>
      </w:pPr>
    </w:p>
    <w:p w14:paraId="78199067" w14:textId="77777777" w:rsidR="006117A6" w:rsidRPr="006117A6" w:rsidRDefault="006117A6" w:rsidP="006117A6">
      <w:pPr>
        <w:rPr>
          <w:b/>
          <w:bCs/>
          <w:lang w:val="es-ES"/>
        </w:rPr>
      </w:pPr>
      <w:r w:rsidRPr="006117A6">
        <w:rPr>
          <w:b/>
          <w:bCs/>
          <w:lang w:val="es-ES"/>
        </w:rPr>
        <w:t>Gestión de departamentos, universidades y titulaciones</w:t>
      </w:r>
    </w:p>
    <w:p w14:paraId="07C5BE0D" w14:textId="77777777" w:rsidR="006117A6" w:rsidRDefault="006117A6" w:rsidP="006117A6">
      <w:pPr>
        <w:rPr>
          <w:lang w:val="es-ES"/>
        </w:rPr>
      </w:pPr>
      <w:r w:rsidRPr="006117A6">
        <w:rPr>
          <w:lang w:val="es-ES"/>
        </w:rPr>
        <w:t>La plataforma debe permitir administrar departamentos y carreras, asociando profesores y TFGs a cada uno.</w:t>
      </w:r>
    </w:p>
    <w:p w14:paraId="5628E1C7" w14:textId="77777777" w:rsidR="006117A6" w:rsidRPr="006117A6" w:rsidRDefault="006117A6" w:rsidP="006117A6">
      <w:pPr>
        <w:rPr>
          <w:lang w:val="es-ES"/>
        </w:rPr>
      </w:pPr>
      <w:r w:rsidRPr="006117A6">
        <w:rPr>
          <w:b/>
          <w:bCs/>
          <w:lang w:val="es-ES"/>
        </w:rPr>
        <w:t>Como</w:t>
      </w:r>
      <w:r w:rsidRPr="006117A6">
        <w:rPr>
          <w:lang w:val="es-ES"/>
        </w:rPr>
        <w:t xml:space="preserve"> administrador</w:t>
      </w:r>
    </w:p>
    <w:p w14:paraId="796A708C" w14:textId="77777777" w:rsidR="006117A6" w:rsidRPr="006117A6" w:rsidRDefault="006117A6" w:rsidP="006117A6">
      <w:pPr>
        <w:rPr>
          <w:lang w:val="es-ES"/>
        </w:rPr>
      </w:pPr>
      <w:r w:rsidRPr="006117A6">
        <w:rPr>
          <w:b/>
          <w:bCs/>
          <w:lang w:val="es-ES"/>
        </w:rPr>
        <w:t>Quiero</w:t>
      </w:r>
      <w:r w:rsidRPr="006117A6">
        <w:rPr>
          <w:lang w:val="es-ES"/>
        </w:rPr>
        <w:t xml:space="preserve"> poder crear y administrar departamentos y titulaciones</w:t>
      </w:r>
    </w:p>
    <w:p w14:paraId="37FE3D79" w14:textId="036CA239" w:rsidR="006117A6" w:rsidRDefault="006117A6" w:rsidP="006117A6">
      <w:pPr>
        <w:rPr>
          <w:lang w:val="es-ES"/>
        </w:rPr>
      </w:pPr>
      <w:r w:rsidRPr="006117A6">
        <w:rPr>
          <w:b/>
          <w:bCs/>
          <w:lang w:val="es-ES"/>
        </w:rPr>
        <w:t>Para</w:t>
      </w:r>
      <w:r w:rsidRPr="006117A6">
        <w:rPr>
          <w:lang w:val="es-ES"/>
        </w:rPr>
        <w:t xml:space="preserve"> reflejar la estructura académica real dentro de la aplicación</w:t>
      </w:r>
    </w:p>
    <w:p w14:paraId="5CEFBD35" w14:textId="77777777" w:rsidR="006117A6" w:rsidRPr="006117A6" w:rsidRDefault="006117A6" w:rsidP="006117A6">
      <w:pPr>
        <w:rPr>
          <w:lang w:val="es-ES"/>
        </w:rPr>
      </w:pPr>
    </w:p>
    <w:p w14:paraId="4818AB4D" w14:textId="77777777" w:rsidR="006117A6" w:rsidRDefault="006117A6" w:rsidP="006117A6">
      <w:pPr>
        <w:rPr>
          <w:lang w:val="es-ES"/>
        </w:rPr>
      </w:pPr>
      <w:r w:rsidRPr="006117A6">
        <w:rPr>
          <w:lang w:val="es-ES"/>
        </w:rPr>
        <w:t>Debe existir una estructura jerárquica donde las titulaciones pertenezcan a universidades y los profesores a departamentos.</w:t>
      </w:r>
    </w:p>
    <w:p w14:paraId="4346D922" w14:textId="77777777" w:rsidR="006117A6" w:rsidRPr="006117A6" w:rsidRDefault="006117A6" w:rsidP="006117A6">
      <w:pPr>
        <w:rPr>
          <w:lang w:val="es-ES"/>
        </w:rPr>
      </w:pPr>
      <w:r w:rsidRPr="006117A6">
        <w:rPr>
          <w:b/>
          <w:bCs/>
          <w:lang w:val="es-ES"/>
        </w:rPr>
        <w:t>Como</w:t>
      </w:r>
      <w:r w:rsidRPr="006117A6">
        <w:rPr>
          <w:lang w:val="es-ES"/>
        </w:rPr>
        <w:t xml:space="preserve"> profesor</w:t>
      </w:r>
    </w:p>
    <w:p w14:paraId="1004CBC4" w14:textId="77777777" w:rsidR="006117A6" w:rsidRPr="006117A6" w:rsidRDefault="006117A6" w:rsidP="006117A6">
      <w:pPr>
        <w:rPr>
          <w:lang w:val="es-ES"/>
        </w:rPr>
      </w:pPr>
      <w:r w:rsidRPr="006117A6">
        <w:rPr>
          <w:b/>
          <w:bCs/>
          <w:lang w:val="es-ES"/>
        </w:rPr>
        <w:t>Quiero</w:t>
      </w:r>
      <w:r w:rsidRPr="006117A6">
        <w:rPr>
          <w:lang w:val="es-ES"/>
        </w:rPr>
        <w:t xml:space="preserve"> estar asociado a un departamento</w:t>
      </w:r>
    </w:p>
    <w:p w14:paraId="0408716D" w14:textId="2309CC96" w:rsidR="006117A6" w:rsidRDefault="006117A6" w:rsidP="006117A6">
      <w:pPr>
        <w:rPr>
          <w:lang w:val="es-ES"/>
        </w:rPr>
      </w:pPr>
      <w:r w:rsidRPr="006117A6">
        <w:rPr>
          <w:b/>
          <w:bCs/>
          <w:lang w:val="es-ES"/>
        </w:rPr>
        <w:lastRenderedPageBreak/>
        <w:t>Para</w:t>
      </w:r>
      <w:r w:rsidRPr="006117A6">
        <w:rPr>
          <w:lang w:val="es-ES"/>
        </w:rPr>
        <w:t xml:space="preserve"> que mi perfil refleje correctamente mi afiliación institucional</w:t>
      </w:r>
    </w:p>
    <w:p w14:paraId="247583EE" w14:textId="77777777" w:rsidR="006117A6" w:rsidRPr="006117A6" w:rsidRDefault="006117A6" w:rsidP="006117A6">
      <w:pPr>
        <w:rPr>
          <w:lang w:val="es-ES"/>
        </w:rPr>
      </w:pPr>
    </w:p>
    <w:p w14:paraId="757073C0" w14:textId="77777777" w:rsidR="006117A6" w:rsidRPr="006117A6" w:rsidRDefault="006117A6" w:rsidP="006117A6">
      <w:pPr>
        <w:rPr>
          <w:b/>
          <w:bCs/>
          <w:lang w:val="es-ES"/>
        </w:rPr>
      </w:pPr>
      <w:r w:rsidRPr="006117A6">
        <w:rPr>
          <w:b/>
          <w:bCs/>
          <w:lang w:val="es-ES"/>
        </w:rPr>
        <w:t>Gestión de grupos de trabajo</w:t>
      </w:r>
    </w:p>
    <w:p w14:paraId="7615713A" w14:textId="77777777" w:rsidR="006117A6" w:rsidRDefault="006117A6" w:rsidP="006117A6">
      <w:pPr>
        <w:rPr>
          <w:lang w:val="es-ES"/>
        </w:rPr>
      </w:pPr>
      <w:r w:rsidRPr="006117A6">
        <w:rPr>
          <w:lang w:val="es-ES"/>
        </w:rPr>
        <w:t>El sistema permitirá la creación de grupos de alumnos que comparten un mismo TFG.</w:t>
      </w:r>
    </w:p>
    <w:p w14:paraId="3F44C918" w14:textId="77777777" w:rsidR="006117A6" w:rsidRPr="006117A6" w:rsidRDefault="006117A6" w:rsidP="006117A6">
      <w:pPr>
        <w:rPr>
          <w:lang w:val="es-ES"/>
        </w:rPr>
      </w:pPr>
      <w:r w:rsidRPr="006117A6">
        <w:rPr>
          <w:b/>
          <w:bCs/>
          <w:lang w:val="es-ES"/>
        </w:rPr>
        <w:t>Como</w:t>
      </w:r>
      <w:r w:rsidRPr="006117A6">
        <w:rPr>
          <w:lang w:val="es-ES"/>
        </w:rPr>
        <w:t xml:space="preserve"> estudiante</w:t>
      </w:r>
    </w:p>
    <w:p w14:paraId="4CE37EFA" w14:textId="77777777" w:rsidR="006117A6" w:rsidRPr="006117A6" w:rsidRDefault="006117A6" w:rsidP="006117A6">
      <w:pPr>
        <w:rPr>
          <w:lang w:val="es-ES"/>
        </w:rPr>
      </w:pPr>
      <w:r w:rsidRPr="006117A6">
        <w:rPr>
          <w:b/>
          <w:bCs/>
          <w:lang w:val="es-ES"/>
        </w:rPr>
        <w:t>Quiero</w:t>
      </w:r>
      <w:r w:rsidRPr="006117A6">
        <w:rPr>
          <w:lang w:val="es-ES"/>
        </w:rPr>
        <w:t xml:space="preserve"> poder formar un grupo de trabajo con otros compañeros</w:t>
      </w:r>
    </w:p>
    <w:p w14:paraId="48BC4AA9" w14:textId="11664D78" w:rsidR="006117A6" w:rsidRDefault="006117A6" w:rsidP="006117A6">
      <w:pPr>
        <w:rPr>
          <w:lang w:val="es-ES"/>
        </w:rPr>
      </w:pPr>
      <w:r w:rsidRPr="006117A6">
        <w:rPr>
          <w:b/>
          <w:bCs/>
          <w:lang w:val="es-ES"/>
        </w:rPr>
        <w:t>Para</w:t>
      </w:r>
      <w:r w:rsidRPr="006117A6">
        <w:rPr>
          <w:lang w:val="es-ES"/>
        </w:rPr>
        <w:t xml:space="preserve"> colaborar en un mismo TFG</w:t>
      </w:r>
    </w:p>
    <w:p w14:paraId="297C8821" w14:textId="77777777" w:rsidR="006117A6" w:rsidRPr="006117A6" w:rsidRDefault="006117A6" w:rsidP="006117A6">
      <w:pPr>
        <w:rPr>
          <w:lang w:val="es-ES"/>
        </w:rPr>
      </w:pPr>
    </w:p>
    <w:p w14:paraId="2FA5AE3D" w14:textId="77777777" w:rsidR="006117A6" w:rsidRDefault="006117A6" w:rsidP="006117A6">
      <w:pPr>
        <w:rPr>
          <w:lang w:val="es-ES"/>
        </w:rPr>
      </w:pPr>
      <w:r w:rsidRPr="006117A6">
        <w:rPr>
          <w:lang w:val="es-ES"/>
        </w:rPr>
        <w:t>Los grupos podrán tener asignaciones de profesores y TFG asociados.</w:t>
      </w:r>
    </w:p>
    <w:p w14:paraId="61D96CBF" w14:textId="77777777" w:rsidR="006117A6" w:rsidRPr="006117A6" w:rsidRDefault="006117A6" w:rsidP="006117A6">
      <w:pPr>
        <w:rPr>
          <w:lang w:val="es-ES"/>
        </w:rPr>
      </w:pPr>
      <w:r w:rsidRPr="006117A6">
        <w:rPr>
          <w:b/>
          <w:bCs/>
          <w:lang w:val="es-ES"/>
        </w:rPr>
        <w:t>Como</w:t>
      </w:r>
      <w:r w:rsidRPr="006117A6">
        <w:rPr>
          <w:lang w:val="es-ES"/>
        </w:rPr>
        <w:t xml:space="preserve"> profesor</w:t>
      </w:r>
    </w:p>
    <w:p w14:paraId="6D2DBC0B" w14:textId="77777777" w:rsidR="006117A6" w:rsidRPr="006117A6" w:rsidRDefault="006117A6" w:rsidP="006117A6">
      <w:pPr>
        <w:rPr>
          <w:lang w:val="es-ES"/>
        </w:rPr>
      </w:pPr>
      <w:r w:rsidRPr="006117A6">
        <w:rPr>
          <w:b/>
          <w:bCs/>
          <w:lang w:val="es-ES"/>
        </w:rPr>
        <w:t>Quiero</w:t>
      </w:r>
      <w:r w:rsidRPr="006117A6">
        <w:rPr>
          <w:lang w:val="es-ES"/>
        </w:rPr>
        <w:t xml:space="preserve"> poder asignar un grupo de estudiantes a un TFG</w:t>
      </w:r>
    </w:p>
    <w:p w14:paraId="100DFC87" w14:textId="0E93D7FA" w:rsidR="006117A6" w:rsidRDefault="006117A6" w:rsidP="006117A6">
      <w:pPr>
        <w:rPr>
          <w:lang w:val="es-ES"/>
        </w:rPr>
      </w:pPr>
      <w:r w:rsidRPr="006117A6">
        <w:rPr>
          <w:b/>
          <w:bCs/>
          <w:lang w:val="es-ES"/>
        </w:rPr>
        <w:t>Para</w:t>
      </w:r>
      <w:r w:rsidRPr="006117A6">
        <w:rPr>
          <w:lang w:val="es-ES"/>
        </w:rPr>
        <w:t xml:space="preserve"> dirigirlos de forma conjunta en el desarrollo del proyecto</w:t>
      </w:r>
    </w:p>
    <w:p w14:paraId="7098780D" w14:textId="77777777" w:rsidR="006117A6" w:rsidRPr="006117A6" w:rsidRDefault="006117A6" w:rsidP="006117A6">
      <w:pPr>
        <w:rPr>
          <w:lang w:val="es-ES"/>
        </w:rPr>
      </w:pPr>
    </w:p>
    <w:p w14:paraId="021A30DB" w14:textId="77777777" w:rsidR="006117A6" w:rsidRPr="006117A6" w:rsidRDefault="006117A6" w:rsidP="006117A6">
      <w:pPr>
        <w:rPr>
          <w:b/>
          <w:bCs/>
          <w:lang w:val="es-ES"/>
        </w:rPr>
      </w:pPr>
      <w:r w:rsidRPr="006117A6">
        <w:rPr>
          <w:b/>
          <w:bCs/>
          <w:lang w:val="es-ES"/>
        </w:rPr>
        <w:t>Comunicación interna básica</w:t>
      </w:r>
    </w:p>
    <w:p w14:paraId="41D0FB1B" w14:textId="77777777" w:rsidR="006117A6" w:rsidRDefault="006117A6" w:rsidP="006117A6">
      <w:pPr>
        <w:rPr>
          <w:lang w:val="es-ES"/>
        </w:rPr>
      </w:pPr>
      <w:r w:rsidRPr="006117A6">
        <w:rPr>
          <w:lang w:val="es-ES"/>
        </w:rPr>
        <w:t>El sistema debe enviar correos electrónicos automáticos para notificar acciones como aceptación/rechazo de TFG, confirmaciones de asignación, etc.</w:t>
      </w:r>
    </w:p>
    <w:p w14:paraId="7FF2CC82" w14:textId="77777777" w:rsidR="006117A6" w:rsidRPr="006117A6" w:rsidRDefault="006117A6" w:rsidP="006117A6">
      <w:pPr>
        <w:rPr>
          <w:lang w:val="es-ES"/>
        </w:rPr>
      </w:pPr>
      <w:r w:rsidRPr="006117A6">
        <w:rPr>
          <w:b/>
          <w:bCs/>
          <w:lang w:val="es-ES"/>
        </w:rPr>
        <w:t>Como</w:t>
      </w:r>
      <w:r w:rsidRPr="006117A6">
        <w:rPr>
          <w:lang w:val="es-ES"/>
        </w:rPr>
        <w:t xml:space="preserve"> sistema</w:t>
      </w:r>
    </w:p>
    <w:p w14:paraId="646AE0B6" w14:textId="77777777" w:rsidR="00304A7C" w:rsidRDefault="006117A6" w:rsidP="00304A7C">
      <w:pPr>
        <w:rPr>
          <w:lang w:val="es-ES"/>
        </w:rPr>
      </w:pPr>
      <w:r w:rsidRPr="006117A6">
        <w:rPr>
          <w:b/>
          <w:bCs/>
          <w:lang w:val="es-ES"/>
        </w:rPr>
        <w:t>Quiero</w:t>
      </w:r>
      <w:r w:rsidRPr="006117A6">
        <w:rPr>
          <w:lang w:val="es-ES"/>
        </w:rPr>
        <w:t xml:space="preserve"> enviar correos automáticos al aceptar o rechazar una solicitud</w:t>
      </w:r>
    </w:p>
    <w:p w14:paraId="2B3AE786" w14:textId="77777777" w:rsidR="00304A7C" w:rsidRDefault="006117A6" w:rsidP="00304A7C">
      <w:pPr>
        <w:rPr>
          <w:lang w:val="es-ES"/>
        </w:rPr>
      </w:pPr>
      <w:r w:rsidRPr="006117A6">
        <w:rPr>
          <w:b/>
          <w:bCs/>
          <w:lang w:val="es-ES"/>
        </w:rPr>
        <w:t>Para</w:t>
      </w:r>
      <w:r w:rsidRPr="006117A6">
        <w:rPr>
          <w:lang w:val="es-ES"/>
        </w:rPr>
        <w:t xml:space="preserve"> mantener informados a estudiantes y profesores sin intervención manual</w:t>
      </w:r>
      <w:bookmarkStart w:id="55" w:name="_Toc204855963"/>
    </w:p>
    <w:bookmarkEnd w:id="55"/>
    <w:p w14:paraId="0853BA72" w14:textId="77777777" w:rsidR="00304A7C" w:rsidRDefault="00304A7C" w:rsidP="00304A7C"/>
    <w:p w14:paraId="0F245A98" w14:textId="1FDBBA9C" w:rsidR="00304A7C" w:rsidRDefault="00304A7C" w:rsidP="00304A7C">
      <w:pPr>
        <w:pStyle w:val="Ttulo3"/>
      </w:pPr>
      <w:bookmarkStart w:id="56" w:name="_Toc206069439"/>
      <w:r>
        <w:t>Historias de usuario – Requisitos no funcionales</w:t>
      </w:r>
      <w:bookmarkEnd w:id="56"/>
    </w:p>
    <w:p w14:paraId="15BB393F" w14:textId="77777777" w:rsidR="006117A6" w:rsidRPr="006117A6" w:rsidRDefault="006117A6" w:rsidP="006117A6">
      <w:pPr>
        <w:rPr>
          <w:b/>
          <w:bCs/>
          <w:lang w:val="es-ES"/>
        </w:rPr>
      </w:pPr>
      <w:r w:rsidRPr="006117A6">
        <w:rPr>
          <w:b/>
          <w:bCs/>
          <w:lang w:val="es-ES"/>
        </w:rPr>
        <w:t>Seguridad</w:t>
      </w:r>
    </w:p>
    <w:p w14:paraId="4A8FEF2B" w14:textId="77777777" w:rsidR="006117A6" w:rsidRDefault="006117A6" w:rsidP="006117A6">
      <w:pPr>
        <w:rPr>
          <w:lang w:val="es-ES"/>
        </w:rPr>
      </w:pPr>
      <w:r w:rsidRPr="006117A6">
        <w:rPr>
          <w:lang w:val="es-ES"/>
        </w:rPr>
        <w:t>Toda la información debe transmitirse de forma segura (HTTPS).</w:t>
      </w:r>
    </w:p>
    <w:p w14:paraId="5DF98186" w14:textId="77777777" w:rsidR="006117A6" w:rsidRPr="006117A6" w:rsidRDefault="006117A6" w:rsidP="006117A6">
      <w:pPr>
        <w:rPr>
          <w:lang w:val="es-ES"/>
        </w:rPr>
      </w:pPr>
      <w:r w:rsidRPr="006117A6">
        <w:rPr>
          <w:b/>
          <w:bCs/>
          <w:lang w:val="es-ES"/>
        </w:rPr>
        <w:t>Como</w:t>
      </w:r>
      <w:r w:rsidRPr="006117A6">
        <w:rPr>
          <w:lang w:val="es-ES"/>
        </w:rPr>
        <w:t xml:space="preserve"> usuario de la aplicación</w:t>
      </w:r>
    </w:p>
    <w:p w14:paraId="47EAE3F2" w14:textId="51A8CDEC" w:rsidR="006117A6" w:rsidRPr="006117A6" w:rsidRDefault="006117A6" w:rsidP="006117A6">
      <w:pPr>
        <w:rPr>
          <w:lang w:val="es-ES"/>
        </w:rPr>
      </w:pPr>
      <w:r w:rsidRPr="006117A6">
        <w:rPr>
          <w:b/>
          <w:bCs/>
          <w:lang w:val="es-ES"/>
        </w:rPr>
        <w:t>Quiero</w:t>
      </w:r>
      <w:r w:rsidRPr="006117A6">
        <w:rPr>
          <w:lang w:val="es-ES"/>
        </w:rPr>
        <w:t xml:space="preserve"> que todas las comunicaciones se realicen </w:t>
      </w:r>
      <w:r>
        <w:rPr>
          <w:lang w:val="es-ES"/>
        </w:rPr>
        <w:t>de forma segura</w:t>
      </w:r>
    </w:p>
    <w:p w14:paraId="172B80E9" w14:textId="193794D5" w:rsidR="006117A6" w:rsidRDefault="006117A6" w:rsidP="006117A6">
      <w:pPr>
        <w:rPr>
          <w:lang w:val="es-ES"/>
        </w:rPr>
      </w:pPr>
      <w:r w:rsidRPr="006117A6">
        <w:rPr>
          <w:b/>
          <w:bCs/>
          <w:lang w:val="es-ES"/>
        </w:rPr>
        <w:t>Para</w:t>
      </w:r>
      <w:r w:rsidRPr="006117A6">
        <w:rPr>
          <w:lang w:val="es-ES"/>
        </w:rPr>
        <w:t xml:space="preserve"> garantizar que mis datos personales no puedan ser interceptados</w:t>
      </w:r>
    </w:p>
    <w:p w14:paraId="5A903F4C" w14:textId="77777777" w:rsidR="006117A6" w:rsidRPr="006117A6" w:rsidRDefault="006117A6" w:rsidP="006117A6">
      <w:pPr>
        <w:rPr>
          <w:lang w:val="es-ES"/>
        </w:rPr>
      </w:pPr>
    </w:p>
    <w:p w14:paraId="0ED710D4" w14:textId="77777777" w:rsidR="006117A6" w:rsidRDefault="006117A6" w:rsidP="006117A6">
      <w:pPr>
        <w:rPr>
          <w:lang w:val="es-ES"/>
        </w:rPr>
      </w:pPr>
      <w:r w:rsidRPr="006117A6">
        <w:rPr>
          <w:lang w:val="es-ES"/>
        </w:rPr>
        <w:t>Los datos personales deben estar protegidos cumpliendo con el RGPD.</w:t>
      </w:r>
    </w:p>
    <w:p w14:paraId="13F0212A" w14:textId="77777777" w:rsidR="006117A6" w:rsidRPr="006117A6" w:rsidRDefault="006117A6" w:rsidP="006117A6">
      <w:pPr>
        <w:rPr>
          <w:lang w:val="es-ES"/>
        </w:rPr>
      </w:pPr>
      <w:r w:rsidRPr="006117A6">
        <w:rPr>
          <w:b/>
          <w:bCs/>
          <w:lang w:val="es-ES"/>
        </w:rPr>
        <w:t>Como</w:t>
      </w:r>
      <w:r w:rsidRPr="006117A6">
        <w:rPr>
          <w:lang w:val="es-ES"/>
        </w:rPr>
        <w:t xml:space="preserve"> responsable del sistema</w:t>
      </w:r>
    </w:p>
    <w:p w14:paraId="7E34FCDB" w14:textId="77777777" w:rsidR="006117A6" w:rsidRPr="006117A6" w:rsidRDefault="006117A6" w:rsidP="006117A6">
      <w:pPr>
        <w:rPr>
          <w:lang w:val="es-ES"/>
        </w:rPr>
      </w:pPr>
      <w:r w:rsidRPr="006117A6">
        <w:rPr>
          <w:b/>
          <w:bCs/>
          <w:lang w:val="es-ES"/>
        </w:rPr>
        <w:t>Quiero</w:t>
      </w:r>
      <w:r w:rsidRPr="006117A6">
        <w:rPr>
          <w:lang w:val="es-ES"/>
        </w:rPr>
        <w:t xml:space="preserve"> que los datos personales estén protegidos según el RGPD</w:t>
      </w:r>
    </w:p>
    <w:p w14:paraId="56E60437" w14:textId="51D54B07" w:rsidR="006117A6" w:rsidRDefault="006117A6" w:rsidP="006117A6">
      <w:pPr>
        <w:rPr>
          <w:lang w:val="es-ES"/>
        </w:rPr>
      </w:pPr>
      <w:r w:rsidRPr="006117A6">
        <w:rPr>
          <w:b/>
          <w:bCs/>
          <w:lang w:val="es-ES"/>
        </w:rPr>
        <w:t>Para</w:t>
      </w:r>
      <w:r w:rsidRPr="006117A6">
        <w:rPr>
          <w:lang w:val="es-ES"/>
        </w:rPr>
        <w:t xml:space="preserve"> cumplir con la legislación y proteger la privacidad de los usuarios</w:t>
      </w:r>
    </w:p>
    <w:p w14:paraId="2F50992F" w14:textId="77777777" w:rsidR="006117A6" w:rsidRPr="006117A6" w:rsidRDefault="006117A6" w:rsidP="006117A6">
      <w:pPr>
        <w:rPr>
          <w:lang w:val="es-ES"/>
        </w:rPr>
      </w:pPr>
    </w:p>
    <w:p w14:paraId="6BAD3E13" w14:textId="77777777" w:rsidR="006117A6" w:rsidRDefault="006117A6" w:rsidP="006117A6">
      <w:pPr>
        <w:rPr>
          <w:lang w:val="es-ES"/>
        </w:rPr>
      </w:pPr>
      <w:r w:rsidRPr="006117A6">
        <w:rPr>
          <w:lang w:val="es-ES"/>
        </w:rPr>
        <w:t>El sistema debe implementar autenticación y autorización basada en roles.</w:t>
      </w:r>
    </w:p>
    <w:p w14:paraId="146F4A31" w14:textId="77777777" w:rsidR="006117A6" w:rsidRPr="006117A6" w:rsidRDefault="006117A6" w:rsidP="006117A6">
      <w:pPr>
        <w:rPr>
          <w:lang w:val="es-ES"/>
        </w:rPr>
      </w:pPr>
      <w:r w:rsidRPr="006117A6">
        <w:rPr>
          <w:b/>
          <w:bCs/>
          <w:lang w:val="es-ES"/>
        </w:rPr>
        <w:t>Como</w:t>
      </w:r>
      <w:r w:rsidRPr="006117A6">
        <w:rPr>
          <w:lang w:val="es-ES"/>
        </w:rPr>
        <w:t xml:space="preserve"> administrador del sistema</w:t>
      </w:r>
    </w:p>
    <w:p w14:paraId="0C7DE38A" w14:textId="77777777" w:rsidR="006117A6" w:rsidRPr="006117A6" w:rsidRDefault="006117A6" w:rsidP="006117A6">
      <w:pPr>
        <w:rPr>
          <w:lang w:val="es-ES"/>
        </w:rPr>
      </w:pPr>
      <w:r w:rsidRPr="006117A6">
        <w:rPr>
          <w:b/>
          <w:bCs/>
          <w:lang w:val="es-ES"/>
        </w:rPr>
        <w:t>Quiero</w:t>
      </w:r>
      <w:r w:rsidRPr="006117A6">
        <w:rPr>
          <w:lang w:val="es-ES"/>
        </w:rPr>
        <w:t xml:space="preserve"> que se implementen roles y permisos de acceso</w:t>
      </w:r>
    </w:p>
    <w:p w14:paraId="34594DDA" w14:textId="548EDF47" w:rsidR="006117A6" w:rsidRDefault="006117A6" w:rsidP="006117A6">
      <w:pPr>
        <w:rPr>
          <w:lang w:val="es-ES"/>
        </w:rPr>
      </w:pPr>
      <w:r w:rsidRPr="006117A6">
        <w:rPr>
          <w:b/>
          <w:bCs/>
          <w:lang w:val="es-ES"/>
        </w:rPr>
        <w:t>Para</w:t>
      </w:r>
      <w:r w:rsidRPr="006117A6">
        <w:rPr>
          <w:lang w:val="es-ES"/>
        </w:rPr>
        <w:t xml:space="preserve"> asegurar que cada usuario solo pueda ver y hacer lo que le corresponde</w:t>
      </w:r>
    </w:p>
    <w:p w14:paraId="2EC69BA1" w14:textId="77777777" w:rsidR="006117A6" w:rsidRPr="006117A6" w:rsidRDefault="006117A6" w:rsidP="006117A6">
      <w:pPr>
        <w:rPr>
          <w:lang w:val="es-ES"/>
        </w:rPr>
      </w:pPr>
    </w:p>
    <w:p w14:paraId="70334D6B" w14:textId="77777777" w:rsidR="006117A6" w:rsidRPr="006117A6" w:rsidRDefault="006117A6" w:rsidP="006117A6">
      <w:pPr>
        <w:rPr>
          <w:b/>
          <w:bCs/>
          <w:lang w:val="es-ES"/>
        </w:rPr>
      </w:pPr>
      <w:r w:rsidRPr="006117A6">
        <w:rPr>
          <w:b/>
          <w:bCs/>
          <w:lang w:val="es-ES"/>
        </w:rPr>
        <w:t>Rendimiento</w:t>
      </w:r>
    </w:p>
    <w:p w14:paraId="7B2DFF13" w14:textId="77777777" w:rsidR="006117A6" w:rsidRDefault="006117A6" w:rsidP="006117A6">
      <w:pPr>
        <w:rPr>
          <w:lang w:val="es-ES"/>
        </w:rPr>
      </w:pPr>
      <w:r w:rsidRPr="006117A6">
        <w:rPr>
          <w:lang w:val="es-ES"/>
        </w:rPr>
        <w:t>Las búsquedas y cargas de datos deben ser rápidas, incluso con grandes volúmenes de información.</w:t>
      </w:r>
    </w:p>
    <w:p w14:paraId="0A1DB0EA" w14:textId="77777777" w:rsidR="006117A6" w:rsidRPr="006117A6" w:rsidRDefault="006117A6" w:rsidP="006117A6">
      <w:pPr>
        <w:rPr>
          <w:lang w:val="es-ES"/>
        </w:rPr>
      </w:pPr>
      <w:r w:rsidRPr="006117A6">
        <w:rPr>
          <w:b/>
          <w:bCs/>
          <w:lang w:val="es-ES"/>
        </w:rPr>
        <w:t>Como</w:t>
      </w:r>
      <w:r w:rsidRPr="006117A6">
        <w:rPr>
          <w:lang w:val="es-ES"/>
        </w:rPr>
        <w:t xml:space="preserve"> usuario</w:t>
      </w:r>
    </w:p>
    <w:p w14:paraId="3018B54F" w14:textId="77777777" w:rsidR="006117A6" w:rsidRPr="006117A6" w:rsidRDefault="006117A6" w:rsidP="006117A6">
      <w:pPr>
        <w:rPr>
          <w:lang w:val="es-ES"/>
        </w:rPr>
      </w:pPr>
      <w:r w:rsidRPr="006117A6">
        <w:rPr>
          <w:b/>
          <w:bCs/>
          <w:lang w:val="es-ES"/>
        </w:rPr>
        <w:t>Quiero</w:t>
      </w:r>
      <w:r w:rsidRPr="006117A6">
        <w:rPr>
          <w:lang w:val="es-ES"/>
        </w:rPr>
        <w:t xml:space="preserve"> que las búsquedas y cargas de información sean rápidas</w:t>
      </w:r>
    </w:p>
    <w:p w14:paraId="7184C9E5" w14:textId="3EF0694C" w:rsidR="006117A6" w:rsidRDefault="006117A6" w:rsidP="006117A6">
      <w:pPr>
        <w:rPr>
          <w:lang w:val="es-ES"/>
        </w:rPr>
      </w:pPr>
      <w:r w:rsidRPr="006117A6">
        <w:rPr>
          <w:b/>
          <w:bCs/>
          <w:lang w:val="es-ES"/>
        </w:rPr>
        <w:t>Para</w:t>
      </w:r>
      <w:r w:rsidRPr="006117A6">
        <w:rPr>
          <w:lang w:val="es-ES"/>
        </w:rPr>
        <w:t xml:space="preserve"> poder trabajar de forma fluida sin interrupciones</w:t>
      </w:r>
    </w:p>
    <w:p w14:paraId="4A251441" w14:textId="77777777" w:rsidR="006117A6" w:rsidRPr="006117A6" w:rsidRDefault="006117A6" w:rsidP="006117A6">
      <w:pPr>
        <w:rPr>
          <w:lang w:val="es-ES"/>
        </w:rPr>
      </w:pPr>
    </w:p>
    <w:p w14:paraId="2E9F69D3" w14:textId="0D0C3CDA" w:rsidR="006117A6" w:rsidRDefault="006117A6" w:rsidP="006117A6">
      <w:pPr>
        <w:rPr>
          <w:lang w:val="es-ES"/>
        </w:rPr>
      </w:pPr>
      <w:r w:rsidRPr="006117A6">
        <w:rPr>
          <w:lang w:val="es-ES"/>
        </w:rPr>
        <w:t>El sistema debe implementar filtros para optimizar el rendimiento.</w:t>
      </w:r>
    </w:p>
    <w:p w14:paraId="4D72FBC6" w14:textId="594A66A8" w:rsidR="006117A6" w:rsidRDefault="006117A6" w:rsidP="006117A6">
      <w:pPr>
        <w:rPr>
          <w:lang w:val="es-ES"/>
        </w:rPr>
      </w:pPr>
      <w:r>
        <w:rPr>
          <w:b/>
          <w:bCs/>
          <w:lang w:val="es-ES"/>
        </w:rPr>
        <w:t>Como</w:t>
      </w:r>
      <w:r>
        <w:rPr>
          <w:lang w:val="es-ES"/>
        </w:rPr>
        <w:t xml:space="preserve"> usuario</w:t>
      </w:r>
    </w:p>
    <w:p w14:paraId="404CB8AA" w14:textId="250BC1B7" w:rsidR="006117A6" w:rsidRDefault="006117A6" w:rsidP="006117A6">
      <w:pPr>
        <w:rPr>
          <w:lang w:val="es-ES"/>
        </w:rPr>
      </w:pPr>
      <w:r>
        <w:rPr>
          <w:b/>
          <w:bCs/>
          <w:lang w:val="es-ES"/>
        </w:rPr>
        <w:t>Quiero</w:t>
      </w:r>
      <w:r>
        <w:rPr>
          <w:lang w:val="es-ES"/>
        </w:rPr>
        <w:t xml:space="preserve"> que se permita hacer un filtrado en las búsquedas</w:t>
      </w:r>
    </w:p>
    <w:p w14:paraId="34E49D53" w14:textId="5A9B8762" w:rsidR="006117A6" w:rsidRDefault="006117A6" w:rsidP="006117A6">
      <w:pPr>
        <w:rPr>
          <w:lang w:val="es-ES"/>
        </w:rPr>
      </w:pPr>
      <w:r>
        <w:rPr>
          <w:b/>
          <w:bCs/>
          <w:lang w:val="es-ES"/>
        </w:rPr>
        <w:t>Para</w:t>
      </w:r>
      <w:r>
        <w:rPr>
          <w:lang w:val="es-ES"/>
        </w:rPr>
        <w:t xml:space="preserve"> realizar consultas más rápidas y directas</w:t>
      </w:r>
    </w:p>
    <w:p w14:paraId="3C1C9A97" w14:textId="77777777" w:rsidR="006117A6" w:rsidRPr="006117A6" w:rsidRDefault="006117A6" w:rsidP="006117A6">
      <w:pPr>
        <w:rPr>
          <w:lang w:val="es-ES"/>
        </w:rPr>
      </w:pPr>
    </w:p>
    <w:p w14:paraId="34AB891D" w14:textId="77777777" w:rsidR="006117A6" w:rsidRPr="006117A6" w:rsidRDefault="006117A6" w:rsidP="006117A6">
      <w:pPr>
        <w:rPr>
          <w:b/>
          <w:bCs/>
          <w:lang w:val="es-ES"/>
        </w:rPr>
      </w:pPr>
      <w:r w:rsidRPr="006117A6">
        <w:rPr>
          <w:b/>
          <w:bCs/>
          <w:lang w:val="es-ES"/>
        </w:rPr>
        <w:t>Escalabilidad</w:t>
      </w:r>
    </w:p>
    <w:p w14:paraId="33B7DF9F" w14:textId="77777777" w:rsidR="006117A6" w:rsidRDefault="006117A6" w:rsidP="006117A6">
      <w:pPr>
        <w:rPr>
          <w:lang w:val="es-ES"/>
        </w:rPr>
      </w:pPr>
      <w:r w:rsidRPr="006117A6">
        <w:rPr>
          <w:lang w:val="es-ES"/>
        </w:rPr>
        <w:t>La arquitectura debe permitir añadir nuevas funcionalidades sin reestructurar el núcleo.</w:t>
      </w:r>
    </w:p>
    <w:p w14:paraId="7A117F4A" w14:textId="77777777" w:rsidR="006117A6" w:rsidRPr="006117A6" w:rsidRDefault="006117A6" w:rsidP="006117A6">
      <w:pPr>
        <w:rPr>
          <w:lang w:val="es-ES"/>
        </w:rPr>
      </w:pPr>
      <w:r w:rsidRPr="006117A6">
        <w:rPr>
          <w:b/>
          <w:bCs/>
          <w:lang w:val="es-ES"/>
        </w:rPr>
        <w:t>Como</w:t>
      </w:r>
      <w:r w:rsidRPr="006117A6">
        <w:rPr>
          <w:lang w:val="es-ES"/>
        </w:rPr>
        <w:t xml:space="preserve"> desarrollador del sistema</w:t>
      </w:r>
    </w:p>
    <w:p w14:paraId="0C4D299B" w14:textId="77777777" w:rsidR="006117A6" w:rsidRPr="006117A6" w:rsidRDefault="006117A6" w:rsidP="006117A6">
      <w:pPr>
        <w:rPr>
          <w:lang w:val="es-ES"/>
        </w:rPr>
      </w:pPr>
      <w:r w:rsidRPr="006117A6">
        <w:rPr>
          <w:b/>
          <w:bCs/>
          <w:lang w:val="es-ES"/>
        </w:rPr>
        <w:t>Quiero</w:t>
      </w:r>
      <w:r w:rsidRPr="006117A6">
        <w:rPr>
          <w:lang w:val="es-ES"/>
        </w:rPr>
        <w:t xml:space="preserve"> que la arquitectura esté diseñada de forma modular</w:t>
      </w:r>
    </w:p>
    <w:p w14:paraId="706204F0" w14:textId="0741CC32" w:rsidR="006117A6" w:rsidRDefault="006117A6" w:rsidP="006117A6">
      <w:pPr>
        <w:rPr>
          <w:lang w:val="es-ES"/>
        </w:rPr>
      </w:pPr>
      <w:r w:rsidRPr="006117A6">
        <w:rPr>
          <w:b/>
          <w:bCs/>
          <w:lang w:val="es-ES"/>
        </w:rPr>
        <w:t>Para</w:t>
      </w:r>
      <w:r w:rsidRPr="006117A6">
        <w:rPr>
          <w:lang w:val="es-ES"/>
        </w:rPr>
        <w:t xml:space="preserve"> poder añadir nuevas funcionalidades sin rehacer el sistema completo</w:t>
      </w:r>
    </w:p>
    <w:p w14:paraId="69E40B4F" w14:textId="77777777" w:rsidR="006117A6" w:rsidRPr="006117A6" w:rsidRDefault="006117A6" w:rsidP="006117A6">
      <w:pPr>
        <w:rPr>
          <w:lang w:val="es-ES"/>
        </w:rPr>
      </w:pPr>
    </w:p>
    <w:p w14:paraId="300AB88B" w14:textId="77777777" w:rsidR="006117A6" w:rsidRPr="006117A6" w:rsidRDefault="006117A6" w:rsidP="006117A6">
      <w:pPr>
        <w:rPr>
          <w:b/>
          <w:bCs/>
          <w:lang w:val="es-ES"/>
        </w:rPr>
      </w:pPr>
      <w:r w:rsidRPr="006117A6">
        <w:rPr>
          <w:b/>
          <w:bCs/>
          <w:lang w:val="es-ES"/>
        </w:rPr>
        <w:t>Usabilidad</w:t>
      </w:r>
    </w:p>
    <w:p w14:paraId="265687E9" w14:textId="77777777" w:rsidR="006117A6" w:rsidRDefault="006117A6" w:rsidP="006117A6">
      <w:pPr>
        <w:rPr>
          <w:lang w:val="es-ES"/>
        </w:rPr>
      </w:pPr>
      <w:r w:rsidRPr="006117A6">
        <w:rPr>
          <w:lang w:val="es-ES"/>
        </w:rPr>
        <w:t>La interfaz debe ser intuitiva y accesible para usuarios con distintos niveles técnicos.</w:t>
      </w:r>
    </w:p>
    <w:p w14:paraId="02BBE679" w14:textId="77777777" w:rsidR="006117A6" w:rsidRPr="006117A6" w:rsidRDefault="006117A6" w:rsidP="006117A6">
      <w:pPr>
        <w:rPr>
          <w:lang w:val="es-ES"/>
        </w:rPr>
      </w:pPr>
      <w:r w:rsidRPr="006117A6">
        <w:rPr>
          <w:b/>
          <w:bCs/>
          <w:lang w:val="es-ES"/>
        </w:rPr>
        <w:t>Como</w:t>
      </w:r>
      <w:r w:rsidRPr="006117A6">
        <w:rPr>
          <w:lang w:val="es-ES"/>
        </w:rPr>
        <w:t xml:space="preserve"> usuario sin conocimientos técnicos</w:t>
      </w:r>
    </w:p>
    <w:p w14:paraId="7D855CD6" w14:textId="77777777" w:rsidR="006117A6" w:rsidRPr="006117A6" w:rsidRDefault="006117A6" w:rsidP="006117A6">
      <w:pPr>
        <w:rPr>
          <w:lang w:val="es-ES"/>
        </w:rPr>
      </w:pPr>
      <w:r w:rsidRPr="006117A6">
        <w:rPr>
          <w:b/>
          <w:bCs/>
          <w:lang w:val="es-ES"/>
        </w:rPr>
        <w:t>Quiero</w:t>
      </w:r>
      <w:r w:rsidRPr="006117A6">
        <w:rPr>
          <w:lang w:val="es-ES"/>
        </w:rPr>
        <w:t xml:space="preserve"> que la interfaz sea clara e intuitiva</w:t>
      </w:r>
    </w:p>
    <w:p w14:paraId="57365253" w14:textId="00477662" w:rsidR="006117A6" w:rsidRDefault="006117A6" w:rsidP="006117A6">
      <w:pPr>
        <w:rPr>
          <w:lang w:val="es-ES"/>
        </w:rPr>
      </w:pPr>
      <w:r w:rsidRPr="006117A6">
        <w:rPr>
          <w:b/>
          <w:bCs/>
          <w:lang w:val="es-ES"/>
        </w:rPr>
        <w:t>Para</w:t>
      </w:r>
      <w:r w:rsidRPr="006117A6">
        <w:rPr>
          <w:lang w:val="es-ES"/>
        </w:rPr>
        <w:t xml:space="preserve"> poder usar la aplicación sin necesidad de formación previa</w:t>
      </w:r>
    </w:p>
    <w:p w14:paraId="092DAB19" w14:textId="77777777" w:rsidR="006117A6" w:rsidRPr="006117A6" w:rsidRDefault="006117A6" w:rsidP="006117A6">
      <w:pPr>
        <w:rPr>
          <w:lang w:val="es-ES"/>
        </w:rPr>
      </w:pPr>
    </w:p>
    <w:p w14:paraId="60A8C032" w14:textId="77777777" w:rsidR="006117A6" w:rsidRDefault="006117A6" w:rsidP="006117A6">
      <w:pPr>
        <w:rPr>
          <w:lang w:val="es-ES"/>
        </w:rPr>
      </w:pPr>
      <w:r w:rsidRPr="006117A6">
        <w:rPr>
          <w:lang w:val="es-ES"/>
        </w:rPr>
        <w:t>Debe adaptarse a dispositivos móviles (diseño responsive).</w:t>
      </w:r>
    </w:p>
    <w:p w14:paraId="6A24BBAD" w14:textId="77777777" w:rsidR="006117A6" w:rsidRPr="006117A6" w:rsidRDefault="006117A6" w:rsidP="006117A6">
      <w:pPr>
        <w:rPr>
          <w:lang w:val="es-ES"/>
        </w:rPr>
      </w:pPr>
      <w:r w:rsidRPr="006117A6">
        <w:rPr>
          <w:b/>
          <w:bCs/>
          <w:lang w:val="es-ES"/>
        </w:rPr>
        <w:t>Como</w:t>
      </w:r>
      <w:r w:rsidRPr="006117A6">
        <w:rPr>
          <w:lang w:val="es-ES"/>
        </w:rPr>
        <w:t xml:space="preserve"> estudiante o profesor</w:t>
      </w:r>
    </w:p>
    <w:p w14:paraId="1E40CC05" w14:textId="77777777" w:rsidR="006117A6" w:rsidRPr="006117A6" w:rsidRDefault="006117A6" w:rsidP="006117A6">
      <w:pPr>
        <w:rPr>
          <w:lang w:val="es-ES"/>
        </w:rPr>
      </w:pPr>
      <w:r w:rsidRPr="006117A6">
        <w:rPr>
          <w:b/>
          <w:bCs/>
          <w:lang w:val="es-ES"/>
        </w:rPr>
        <w:t>Quiero</w:t>
      </w:r>
      <w:r w:rsidRPr="006117A6">
        <w:rPr>
          <w:lang w:val="es-ES"/>
        </w:rPr>
        <w:t xml:space="preserve"> poder acceder desde mi móvil o tablet</w:t>
      </w:r>
    </w:p>
    <w:p w14:paraId="6221EC9F" w14:textId="36DF8C12" w:rsidR="006117A6" w:rsidRDefault="006117A6" w:rsidP="006117A6">
      <w:pPr>
        <w:rPr>
          <w:lang w:val="es-ES"/>
        </w:rPr>
      </w:pPr>
      <w:r w:rsidRPr="006117A6">
        <w:rPr>
          <w:b/>
          <w:bCs/>
          <w:lang w:val="es-ES"/>
        </w:rPr>
        <w:t>Para</w:t>
      </w:r>
      <w:r w:rsidRPr="006117A6">
        <w:rPr>
          <w:lang w:val="es-ES"/>
        </w:rPr>
        <w:t xml:space="preserve"> gestionar tareas en cualquier momento y lugar</w:t>
      </w:r>
    </w:p>
    <w:p w14:paraId="5247A476" w14:textId="77777777" w:rsidR="006117A6" w:rsidRDefault="006117A6" w:rsidP="006117A6">
      <w:pPr>
        <w:rPr>
          <w:lang w:val="es-ES"/>
        </w:rPr>
      </w:pPr>
    </w:p>
    <w:p w14:paraId="595B4B0F" w14:textId="77777777" w:rsidR="006117A6" w:rsidRPr="006117A6" w:rsidRDefault="006117A6" w:rsidP="006117A6">
      <w:pPr>
        <w:rPr>
          <w:lang w:val="es-ES"/>
        </w:rPr>
      </w:pPr>
    </w:p>
    <w:p w14:paraId="44E2341A" w14:textId="77777777" w:rsidR="006117A6" w:rsidRPr="006117A6" w:rsidRDefault="006117A6" w:rsidP="006117A6">
      <w:pPr>
        <w:rPr>
          <w:b/>
          <w:bCs/>
          <w:lang w:val="es-ES"/>
        </w:rPr>
      </w:pPr>
      <w:r w:rsidRPr="006117A6">
        <w:rPr>
          <w:b/>
          <w:bCs/>
          <w:lang w:val="es-ES"/>
        </w:rPr>
        <w:t>Mantenibilidad</w:t>
      </w:r>
    </w:p>
    <w:p w14:paraId="34F59F8A" w14:textId="77777777" w:rsidR="006117A6" w:rsidRDefault="006117A6" w:rsidP="006117A6">
      <w:pPr>
        <w:rPr>
          <w:lang w:val="es-ES"/>
        </w:rPr>
      </w:pPr>
      <w:r w:rsidRPr="006117A6">
        <w:rPr>
          <w:lang w:val="es-ES"/>
        </w:rPr>
        <w:t>El código debe estar organizado en módulos fácilmente actualizables.</w:t>
      </w:r>
    </w:p>
    <w:p w14:paraId="36AD0025" w14:textId="77777777" w:rsidR="006117A6" w:rsidRPr="006117A6" w:rsidRDefault="006117A6" w:rsidP="006117A6">
      <w:pPr>
        <w:rPr>
          <w:lang w:val="es-ES"/>
        </w:rPr>
      </w:pPr>
      <w:r w:rsidRPr="006117A6">
        <w:rPr>
          <w:b/>
          <w:bCs/>
          <w:lang w:val="es-ES"/>
        </w:rPr>
        <w:t>Como</w:t>
      </w:r>
      <w:r w:rsidRPr="006117A6">
        <w:rPr>
          <w:lang w:val="es-ES"/>
        </w:rPr>
        <w:t xml:space="preserve"> desarrollador</w:t>
      </w:r>
    </w:p>
    <w:p w14:paraId="25EB6A3A" w14:textId="77777777" w:rsidR="006117A6" w:rsidRPr="006117A6" w:rsidRDefault="006117A6" w:rsidP="006117A6">
      <w:pPr>
        <w:rPr>
          <w:lang w:val="es-ES"/>
        </w:rPr>
      </w:pPr>
      <w:r w:rsidRPr="006117A6">
        <w:rPr>
          <w:b/>
          <w:bCs/>
          <w:lang w:val="es-ES"/>
        </w:rPr>
        <w:t>Quiero</w:t>
      </w:r>
      <w:r w:rsidRPr="006117A6">
        <w:rPr>
          <w:lang w:val="es-ES"/>
        </w:rPr>
        <w:t xml:space="preserve"> que el código esté organizado en módulos bien definidos</w:t>
      </w:r>
    </w:p>
    <w:p w14:paraId="358FAFEE" w14:textId="5357044B" w:rsidR="006117A6" w:rsidRDefault="006117A6" w:rsidP="006117A6">
      <w:pPr>
        <w:rPr>
          <w:lang w:val="es-ES"/>
        </w:rPr>
      </w:pPr>
      <w:r w:rsidRPr="006117A6">
        <w:rPr>
          <w:b/>
          <w:bCs/>
          <w:lang w:val="es-ES"/>
        </w:rPr>
        <w:t>Para</w:t>
      </w:r>
      <w:r w:rsidRPr="006117A6">
        <w:rPr>
          <w:lang w:val="es-ES"/>
        </w:rPr>
        <w:t xml:space="preserve"> poder mantenerlo, depurarlo o ampliarlo fácilmente</w:t>
      </w:r>
    </w:p>
    <w:p w14:paraId="2EEB2364" w14:textId="77777777" w:rsidR="006117A6" w:rsidRPr="006117A6" w:rsidRDefault="006117A6" w:rsidP="006117A6">
      <w:pPr>
        <w:rPr>
          <w:lang w:val="es-ES"/>
        </w:rPr>
      </w:pPr>
    </w:p>
    <w:p w14:paraId="4DF63FA8" w14:textId="77777777" w:rsidR="006117A6" w:rsidRDefault="006117A6" w:rsidP="006117A6">
      <w:pPr>
        <w:rPr>
          <w:lang w:val="es-ES"/>
        </w:rPr>
      </w:pPr>
      <w:r w:rsidRPr="006117A6">
        <w:rPr>
          <w:lang w:val="es-ES"/>
        </w:rPr>
        <w:t>Se debe mantener una documentación técnica y funcional clara.</w:t>
      </w:r>
    </w:p>
    <w:p w14:paraId="55BE6176" w14:textId="77777777" w:rsidR="006117A6" w:rsidRPr="006117A6" w:rsidRDefault="006117A6" w:rsidP="006117A6">
      <w:pPr>
        <w:rPr>
          <w:lang w:val="es-ES"/>
        </w:rPr>
      </w:pPr>
      <w:r w:rsidRPr="006117A6">
        <w:rPr>
          <w:b/>
          <w:bCs/>
          <w:lang w:val="es-ES"/>
        </w:rPr>
        <w:t>Como</w:t>
      </w:r>
      <w:r w:rsidRPr="006117A6">
        <w:rPr>
          <w:lang w:val="es-ES"/>
        </w:rPr>
        <w:t xml:space="preserve"> equipo técnico</w:t>
      </w:r>
    </w:p>
    <w:p w14:paraId="03ADC0C4" w14:textId="77777777" w:rsidR="006117A6" w:rsidRPr="006117A6" w:rsidRDefault="006117A6" w:rsidP="006117A6">
      <w:pPr>
        <w:rPr>
          <w:lang w:val="es-ES"/>
        </w:rPr>
      </w:pPr>
      <w:r w:rsidRPr="006117A6">
        <w:rPr>
          <w:b/>
          <w:bCs/>
          <w:lang w:val="es-ES"/>
        </w:rPr>
        <w:t>Quiero</w:t>
      </w:r>
      <w:r w:rsidRPr="006117A6">
        <w:rPr>
          <w:lang w:val="es-ES"/>
        </w:rPr>
        <w:t xml:space="preserve"> contar con documentación técnica y funcional</w:t>
      </w:r>
    </w:p>
    <w:p w14:paraId="1FF6D87D" w14:textId="3BC8CAF6" w:rsidR="006117A6" w:rsidRDefault="006117A6" w:rsidP="006117A6">
      <w:pPr>
        <w:rPr>
          <w:lang w:val="es-ES"/>
        </w:rPr>
      </w:pPr>
      <w:r w:rsidRPr="006117A6">
        <w:rPr>
          <w:b/>
          <w:bCs/>
          <w:lang w:val="es-ES"/>
        </w:rPr>
        <w:t>Para</w:t>
      </w:r>
      <w:r w:rsidRPr="006117A6">
        <w:rPr>
          <w:lang w:val="es-ES"/>
        </w:rPr>
        <w:t xml:space="preserve"> asegurar la continuidad del proyecto en futuras versiones</w:t>
      </w:r>
    </w:p>
    <w:p w14:paraId="4189D2C1" w14:textId="77777777" w:rsidR="006117A6" w:rsidRPr="006117A6" w:rsidRDefault="006117A6" w:rsidP="006117A6">
      <w:pPr>
        <w:rPr>
          <w:lang w:val="es-ES"/>
        </w:rPr>
      </w:pPr>
    </w:p>
    <w:p w14:paraId="7AF4F7A7" w14:textId="77777777" w:rsidR="006117A6" w:rsidRPr="006117A6" w:rsidRDefault="006117A6" w:rsidP="006117A6">
      <w:pPr>
        <w:rPr>
          <w:b/>
          <w:bCs/>
          <w:lang w:val="es-ES"/>
        </w:rPr>
      </w:pPr>
      <w:r w:rsidRPr="006117A6">
        <w:rPr>
          <w:b/>
          <w:bCs/>
          <w:lang w:val="es-ES"/>
        </w:rPr>
        <w:t>Compatibilidad</w:t>
      </w:r>
    </w:p>
    <w:p w14:paraId="50C29FE4" w14:textId="08B6A326" w:rsidR="006117A6" w:rsidRDefault="006117A6" w:rsidP="006117A6">
      <w:pPr>
        <w:rPr>
          <w:lang w:val="es-ES"/>
        </w:rPr>
      </w:pPr>
      <w:r w:rsidRPr="006117A6">
        <w:rPr>
          <w:lang w:val="es-ES"/>
        </w:rPr>
        <w:t>El sistema debe funcionar en navegadores modernos (Chrome, Firefox, Edge).</w:t>
      </w:r>
    </w:p>
    <w:p w14:paraId="429A2F0D" w14:textId="77777777" w:rsidR="006117A6" w:rsidRPr="006117A6" w:rsidRDefault="006117A6" w:rsidP="006117A6">
      <w:pPr>
        <w:rPr>
          <w:lang w:val="es-ES"/>
        </w:rPr>
      </w:pPr>
      <w:r w:rsidRPr="006117A6">
        <w:rPr>
          <w:b/>
          <w:bCs/>
          <w:lang w:val="es-ES"/>
        </w:rPr>
        <w:t>Como</w:t>
      </w:r>
      <w:r w:rsidRPr="006117A6">
        <w:rPr>
          <w:lang w:val="es-ES"/>
        </w:rPr>
        <w:t xml:space="preserve"> usuario</w:t>
      </w:r>
    </w:p>
    <w:p w14:paraId="300BCEE4" w14:textId="77777777" w:rsidR="006117A6" w:rsidRPr="006117A6" w:rsidRDefault="006117A6" w:rsidP="006117A6">
      <w:pPr>
        <w:rPr>
          <w:lang w:val="es-ES"/>
        </w:rPr>
      </w:pPr>
      <w:r w:rsidRPr="006117A6">
        <w:rPr>
          <w:b/>
          <w:bCs/>
          <w:lang w:val="es-ES"/>
        </w:rPr>
        <w:t>Quiero</w:t>
      </w:r>
      <w:r w:rsidRPr="006117A6">
        <w:rPr>
          <w:lang w:val="es-ES"/>
        </w:rPr>
        <w:t xml:space="preserve"> que la aplicación funcione correctamente en los navegadores más comunes</w:t>
      </w:r>
    </w:p>
    <w:p w14:paraId="0E15A9C0" w14:textId="500CD5CC" w:rsidR="006117A6" w:rsidRDefault="006117A6" w:rsidP="006117A6">
      <w:pPr>
        <w:rPr>
          <w:lang w:val="es-ES"/>
        </w:rPr>
      </w:pPr>
      <w:r w:rsidRPr="006117A6">
        <w:rPr>
          <w:b/>
          <w:bCs/>
          <w:lang w:val="es-ES"/>
        </w:rPr>
        <w:t>Para</w:t>
      </w:r>
      <w:r w:rsidRPr="006117A6">
        <w:rPr>
          <w:lang w:val="es-ES"/>
        </w:rPr>
        <w:t xml:space="preserve"> poder acceder desde cualquier entorno sin problemas</w:t>
      </w:r>
    </w:p>
    <w:p w14:paraId="39B685B1" w14:textId="77777777" w:rsidR="0009594B" w:rsidRDefault="0009594B" w:rsidP="006117A6">
      <w:pPr>
        <w:rPr>
          <w:lang w:val="es-ES"/>
        </w:rPr>
      </w:pPr>
    </w:p>
    <w:p w14:paraId="24D1B5DF" w14:textId="14156DB7" w:rsidR="0009594B" w:rsidRDefault="0009594B" w:rsidP="0009594B">
      <w:pPr>
        <w:pStyle w:val="Ttulo2"/>
      </w:pPr>
      <w:bookmarkStart w:id="57" w:name="_Toc204855964"/>
      <w:bookmarkStart w:id="58" w:name="_Toc206069440"/>
      <w:r>
        <w:t>Casos de uso</w:t>
      </w:r>
      <w:bookmarkEnd w:id="57"/>
      <w:bookmarkEnd w:id="58"/>
    </w:p>
    <w:p w14:paraId="5B83E516" w14:textId="77777777" w:rsidR="0067388E" w:rsidRPr="0067388E" w:rsidRDefault="0067388E" w:rsidP="0067388E">
      <w:pPr>
        <w:rPr>
          <w:lang w:val="es-ES"/>
        </w:rPr>
      </w:pPr>
      <w:r w:rsidRPr="0067388E">
        <w:rPr>
          <w:lang w:val="es-ES"/>
        </w:rPr>
        <w:t xml:space="preserve">Los casos de uso describen de forma estructurada </w:t>
      </w:r>
      <w:r w:rsidRPr="0067334B">
        <w:rPr>
          <w:lang w:val="es-ES"/>
        </w:rPr>
        <w:t>cómo interactúan los distintos actores del sistema TFGInfo con las funcionalidades principales de la aplicación</w:t>
      </w:r>
      <w:r w:rsidRPr="0067388E">
        <w:rPr>
          <w:lang w:val="es-ES"/>
        </w:rPr>
        <w:t>. Esta sección tiene como objetivo detallar los flujos de comportamiento esperados, mostrando cómo profesores, estudiantes y administradores utilizan el sistema para realizar tareas clave relacionadas con la gestión de Trabajos de Fin de Grado.</w:t>
      </w:r>
    </w:p>
    <w:p w14:paraId="6DF86152" w14:textId="77777777" w:rsidR="0067388E" w:rsidRPr="0067388E" w:rsidRDefault="0067388E" w:rsidP="0067388E">
      <w:pPr>
        <w:rPr>
          <w:lang w:val="es-ES"/>
        </w:rPr>
      </w:pPr>
      <w:r w:rsidRPr="0067388E">
        <w:rPr>
          <w:lang w:val="es-ES"/>
        </w:rPr>
        <w:t>Cada caso de uso parte de una acción concreta iniciada por un actor (como "iniciar sesión", "enviar solicitud", "aceptar TFG" o "crear una entidad"), e incluye los pasos principales que realiza el sistema, así como las decisiones y resultados posibles.</w:t>
      </w:r>
    </w:p>
    <w:p w14:paraId="6CBA68F1" w14:textId="77777777" w:rsidR="0067388E" w:rsidRPr="0067388E" w:rsidRDefault="0067388E" w:rsidP="0067388E">
      <w:pPr>
        <w:rPr>
          <w:lang w:val="es-ES"/>
        </w:rPr>
      </w:pPr>
      <w:r w:rsidRPr="0067388E">
        <w:rPr>
          <w:lang w:val="es-ES"/>
        </w:rPr>
        <w:t>Los casos de uso abordados incluyen acciones fundamentales como:</w:t>
      </w:r>
    </w:p>
    <w:p w14:paraId="4658E3F4" w14:textId="77777777" w:rsidR="0067388E" w:rsidRPr="0067388E" w:rsidRDefault="0067388E" w:rsidP="0067388E">
      <w:pPr>
        <w:numPr>
          <w:ilvl w:val="0"/>
          <w:numId w:val="31"/>
        </w:numPr>
        <w:rPr>
          <w:lang w:val="es-ES"/>
        </w:rPr>
      </w:pPr>
      <w:r w:rsidRPr="0067388E">
        <w:rPr>
          <w:b/>
          <w:bCs/>
          <w:lang w:val="es-ES"/>
        </w:rPr>
        <w:t>Inicio de sesión y autenticación de usuarios</w:t>
      </w:r>
    </w:p>
    <w:p w14:paraId="5B2DF1F6" w14:textId="77777777" w:rsidR="0067388E" w:rsidRPr="0067388E" w:rsidRDefault="0067388E" w:rsidP="0067388E">
      <w:pPr>
        <w:numPr>
          <w:ilvl w:val="0"/>
          <w:numId w:val="31"/>
        </w:numPr>
        <w:rPr>
          <w:lang w:val="es-ES"/>
        </w:rPr>
      </w:pPr>
      <w:r w:rsidRPr="0067388E">
        <w:rPr>
          <w:b/>
          <w:bCs/>
          <w:lang w:val="es-ES"/>
        </w:rPr>
        <w:t>Consulta, filtrado y solicitud de TFGs por parte del estudiante</w:t>
      </w:r>
    </w:p>
    <w:p w14:paraId="0CA860E8" w14:textId="77777777" w:rsidR="0067388E" w:rsidRPr="0067388E" w:rsidRDefault="0067388E" w:rsidP="0067388E">
      <w:pPr>
        <w:numPr>
          <w:ilvl w:val="0"/>
          <w:numId w:val="31"/>
        </w:numPr>
        <w:rPr>
          <w:lang w:val="es-ES"/>
        </w:rPr>
      </w:pPr>
      <w:r w:rsidRPr="0067388E">
        <w:rPr>
          <w:b/>
          <w:bCs/>
          <w:lang w:val="es-ES"/>
        </w:rPr>
        <w:lastRenderedPageBreak/>
        <w:t>Aceptación o rechazo de solicitudes de TFG por parte del profesor</w:t>
      </w:r>
    </w:p>
    <w:p w14:paraId="329A6565" w14:textId="77777777" w:rsidR="0067388E" w:rsidRPr="0067388E" w:rsidRDefault="0067388E" w:rsidP="0067388E">
      <w:pPr>
        <w:numPr>
          <w:ilvl w:val="0"/>
          <w:numId w:val="31"/>
        </w:numPr>
        <w:rPr>
          <w:lang w:val="es-ES"/>
        </w:rPr>
      </w:pPr>
      <w:r w:rsidRPr="0067388E">
        <w:rPr>
          <w:b/>
          <w:bCs/>
          <w:lang w:val="es-ES"/>
        </w:rPr>
        <w:t>Envío de mensajes por parte del profesor a grupos de trabajo</w:t>
      </w:r>
    </w:p>
    <w:p w14:paraId="6830A79C" w14:textId="77777777" w:rsidR="0067388E" w:rsidRPr="0067388E" w:rsidRDefault="0067388E" w:rsidP="0067388E">
      <w:pPr>
        <w:numPr>
          <w:ilvl w:val="0"/>
          <w:numId w:val="31"/>
        </w:numPr>
        <w:rPr>
          <w:lang w:val="es-ES"/>
        </w:rPr>
      </w:pPr>
      <w:r w:rsidRPr="0067388E">
        <w:rPr>
          <w:b/>
          <w:bCs/>
          <w:lang w:val="es-ES"/>
        </w:rPr>
        <w:t>Creación de entidades institucionales (universidades, departamentos, carreras)</w:t>
      </w:r>
      <w:r w:rsidRPr="0067388E">
        <w:rPr>
          <w:lang w:val="es-ES"/>
        </w:rPr>
        <w:t xml:space="preserve"> por parte del administrador</w:t>
      </w:r>
    </w:p>
    <w:p w14:paraId="2D9AF64C" w14:textId="77777777" w:rsidR="0067388E" w:rsidRPr="0067388E" w:rsidRDefault="0067388E" w:rsidP="0067388E">
      <w:pPr>
        <w:numPr>
          <w:ilvl w:val="0"/>
          <w:numId w:val="31"/>
        </w:numPr>
        <w:rPr>
          <w:lang w:val="es-ES"/>
        </w:rPr>
      </w:pPr>
      <w:r w:rsidRPr="0067388E">
        <w:rPr>
          <w:b/>
          <w:bCs/>
          <w:lang w:val="es-ES"/>
        </w:rPr>
        <w:t>Acceso a canales de trabajo y comunicación grupal entre profesores y alumnos</w:t>
      </w:r>
    </w:p>
    <w:p w14:paraId="2CE7874B" w14:textId="7DBAE0DD" w:rsidR="0067388E" w:rsidRDefault="0067388E" w:rsidP="0067388E">
      <w:pPr>
        <w:rPr>
          <w:lang w:val="es-ES"/>
        </w:rPr>
      </w:pPr>
      <w:r w:rsidRPr="0067388E">
        <w:rPr>
          <w:lang w:val="es-ES"/>
        </w:rPr>
        <w:t>Estos diagramas de flujo ayudan a visualizar el comportamiento del sistema y sirven como guía para el desarrollo, las pruebas y la validación del software. Además, permiten identificar posibles mejoras o extensiones futuras de la plataforma.</w:t>
      </w:r>
    </w:p>
    <w:p w14:paraId="05517247" w14:textId="77777777" w:rsidR="0067388E" w:rsidRDefault="0067388E">
      <w:pPr>
        <w:jc w:val="left"/>
        <w:rPr>
          <w:lang w:val="es-ES"/>
        </w:rPr>
      </w:pPr>
      <w:r>
        <w:rPr>
          <w:lang w:val="es-ES"/>
        </w:rPr>
        <w:br w:type="page"/>
      </w:r>
    </w:p>
    <w:p w14:paraId="68B1751A" w14:textId="77777777" w:rsidR="0067388E" w:rsidRDefault="0067388E" w:rsidP="0067388E">
      <w:pPr>
        <w:rPr>
          <w:lang w:val="es-ES"/>
        </w:rPr>
      </w:pPr>
      <w:r w:rsidRPr="0067388E">
        <w:rPr>
          <w:lang w:val="es-ES"/>
        </w:rPr>
        <w:lastRenderedPageBreak/>
        <w:drawing>
          <wp:inline distT="0" distB="0" distL="0" distR="0" wp14:anchorId="7CF510E0" wp14:editId="61804DDD">
            <wp:extent cx="3081235" cy="5113020"/>
            <wp:effectExtent l="0" t="0" r="5080" b="0"/>
            <wp:docPr id="924089623" name="Imagen 1" descr="Diagrama,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9623" name="Imagen 1" descr="Diagrama, Forma&#10;&#10;El contenido generado por IA puede ser incorrecto."/>
                    <pic:cNvPicPr/>
                  </pic:nvPicPr>
                  <pic:blipFill>
                    <a:blip r:embed="rId21"/>
                    <a:stretch>
                      <a:fillRect/>
                    </a:stretch>
                  </pic:blipFill>
                  <pic:spPr>
                    <a:xfrm>
                      <a:off x="0" y="0"/>
                      <a:ext cx="3094400" cy="5134866"/>
                    </a:xfrm>
                    <a:prstGeom prst="rect">
                      <a:avLst/>
                    </a:prstGeom>
                  </pic:spPr>
                </pic:pic>
              </a:graphicData>
            </a:graphic>
          </wp:inline>
        </w:drawing>
      </w:r>
    </w:p>
    <w:p w14:paraId="206A711C" w14:textId="66B9176D" w:rsidR="00301E94" w:rsidRDefault="00301E94" w:rsidP="00301E94">
      <w:pPr>
        <w:pStyle w:val="Descripcin"/>
        <w:rPr>
          <w:lang w:val="es-ES"/>
        </w:rPr>
      </w:pPr>
      <w:bookmarkStart w:id="59" w:name="_Toc205886157"/>
      <w:r>
        <w:t xml:space="preserve">Ilustración </w:t>
      </w:r>
      <w:r>
        <w:fldChar w:fldCharType="begin"/>
      </w:r>
      <w:r>
        <w:instrText xml:space="preserve"> SEQ Ilustración \* ARABIC </w:instrText>
      </w:r>
      <w:r>
        <w:fldChar w:fldCharType="separate"/>
      </w:r>
      <w:r>
        <w:rPr>
          <w:noProof/>
        </w:rPr>
        <w:t>1</w:t>
      </w:r>
      <w:r>
        <w:fldChar w:fldCharType="end"/>
      </w:r>
      <w:r>
        <w:t>. Diagrama</w:t>
      </w:r>
      <w:r w:rsidR="00FC09EE">
        <w:t xml:space="preserve"> de</w:t>
      </w:r>
      <w:r>
        <w:t xml:space="preserve"> casos de uso - Inicio de sesión</w:t>
      </w:r>
      <w:bookmarkEnd w:id="59"/>
    </w:p>
    <w:p w14:paraId="65C926B7" w14:textId="5599D539" w:rsidR="00C11910" w:rsidRDefault="00C11910" w:rsidP="00C11910">
      <w:pPr>
        <w:rPr>
          <w:b/>
          <w:bCs/>
          <w:lang w:val="es-ES"/>
        </w:rPr>
      </w:pPr>
      <w:r w:rsidRPr="00C11910">
        <w:rPr>
          <w:b/>
          <w:bCs/>
          <w:lang w:val="es-ES"/>
        </w:rPr>
        <w:t xml:space="preserve">Caso de Uso: </w:t>
      </w:r>
      <w:r>
        <w:rPr>
          <w:lang w:val="es-ES"/>
        </w:rPr>
        <w:t>Inicio de sesión</w:t>
      </w:r>
    </w:p>
    <w:p w14:paraId="0853A603" w14:textId="4CA15F12" w:rsidR="0067388E" w:rsidRPr="0067388E" w:rsidRDefault="0067388E" w:rsidP="00C11910">
      <w:pPr>
        <w:jc w:val="left"/>
        <w:rPr>
          <w:lang w:val="es-ES"/>
        </w:rPr>
      </w:pPr>
      <w:r w:rsidRPr="0067388E">
        <w:rPr>
          <w:b/>
          <w:bCs/>
          <w:lang w:val="es-ES"/>
        </w:rPr>
        <w:t>Actor principal:</w:t>
      </w:r>
      <w:r w:rsidRPr="0067388E">
        <w:rPr>
          <w:lang w:val="es-ES"/>
        </w:rPr>
        <w:t xml:space="preserve"> Usuario (estudiante, profesor o administrador)</w:t>
      </w:r>
      <w:r w:rsidRPr="0067388E">
        <w:rPr>
          <w:lang w:val="es-ES"/>
        </w:rPr>
        <w:br/>
      </w:r>
      <w:r w:rsidRPr="0067388E">
        <w:rPr>
          <w:b/>
          <w:bCs/>
          <w:lang w:val="es-ES"/>
        </w:rPr>
        <w:t>Objetivo:</w:t>
      </w:r>
      <w:r w:rsidRPr="0067388E">
        <w:rPr>
          <w:lang w:val="es-ES"/>
        </w:rPr>
        <w:t xml:space="preserve"> Acceder al sistema de forma segura mediante credenciales personales.</w:t>
      </w:r>
      <w:r w:rsidRPr="0067388E">
        <w:rPr>
          <w:lang w:val="es-ES"/>
        </w:rPr>
        <w:br/>
      </w:r>
      <w:r w:rsidRPr="0067388E">
        <w:rPr>
          <w:b/>
          <w:bCs/>
          <w:lang w:val="es-ES"/>
        </w:rPr>
        <w:t>Resumen:</w:t>
      </w:r>
      <w:r w:rsidRPr="0067388E">
        <w:rPr>
          <w:lang w:val="es-ES"/>
        </w:rPr>
        <w:br/>
        <w:t>Este caso de uso describe el proceso mediante el cual un usuario registrado accede a la plataforma TFGInfo introduciendo su correo electrónico y contraseña. El sistema valida las credenciales contra la base de datos. Si son correctas, el usuario es redirigido a su panel correspondiente según su rol. En caso de error, el sistema muestra un mensaje de autenticación fallida y permite reintentar el acceso.</w:t>
      </w:r>
    </w:p>
    <w:p w14:paraId="0C147EAF" w14:textId="77777777" w:rsidR="0067388E" w:rsidRPr="0067388E" w:rsidRDefault="0067388E" w:rsidP="0067388E">
      <w:pPr>
        <w:rPr>
          <w:lang w:val="es-ES"/>
        </w:rPr>
      </w:pPr>
      <w:r w:rsidRPr="0067388E">
        <w:rPr>
          <w:b/>
          <w:bCs/>
          <w:lang w:val="es-ES"/>
        </w:rPr>
        <w:t>Precondiciones:</w:t>
      </w:r>
    </w:p>
    <w:p w14:paraId="094CBEE4" w14:textId="77777777" w:rsidR="0067388E" w:rsidRPr="0067388E" w:rsidRDefault="0067388E" w:rsidP="0067388E">
      <w:pPr>
        <w:numPr>
          <w:ilvl w:val="0"/>
          <w:numId w:val="32"/>
        </w:numPr>
        <w:rPr>
          <w:lang w:val="es-ES"/>
        </w:rPr>
      </w:pPr>
      <w:r w:rsidRPr="0067388E">
        <w:rPr>
          <w:lang w:val="es-ES"/>
        </w:rPr>
        <w:t>El usuario debe estar registrado previamente en el sistema.</w:t>
      </w:r>
    </w:p>
    <w:p w14:paraId="6043F6F6" w14:textId="77777777" w:rsidR="0067388E" w:rsidRPr="0067388E" w:rsidRDefault="0067388E" w:rsidP="0067388E">
      <w:pPr>
        <w:numPr>
          <w:ilvl w:val="0"/>
          <w:numId w:val="32"/>
        </w:numPr>
        <w:rPr>
          <w:lang w:val="es-ES"/>
        </w:rPr>
      </w:pPr>
      <w:r w:rsidRPr="0067388E">
        <w:rPr>
          <w:lang w:val="es-ES"/>
        </w:rPr>
        <w:t>Debe disponer de un correo electrónico y una contraseña válidos.</w:t>
      </w:r>
    </w:p>
    <w:p w14:paraId="2A6615CF" w14:textId="77777777" w:rsidR="0067388E" w:rsidRPr="0067388E" w:rsidRDefault="0067388E" w:rsidP="0067388E">
      <w:pPr>
        <w:rPr>
          <w:lang w:val="es-ES"/>
        </w:rPr>
      </w:pPr>
      <w:r w:rsidRPr="0067388E">
        <w:rPr>
          <w:b/>
          <w:bCs/>
          <w:lang w:val="es-ES"/>
        </w:rPr>
        <w:t>Flujo principal:</w:t>
      </w:r>
    </w:p>
    <w:p w14:paraId="295F62E5" w14:textId="77777777" w:rsidR="0067388E" w:rsidRPr="0067388E" w:rsidRDefault="0067388E" w:rsidP="0067388E">
      <w:pPr>
        <w:numPr>
          <w:ilvl w:val="0"/>
          <w:numId w:val="33"/>
        </w:numPr>
        <w:rPr>
          <w:lang w:val="es-ES"/>
        </w:rPr>
      </w:pPr>
      <w:r w:rsidRPr="0067388E">
        <w:rPr>
          <w:lang w:val="es-ES"/>
        </w:rPr>
        <w:t>El usuario accede a la página de inicio de sesión.</w:t>
      </w:r>
    </w:p>
    <w:p w14:paraId="4B61A39D" w14:textId="77777777" w:rsidR="0067388E" w:rsidRPr="0067388E" w:rsidRDefault="0067388E" w:rsidP="0067388E">
      <w:pPr>
        <w:numPr>
          <w:ilvl w:val="0"/>
          <w:numId w:val="33"/>
        </w:numPr>
        <w:rPr>
          <w:lang w:val="es-ES"/>
        </w:rPr>
      </w:pPr>
      <w:r w:rsidRPr="0067388E">
        <w:rPr>
          <w:lang w:val="es-ES"/>
        </w:rPr>
        <w:t>Introduce su correo y contraseña.</w:t>
      </w:r>
    </w:p>
    <w:p w14:paraId="7BCE8F41" w14:textId="77777777" w:rsidR="0067388E" w:rsidRPr="0067388E" w:rsidRDefault="0067388E" w:rsidP="0067388E">
      <w:pPr>
        <w:numPr>
          <w:ilvl w:val="0"/>
          <w:numId w:val="33"/>
        </w:numPr>
        <w:rPr>
          <w:lang w:val="es-ES"/>
        </w:rPr>
      </w:pPr>
      <w:r w:rsidRPr="0067388E">
        <w:rPr>
          <w:lang w:val="es-ES"/>
        </w:rPr>
        <w:t>El sistema envía los datos al backend para validación.</w:t>
      </w:r>
    </w:p>
    <w:p w14:paraId="3E5AACEB" w14:textId="77777777" w:rsidR="0067388E" w:rsidRPr="0067388E" w:rsidRDefault="0067388E" w:rsidP="0067388E">
      <w:pPr>
        <w:numPr>
          <w:ilvl w:val="0"/>
          <w:numId w:val="33"/>
        </w:numPr>
        <w:rPr>
          <w:lang w:val="es-ES"/>
        </w:rPr>
      </w:pPr>
      <w:r w:rsidRPr="0067388E">
        <w:rPr>
          <w:lang w:val="es-ES"/>
        </w:rPr>
        <w:t>Si las credenciales son válidas, se genera un token de acceso y se redirige al panel correspondiente.</w:t>
      </w:r>
    </w:p>
    <w:p w14:paraId="37A89A66" w14:textId="77777777" w:rsidR="0067388E" w:rsidRPr="0067388E" w:rsidRDefault="0067388E" w:rsidP="0067388E">
      <w:pPr>
        <w:numPr>
          <w:ilvl w:val="0"/>
          <w:numId w:val="33"/>
        </w:numPr>
        <w:rPr>
          <w:lang w:val="es-ES"/>
        </w:rPr>
      </w:pPr>
      <w:r w:rsidRPr="0067388E">
        <w:rPr>
          <w:lang w:val="es-ES"/>
        </w:rPr>
        <w:t>Si no son válidas, se muestra un mensaje de error.</w:t>
      </w:r>
    </w:p>
    <w:p w14:paraId="5A380B87" w14:textId="77777777" w:rsidR="0067388E" w:rsidRPr="0067388E" w:rsidRDefault="0067388E" w:rsidP="0067388E">
      <w:pPr>
        <w:rPr>
          <w:lang w:val="es-ES"/>
        </w:rPr>
      </w:pPr>
      <w:r w:rsidRPr="0067388E">
        <w:rPr>
          <w:b/>
          <w:bCs/>
          <w:lang w:val="es-ES"/>
        </w:rPr>
        <w:lastRenderedPageBreak/>
        <w:t>Postcondición:</w:t>
      </w:r>
      <w:r w:rsidRPr="0067388E">
        <w:rPr>
          <w:lang w:val="es-ES"/>
        </w:rPr>
        <w:br/>
        <w:t>El usuario queda autenticado en el sistema y puede acceder a las funcionalidades correspondientes a su perfil.</w:t>
      </w:r>
    </w:p>
    <w:p w14:paraId="08385E25" w14:textId="1230A1EF" w:rsidR="0067388E" w:rsidRDefault="0067388E" w:rsidP="0067388E">
      <w:pPr>
        <w:rPr>
          <w:lang w:val="es-ES"/>
        </w:rPr>
      </w:pPr>
      <w:r w:rsidRPr="0067388E">
        <w:rPr>
          <w:lang w:val="es-ES"/>
        </w:rPr>
        <w:drawing>
          <wp:inline distT="0" distB="0" distL="0" distR="0" wp14:anchorId="6EC106B1" wp14:editId="4F55819F">
            <wp:extent cx="2339340" cy="4357884"/>
            <wp:effectExtent l="0" t="0" r="3810" b="5080"/>
            <wp:docPr id="16345074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7431" name="Imagen 1" descr="Diagrama&#10;&#10;El contenido generado por IA puede ser incorrecto."/>
                    <pic:cNvPicPr/>
                  </pic:nvPicPr>
                  <pic:blipFill>
                    <a:blip r:embed="rId22"/>
                    <a:stretch>
                      <a:fillRect/>
                    </a:stretch>
                  </pic:blipFill>
                  <pic:spPr>
                    <a:xfrm>
                      <a:off x="0" y="0"/>
                      <a:ext cx="2373405" cy="4421342"/>
                    </a:xfrm>
                    <a:prstGeom prst="rect">
                      <a:avLst/>
                    </a:prstGeom>
                  </pic:spPr>
                </pic:pic>
              </a:graphicData>
            </a:graphic>
          </wp:inline>
        </w:drawing>
      </w:r>
    </w:p>
    <w:p w14:paraId="6171D74D" w14:textId="2C76A405" w:rsidR="00301E94" w:rsidRPr="0067388E" w:rsidRDefault="00301E94" w:rsidP="00301E94">
      <w:pPr>
        <w:pStyle w:val="Descripcin"/>
        <w:rPr>
          <w:lang w:val="es-ES"/>
        </w:rPr>
      </w:pPr>
      <w:bookmarkStart w:id="60" w:name="_Toc205886158"/>
      <w:r>
        <w:t xml:space="preserve">Ilustración </w:t>
      </w:r>
      <w:r>
        <w:fldChar w:fldCharType="begin"/>
      </w:r>
      <w:r>
        <w:instrText xml:space="preserve"> SEQ Ilustración \* ARABIC </w:instrText>
      </w:r>
      <w:r>
        <w:fldChar w:fldCharType="separate"/>
      </w:r>
      <w:r>
        <w:rPr>
          <w:noProof/>
        </w:rPr>
        <w:t>2</w:t>
      </w:r>
      <w:r>
        <w:fldChar w:fldCharType="end"/>
      </w:r>
      <w:r>
        <w:t xml:space="preserve">. Diagrama </w:t>
      </w:r>
      <w:r w:rsidR="00FC09EE">
        <w:t xml:space="preserve">de </w:t>
      </w:r>
      <w:r>
        <w:t>casos de uso - Solicitud de TFG</w:t>
      </w:r>
      <w:bookmarkEnd w:id="60"/>
    </w:p>
    <w:p w14:paraId="5A2B3853" w14:textId="545FBBD1" w:rsidR="0009594B" w:rsidRPr="0009594B" w:rsidRDefault="0009594B" w:rsidP="0009594B"/>
    <w:p w14:paraId="604B90E0" w14:textId="10C0B9B7" w:rsidR="00C11910" w:rsidRDefault="00C11910" w:rsidP="00C11910">
      <w:pPr>
        <w:rPr>
          <w:b/>
          <w:bCs/>
          <w:lang w:val="es-ES"/>
        </w:rPr>
      </w:pPr>
      <w:r w:rsidRPr="00C11910">
        <w:rPr>
          <w:b/>
          <w:bCs/>
          <w:lang w:val="es-ES"/>
        </w:rPr>
        <w:t xml:space="preserve">Caso de Uso: </w:t>
      </w:r>
      <w:r>
        <w:rPr>
          <w:lang w:val="es-ES"/>
        </w:rPr>
        <w:t>Solicitud de TFG</w:t>
      </w:r>
    </w:p>
    <w:p w14:paraId="4743579D" w14:textId="36EA9464" w:rsidR="0067388E" w:rsidRPr="0067388E" w:rsidRDefault="0067388E" w:rsidP="00304A7C">
      <w:pPr>
        <w:jc w:val="left"/>
        <w:rPr>
          <w:lang w:val="es-ES"/>
        </w:rPr>
      </w:pPr>
      <w:r w:rsidRPr="0067388E">
        <w:rPr>
          <w:b/>
          <w:bCs/>
          <w:lang w:val="es-ES"/>
        </w:rPr>
        <w:t>Actor principal:</w:t>
      </w:r>
      <w:r w:rsidRPr="0067388E">
        <w:rPr>
          <w:lang w:val="es-ES"/>
        </w:rPr>
        <w:t xml:space="preserve"> Estudiante</w:t>
      </w:r>
      <w:r w:rsidRPr="0067388E">
        <w:rPr>
          <w:lang w:val="es-ES"/>
        </w:rPr>
        <w:br/>
      </w:r>
      <w:r w:rsidRPr="0067388E">
        <w:rPr>
          <w:b/>
          <w:bCs/>
          <w:lang w:val="es-ES"/>
        </w:rPr>
        <w:t>Objetivo:</w:t>
      </w:r>
      <w:r w:rsidRPr="0067388E">
        <w:rPr>
          <w:lang w:val="es-ES"/>
        </w:rPr>
        <w:t xml:space="preserve"> Enviar una solicitud formal para reservar un Trabajo de Fin de Grado (TFG) de su interés.</w:t>
      </w:r>
      <w:r w:rsidRPr="0067388E">
        <w:rPr>
          <w:lang w:val="es-ES"/>
        </w:rPr>
        <w:br/>
      </w:r>
      <w:r w:rsidRPr="0067388E">
        <w:rPr>
          <w:b/>
          <w:bCs/>
          <w:lang w:val="es-ES"/>
        </w:rPr>
        <w:t>Resumen:</w:t>
      </w:r>
      <w:r w:rsidRPr="0067388E">
        <w:rPr>
          <w:lang w:val="es-ES"/>
        </w:rPr>
        <w:br/>
        <w:t>Este caso de uso describe el proceso mediante el cual un estudiante, tras iniciar sesión en la plataforma TFGInfo, accede al listado de TFGs disponibles, aplica filtros de búsqueda, consulta los detalles de un TFG y realiza una solicitud para reservarlo. El sistema registra la solicitud y notifica automáticamente al profesor responsable. La solicitud queda pendiente de aprobación.</w:t>
      </w:r>
    </w:p>
    <w:p w14:paraId="7D84EE3C" w14:textId="77777777" w:rsidR="0067388E" w:rsidRPr="0067388E" w:rsidRDefault="0067388E" w:rsidP="0067388E">
      <w:pPr>
        <w:rPr>
          <w:lang w:val="es-ES"/>
        </w:rPr>
      </w:pPr>
      <w:r w:rsidRPr="0067388E">
        <w:rPr>
          <w:b/>
          <w:bCs/>
          <w:lang w:val="es-ES"/>
        </w:rPr>
        <w:t>Precondiciones:</w:t>
      </w:r>
    </w:p>
    <w:p w14:paraId="6FB46995" w14:textId="77777777" w:rsidR="0067388E" w:rsidRPr="0067388E" w:rsidRDefault="0067388E" w:rsidP="0067388E">
      <w:pPr>
        <w:numPr>
          <w:ilvl w:val="0"/>
          <w:numId w:val="34"/>
        </w:numPr>
        <w:rPr>
          <w:lang w:val="es-ES"/>
        </w:rPr>
      </w:pPr>
      <w:r w:rsidRPr="0067388E">
        <w:rPr>
          <w:lang w:val="es-ES"/>
        </w:rPr>
        <w:t>El estudiante debe estar registrado y autenticado en el sistema.</w:t>
      </w:r>
    </w:p>
    <w:p w14:paraId="774367A5" w14:textId="54BF1FB0" w:rsidR="00304A7C" w:rsidRDefault="0067388E" w:rsidP="0067388E">
      <w:pPr>
        <w:numPr>
          <w:ilvl w:val="0"/>
          <w:numId w:val="34"/>
        </w:numPr>
        <w:rPr>
          <w:lang w:val="es-ES"/>
        </w:rPr>
      </w:pPr>
      <w:r w:rsidRPr="0067388E">
        <w:rPr>
          <w:lang w:val="es-ES"/>
        </w:rPr>
        <w:t>Debe existir al menos un TFG disponible asociado a su titulación.</w:t>
      </w:r>
    </w:p>
    <w:p w14:paraId="6FEC2225" w14:textId="46C3FA9D" w:rsidR="0067388E" w:rsidRPr="0067388E" w:rsidRDefault="0067388E" w:rsidP="00304A7C">
      <w:pPr>
        <w:jc w:val="left"/>
        <w:rPr>
          <w:lang w:val="es-ES"/>
        </w:rPr>
      </w:pPr>
      <w:r w:rsidRPr="0067388E">
        <w:rPr>
          <w:b/>
          <w:bCs/>
          <w:lang w:val="es-ES"/>
        </w:rPr>
        <w:t>Flujo principal:</w:t>
      </w:r>
    </w:p>
    <w:p w14:paraId="50E6D35C" w14:textId="77777777" w:rsidR="0067388E" w:rsidRPr="0067388E" w:rsidRDefault="0067388E" w:rsidP="0067388E">
      <w:pPr>
        <w:numPr>
          <w:ilvl w:val="0"/>
          <w:numId w:val="35"/>
        </w:numPr>
        <w:rPr>
          <w:lang w:val="es-ES"/>
        </w:rPr>
      </w:pPr>
      <w:r w:rsidRPr="0067388E">
        <w:rPr>
          <w:lang w:val="es-ES"/>
        </w:rPr>
        <w:t>El estudiante inicia sesión y accede al módulo de TFGs.</w:t>
      </w:r>
    </w:p>
    <w:p w14:paraId="42475C3E" w14:textId="77777777" w:rsidR="0067388E" w:rsidRPr="0067388E" w:rsidRDefault="0067388E" w:rsidP="0067388E">
      <w:pPr>
        <w:numPr>
          <w:ilvl w:val="0"/>
          <w:numId w:val="35"/>
        </w:numPr>
        <w:rPr>
          <w:lang w:val="es-ES"/>
        </w:rPr>
      </w:pPr>
      <w:r w:rsidRPr="0067388E">
        <w:rPr>
          <w:lang w:val="es-ES"/>
        </w:rPr>
        <w:t>Filtra y consulta las líneas de TFG disponibles.</w:t>
      </w:r>
    </w:p>
    <w:p w14:paraId="46AA9EF9" w14:textId="77777777" w:rsidR="0067388E" w:rsidRPr="0067388E" w:rsidRDefault="0067388E" w:rsidP="0067388E">
      <w:pPr>
        <w:numPr>
          <w:ilvl w:val="0"/>
          <w:numId w:val="35"/>
        </w:numPr>
        <w:rPr>
          <w:lang w:val="es-ES"/>
        </w:rPr>
      </w:pPr>
      <w:r w:rsidRPr="0067388E">
        <w:rPr>
          <w:lang w:val="es-ES"/>
        </w:rPr>
        <w:t>Selecciona un TFG que le interese.</w:t>
      </w:r>
    </w:p>
    <w:p w14:paraId="1AA1983E" w14:textId="77777777" w:rsidR="0067388E" w:rsidRPr="0067388E" w:rsidRDefault="0067388E" w:rsidP="0067388E">
      <w:pPr>
        <w:numPr>
          <w:ilvl w:val="0"/>
          <w:numId w:val="35"/>
        </w:numPr>
        <w:rPr>
          <w:lang w:val="es-ES"/>
        </w:rPr>
      </w:pPr>
      <w:r w:rsidRPr="0067388E">
        <w:rPr>
          <w:lang w:val="es-ES"/>
        </w:rPr>
        <w:t>Envía una solicitud de reserva desde el sistema.</w:t>
      </w:r>
    </w:p>
    <w:p w14:paraId="445A3793" w14:textId="77777777" w:rsidR="0067388E" w:rsidRPr="0067388E" w:rsidRDefault="0067388E" w:rsidP="0067388E">
      <w:pPr>
        <w:numPr>
          <w:ilvl w:val="0"/>
          <w:numId w:val="35"/>
        </w:numPr>
        <w:rPr>
          <w:lang w:val="es-ES"/>
        </w:rPr>
      </w:pPr>
      <w:r w:rsidRPr="0067388E">
        <w:rPr>
          <w:lang w:val="es-ES"/>
        </w:rPr>
        <w:lastRenderedPageBreak/>
        <w:t>El sistema guarda la solicitud y notifica al profesor responsable por correo electrónico.</w:t>
      </w:r>
    </w:p>
    <w:p w14:paraId="5412CCF5" w14:textId="77777777" w:rsidR="0067388E" w:rsidRPr="0067388E" w:rsidRDefault="0067388E" w:rsidP="0067388E">
      <w:pPr>
        <w:numPr>
          <w:ilvl w:val="0"/>
          <w:numId w:val="35"/>
        </w:numPr>
        <w:rPr>
          <w:lang w:val="es-ES"/>
        </w:rPr>
      </w:pPr>
      <w:r w:rsidRPr="0067388E">
        <w:rPr>
          <w:lang w:val="es-ES"/>
        </w:rPr>
        <w:t>Se muestra un mensaje de confirmación al estudiante.</w:t>
      </w:r>
    </w:p>
    <w:p w14:paraId="704DA293" w14:textId="77777777" w:rsidR="0067388E" w:rsidRPr="0067388E" w:rsidRDefault="0067388E" w:rsidP="0067388E">
      <w:pPr>
        <w:rPr>
          <w:lang w:val="es-ES"/>
        </w:rPr>
      </w:pPr>
      <w:r w:rsidRPr="0067388E">
        <w:rPr>
          <w:b/>
          <w:bCs/>
          <w:lang w:val="es-ES"/>
        </w:rPr>
        <w:t>Postcondición:</w:t>
      </w:r>
      <w:r w:rsidRPr="0067388E">
        <w:rPr>
          <w:lang w:val="es-ES"/>
        </w:rPr>
        <w:br/>
        <w:t>La solicitud queda registrada como pendiente y el profesor podrá aceptarla o rechazarla posteriormente.</w:t>
      </w:r>
    </w:p>
    <w:p w14:paraId="54C1AB33" w14:textId="77777777" w:rsidR="0009594B" w:rsidRDefault="0009594B" w:rsidP="006117A6">
      <w:pPr>
        <w:rPr>
          <w:lang w:val="es-ES"/>
        </w:rPr>
      </w:pPr>
    </w:p>
    <w:p w14:paraId="1057A6B4" w14:textId="77777777" w:rsidR="00304A7C" w:rsidRDefault="00304A7C" w:rsidP="00304A7C">
      <w:pPr>
        <w:rPr>
          <w:lang w:val="es-ES"/>
        </w:rPr>
      </w:pPr>
      <w:r w:rsidRPr="00304A7C">
        <w:rPr>
          <w:lang w:val="es-ES"/>
        </w:rPr>
        <w:drawing>
          <wp:inline distT="0" distB="0" distL="0" distR="0" wp14:anchorId="6155BA86" wp14:editId="41F8B332">
            <wp:extent cx="3992880" cy="6193029"/>
            <wp:effectExtent l="0" t="0" r="7620" b="0"/>
            <wp:docPr id="22131128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11288" name="Imagen 1" descr="Diagrama&#10;&#10;El contenido generado por IA puede ser incorrecto."/>
                    <pic:cNvPicPr/>
                  </pic:nvPicPr>
                  <pic:blipFill>
                    <a:blip r:embed="rId23"/>
                    <a:stretch>
                      <a:fillRect/>
                    </a:stretch>
                  </pic:blipFill>
                  <pic:spPr>
                    <a:xfrm>
                      <a:off x="0" y="0"/>
                      <a:ext cx="3996314" cy="6198355"/>
                    </a:xfrm>
                    <a:prstGeom prst="rect">
                      <a:avLst/>
                    </a:prstGeom>
                  </pic:spPr>
                </pic:pic>
              </a:graphicData>
            </a:graphic>
          </wp:inline>
        </w:drawing>
      </w:r>
    </w:p>
    <w:p w14:paraId="1DD67988" w14:textId="48FFBE81" w:rsidR="00301E94" w:rsidRDefault="00301E94" w:rsidP="00301E94">
      <w:pPr>
        <w:pStyle w:val="Descripcin"/>
        <w:rPr>
          <w:lang w:val="es-ES"/>
        </w:rPr>
      </w:pPr>
      <w:bookmarkStart w:id="61" w:name="_Toc205886159"/>
      <w:r>
        <w:t xml:space="preserve">Ilustración </w:t>
      </w:r>
      <w:r>
        <w:fldChar w:fldCharType="begin"/>
      </w:r>
      <w:r>
        <w:instrText xml:space="preserve"> SEQ Ilustración \* ARABIC </w:instrText>
      </w:r>
      <w:r>
        <w:fldChar w:fldCharType="separate"/>
      </w:r>
      <w:r>
        <w:rPr>
          <w:noProof/>
        </w:rPr>
        <w:t>3</w:t>
      </w:r>
      <w:r>
        <w:fldChar w:fldCharType="end"/>
      </w:r>
      <w:r>
        <w:t>. Diagrama de casos de uso - Gestión de solicitudes de TFG</w:t>
      </w:r>
      <w:bookmarkEnd w:id="61"/>
    </w:p>
    <w:p w14:paraId="27678317" w14:textId="6658BF41" w:rsidR="00C11910" w:rsidRDefault="00C11910" w:rsidP="00C11910">
      <w:pPr>
        <w:rPr>
          <w:b/>
          <w:bCs/>
          <w:lang w:val="es-ES"/>
        </w:rPr>
      </w:pPr>
      <w:r w:rsidRPr="00C11910">
        <w:rPr>
          <w:b/>
          <w:bCs/>
          <w:lang w:val="es-ES"/>
        </w:rPr>
        <w:t xml:space="preserve">Caso de Uso: </w:t>
      </w:r>
      <w:r w:rsidRPr="00C11910">
        <w:rPr>
          <w:lang w:val="es-ES"/>
        </w:rPr>
        <w:t xml:space="preserve">Gestión de </w:t>
      </w:r>
      <w:r>
        <w:rPr>
          <w:lang w:val="es-ES"/>
        </w:rPr>
        <w:t xml:space="preserve">solicitudes de TFG </w:t>
      </w:r>
    </w:p>
    <w:p w14:paraId="4BE44549" w14:textId="532757FE" w:rsidR="00304A7C" w:rsidRPr="00304A7C" w:rsidRDefault="00304A7C" w:rsidP="00304A7C">
      <w:pPr>
        <w:jc w:val="left"/>
        <w:rPr>
          <w:lang w:val="es-ES"/>
        </w:rPr>
      </w:pPr>
      <w:r w:rsidRPr="00304A7C">
        <w:rPr>
          <w:b/>
          <w:bCs/>
          <w:lang w:val="es-ES"/>
        </w:rPr>
        <w:t>Actor principal:</w:t>
      </w:r>
      <w:r w:rsidRPr="00304A7C">
        <w:rPr>
          <w:lang w:val="es-ES"/>
        </w:rPr>
        <w:t xml:space="preserve"> Profesor</w:t>
      </w:r>
      <w:r w:rsidRPr="00304A7C">
        <w:rPr>
          <w:lang w:val="es-ES"/>
        </w:rPr>
        <w:br/>
      </w:r>
      <w:r w:rsidRPr="00304A7C">
        <w:rPr>
          <w:b/>
          <w:bCs/>
          <w:lang w:val="es-ES"/>
        </w:rPr>
        <w:t>Objetivo:</w:t>
      </w:r>
      <w:r w:rsidRPr="00304A7C">
        <w:rPr>
          <w:lang w:val="es-ES"/>
        </w:rPr>
        <w:t xml:space="preserve"> Gestionar las solicitudes recibidas por parte de estudiantes para reservar un Trabajo de Fin de Grado (TFG).</w:t>
      </w:r>
      <w:r w:rsidRPr="00304A7C">
        <w:rPr>
          <w:lang w:val="es-ES"/>
        </w:rPr>
        <w:br/>
      </w:r>
      <w:r w:rsidRPr="00304A7C">
        <w:rPr>
          <w:b/>
          <w:bCs/>
          <w:lang w:val="es-ES"/>
        </w:rPr>
        <w:t>Resumen:</w:t>
      </w:r>
      <w:r w:rsidRPr="00304A7C">
        <w:rPr>
          <w:lang w:val="es-ES"/>
        </w:rPr>
        <w:br/>
        <w:t xml:space="preserve">Este caso de uso describe cómo un profesor, una vez autenticado en la plataforma, accede al módulo de gestión de solicitudes, revisa las peticiones realizadas por </w:t>
      </w:r>
      <w:r w:rsidRPr="00304A7C">
        <w:rPr>
          <w:lang w:val="es-ES"/>
        </w:rPr>
        <w:lastRenderedPageBreak/>
        <w:t>estudiantes para optar a uno de sus TFGs, y decide aceptarlas o rechazarlas. El sistema actualiza el estado de la solicitud y notifica automáticamente al estudiante por correo electrónico.</w:t>
      </w:r>
    </w:p>
    <w:p w14:paraId="0F42D1C5" w14:textId="77777777" w:rsidR="00304A7C" w:rsidRPr="00304A7C" w:rsidRDefault="00304A7C" w:rsidP="00304A7C">
      <w:pPr>
        <w:rPr>
          <w:lang w:val="es-ES"/>
        </w:rPr>
      </w:pPr>
      <w:r w:rsidRPr="00304A7C">
        <w:rPr>
          <w:b/>
          <w:bCs/>
          <w:lang w:val="es-ES"/>
        </w:rPr>
        <w:t>Precondiciones:</w:t>
      </w:r>
    </w:p>
    <w:p w14:paraId="11763AA7" w14:textId="77777777" w:rsidR="00304A7C" w:rsidRPr="00304A7C" w:rsidRDefault="00304A7C" w:rsidP="00304A7C">
      <w:pPr>
        <w:numPr>
          <w:ilvl w:val="0"/>
          <w:numId w:val="36"/>
        </w:numPr>
        <w:rPr>
          <w:lang w:val="es-ES"/>
        </w:rPr>
      </w:pPr>
      <w:r w:rsidRPr="00304A7C">
        <w:rPr>
          <w:lang w:val="es-ES"/>
        </w:rPr>
        <w:t>El profesor debe estar registrado y autenticado.</w:t>
      </w:r>
    </w:p>
    <w:p w14:paraId="7FB4C21A" w14:textId="77777777" w:rsidR="00304A7C" w:rsidRPr="00304A7C" w:rsidRDefault="00304A7C" w:rsidP="00304A7C">
      <w:pPr>
        <w:numPr>
          <w:ilvl w:val="0"/>
          <w:numId w:val="36"/>
        </w:numPr>
        <w:rPr>
          <w:lang w:val="es-ES"/>
        </w:rPr>
      </w:pPr>
      <w:r w:rsidRPr="00304A7C">
        <w:rPr>
          <w:lang w:val="es-ES"/>
        </w:rPr>
        <w:t>Debe haber al menos una solicitud pendiente de TFG en la que él sea tutor asignado.</w:t>
      </w:r>
    </w:p>
    <w:p w14:paraId="54874A71" w14:textId="77777777" w:rsidR="00304A7C" w:rsidRPr="00304A7C" w:rsidRDefault="00304A7C" w:rsidP="00304A7C">
      <w:pPr>
        <w:rPr>
          <w:lang w:val="es-ES"/>
        </w:rPr>
      </w:pPr>
      <w:r w:rsidRPr="00304A7C">
        <w:rPr>
          <w:b/>
          <w:bCs/>
          <w:lang w:val="es-ES"/>
        </w:rPr>
        <w:t>Flujo principal:</w:t>
      </w:r>
    </w:p>
    <w:p w14:paraId="653FB993" w14:textId="77777777" w:rsidR="00304A7C" w:rsidRPr="00304A7C" w:rsidRDefault="00304A7C" w:rsidP="00304A7C">
      <w:pPr>
        <w:numPr>
          <w:ilvl w:val="0"/>
          <w:numId w:val="37"/>
        </w:numPr>
        <w:rPr>
          <w:lang w:val="es-ES"/>
        </w:rPr>
      </w:pPr>
      <w:r w:rsidRPr="00304A7C">
        <w:rPr>
          <w:lang w:val="es-ES"/>
        </w:rPr>
        <w:t>El profesor inicia sesión y accede al módulo de solicitudes.</w:t>
      </w:r>
    </w:p>
    <w:p w14:paraId="58BF2527" w14:textId="77777777" w:rsidR="00304A7C" w:rsidRPr="00304A7C" w:rsidRDefault="00304A7C" w:rsidP="00304A7C">
      <w:pPr>
        <w:numPr>
          <w:ilvl w:val="0"/>
          <w:numId w:val="37"/>
        </w:numPr>
        <w:rPr>
          <w:lang w:val="es-ES"/>
        </w:rPr>
      </w:pPr>
      <w:r w:rsidRPr="00304A7C">
        <w:rPr>
          <w:lang w:val="es-ES"/>
        </w:rPr>
        <w:t>Revisa la lista de solicitudes pendientes asociadas a sus TFGs.</w:t>
      </w:r>
    </w:p>
    <w:p w14:paraId="38012076" w14:textId="77777777" w:rsidR="00304A7C" w:rsidRPr="00304A7C" w:rsidRDefault="00304A7C" w:rsidP="00304A7C">
      <w:pPr>
        <w:numPr>
          <w:ilvl w:val="0"/>
          <w:numId w:val="37"/>
        </w:numPr>
        <w:rPr>
          <w:lang w:val="es-ES"/>
        </w:rPr>
      </w:pPr>
      <w:r w:rsidRPr="00304A7C">
        <w:rPr>
          <w:lang w:val="es-ES"/>
        </w:rPr>
        <w:t>Consulta los detalles del estudiante y del TFG solicitado.</w:t>
      </w:r>
    </w:p>
    <w:p w14:paraId="1E4719CC" w14:textId="77777777" w:rsidR="00304A7C" w:rsidRPr="00304A7C" w:rsidRDefault="00304A7C" w:rsidP="00304A7C">
      <w:pPr>
        <w:numPr>
          <w:ilvl w:val="0"/>
          <w:numId w:val="37"/>
        </w:numPr>
        <w:rPr>
          <w:lang w:val="es-ES"/>
        </w:rPr>
      </w:pPr>
      <w:r w:rsidRPr="00304A7C">
        <w:rPr>
          <w:lang w:val="es-ES"/>
        </w:rPr>
        <w:t>Decide aceptar o rechazar la solicitud.</w:t>
      </w:r>
    </w:p>
    <w:p w14:paraId="28B5732A" w14:textId="77777777" w:rsidR="00304A7C" w:rsidRPr="00304A7C" w:rsidRDefault="00304A7C" w:rsidP="00304A7C">
      <w:pPr>
        <w:numPr>
          <w:ilvl w:val="0"/>
          <w:numId w:val="37"/>
        </w:numPr>
        <w:rPr>
          <w:lang w:val="es-ES"/>
        </w:rPr>
      </w:pPr>
      <w:r w:rsidRPr="00304A7C">
        <w:rPr>
          <w:lang w:val="es-ES"/>
        </w:rPr>
        <w:t>El sistema actualiza el estado de la solicitud.</w:t>
      </w:r>
    </w:p>
    <w:p w14:paraId="540FD3BF" w14:textId="77777777" w:rsidR="00304A7C" w:rsidRPr="00304A7C" w:rsidRDefault="00304A7C" w:rsidP="00304A7C">
      <w:pPr>
        <w:numPr>
          <w:ilvl w:val="0"/>
          <w:numId w:val="37"/>
        </w:numPr>
        <w:rPr>
          <w:lang w:val="es-ES"/>
        </w:rPr>
      </w:pPr>
      <w:r w:rsidRPr="00304A7C">
        <w:rPr>
          <w:lang w:val="es-ES"/>
        </w:rPr>
        <w:t>Se envía una notificación automática al estudiante con la resolución.</w:t>
      </w:r>
    </w:p>
    <w:p w14:paraId="7E3B16C8" w14:textId="77777777" w:rsidR="00304A7C" w:rsidRDefault="00304A7C" w:rsidP="00304A7C">
      <w:pPr>
        <w:rPr>
          <w:lang w:val="es-ES"/>
        </w:rPr>
      </w:pPr>
      <w:r w:rsidRPr="00304A7C">
        <w:rPr>
          <w:b/>
          <w:bCs/>
          <w:lang w:val="es-ES"/>
        </w:rPr>
        <w:t>Postcondición:</w:t>
      </w:r>
      <w:r w:rsidRPr="00304A7C">
        <w:rPr>
          <w:lang w:val="es-ES"/>
        </w:rPr>
        <w:br/>
        <w:t>La solicitud queda registrada como aceptada o rechazada, y el estudiante es informado del resultado.</w:t>
      </w:r>
    </w:p>
    <w:p w14:paraId="53FB618A" w14:textId="4D4C92E7" w:rsidR="00304A7C" w:rsidRDefault="00304A7C" w:rsidP="00304A7C">
      <w:pPr>
        <w:rPr>
          <w:lang w:val="es-ES"/>
        </w:rPr>
      </w:pPr>
      <w:r w:rsidRPr="00304A7C">
        <w:rPr>
          <w:lang w:val="es-ES"/>
        </w:rPr>
        <w:lastRenderedPageBreak/>
        <w:drawing>
          <wp:inline distT="0" distB="0" distL="0" distR="0" wp14:anchorId="0DAC79AB" wp14:editId="07C6F697">
            <wp:extent cx="3629924" cy="6553200"/>
            <wp:effectExtent l="0" t="0" r="8890" b="0"/>
            <wp:docPr id="12831419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1904" name="Imagen 1" descr="Diagrama&#10;&#10;El contenido generado por IA puede ser incorrecto."/>
                    <pic:cNvPicPr/>
                  </pic:nvPicPr>
                  <pic:blipFill>
                    <a:blip r:embed="rId24"/>
                    <a:stretch>
                      <a:fillRect/>
                    </a:stretch>
                  </pic:blipFill>
                  <pic:spPr>
                    <a:xfrm>
                      <a:off x="0" y="0"/>
                      <a:ext cx="3653077" cy="6594998"/>
                    </a:xfrm>
                    <a:prstGeom prst="rect">
                      <a:avLst/>
                    </a:prstGeom>
                  </pic:spPr>
                </pic:pic>
              </a:graphicData>
            </a:graphic>
          </wp:inline>
        </w:drawing>
      </w:r>
    </w:p>
    <w:p w14:paraId="5B94D5BE" w14:textId="77777777" w:rsidR="00304A7C" w:rsidRDefault="00304A7C" w:rsidP="00304A7C">
      <w:pPr>
        <w:rPr>
          <w:lang w:val="es-ES"/>
        </w:rPr>
      </w:pPr>
    </w:p>
    <w:p w14:paraId="501FAF75" w14:textId="186CE99B" w:rsidR="00304A7C" w:rsidRDefault="00301E94" w:rsidP="00301E94">
      <w:pPr>
        <w:pStyle w:val="Descripcin"/>
        <w:rPr>
          <w:lang w:val="es-ES"/>
        </w:rPr>
      </w:pPr>
      <w:bookmarkStart w:id="62" w:name="_Toc205886160"/>
      <w:r>
        <w:t xml:space="preserve">Ilustración </w:t>
      </w:r>
      <w:r>
        <w:fldChar w:fldCharType="begin"/>
      </w:r>
      <w:r>
        <w:instrText xml:space="preserve"> SEQ Ilustración \* ARABIC </w:instrText>
      </w:r>
      <w:r>
        <w:fldChar w:fldCharType="separate"/>
      </w:r>
      <w:r>
        <w:rPr>
          <w:noProof/>
        </w:rPr>
        <w:t>4</w:t>
      </w:r>
      <w:r>
        <w:fldChar w:fldCharType="end"/>
      </w:r>
      <w:r>
        <w:t>. Diagrama de casos de uso - Administración de entidades</w:t>
      </w:r>
      <w:bookmarkEnd w:id="62"/>
    </w:p>
    <w:p w14:paraId="550E9007" w14:textId="58F892DF" w:rsidR="00C11910" w:rsidRDefault="00C11910" w:rsidP="00C11910">
      <w:pPr>
        <w:rPr>
          <w:b/>
          <w:bCs/>
          <w:lang w:val="es-ES"/>
        </w:rPr>
      </w:pPr>
      <w:r w:rsidRPr="00C11910">
        <w:rPr>
          <w:b/>
          <w:bCs/>
          <w:lang w:val="es-ES"/>
        </w:rPr>
        <w:t xml:space="preserve">Caso de Uso: </w:t>
      </w:r>
      <w:r>
        <w:rPr>
          <w:lang w:val="es-ES"/>
        </w:rPr>
        <w:t>Administración de entidades</w:t>
      </w:r>
    </w:p>
    <w:p w14:paraId="0208BF3A" w14:textId="580BBAEA" w:rsidR="00304A7C" w:rsidRPr="00304A7C" w:rsidRDefault="00304A7C" w:rsidP="00304A7C">
      <w:pPr>
        <w:jc w:val="left"/>
        <w:rPr>
          <w:lang w:val="es-ES"/>
        </w:rPr>
      </w:pPr>
      <w:r w:rsidRPr="00304A7C">
        <w:rPr>
          <w:b/>
          <w:bCs/>
          <w:lang w:val="es-ES"/>
        </w:rPr>
        <w:t>Actor principal:</w:t>
      </w:r>
      <w:r w:rsidRPr="00304A7C">
        <w:rPr>
          <w:lang w:val="es-ES"/>
        </w:rPr>
        <w:t xml:space="preserve"> Administrador</w:t>
      </w:r>
      <w:r w:rsidRPr="00304A7C">
        <w:rPr>
          <w:lang w:val="es-ES"/>
        </w:rPr>
        <w:br/>
      </w:r>
      <w:r w:rsidRPr="00304A7C">
        <w:rPr>
          <w:b/>
          <w:bCs/>
          <w:lang w:val="es-ES"/>
        </w:rPr>
        <w:t>Objetivo:</w:t>
      </w:r>
      <w:r w:rsidRPr="00304A7C">
        <w:rPr>
          <w:lang w:val="es-ES"/>
        </w:rPr>
        <w:t xml:space="preserve"> Registrar nuevas entidades académicas dentro del sistema, como universidades, departamentos o titulaciones.</w:t>
      </w:r>
      <w:r w:rsidRPr="00304A7C">
        <w:rPr>
          <w:lang w:val="es-ES"/>
        </w:rPr>
        <w:br/>
      </w:r>
      <w:r w:rsidRPr="00304A7C">
        <w:rPr>
          <w:b/>
          <w:bCs/>
          <w:lang w:val="es-ES"/>
        </w:rPr>
        <w:t>Resumen:</w:t>
      </w:r>
      <w:r w:rsidRPr="00304A7C">
        <w:rPr>
          <w:lang w:val="es-ES"/>
        </w:rPr>
        <w:br/>
        <w:t>Este caso de uso describe cómo un administrador puede acceder al módulo de gestión institucional y crear nuevas entidades que forman parte de la estructura académica. Estas entidades son necesarias para organizar correctamente los TFGs, los usuarios y sus relaciones jerárquicas. El sistema valida los datos introducidos y guarda la información en la base de datos.</w:t>
      </w:r>
    </w:p>
    <w:p w14:paraId="249CB651" w14:textId="77777777" w:rsidR="00304A7C" w:rsidRPr="00304A7C" w:rsidRDefault="00304A7C" w:rsidP="00304A7C">
      <w:pPr>
        <w:rPr>
          <w:lang w:val="es-ES"/>
        </w:rPr>
      </w:pPr>
      <w:r w:rsidRPr="00304A7C">
        <w:rPr>
          <w:b/>
          <w:bCs/>
          <w:lang w:val="es-ES"/>
        </w:rPr>
        <w:t>Precondiciones:</w:t>
      </w:r>
    </w:p>
    <w:p w14:paraId="2B0AF548" w14:textId="77777777" w:rsidR="00304A7C" w:rsidRPr="00304A7C" w:rsidRDefault="00304A7C" w:rsidP="00304A7C">
      <w:pPr>
        <w:numPr>
          <w:ilvl w:val="0"/>
          <w:numId w:val="38"/>
        </w:numPr>
        <w:rPr>
          <w:lang w:val="es-ES"/>
        </w:rPr>
      </w:pPr>
      <w:r w:rsidRPr="00304A7C">
        <w:rPr>
          <w:lang w:val="es-ES"/>
        </w:rPr>
        <w:lastRenderedPageBreak/>
        <w:t>El administrador debe estar autenticado.</w:t>
      </w:r>
    </w:p>
    <w:p w14:paraId="5E7089F2" w14:textId="77777777" w:rsidR="00304A7C" w:rsidRPr="00304A7C" w:rsidRDefault="00304A7C" w:rsidP="00304A7C">
      <w:pPr>
        <w:numPr>
          <w:ilvl w:val="0"/>
          <w:numId w:val="38"/>
        </w:numPr>
        <w:rPr>
          <w:lang w:val="es-ES"/>
        </w:rPr>
      </w:pPr>
      <w:r w:rsidRPr="00304A7C">
        <w:rPr>
          <w:lang w:val="es-ES"/>
        </w:rPr>
        <w:t>Debe tener permisos de gestión estructural.</w:t>
      </w:r>
    </w:p>
    <w:p w14:paraId="1E68EAFF" w14:textId="77777777" w:rsidR="00304A7C" w:rsidRPr="00304A7C" w:rsidRDefault="00304A7C" w:rsidP="00304A7C">
      <w:pPr>
        <w:rPr>
          <w:lang w:val="es-ES"/>
        </w:rPr>
      </w:pPr>
      <w:r w:rsidRPr="00304A7C">
        <w:rPr>
          <w:b/>
          <w:bCs/>
          <w:lang w:val="es-ES"/>
        </w:rPr>
        <w:t>Flujo principal:</w:t>
      </w:r>
    </w:p>
    <w:p w14:paraId="3A0C098F" w14:textId="77777777" w:rsidR="00304A7C" w:rsidRPr="00304A7C" w:rsidRDefault="00304A7C" w:rsidP="00304A7C">
      <w:pPr>
        <w:numPr>
          <w:ilvl w:val="0"/>
          <w:numId w:val="39"/>
        </w:numPr>
        <w:rPr>
          <w:lang w:val="es-ES"/>
        </w:rPr>
      </w:pPr>
      <w:r w:rsidRPr="00304A7C">
        <w:rPr>
          <w:lang w:val="es-ES"/>
        </w:rPr>
        <w:t>El administrador inicia sesión y accede al módulo de entidades institucionales.</w:t>
      </w:r>
    </w:p>
    <w:p w14:paraId="7AD79361" w14:textId="77777777" w:rsidR="00304A7C" w:rsidRPr="00304A7C" w:rsidRDefault="00304A7C" w:rsidP="00304A7C">
      <w:pPr>
        <w:numPr>
          <w:ilvl w:val="0"/>
          <w:numId w:val="39"/>
        </w:numPr>
        <w:rPr>
          <w:lang w:val="es-ES"/>
        </w:rPr>
      </w:pPr>
      <w:r w:rsidRPr="00304A7C">
        <w:rPr>
          <w:lang w:val="es-ES"/>
        </w:rPr>
        <w:t>Selecciona el tipo de entidad a crear: universidad, departamento o carrera.</w:t>
      </w:r>
    </w:p>
    <w:p w14:paraId="3B3DE7AD" w14:textId="77777777" w:rsidR="00304A7C" w:rsidRPr="00304A7C" w:rsidRDefault="00304A7C" w:rsidP="00304A7C">
      <w:pPr>
        <w:numPr>
          <w:ilvl w:val="0"/>
          <w:numId w:val="39"/>
        </w:numPr>
        <w:rPr>
          <w:lang w:val="es-ES"/>
        </w:rPr>
      </w:pPr>
      <w:r w:rsidRPr="00304A7C">
        <w:rPr>
          <w:lang w:val="es-ES"/>
        </w:rPr>
        <w:t>Rellena el formulario correspondiente con los datos necesarios (nombre, siglas, jerarquía, etc.).</w:t>
      </w:r>
    </w:p>
    <w:p w14:paraId="50EDA001" w14:textId="77777777" w:rsidR="00304A7C" w:rsidRPr="00304A7C" w:rsidRDefault="00304A7C" w:rsidP="00304A7C">
      <w:pPr>
        <w:numPr>
          <w:ilvl w:val="0"/>
          <w:numId w:val="39"/>
        </w:numPr>
        <w:rPr>
          <w:lang w:val="es-ES"/>
        </w:rPr>
      </w:pPr>
      <w:r w:rsidRPr="00304A7C">
        <w:rPr>
          <w:lang w:val="es-ES"/>
        </w:rPr>
        <w:t>El sistema valida los campos introducidos.</w:t>
      </w:r>
    </w:p>
    <w:p w14:paraId="47201D21" w14:textId="77777777" w:rsidR="00304A7C" w:rsidRPr="00304A7C" w:rsidRDefault="00304A7C" w:rsidP="00304A7C">
      <w:pPr>
        <w:numPr>
          <w:ilvl w:val="0"/>
          <w:numId w:val="39"/>
        </w:numPr>
        <w:rPr>
          <w:lang w:val="es-ES"/>
        </w:rPr>
      </w:pPr>
      <w:r w:rsidRPr="00304A7C">
        <w:rPr>
          <w:lang w:val="es-ES"/>
        </w:rPr>
        <w:t>Si los datos son correctos, se registra la nueva entidad en la base de datos.</w:t>
      </w:r>
    </w:p>
    <w:p w14:paraId="360A61DE" w14:textId="77777777" w:rsidR="00304A7C" w:rsidRPr="00304A7C" w:rsidRDefault="00304A7C" w:rsidP="00304A7C">
      <w:pPr>
        <w:numPr>
          <w:ilvl w:val="0"/>
          <w:numId w:val="39"/>
        </w:numPr>
        <w:rPr>
          <w:lang w:val="es-ES"/>
        </w:rPr>
      </w:pPr>
      <w:r w:rsidRPr="00304A7C">
        <w:rPr>
          <w:lang w:val="es-ES"/>
        </w:rPr>
        <w:t>Se muestra una confirmación del alta exitosa.</w:t>
      </w:r>
    </w:p>
    <w:p w14:paraId="4759442F" w14:textId="77777777" w:rsidR="00304A7C" w:rsidRDefault="00304A7C" w:rsidP="00304A7C">
      <w:pPr>
        <w:rPr>
          <w:lang w:val="es-ES"/>
        </w:rPr>
      </w:pPr>
      <w:r w:rsidRPr="00304A7C">
        <w:rPr>
          <w:b/>
          <w:bCs/>
          <w:lang w:val="es-ES"/>
        </w:rPr>
        <w:t>Postcondición:</w:t>
      </w:r>
      <w:r w:rsidRPr="00304A7C">
        <w:rPr>
          <w:lang w:val="es-ES"/>
        </w:rPr>
        <w:br/>
        <w:t>La nueva entidad queda registrada y disponible para su uso en la configuración de usuarios, TFGs y relaciones institucionales.</w:t>
      </w:r>
    </w:p>
    <w:p w14:paraId="155C98BB" w14:textId="71B307BF" w:rsidR="00C11910" w:rsidRDefault="00C11910" w:rsidP="00304A7C">
      <w:pPr>
        <w:rPr>
          <w:lang w:val="es-ES"/>
        </w:rPr>
      </w:pPr>
      <w:r w:rsidRPr="00C11910">
        <w:rPr>
          <w:lang w:val="es-ES"/>
        </w:rPr>
        <w:drawing>
          <wp:inline distT="0" distB="0" distL="0" distR="0" wp14:anchorId="7C3D0D24" wp14:editId="7657DAC8">
            <wp:extent cx="3223260" cy="6248166"/>
            <wp:effectExtent l="0" t="0" r="0" b="635"/>
            <wp:docPr id="140759160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91607" name="Imagen 1" descr="Diagrama&#10;&#10;El contenido generado por IA puede ser incorrecto."/>
                    <pic:cNvPicPr/>
                  </pic:nvPicPr>
                  <pic:blipFill>
                    <a:blip r:embed="rId25"/>
                    <a:stretch>
                      <a:fillRect/>
                    </a:stretch>
                  </pic:blipFill>
                  <pic:spPr>
                    <a:xfrm>
                      <a:off x="0" y="0"/>
                      <a:ext cx="3227389" cy="6256170"/>
                    </a:xfrm>
                    <a:prstGeom prst="rect">
                      <a:avLst/>
                    </a:prstGeom>
                  </pic:spPr>
                </pic:pic>
              </a:graphicData>
            </a:graphic>
          </wp:inline>
        </w:drawing>
      </w:r>
    </w:p>
    <w:p w14:paraId="4D0F5865" w14:textId="5119A9B6" w:rsidR="00301E94" w:rsidRPr="00304A7C" w:rsidRDefault="00301E94" w:rsidP="00301E94">
      <w:pPr>
        <w:pStyle w:val="Descripcin"/>
        <w:rPr>
          <w:lang w:val="es-ES"/>
        </w:rPr>
      </w:pPr>
      <w:bookmarkStart w:id="63" w:name="_Toc205886161"/>
      <w:r>
        <w:t xml:space="preserve">Ilustración </w:t>
      </w:r>
      <w:r>
        <w:fldChar w:fldCharType="begin"/>
      </w:r>
      <w:r>
        <w:instrText xml:space="preserve"> SEQ Ilustración \* ARABIC </w:instrText>
      </w:r>
      <w:r>
        <w:fldChar w:fldCharType="separate"/>
      </w:r>
      <w:r>
        <w:rPr>
          <w:noProof/>
        </w:rPr>
        <w:t>5</w:t>
      </w:r>
      <w:r>
        <w:fldChar w:fldCharType="end"/>
      </w:r>
      <w:r>
        <w:t>. Diagrama de casos de uso - Estudiante forma parte de un canal</w:t>
      </w:r>
      <w:bookmarkEnd w:id="63"/>
    </w:p>
    <w:p w14:paraId="545E92AD" w14:textId="77777777" w:rsidR="00304A7C" w:rsidRPr="00304A7C" w:rsidRDefault="00304A7C" w:rsidP="00304A7C">
      <w:pPr>
        <w:rPr>
          <w:lang w:val="es-ES"/>
        </w:rPr>
      </w:pPr>
    </w:p>
    <w:p w14:paraId="755CF7D9" w14:textId="05BA52EB" w:rsidR="00C11910" w:rsidRDefault="00C11910" w:rsidP="00C11910">
      <w:pPr>
        <w:rPr>
          <w:b/>
          <w:bCs/>
          <w:lang w:val="es-ES"/>
        </w:rPr>
      </w:pPr>
      <w:r w:rsidRPr="00C11910">
        <w:rPr>
          <w:b/>
          <w:bCs/>
          <w:lang w:val="es-ES"/>
        </w:rPr>
        <w:t xml:space="preserve">Caso de Uso: </w:t>
      </w:r>
      <w:r>
        <w:rPr>
          <w:lang w:val="es-ES"/>
        </w:rPr>
        <w:t>Estudiante forma parte de un canal</w:t>
      </w:r>
    </w:p>
    <w:p w14:paraId="3BCF5E96" w14:textId="4C6FBAC5" w:rsidR="00C11910" w:rsidRPr="00C11910" w:rsidRDefault="00C11910" w:rsidP="00C11910">
      <w:pPr>
        <w:jc w:val="left"/>
        <w:rPr>
          <w:lang w:val="es-ES"/>
        </w:rPr>
      </w:pPr>
      <w:r w:rsidRPr="00C11910">
        <w:rPr>
          <w:b/>
          <w:bCs/>
          <w:lang w:val="es-ES"/>
        </w:rPr>
        <w:t>Actor principal:</w:t>
      </w:r>
      <w:r w:rsidRPr="00C11910">
        <w:rPr>
          <w:lang w:val="es-ES"/>
        </w:rPr>
        <w:t xml:space="preserve"> Estudiante</w:t>
      </w:r>
      <w:r w:rsidRPr="00C11910">
        <w:rPr>
          <w:lang w:val="es-ES"/>
        </w:rPr>
        <w:br/>
      </w:r>
      <w:r w:rsidRPr="00C11910">
        <w:rPr>
          <w:b/>
          <w:bCs/>
          <w:lang w:val="es-ES"/>
        </w:rPr>
        <w:t>Objetivo:</w:t>
      </w:r>
      <w:r w:rsidRPr="00C11910">
        <w:rPr>
          <w:lang w:val="es-ES"/>
        </w:rPr>
        <w:t xml:space="preserve"> Formar parte de un </w:t>
      </w:r>
      <w:r>
        <w:rPr>
          <w:lang w:val="es-ES"/>
        </w:rPr>
        <w:t>canal</w:t>
      </w:r>
      <w:r w:rsidRPr="00C11910">
        <w:rPr>
          <w:lang w:val="es-ES"/>
        </w:rPr>
        <w:t>.</w:t>
      </w:r>
      <w:r w:rsidRPr="00C11910">
        <w:rPr>
          <w:lang w:val="es-ES"/>
        </w:rPr>
        <w:br/>
      </w:r>
      <w:r w:rsidRPr="00C11910">
        <w:rPr>
          <w:b/>
          <w:bCs/>
          <w:lang w:val="es-ES"/>
        </w:rPr>
        <w:t>Resumen:</w:t>
      </w:r>
      <w:r w:rsidRPr="00C11910">
        <w:rPr>
          <w:lang w:val="es-ES"/>
        </w:rPr>
        <w:br/>
        <w:t xml:space="preserve">Este caso de uso describe cómo un estudiante puede visualizar, unirse o formar parte de un </w:t>
      </w:r>
      <w:r>
        <w:rPr>
          <w:lang w:val="es-ES"/>
        </w:rPr>
        <w:t xml:space="preserve">canal. </w:t>
      </w:r>
      <w:r w:rsidRPr="00C11910">
        <w:rPr>
          <w:lang w:val="es-ES"/>
        </w:rPr>
        <w:t xml:space="preserve">El </w:t>
      </w:r>
      <w:r>
        <w:rPr>
          <w:lang w:val="es-ES"/>
        </w:rPr>
        <w:t>canal</w:t>
      </w:r>
      <w:r w:rsidRPr="00C11910">
        <w:rPr>
          <w:lang w:val="es-ES"/>
        </w:rPr>
        <w:t xml:space="preserve"> permite que varios alumnos colaboren en el mismo proyecto bajo la dirección de uno o varios tutores. La aplicación gestiona </w:t>
      </w:r>
      <w:r>
        <w:rPr>
          <w:lang w:val="es-ES"/>
        </w:rPr>
        <w:t>las acciones disponibles desde el punto de vista del alumno</w:t>
      </w:r>
      <w:r w:rsidRPr="00C11910">
        <w:rPr>
          <w:lang w:val="es-ES"/>
        </w:rPr>
        <w:t>.</w:t>
      </w:r>
    </w:p>
    <w:p w14:paraId="1D6C78D6" w14:textId="77777777" w:rsidR="00C11910" w:rsidRPr="00C11910" w:rsidRDefault="00C11910" w:rsidP="00C11910">
      <w:pPr>
        <w:rPr>
          <w:lang w:val="es-ES"/>
        </w:rPr>
      </w:pPr>
      <w:r w:rsidRPr="00C11910">
        <w:rPr>
          <w:b/>
          <w:bCs/>
          <w:lang w:val="es-ES"/>
        </w:rPr>
        <w:t>Precondiciones:</w:t>
      </w:r>
    </w:p>
    <w:p w14:paraId="65646323" w14:textId="77777777" w:rsidR="00C11910" w:rsidRPr="00C11910" w:rsidRDefault="00C11910" w:rsidP="00C11910">
      <w:pPr>
        <w:numPr>
          <w:ilvl w:val="0"/>
          <w:numId w:val="40"/>
        </w:numPr>
        <w:rPr>
          <w:lang w:val="es-ES"/>
        </w:rPr>
      </w:pPr>
      <w:r w:rsidRPr="00C11910">
        <w:rPr>
          <w:lang w:val="es-ES"/>
        </w:rPr>
        <w:t>El estudiante debe estar registrado y autenticado en el sistema.</w:t>
      </w:r>
    </w:p>
    <w:p w14:paraId="573C14CC" w14:textId="77777777" w:rsidR="00C11910" w:rsidRPr="00C11910" w:rsidRDefault="00C11910" w:rsidP="00C11910">
      <w:pPr>
        <w:numPr>
          <w:ilvl w:val="0"/>
          <w:numId w:val="40"/>
        </w:numPr>
        <w:rPr>
          <w:lang w:val="es-ES"/>
        </w:rPr>
      </w:pPr>
      <w:r w:rsidRPr="00C11910">
        <w:rPr>
          <w:lang w:val="es-ES"/>
        </w:rPr>
        <w:t>Debe haber sido invitado o asignado a un grupo, o tener habilitada la opción de unirse a uno.</w:t>
      </w:r>
    </w:p>
    <w:p w14:paraId="36F6C335" w14:textId="77777777" w:rsidR="00C11910" w:rsidRPr="00C11910" w:rsidRDefault="00C11910" w:rsidP="00C11910">
      <w:pPr>
        <w:rPr>
          <w:lang w:val="es-ES"/>
        </w:rPr>
      </w:pPr>
      <w:r w:rsidRPr="00C11910">
        <w:rPr>
          <w:b/>
          <w:bCs/>
          <w:lang w:val="es-ES"/>
        </w:rPr>
        <w:t>Flujo principal:</w:t>
      </w:r>
    </w:p>
    <w:p w14:paraId="33AB8DB7" w14:textId="77777777" w:rsidR="00C11910" w:rsidRPr="00C11910" w:rsidRDefault="00C11910" w:rsidP="00C11910">
      <w:pPr>
        <w:numPr>
          <w:ilvl w:val="0"/>
          <w:numId w:val="41"/>
        </w:numPr>
        <w:rPr>
          <w:lang w:val="es-ES"/>
        </w:rPr>
      </w:pPr>
      <w:r w:rsidRPr="00C11910">
        <w:rPr>
          <w:lang w:val="es-ES"/>
        </w:rPr>
        <w:t>El estudiante accede a su panel personal.</w:t>
      </w:r>
    </w:p>
    <w:p w14:paraId="57686791" w14:textId="77777777" w:rsidR="00C11910" w:rsidRPr="00C11910" w:rsidRDefault="00C11910" w:rsidP="00C11910">
      <w:pPr>
        <w:numPr>
          <w:ilvl w:val="0"/>
          <w:numId w:val="41"/>
        </w:numPr>
        <w:rPr>
          <w:lang w:val="es-ES"/>
        </w:rPr>
      </w:pPr>
      <w:r w:rsidRPr="00C11910">
        <w:rPr>
          <w:lang w:val="es-ES"/>
        </w:rPr>
        <w:t>Entra en la sección de grupos de trabajo.</w:t>
      </w:r>
    </w:p>
    <w:p w14:paraId="5B5A0775" w14:textId="77777777" w:rsidR="00C11910" w:rsidRPr="00C11910" w:rsidRDefault="00C11910" w:rsidP="00C11910">
      <w:pPr>
        <w:numPr>
          <w:ilvl w:val="0"/>
          <w:numId w:val="41"/>
        </w:numPr>
        <w:rPr>
          <w:lang w:val="es-ES"/>
        </w:rPr>
      </w:pPr>
      <w:r w:rsidRPr="00C11910">
        <w:rPr>
          <w:lang w:val="es-ES"/>
        </w:rPr>
        <w:t>Consulta los grupos disponibles o ya asignados.</w:t>
      </w:r>
    </w:p>
    <w:p w14:paraId="27DCEEEB" w14:textId="2DB56567" w:rsidR="00C11910" w:rsidRPr="00C11910" w:rsidRDefault="00C11910" w:rsidP="00C11910">
      <w:pPr>
        <w:numPr>
          <w:ilvl w:val="0"/>
          <w:numId w:val="41"/>
        </w:numPr>
        <w:rPr>
          <w:lang w:val="es-ES"/>
        </w:rPr>
      </w:pPr>
      <w:r w:rsidRPr="00C11910">
        <w:rPr>
          <w:lang w:val="es-ES"/>
        </w:rPr>
        <w:t xml:space="preserve">Puede unirse a un </w:t>
      </w:r>
      <w:r>
        <w:rPr>
          <w:lang w:val="es-ES"/>
        </w:rPr>
        <w:t>canal</w:t>
      </w:r>
      <w:r w:rsidRPr="00C11910">
        <w:rPr>
          <w:lang w:val="es-ES"/>
        </w:rPr>
        <w:t xml:space="preserve"> (si está </w:t>
      </w:r>
      <w:r>
        <w:rPr>
          <w:lang w:val="es-ES"/>
        </w:rPr>
        <w:t>público</w:t>
      </w:r>
      <w:r w:rsidRPr="00C11910">
        <w:rPr>
          <w:lang w:val="es-ES"/>
        </w:rPr>
        <w:t>)</w:t>
      </w:r>
      <w:r>
        <w:rPr>
          <w:lang w:val="es-ES"/>
        </w:rPr>
        <w:t>.</w:t>
      </w:r>
    </w:p>
    <w:p w14:paraId="61C677EC" w14:textId="1ED3DC51" w:rsidR="00C11910" w:rsidRPr="00C11910" w:rsidRDefault="00C11910" w:rsidP="00C11910">
      <w:pPr>
        <w:numPr>
          <w:ilvl w:val="0"/>
          <w:numId w:val="41"/>
        </w:numPr>
        <w:rPr>
          <w:lang w:val="es-ES"/>
        </w:rPr>
      </w:pPr>
      <w:r w:rsidRPr="00C11910">
        <w:rPr>
          <w:lang w:val="es-ES"/>
        </w:rPr>
        <w:t xml:space="preserve">Una vez dentro del </w:t>
      </w:r>
      <w:r>
        <w:rPr>
          <w:lang w:val="es-ES"/>
        </w:rPr>
        <w:t>canal</w:t>
      </w:r>
      <w:r w:rsidRPr="00C11910">
        <w:rPr>
          <w:lang w:val="es-ES"/>
        </w:rPr>
        <w:t>, accede a la información compartida: integrantes, TFG asignado, mensajes del profesor, fechas clave, etc.</w:t>
      </w:r>
    </w:p>
    <w:p w14:paraId="15F38EAD" w14:textId="34D8F5A7" w:rsidR="00C11910" w:rsidRDefault="00C11910" w:rsidP="00C11910">
      <w:pPr>
        <w:rPr>
          <w:lang w:val="es-ES"/>
        </w:rPr>
      </w:pPr>
      <w:r w:rsidRPr="00C11910">
        <w:rPr>
          <w:b/>
          <w:bCs/>
          <w:lang w:val="es-ES"/>
        </w:rPr>
        <w:t>Postcondición:</w:t>
      </w:r>
      <w:r w:rsidRPr="00C11910">
        <w:rPr>
          <w:lang w:val="es-ES"/>
        </w:rPr>
        <w:br/>
        <w:t xml:space="preserve">El estudiante queda formalmente vinculado a un </w:t>
      </w:r>
      <w:r>
        <w:rPr>
          <w:lang w:val="es-ES"/>
        </w:rPr>
        <w:t xml:space="preserve">canal </w:t>
      </w:r>
      <w:r w:rsidRPr="00C11910">
        <w:rPr>
          <w:lang w:val="es-ES"/>
        </w:rPr>
        <w:t xml:space="preserve">y puede </w:t>
      </w:r>
      <w:r>
        <w:rPr>
          <w:lang w:val="es-ES"/>
        </w:rPr>
        <w:t>recibir notificaciones de los profesores que se encuentren en él</w:t>
      </w:r>
      <w:r w:rsidRPr="00C11910">
        <w:rPr>
          <w:lang w:val="es-ES"/>
        </w:rPr>
        <w:t>.</w:t>
      </w:r>
    </w:p>
    <w:p w14:paraId="4BAA01A5" w14:textId="003DC537" w:rsidR="00C11910" w:rsidRDefault="00C11910" w:rsidP="00C11910">
      <w:pPr>
        <w:rPr>
          <w:lang w:val="es-ES"/>
        </w:rPr>
      </w:pPr>
      <w:r w:rsidRPr="00C11910">
        <w:rPr>
          <w:lang w:val="es-ES"/>
        </w:rPr>
        <w:lastRenderedPageBreak/>
        <w:drawing>
          <wp:inline distT="0" distB="0" distL="0" distR="0" wp14:anchorId="5CC379FD" wp14:editId="2A74D4D4">
            <wp:extent cx="5395595" cy="6305550"/>
            <wp:effectExtent l="0" t="0" r="0" b="0"/>
            <wp:docPr id="200570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2634" name="Imagen 1" descr="Diagrama&#10;&#10;El contenido generado por IA puede ser incorrecto."/>
                    <pic:cNvPicPr/>
                  </pic:nvPicPr>
                  <pic:blipFill>
                    <a:blip r:embed="rId26"/>
                    <a:stretch>
                      <a:fillRect/>
                    </a:stretch>
                  </pic:blipFill>
                  <pic:spPr>
                    <a:xfrm>
                      <a:off x="0" y="0"/>
                      <a:ext cx="5395595" cy="6305550"/>
                    </a:xfrm>
                    <a:prstGeom prst="rect">
                      <a:avLst/>
                    </a:prstGeom>
                  </pic:spPr>
                </pic:pic>
              </a:graphicData>
            </a:graphic>
          </wp:inline>
        </w:drawing>
      </w:r>
    </w:p>
    <w:p w14:paraId="354DB51E" w14:textId="63A6B784" w:rsidR="00301E94" w:rsidRPr="00C11910" w:rsidRDefault="00301E94" w:rsidP="00301E94">
      <w:pPr>
        <w:pStyle w:val="Descripcin"/>
        <w:rPr>
          <w:lang w:val="es-ES"/>
        </w:rPr>
      </w:pPr>
      <w:bookmarkStart w:id="64" w:name="_Toc205886162"/>
      <w:r>
        <w:t xml:space="preserve">Ilustración </w:t>
      </w:r>
      <w:r>
        <w:fldChar w:fldCharType="begin"/>
      </w:r>
      <w:r>
        <w:instrText xml:space="preserve"> SEQ Ilustración \* ARABIC </w:instrText>
      </w:r>
      <w:r>
        <w:fldChar w:fldCharType="separate"/>
      </w:r>
      <w:r>
        <w:rPr>
          <w:noProof/>
        </w:rPr>
        <w:t>6</w:t>
      </w:r>
      <w:r>
        <w:fldChar w:fldCharType="end"/>
      </w:r>
      <w:r>
        <w:t>. Diagrama de casos de uso - Gestión de un canal por parte de un profesor</w:t>
      </w:r>
      <w:bookmarkEnd w:id="64"/>
    </w:p>
    <w:p w14:paraId="31C01B5B" w14:textId="77777777" w:rsidR="00C11910" w:rsidRPr="00C11910" w:rsidRDefault="00C11910" w:rsidP="00C11910">
      <w:pPr>
        <w:rPr>
          <w:b/>
          <w:bCs/>
          <w:lang w:val="es-ES"/>
        </w:rPr>
      </w:pPr>
      <w:r w:rsidRPr="00C11910">
        <w:rPr>
          <w:b/>
          <w:bCs/>
          <w:lang w:val="es-ES"/>
        </w:rPr>
        <w:t xml:space="preserve">Caso de Uso: </w:t>
      </w:r>
      <w:r w:rsidRPr="00C11910">
        <w:rPr>
          <w:lang w:val="es-ES"/>
        </w:rPr>
        <w:t>Gestión de un Canal de Trabajo por parte del Profesor</w:t>
      </w:r>
    </w:p>
    <w:p w14:paraId="31E62E27" w14:textId="77777777" w:rsidR="00C11910" w:rsidRPr="00C11910" w:rsidRDefault="00C11910" w:rsidP="00C11910">
      <w:pPr>
        <w:jc w:val="left"/>
        <w:rPr>
          <w:lang w:val="es-ES"/>
        </w:rPr>
      </w:pPr>
      <w:r w:rsidRPr="00C11910">
        <w:rPr>
          <w:b/>
          <w:bCs/>
          <w:lang w:val="es-ES"/>
        </w:rPr>
        <w:t>Actor principal:</w:t>
      </w:r>
      <w:r w:rsidRPr="00C11910">
        <w:rPr>
          <w:lang w:val="es-ES"/>
        </w:rPr>
        <w:t xml:space="preserve"> Profesor</w:t>
      </w:r>
      <w:r w:rsidRPr="00C11910">
        <w:rPr>
          <w:lang w:val="es-ES"/>
        </w:rPr>
        <w:br/>
      </w:r>
      <w:r w:rsidRPr="00C11910">
        <w:rPr>
          <w:b/>
          <w:bCs/>
          <w:lang w:val="es-ES"/>
        </w:rPr>
        <w:t>Objetivo:</w:t>
      </w:r>
      <w:r w:rsidRPr="00C11910">
        <w:rPr>
          <w:lang w:val="es-ES"/>
        </w:rPr>
        <w:t xml:space="preserve"> Administrar un canal de trabajo en el que se agrupan estudiantes asignados a un mismo TFG.</w:t>
      </w:r>
      <w:r w:rsidRPr="00C11910">
        <w:rPr>
          <w:lang w:val="es-ES"/>
        </w:rPr>
        <w:br/>
      </w:r>
      <w:r w:rsidRPr="00C11910">
        <w:rPr>
          <w:b/>
          <w:bCs/>
          <w:lang w:val="es-ES"/>
        </w:rPr>
        <w:t>Resumen:</w:t>
      </w:r>
      <w:r w:rsidRPr="00C11910">
        <w:rPr>
          <w:lang w:val="es-ES"/>
        </w:rPr>
        <w:br/>
        <w:t>Este caso de uso describe cómo un profesor puede gestionar un canal de trabajo académico. Si el profesor ya es miembro del canal (o accede a uno público), podrá realizar varias acciones sobre los estudiantes o sobre el canal en sí, incluyendo enviar notificaciones, consultar información, invitar nuevos integrantes, expulsar miembros o incluso eliminar el canal. También puede decidir abandonarlo, si las condiciones lo permiten.</w:t>
      </w:r>
    </w:p>
    <w:p w14:paraId="66855B91" w14:textId="77777777" w:rsidR="00C11910" w:rsidRPr="00C11910" w:rsidRDefault="00C11910" w:rsidP="00C11910">
      <w:pPr>
        <w:rPr>
          <w:lang w:val="es-ES"/>
        </w:rPr>
      </w:pPr>
      <w:r w:rsidRPr="00C11910">
        <w:rPr>
          <w:b/>
          <w:bCs/>
          <w:lang w:val="es-ES"/>
        </w:rPr>
        <w:t>Precondiciones:</w:t>
      </w:r>
    </w:p>
    <w:p w14:paraId="2516BBDE" w14:textId="77777777" w:rsidR="00C11910" w:rsidRPr="00C11910" w:rsidRDefault="00C11910" w:rsidP="00C11910">
      <w:pPr>
        <w:numPr>
          <w:ilvl w:val="0"/>
          <w:numId w:val="42"/>
        </w:numPr>
        <w:rPr>
          <w:lang w:val="es-ES"/>
        </w:rPr>
      </w:pPr>
      <w:r w:rsidRPr="00C11910">
        <w:rPr>
          <w:lang w:val="es-ES"/>
        </w:rPr>
        <w:t>El profesor debe estar autenticado.</w:t>
      </w:r>
    </w:p>
    <w:p w14:paraId="74320697" w14:textId="77777777" w:rsidR="00C11910" w:rsidRPr="00C11910" w:rsidRDefault="00C11910" w:rsidP="00C11910">
      <w:pPr>
        <w:numPr>
          <w:ilvl w:val="0"/>
          <w:numId w:val="42"/>
        </w:numPr>
        <w:rPr>
          <w:lang w:val="es-ES"/>
        </w:rPr>
      </w:pPr>
      <w:r w:rsidRPr="00C11910">
        <w:rPr>
          <w:lang w:val="es-ES"/>
        </w:rPr>
        <w:lastRenderedPageBreak/>
        <w:t>Debe ser miembro del canal, o el canal debe ser público.</w:t>
      </w:r>
    </w:p>
    <w:p w14:paraId="3E33D1FB" w14:textId="77777777" w:rsidR="00C11910" w:rsidRPr="00C11910" w:rsidRDefault="00C11910" w:rsidP="00C11910">
      <w:pPr>
        <w:rPr>
          <w:lang w:val="es-ES"/>
        </w:rPr>
      </w:pPr>
      <w:r w:rsidRPr="00C11910">
        <w:rPr>
          <w:b/>
          <w:bCs/>
          <w:lang w:val="es-ES"/>
        </w:rPr>
        <w:t>Flujo principal:</w:t>
      </w:r>
    </w:p>
    <w:p w14:paraId="650B5F3A" w14:textId="77777777" w:rsidR="00C11910" w:rsidRPr="00C11910" w:rsidRDefault="00C11910" w:rsidP="00C11910">
      <w:pPr>
        <w:numPr>
          <w:ilvl w:val="0"/>
          <w:numId w:val="43"/>
        </w:numPr>
        <w:rPr>
          <w:lang w:val="es-ES"/>
        </w:rPr>
      </w:pPr>
      <w:r w:rsidRPr="00C11910">
        <w:rPr>
          <w:lang w:val="es-ES"/>
        </w:rPr>
        <w:t>El profesor inicia sesión y accede al módulo de grupos de trabajo.</w:t>
      </w:r>
    </w:p>
    <w:p w14:paraId="00511422" w14:textId="77777777" w:rsidR="00C11910" w:rsidRPr="00C11910" w:rsidRDefault="00C11910" w:rsidP="00C11910">
      <w:pPr>
        <w:numPr>
          <w:ilvl w:val="0"/>
          <w:numId w:val="43"/>
        </w:numPr>
        <w:rPr>
          <w:lang w:val="es-ES"/>
        </w:rPr>
      </w:pPr>
      <w:r w:rsidRPr="00C11910">
        <w:rPr>
          <w:lang w:val="es-ES"/>
        </w:rPr>
        <w:t>Selecciona un canal de la lista.</w:t>
      </w:r>
    </w:p>
    <w:p w14:paraId="417E0A95" w14:textId="77777777" w:rsidR="00C11910" w:rsidRPr="00C11910" w:rsidRDefault="00C11910" w:rsidP="00C11910">
      <w:pPr>
        <w:numPr>
          <w:ilvl w:val="0"/>
          <w:numId w:val="43"/>
        </w:numPr>
        <w:rPr>
          <w:lang w:val="es-ES"/>
        </w:rPr>
      </w:pPr>
      <w:r w:rsidRPr="00C11910">
        <w:rPr>
          <w:lang w:val="es-ES"/>
        </w:rPr>
        <w:t>Si es miembro, o si el canal es público, entra al canal.</w:t>
      </w:r>
    </w:p>
    <w:p w14:paraId="1B68D2BF" w14:textId="77777777" w:rsidR="00C11910" w:rsidRPr="00C11910" w:rsidRDefault="00C11910" w:rsidP="00C11910">
      <w:pPr>
        <w:numPr>
          <w:ilvl w:val="0"/>
          <w:numId w:val="43"/>
        </w:numPr>
        <w:rPr>
          <w:lang w:val="es-ES"/>
        </w:rPr>
      </w:pPr>
      <w:r w:rsidRPr="00C11910">
        <w:rPr>
          <w:lang w:val="es-ES"/>
        </w:rPr>
        <w:t>Una vez dentro, puede realizar las siguientes acciones:</w:t>
      </w:r>
    </w:p>
    <w:p w14:paraId="1F69985E" w14:textId="77777777" w:rsidR="00C11910" w:rsidRPr="00C11910" w:rsidRDefault="00C11910" w:rsidP="00C11910">
      <w:pPr>
        <w:numPr>
          <w:ilvl w:val="1"/>
          <w:numId w:val="43"/>
        </w:numPr>
        <w:rPr>
          <w:lang w:val="es-ES"/>
        </w:rPr>
      </w:pPr>
      <w:r w:rsidRPr="00C11910">
        <w:rPr>
          <w:b/>
          <w:bCs/>
          <w:lang w:val="es-ES"/>
        </w:rPr>
        <w:t>Consultar información del grupo</w:t>
      </w:r>
      <w:r w:rsidRPr="00C11910">
        <w:rPr>
          <w:lang w:val="es-ES"/>
        </w:rPr>
        <w:t xml:space="preserve"> (integrantes, mensajes, TFG asignado).</w:t>
      </w:r>
    </w:p>
    <w:p w14:paraId="310723B8" w14:textId="77777777" w:rsidR="00C11910" w:rsidRPr="00C11910" w:rsidRDefault="00C11910" w:rsidP="00C11910">
      <w:pPr>
        <w:numPr>
          <w:ilvl w:val="1"/>
          <w:numId w:val="43"/>
        </w:numPr>
        <w:rPr>
          <w:lang w:val="es-ES"/>
        </w:rPr>
      </w:pPr>
      <w:r w:rsidRPr="00C11910">
        <w:rPr>
          <w:b/>
          <w:bCs/>
          <w:lang w:val="es-ES"/>
        </w:rPr>
        <w:t>Enviar notificaciones</w:t>
      </w:r>
      <w:r w:rsidRPr="00C11910">
        <w:rPr>
          <w:lang w:val="es-ES"/>
        </w:rPr>
        <w:t xml:space="preserve"> o mensajes al grupo.</w:t>
      </w:r>
    </w:p>
    <w:p w14:paraId="79F20DF3" w14:textId="77777777" w:rsidR="00C11910" w:rsidRPr="00C11910" w:rsidRDefault="00C11910" w:rsidP="00C11910">
      <w:pPr>
        <w:numPr>
          <w:ilvl w:val="1"/>
          <w:numId w:val="43"/>
        </w:numPr>
        <w:rPr>
          <w:lang w:val="es-ES"/>
        </w:rPr>
      </w:pPr>
      <w:r w:rsidRPr="00C11910">
        <w:rPr>
          <w:b/>
          <w:bCs/>
          <w:lang w:val="es-ES"/>
        </w:rPr>
        <w:t>Invitar nuevos alumnos</w:t>
      </w:r>
      <w:r w:rsidRPr="00C11910">
        <w:rPr>
          <w:lang w:val="es-ES"/>
        </w:rPr>
        <w:t xml:space="preserve"> al canal.</w:t>
      </w:r>
    </w:p>
    <w:p w14:paraId="560E27C0" w14:textId="77777777" w:rsidR="00C11910" w:rsidRPr="00C11910" w:rsidRDefault="00C11910" w:rsidP="00C11910">
      <w:pPr>
        <w:numPr>
          <w:ilvl w:val="1"/>
          <w:numId w:val="43"/>
        </w:numPr>
        <w:rPr>
          <w:lang w:val="es-ES"/>
        </w:rPr>
      </w:pPr>
      <w:r w:rsidRPr="00C11910">
        <w:rPr>
          <w:b/>
          <w:bCs/>
          <w:lang w:val="es-ES"/>
        </w:rPr>
        <w:t>Expulsar miembros</w:t>
      </w:r>
      <w:r w:rsidRPr="00C11910">
        <w:rPr>
          <w:lang w:val="es-ES"/>
        </w:rPr>
        <w:t xml:space="preserve"> del grupo.</w:t>
      </w:r>
    </w:p>
    <w:p w14:paraId="7817CFFB" w14:textId="77777777" w:rsidR="00C11910" w:rsidRPr="00C11910" w:rsidRDefault="00C11910" w:rsidP="00C11910">
      <w:pPr>
        <w:numPr>
          <w:ilvl w:val="1"/>
          <w:numId w:val="43"/>
        </w:numPr>
        <w:rPr>
          <w:lang w:val="es-ES"/>
        </w:rPr>
      </w:pPr>
      <w:r w:rsidRPr="00C11910">
        <w:rPr>
          <w:b/>
          <w:bCs/>
          <w:lang w:val="es-ES"/>
        </w:rPr>
        <w:t>Borrar el canal</w:t>
      </w:r>
      <w:r w:rsidRPr="00C11910">
        <w:rPr>
          <w:lang w:val="es-ES"/>
        </w:rPr>
        <w:t xml:space="preserve"> (si es propietario o único responsable).</w:t>
      </w:r>
    </w:p>
    <w:p w14:paraId="4492CB37" w14:textId="77777777" w:rsidR="00C11910" w:rsidRPr="00C11910" w:rsidRDefault="00C11910" w:rsidP="00C11910">
      <w:pPr>
        <w:numPr>
          <w:ilvl w:val="1"/>
          <w:numId w:val="43"/>
        </w:numPr>
        <w:rPr>
          <w:lang w:val="es-ES"/>
        </w:rPr>
      </w:pPr>
      <w:r w:rsidRPr="00C11910">
        <w:rPr>
          <w:b/>
          <w:bCs/>
          <w:lang w:val="es-ES"/>
        </w:rPr>
        <w:t>Abandonar el canal</w:t>
      </w:r>
      <w:r w:rsidRPr="00C11910">
        <w:rPr>
          <w:lang w:val="es-ES"/>
        </w:rPr>
        <w:t>, siempre que no sea el único miembro con rol de profesor.</w:t>
      </w:r>
    </w:p>
    <w:p w14:paraId="4E8AE0B6" w14:textId="77777777" w:rsidR="00C11910" w:rsidRPr="00C11910" w:rsidRDefault="00C11910" w:rsidP="00C11910">
      <w:pPr>
        <w:numPr>
          <w:ilvl w:val="0"/>
          <w:numId w:val="43"/>
        </w:numPr>
        <w:rPr>
          <w:lang w:val="es-ES"/>
        </w:rPr>
      </w:pPr>
      <w:r w:rsidRPr="00C11910">
        <w:rPr>
          <w:lang w:val="es-ES"/>
        </w:rPr>
        <w:t>Si intenta abandonar el canal y no hay otros profesores o es el último miembro, se bloquea la salida por motivos de integridad.</w:t>
      </w:r>
    </w:p>
    <w:p w14:paraId="40DB76E4" w14:textId="34E0C946" w:rsidR="00C11910" w:rsidRDefault="00C11910" w:rsidP="00C11910">
      <w:pPr>
        <w:rPr>
          <w:lang w:val="es-ES"/>
        </w:rPr>
      </w:pPr>
      <w:r w:rsidRPr="00C11910">
        <w:rPr>
          <w:b/>
          <w:bCs/>
          <w:lang w:val="es-ES"/>
        </w:rPr>
        <w:t>Postcondición:</w:t>
      </w:r>
      <w:r w:rsidRPr="00C11910">
        <w:rPr>
          <w:lang w:val="es-ES"/>
        </w:rPr>
        <w:br/>
        <w:t>El profesor ha gestionado correctamente su canal y sus miembros, manteniendo el flujo de comunicación y supervisión del grupo de trabajo. Si decide abandonarlo, se asegura que no se comprometa la gestión académica del grupo.</w:t>
      </w:r>
    </w:p>
    <w:p w14:paraId="2E965800" w14:textId="77777777" w:rsidR="00C11910" w:rsidRDefault="00C11910">
      <w:pPr>
        <w:jc w:val="left"/>
        <w:rPr>
          <w:lang w:val="es-ES"/>
        </w:rPr>
      </w:pPr>
      <w:r>
        <w:rPr>
          <w:lang w:val="es-ES"/>
        </w:rPr>
        <w:br w:type="page"/>
      </w:r>
    </w:p>
    <w:p w14:paraId="0ECF5C49" w14:textId="2C736342" w:rsidR="00C11910" w:rsidRDefault="00C11910" w:rsidP="00C11910">
      <w:pPr>
        <w:pStyle w:val="Ttulo2"/>
      </w:pPr>
      <w:bookmarkStart w:id="65" w:name="_Toc206069441"/>
      <w:r>
        <w:lastRenderedPageBreak/>
        <w:t>Modelo de dominio</w:t>
      </w:r>
      <w:bookmarkEnd w:id="65"/>
    </w:p>
    <w:p w14:paraId="4640A6B1" w14:textId="45198657" w:rsidR="00C11910" w:rsidRDefault="00C11910" w:rsidP="00C11910">
      <w:r w:rsidRPr="00C11910">
        <w:drawing>
          <wp:inline distT="0" distB="0" distL="0" distR="0" wp14:anchorId="7F439E41" wp14:editId="0B59A4C3">
            <wp:extent cx="4887007" cy="8402223"/>
            <wp:effectExtent l="0" t="0" r="8890" b="0"/>
            <wp:docPr id="38141919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9194" name="Imagen 1" descr="Diagrama&#10;&#10;El contenido generado por IA puede ser incorrecto."/>
                    <pic:cNvPicPr/>
                  </pic:nvPicPr>
                  <pic:blipFill>
                    <a:blip r:embed="rId27"/>
                    <a:stretch>
                      <a:fillRect/>
                    </a:stretch>
                  </pic:blipFill>
                  <pic:spPr>
                    <a:xfrm>
                      <a:off x="0" y="0"/>
                      <a:ext cx="4887007" cy="8402223"/>
                    </a:xfrm>
                    <a:prstGeom prst="rect">
                      <a:avLst/>
                    </a:prstGeom>
                  </pic:spPr>
                </pic:pic>
              </a:graphicData>
            </a:graphic>
          </wp:inline>
        </w:drawing>
      </w:r>
    </w:p>
    <w:p w14:paraId="28F930C2" w14:textId="0CDA7A5A" w:rsidR="00C11910" w:rsidRDefault="00301E94" w:rsidP="00301E94">
      <w:pPr>
        <w:pStyle w:val="Descripcin"/>
      </w:pPr>
      <w:bookmarkStart w:id="66" w:name="_Toc205886163"/>
      <w:r>
        <w:t xml:space="preserve">Ilustración </w:t>
      </w:r>
      <w:r>
        <w:fldChar w:fldCharType="begin"/>
      </w:r>
      <w:r>
        <w:instrText xml:space="preserve"> SEQ Ilustración \* ARABIC </w:instrText>
      </w:r>
      <w:r>
        <w:fldChar w:fldCharType="separate"/>
      </w:r>
      <w:r>
        <w:rPr>
          <w:noProof/>
        </w:rPr>
        <w:t>7</w:t>
      </w:r>
      <w:r>
        <w:fldChar w:fldCharType="end"/>
      </w:r>
      <w:r>
        <w:t>. Modelo de Dominio</w:t>
      </w:r>
      <w:bookmarkEnd w:id="66"/>
    </w:p>
    <w:p w14:paraId="25500E29" w14:textId="77777777" w:rsidR="00C11910" w:rsidRDefault="00C11910" w:rsidP="00C11910"/>
    <w:p w14:paraId="6EB3E3EC" w14:textId="644BF605" w:rsidR="00C11910" w:rsidRDefault="00C11910" w:rsidP="00C11910">
      <w:pPr>
        <w:pStyle w:val="Ttulo2"/>
      </w:pPr>
      <w:bookmarkStart w:id="67" w:name="_Toc206069442"/>
      <w:r>
        <w:t>Diagramas de secuencia</w:t>
      </w:r>
      <w:bookmarkEnd w:id="67"/>
    </w:p>
    <w:p w14:paraId="06A2AD1B" w14:textId="0EC2968A" w:rsidR="00C11910" w:rsidRPr="00C11910" w:rsidRDefault="00C11910" w:rsidP="00C11910">
      <w:pPr>
        <w:rPr>
          <w:b/>
          <w:bCs/>
        </w:rPr>
      </w:pPr>
      <w:r>
        <w:rPr>
          <w:b/>
          <w:bCs/>
        </w:rPr>
        <w:t>Registro de un usuario</w:t>
      </w:r>
    </w:p>
    <w:p w14:paraId="4B9D3056" w14:textId="10D46FCB" w:rsidR="00C11910" w:rsidRPr="00C11910" w:rsidRDefault="00C11910" w:rsidP="00C11910">
      <w:r w:rsidRPr="00C11910">
        <w:t>El siguiente diagrama de secuencia representa el flujo completo del proceso de registro de una nueva persona en TFGInfo. Este proceso puede ser iniciado por un administrador que crea el usuario manualmente, o por un sistema de preinscripción.</w:t>
      </w:r>
    </w:p>
    <w:p w14:paraId="53116E10" w14:textId="2025FB80" w:rsidR="00C11910" w:rsidRDefault="00C11910" w:rsidP="00C11910">
      <w:r w:rsidRPr="00C11910">
        <w:drawing>
          <wp:inline distT="0" distB="0" distL="0" distR="0" wp14:anchorId="6C2E1997" wp14:editId="04F2F9F2">
            <wp:extent cx="5395595" cy="3348990"/>
            <wp:effectExtent l="0" t="0" r="0" b="3810"/>
            <wp:docPr id="192244672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46721" name="Imagen 1" descr="Diagrama&#10;&#10;El contenido generado por IA puede ser incorrecto."/>
                    <pic:cNvPicPr/>
                  </pic:nvPicPr>
                  <pic:blipFill>
                    <a:blip r:embed="rId28"/>
                    <a:stretch>
                      <a:fillRect/>
                    </a:stretch>
                  </pic:blipFill>
                  <pic:spPr>
                    <a:xfrm>
                      <a:off x="0" y="0"/>
                      <a:ext cx="5395595" cy="3348990"/>
                    </a:xfrm>
                    <a:prstGeom prst="rect">
                      <a:avLst/>
                    </a:prstGeom>
                  </pic:spPr>
                </pic:pic>
              </a:graphicData>
            </a:graphic>
          </wp:inline>
        </w:drawing>
      </w:r>
    </w:p>
    <w:p w14:paraId="10FC2741" w14:textId="01814A27" w:rsidR="00301E94" w:rsidRPr="00C11910" w:rsidRDefault="00301E94" w:rsidP="00301E94">
      <w:pPr>
        <w:pStyle w:val="Descripcin"/>
      </w:pPr>
      <w:bookmarkStart w:id="68" w:name="_Toc205886164"/>
      <w:r>
        <w:t xml:space="preserve">Ilustración </w:t>
      </w:r>
      <w:r>
        <w:fldChar w:fldCharType="begin"/>
      </w:r>
      <w:r>
        <w:instrText xml:space="preserve"> SEQ Ilustración \* ARABIC </w:instrText>
      </w:r>
      <w:r>
        <w:fldChar w:fldCharType="separate"/>
      </w:r>
      <w:r>
        <w:rPr>
          <w:noProof/>
        </w:rPr>
        <w:t>8</w:t>
      </w:r>
      <w:r>
        <w:fldChar w:fldCharType="end"/>
      </w:r>
      <w:r>
        <w:t xml:space="preserve">. Diagrama de secuencia </w:t>
      </w:r>
      <w:proofErr w:type="gramStart"/>
      <w:r>
        <w:t>-  Registrar</w:t>
      </w:r>
      <w:proofErr w:type="gramEnd"/>
      <w:r>
        <w:t xml:space="preserve"> un nuevo usuario</w:t>
      </w:r>
      <w:bookmarkEnd w:id="68"/>
    </w:p>
    <w:p w14:paraId="1A088C93" w14:textId="77777777" w:rsidR="00C11910" w:rsidRDefault="00C11910" w:rsidP="00C11910"/>
    <w:p w14:paraId="135E5ECA" w14:textId="1AE5FB57" w:rsidR="00C11910" w:rsidRDefault="00C11910" w:rsidP="00C11910">
      <w:pPr>
        <w:rPr>
          <w:b/>
          <w:bCs/>
        </w:rPr>
      </w:pPr>
      <w:r>
        <w:rPr>
          <w:b/>
          <w:bCs/>
        </w:rPr>
        <w:t>Comenzar TFG</w:t>
      </w:r>
    </w:p>
    <w:p w14:paraId="769381E4" w14:textId="6412EFBB" w:rsidR="00C11910" w:rsidRPr="00C11910" w:rsidRDefault="00C11910" w:rsidP="00C11910">
      <w:r w:rsidRPr="00C11910">
        <w:t xml:space="preserve">Este diagrama de secuencia describe el proceso mediante el cual un estudiante </w:t>
      </w:r>
      <w:r>
        <w:t>solicita comenzar un trabajo de fin de grado y el profesor decide si aceptarlo o rechazarlo</w:t>
      </w:r>
      <w:r w:rsidRPr="00C11910">
        <w:t>.</w:t>
      </w:r>
    </w:p>
    <w:p w14:paraId="737E119E" w14:textId="77CF459F" w:rsidR="00C11910" w:rsidRDefault="00C11910" w:rsidP="00C11910">
      <w:pPr>
        <w:rPr>
          <w:b/>
          <w:bCs/>
        </w:rPr>
      </w:pPr>
      <w:r w:rsidRPr="00C11910">
        <w:rPr>
          <w:b/>
          <w:bCs/>
        </w:rPr>
        <w:lastRenderedPageBreak/>
        <w:drawing>
          <wp:inline distT="0" distB="0" distL="0" distR="0" wp14:anchorId="65AEDBD2" wp14:editId="40C5E2FA">
            <wp:extent cx="4299148" cy="3725894"/>
            <wp:effectExtent l="0" t="0" r="6350" b="8255"/>
            <wp:docPr id="10582726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72674" name="Imagen 1" descr="Diagrama&#10;&#10;El contenido generado por IA puede ser incorrecto."/>
                    <pic:cNvPicPr/>
                  </pic:nvPicPr>
                  <pic:blipFill>
                    <a:blip r:embed="rId29"/>
                    <a:stretch>
                      <a:fillRect/>
                    </a:stretch>
                  </pic:blipFill>
                  <pic:spPr>
                    <a:xfrm>
                      <a:off x="0" y="0"/>
                      <a:ext cx="4314540" cy="3739233"/>
                    </a:xfrm>
                    <a:prstGeom prst="rect">
                      <a:avLst/>
                    </a:prstGeom>
                  </pic:spPr>
                </pic:pic>
              </a:graphicData>
            </a:graphic>
          </wp:inline>
        </w:drawing>
      </w:r>
    </w:p>
    <w:p w14:paraId="0A9D66C9" w14:textId="3CC91DB2" w:rsidR="00301E94" w:rsidRDefault="00301E94" w:rsidP="00301E94">
      <w:pPr>
        <w:pStyle w:val="Descripcin"/>
        <w:rPr>
          <w:b/>
          <w:bCs/>
        </w:rPr>
      </w:pPr>
      <w:bookmarkStart w:id="69" w:name="_Toc205886165"/>
      <w:r>
        <w:t xml:space="preserve">Ilustración </w:t>
      </w:r>
      <w:r>
        <w:fldChar w:fldCharType="begin"/>
      </w:r>
      <w:r>
        <w:instrText xml:space="preserve"> SEQ Ilustración \* ARABIC </w:instrText>
      </w:r>
      <w:r>
        <w:fldChar w:fldCharType="separate"/>
      </w:r>
      <w:r>
        <w:rPr>
          <w:noProof/>
        </w:rPr>
        <w:t>9</w:t>
      </w:r>
      <w:r>
        <w:fldChar w:fldCharType="end"/>
      </w:r>
      <w:r>
        <w:t>. Diagrama de secuencia - Comenzar TFG</w:t>
      </w:r>
      <w:bookmarkEnd w:id="69"/>
    </w:p>
    <w:p w14:paraId="30A1164C" w14:textId="77777777" w:rsidR="00C11910" w:rsidRPr="00C11910" w:rsidRDefault="00C11910" w:rsidP="00C11910">
      <w:pPr>
        <w:rPr>
          <w:b/>
          <w:bCs/>
        </w:rPr>
      </w:pPr>
    </w:p>
    <w:p w14:paraId="3F9AE8C6" w14:textId="3F485892" w:rsidR="00C11910" w:rsidRDefault="00C11910" w:rsidP="00C11910">
      <w:pPr>
        <w:rPr>
          <w:b/>
          <w:bCs/>
          <w:lang w:val="es-ES"/>
        </w:rPr>
      </w:pPr>
      <w:r>
        <w:rPr>
          <w:b/>
          <w:bCs/>
          <w:lang w:val="es-ES"/>
        </w:rPr>
        <w:t>Envío de correo por canal</w:t>
      </w:r>
    </w:p>
    <w:p w14:paraId="5EA8F95C" w14:textId="2FEE9288" w:rsidR="00C11910" w:rsidRPr="00C11910" w:rsidRDefault="00C11910" w:rsidP="00C11910">
      <w:pPr>
        <w:rPr>
          <w:lang w:val="es-ES"/>
        </w:rPr>
      </w:pPr>
      <w:r>
        <w:rPr>
          <w:lang w:val="es-ES"/>
        </w:rPr>
        <w:t>Este diagrama muestra como un profesor perteneciente a un canal puede notificar a todos los estudiantes que estén en este.</w:t>
      </w:r>
    </w:p>
    <w:p w14:paraId="10AC5CCC" w14:textId="5E869B99" w:rsidR="00C11910" w:rsidRPr="00C11910" w:rsidRDefault="00C11910" w:rsidP="00C11910">
      <w:pPr>
        <w:rPr>
          <w:b/>
          <w:bCs/>
          <w:lang w:val="es-ES"/>
        </w:rPr>
      </w:pPr>
      <w:r w:rsidRPr="00C11910">
        <w:rPr>
          <w:b/>
          <w:bCs/>
          <w:lang w:val="es-ES"/>
        </w:rPr>
        <w:drawing>
          <wp:inline distT="0" distB="0" distL="0" distR="0" wp14:anchorId="6D0C2D92" wp14:editId="71049FC2">
            <wp:extent cx="5395595" cy="2873375"/>
            <wp:effectExtent l="0" t="0" r="0" b="3175"/>
            <wp:docPr id="5183927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2772" name="Imagen 1" descr="Diagrama&#10;&#10;El contenido generado por IA puede ser incorrecto."/>
                    <pic:cNvPicPr/>
                  </pic:nvPicPr>
                  <pic:blipFill>
                    <a:blip r:embed="rId30"/>
                    <a:stretch>
                      <a:fillRect/>
                    </a:stretch>
                  </pic:blipFill>
                  <pic:spPr>
                    <a:xfrm>
                      <a:off x="0" y="0"/>
                      <a:ext cx="5395595" cy="2873375"/>
                    </a:xfrm>
                    <a:prstGeom prst="rect">
                      <a:avLst/>
                    </a:prstGeom>
                  </pic:spPr>
                </pic:pic>
              </a:graphicData>
            </a:graphic>
          </wp:inline>
        </w:drawing>
      </w:r>
    </w:p>
    <w:p w14:paraId="694059D0" w14:textId="7E820C3B" w:rsidR="00304A7C" w:rsidRPr="006117A6" w:rsidRDefault="00301E94" w:rsidP="00301E94">
      <w:pPr>
        <w:pStyle w:val="Descripcin"/>
        <w:rPr>
          <w:lang w:val="es-ES"/>
        </w:rPr>
      </w:pPr>
      <w:bookmarkStart w:id="70" w:name="_Toc205886166"/>
      <w:r>
        <w:t xml:space="preserve">Ilustración </w:t>
      </w:r>
      <w:r>
        <w:fldChar w:fldCharType="begin"/>
      </w:r>
      <w:r>
        <w:instrText xml:space="preserve"> SEQ Ilustración \* ARABIC </w:instrText>
      </w:r>
      <w:r>
        <w:fldChar w:fldCharType="separate"/>
      </w:r>
      <w:r>
        <w:rPr>
          <w:noProof/>
        </w:rPr>
        <w:t>10</w:t>
      </w:r>
      <w:r>
        <w:fldChar w:fldCharType="end"/>
      </w:r>
      <w:r>
        <w:t>. Diagrama de secuencia - Envío de mensajes por canal</w:t>
      </w:r>
      <w:bookmarkEnd w:id="70"/>
    </w:p>
    <w:p w14:paraId="325F14A5" w14:textId="709FF609" w:rsidR="00A83970" w:rsidRDefault="00A83970">
      <w:pPr>
        <w:jc w:val="left"/>
        <w:rPr>
          <w:rFonts w:eastAsiaTheme="majorEastAsia" w:cs="Helvetica"/>
          <w:b/>
          <w:color w:val="000000" w:themeColor="text1"/>
          <w:sz w:val="96"/>
          <w:szCs w:val="72"/>
        </w:rPr>
      </w:pPr>
      <w:r>
        <w:br w:type="page"/>
      </w:r>
    </w:p>
    <w:p w14:paraId="1FDE58D9" w14:textId="77777777" w:rsidR="00A83970" w:rsidRPr="008F460C" w:rsidRDefault="00A83970" w:rsidP="00A83970">
      <w:pPr>
        <w:pStyle w:val="CaptuloNmero"/>
      </w:pPr>
    </w:p>
    <w:p w14:paraId="43AEB18D" w14:textId="2CC59D1D" w:rsidR="00223C93" w:rsidRDefault="00A83970" w:rsidP="00223C93">
      <w:pPr>
        <w:pStyle w:val="Captulo"/>
      </w:pPr>
      <w:bookmarkStart w:id="71" w:name="_Toc206069443"/>
      <w:r>
        <w:t>Diseño del sistema</w:t>
      </w:r>
      <w:bookmarkEnd w:id="71"/>
    </w:p>
    <w:p w14:paraId="7EAC2050" w14:textId="5232BE9A" w:rsidR="00BA50D7" w:rsidRDefault="00BA50D7" w:rsidP="00BA50D7">
      <w:pPr>
        <w:pStyle w:val="Ttulo2"/>
      </w:pPr>
      <w:bookmarkStart w:id="72" w:name="_Toc206069444"/>
      <w:r>
        <w:t>Interfaz de la aplicación</w:t>
      </w:r>
      <w:bookmarkEnd w:id="72"/>
    </w:p>
    <w:p w14:paraId="7F6651A3" w14:textId="720DABC8" w:rsidR="00CE7CA8" w:rsidRDefault="008E6C60" w:rsidP="00BA50D7">
      <w:r w:rsidRPr="008E6C60">
        <w:t>En el desarrollo de cualquier sistema software, la usabilidad y la interfaz de usuario no deben considerarse elementos secundarios o accesorios, sino componentes fundamentales del producto final. De hecho, el éxito o fracaso de una aplicación no suele depender únicamente de lo potente que sea su backend o de lo bien estructurada que esté su base de datos, sino de la experiencia que ofrece a sus usuarios cuando la utilizan.</w:t>
      </w:r>
      <w:r w:rsidR="00CE7CA8">
        <w:t xml:space="preserve"> Las características que se han buscado a la hora de diseñar los primeros bocetos de la interfaz han sido los siguientes:</w:t>
      </w:r>
    </w:p>
    <w:p w14:paraId="140FBF30" w14:textId="77777777" w:rsidR="00CE7CA8" w:rsidRDefault="00CE7CA8" w:rsidP="00BA50D7"/>
    <w:p w14:paraId="4ECFC329" w14:textId="77777777" w:rsidR="00CE7CA8" w:rsidRPr="00CE7CA8" w:rsidRDefault="00CE7CA8" w:rsidP="00CE7CA8">
      <w:pPr>
        <w:rPr>
          <w:b/>
          <w:bCs/>
          <w:lang w:val="es-ES"/>
        </w:rPr>
      </w:pPr>
      <w:r w:rsidRPr="00CE7CA8">
        <w:rPr>
          <w:b/>
          <w:bCs/>
          <w:lang w:val="es-ES"/>
        </w:rPr>
        <w:t>Diseño limpio y minimalista</w:t>
      </w:r>
    </w:p>
    <w:p w14:paraId="137ED5A9" w14:textId="77777777" w:rsidR="00CE7CA8" w:rsidRPr="00CE7CA8" w:rsidRDefault="00CE7CA8" w:rsidP="00CE7CA8">
      <w:pPr>
        <w:numPr>
          <w:ilvl w:val="0"/>
          <w:numId w:val="48"/>
        </w:numPr>
        <w:rPr>
          <w:lang w:val="es-ES"/>
        </w:rPr>
      </w:pPr>
      <w:r w:rsidRPr="00CE7CA8">
        <w:rPr>
          <w:lang w:val="es-ES"/>
        </w:rPr>
        <w:t>La interfaz usa un diseño minimalista, con un fondo blanco y elementos bien espaciados, que favorecen la lectura y reducen la sobrecarga cognitiva.</w:t>
      </w:r>
    </w:p>
    <w:p w14:paraId="03D77F1A" w14:textId="77777777" w:rsidR="00CE7CA8" w:rsidRPr="00CE7CA8" w:rsidRDefault="00CE7CA8" w:rsidP="00CE7CA8">
      <w:pPr>
        <w:numPr>
          <w:ilvl w:val="0"/>
          <w:numId w:val="48"/>
        </w:numPr>
        <w:rPr>
          <w:lang w:val="es-ES"/>
        </w:rPr>
      </w:pPr>
      <w:r w:rsidRPr="00CE7CA8">
        <w:rPr>
          <w:lang w:val="es-ES"/>
        </w:rPr>
        <w:t>Las líneas y bordes suaves transmiten una sensación de modernidad y profesionalismo, evitando distracciones.</w:t>
      </w:r>
    </w:p>
    <w:p w14:paraId="7D33BF97" w14:textId="22BE183E" w:rsidR="00CE7CA8" w:rsidRPr="00CE7CA8" w:rsidRDefault="00CE7CA8" w:rsidP="00CE7CA8">
      <w:pPr>
        <w:rPr>
          <w:lang w:val="es-ES"/>
        </w:rPr>
      </w:pPr>
    </w:p>
    <w:p w14:paraId="4549F812" w14:textId="71248DF3" w:rsidR="00CE7CA8" w:rsidRPr="00CE7CA8" w:rsidRDefault="00CE7CA8" w:rsidP="00CE7CA8">
      <w:pPr>
        <w:rPr>
          <w:b/>
          <w:bCs/>
          <w:lang w:val="es-ES"/>
        </w:rPr>
      </w:pPr>
      <w:r>
        <w:rPr>
          <w:rFonts w:ascii="Segoe UI Emoji" w:hAnsi="Segoe UI Emoji" w:cs="Segoe UI Emoji"/>
          <w:b/>
          <w:bCs/>
          <w:lang w:val="es-ES"/>
        </w:rPr>
        <w:t>E</w:t>
      </w:r>
      <w:r w:rsidRPr="00CE7CA8">
        <w:rPr>
          <w:b/>
          <w:bCs/>
          <w:lang w:val="es-ES"/>
        </w:rPr>
        <w:t>structura clara y jerarquía visual</w:t>
      </w:r>
    </w:p>
    <w:p w14:paraId="41BE99E3" w14:textId="24D6ECBA" w:rsidR="00CE7CA8" w:rsidRPr="00CE7CA8" w:rsidRDefault="00CE7CA8" w:rsidP="00CE7CA8">
      <w:pPr>
        <w:numPr>
          <w:ilvl w:val="0"/>
          <w:numId w:val="49"/>
        </w:numPr>
        <w:rPr>
          <w:lang w:val="es-ES"/>
        </w:rPr>
      </w:pPr>
      <w:r w:rsidRPr="00CE7CA8">
        <w:rPr>
          <w:lang w:val="es-ES"/>
        </w:rPr>
        <w:t xml:space="preserve">La pantalla está dividida en un menú superior de navegación y un cuerpo principal con </w:t>
      </w:r>
      <w:r>
        <w:rPr>
          <w:lang w:val="es-ES"/>
        </w:rPr>
        <w:t>la vista actual</w:t>
      </w:r>
      <w:r w:rsidRPr="00CE7CA8">
        <w:rPr>
          <w:lang w:val="es-ES"/>
        </w:rPr>
        <w:t>, logrando una jerarquía muy clara.</w:t>
      </w:r>
      <w:r>
        <w:rPr>
          <w:lang w:val="es-ES"/>
        </w:rPr>
        <w:t xml:space="preserve"> Manteniendo el menú superior constante durante toda la navegación de la aplicación</w:t>
      </w:r>
    </w:p>
    <w:p w14:paraId="44620556" w14:textId="39A7063A" w:rsidR="00CE7CA8" w:rsidRPr="00CE7CA8" w:rsidRDefault="00CE7CA8" w:rsidP="00CE7CA8">
      <w:pPr>
        <w:numPr>
          <w:ilvl w:val="0"/>
          <w:numId w:val="49"/>
        </w:numPr>
        <w:rPr>
          <w:lang w:val="es-ES"/>
        </w:rPr>
      </w:pPr>
      <w:r>
        <w:rPr>
          <w:lang w:val="es-ES"/>
        </w:rPr>
        <w:t>En las vistas de listados c</w:t>
      </w:r>
      <w:r w:rsidRPr="00CE7CA8">
        <w:rPr>
          <w:lang w:val="es-ES"/>
        </w:rPr>
        <w:t xml:space="preserve">ada </w:t>
      </w:r>
      <w:r>
        <w:rPr>
          <w:lang w:val="es-ES"/>
        </w:rPr>
        <w:t>entidad</w:t>
      </w:r>
      <w:r w:rsidRPr="00CE7CA8">
        <w:rPr>
          <w:lang w:val="es-ES"/>
        </w:rPr>
        <w:t xml:space="preserve"> se presenta en una tarjeta horizontal con campos clave (nombre, departamento, profesores, plazas), lo que permite comparar rápidamente las opciones disponibles.</w:t>
      </w:r>
    </w:p>
    <w:p w14:paraId="49895D1B" w14:textId="550DC947" w:rsidR="00CE7CA8" w:rsidRPr="00CE7CA8" w:rsidRDefault="00CE7CA8" w:rsidP="00CE7CA8">
      <w:pPr>
        <w:rPr>
          <w:b/>
          <w:bCs/>
          <w:lang w:val="es-ES"/>
        </w:rPr>
      </w:pPr>
      <w:r w:rsidRPr="00CE7CA8">
        <w:rPr>
          <w:b/>
          <w:bCs/>
          <w:lang w:val="es-ES"/>
        </w:rPr>
        <w:t>Funcionalidad intuitiva</w:t>
      </w:r>
    </w:p>
    <w:p w14:paraId="35C5C13B" w14:textId="7C70B93A" w:rsidR="00CE7CA8" w:rsidRPr="00CE7CA8" w:rsidRDefault="00CE7CA8" w:rsidP="00CE7CA8">
      <w:pPr>
        <w:numPr>
          <w:ilvl w:val="0"/>
          <w:numId w:val="50"/>
        </w:numPr>
        <w:rPr>
          <w:lang w:val="es-ES"/>
        </w:rPr>
      </w:pPr>
      <w:r>
        <w:rPr>
          <w:lang w:val="es-ES"/>
        </w:rPr>
        <w:t>Los listados i</w:t>
      </w:r>
      <w:r w:rsidRPr="00CE7CA8">
        <w:rPr>
          <w:lang w:val="es-ES"/>
        </w:rPr>
        <w:t>ncluye</w:t>
      </w:r>
      <w:r>
        <w:rPr>
          <w:lang w:val="es-ES"/>
        </w:rPr>
        <w:t>n</w:t>
      </w:r>
      <w:r w:rsidRPr="00CE7CA8">
        <w:rPr>
          <w:lang w:val="es-ES"/>
        </w:rPr>
        <w:t xml:space="preserve"> un campo de búsqueda bien destacado y un icono de filtro</w:t>
      </w:r>
      <w:r>
        <w:rPr>
          <w:lang w:val="es-ES"/>
        </w:rPr>
        <w:t>s avanzados</w:t>
      </w:r>
      <w:r w:rsidRPr="00CE7CA8">
        <w:rPr>
          <w:lang w:val="es-ES"/>
        </w:rPr>
        <w:t xml:space="preserve">, que son acciones esperadas por los usuarios para mejorar la experiencia en la exploración de </w:t>
      </w:r>
      <w:r>
        <w:rPr>
          <w:lang w:val="es-ES"/>
        </w:rPr>
        <w:t>los elementos de la aplicación</w:t>
      </w:r>
      <w:r w:rsidRPr="00CE7CA8">
        <w:rPr>
          <w:lang w:val="es-ES"/>
        </w:rPr>
        <w:t>.</w:t>
      </w:r>
    </w:p>
    <w:p w14:paraId="7E92C7E6" w14:textId="1F88DE87" w:rsidR="00CE7CA8" w:rsidRPr="00CE7CA8" w:rsidRDefault="00CE7CA8" w:rsidP="00CE7CA8">
      <w:pPr>
        <w:numPr>
          <w:ilvl w:val="0"/>
          <w:numId w:val="50"/>
        </w:numPr>
        <w:rPr>
          <w:lang w:val="es-ES"/>
        </w:rPr>
      </w:pPr>
      <w:r w:rsidRPr="00CE7CA8">
        <w:rPr>
          <w:lang w:val="es-ES"/>
        </w:rPr>
        <w:t>Los iconos son reconocibles y estándar (</w:t>
      </w:r>
      <w:r>
        <w:rPr>
          <w:lang w:val="es-ES"/>
        </w:rPr>
        <w:t>persona para el perfil</w:t>
      </w:r>
      <w:r w:rsidRPr="00CE7CA8">
        <w:rPr>
          <w:lang w:val="es-ES"/>
        </w:rPr>
        <w:t>, embudo para filtro, avión de papel para enviar/solicitar), reforzando la comprensión sin necesidad de textos adicionales.</w:t>
      </w:r>
    </w:p>
    <w:p w14:paraId="600BD018" w14:textId="0D34A4B0" w:rsidR="00CE7CA8" w:rsidRDefault="00CE7CA8" w:rsidP="00CE7CA8">
      <w:pPr>
        <w:rPr>
          <w:lang w:val="es-ES"/>
        </w:rPr>
      </w:pPr>
    </w:p>
    <w:p w14:paraId="5BA36986" w14:textId="77777777" w:rsidR="00CE7CA8" w:rsidRDefault="00CE7CA8" w:rsidP="00CE7CA8">
      <w:pPr>
        <w:rPr>
          <w:lang w:val="es-ES"/>
        </w:rPr>
      </w:pPr>
    </w:p>
    <w:p w14:paraId="4B964073" w14:textId="77777777" w:rsidR="00CE7CA8" w:rsidRPr="00CE7CA8" w:rsidRDefault="00CE7CA8" w:rsidP="00CE7CA8">
      <w:pPr>
        <w:rPr>
          <w:lang w:val="es-ES"/>
        </w:rPr>
      </w:pPr>
    </w:p>
    <w:p w14:paraId="403B0734" w14:textId="0EF08F60" w:rsidR="00CE7CA8" w:rsidRPr="00CE7CA8" w:rsidRDefault="00CE7CA8" w:rsidP="00CE7CA8">
      <w:pPr>
        <w:rPr>
          <w:b/>
          <w:bCs/>
          <w:lang w:val="es-ES"/>
        </w:rPr>
      </w:pPr>
      <w:r w:rsidRPr="00CE7CA8">
        <w:rPr>
          <w:b/>
          <w:bCs/>
          <w:lang w:val="es-ES"/>
        </w:rPr>
        <w:lastRenderedPageBreak/>
        <w:t>Coherencia y consistencia</w:t>
      </w:r>
    </w:p>
    <w:p w14:paraId="3390319B" w14:textId="77777777" w:rsidR="00CE7CA8" w:rsidRPr="00CE7CA8" w:rsidRDefault="00CE7CA8" w:rsidP="00CE7CA8">
      <w:pPr>
        <w:numPr>
          <w:ilvl w:val="0"/>
          <w:numId w:val="51"/>
        </w:numPr>
        <w:rPr>
          <w:lang w:val="es-ES"/>
        </w:rPr>
      </w:pPr>
      <w:r w:rsidRPr="00CE7CA8">
        <w:rPr>
          <w:lang w:val="es-ES"/>
        </w:rPr>
        <w:t>Todos los elementos mantienen un estilo coherente: misma tipografía, colores uniformes y distribución homogénea, lo que genera una experiencia de uso fluida.</w:t>
      </w:r>
    </w:p>
    <w:p w14:paraId="3DCBC75F" w14:textId="77777777" w:rsidR="00CE7CA8" w:rsidRPr="00CE7CA8" w:rsidRDefault="00CE7CA8" w:rsidP="00CE7CA8">
      <w:pPr>
        <w:numPr>
          <w:ilvl w:val="0"/>
          <w:numId w:val="51"/>
        </w:numPr>
        <w:rPr>
          <w:lang w:val="es-ES"/>
        </w:rPr>
      </w:pPr>
      <w:r w:rsidRPr="00CE7CA8">
        <w:rPr>
          <w:lang w:val="es-ES"/>
        </w:rPr>
        <w:t>Las columnas están alineadas correctamente, facilitando la lectura horizontal de los datos.</w:t>
      </w:r>
    </w:p>
    <w:p w14:paraId="4DAC6CF7" w14:textId="5E3354B7" w:rsidR="00CE7CA8" w:rsidRPr="00CE7CA8" w:rsidRDefault="00CE7CA8" w:rsidP="00CE7CA8">
      <w:pPr>
        <w:rPr>
          <w:lang w:val="es-ES"/>
        </w:rPr>
      </w:pPr>
    </w:p>
    <w:p w14:paraId="6ADD1752" w14:textId="7DED753D" w:rsidR="00CE7CA8" w:rsidRPr="00CE7CA8" w:rsidRDefault="00CE7CA8" w:rsidP="00CE7CA8">
      <w:pPr>
        <w:rPr>
          <w:b/>
          <w:bCs/>
          <w:lang w:val="es-ES"/>
        </w:rPr>
      </w:pPr>
      <w:r w:rsidRPr="00CE7CA8">
        <w:rPr>
          <w:b/>
          <w:bCs/>
          <w:lang w:val="es-ES"/>
        </w:rPr>
        <w:t>Navegación sencilla</w:t>
      </w:r>
    </w:p>
    <w:p w14:paraId="3ED48B97" w14:textId="2F525FEF" w:rsidR="00CE7CA8" w:rsidRPr="00CE7CA8" w:rsidRDefault="00CE7CA8" w:rsidP="00CE7CA8">
      <w:pPr>
        <w:numPr>
          <w:ilvl w:val="0"/>
          <w:numId w:val="52"/>
        </w:numPr>
        <w:rPr>
          <w:lang w:val="es-ES"/>
        </w:rPr>
      </w:pPr>
      <w:r w:rsidRPr="00CE7CA8">
        <w:rPr>
          <w:lang w:val="es-ES"/>
        </w:rPr>
        <w:t>En la parte superior, la barra de navegación incluye accesos directos a secciones clave como Mis reservas, TFG, Grupos de estudio y Profesores, así como un icono de usuario para el perfil y otro de menú desplegable</w:t>
      </w:r>
      <w:r>
        <w:rPr>
          <w:lang w:val="es-ES"/>
        </w:rPr>
        <w:t xml:space="preserve"> de idioma</w:t>
      </w:r>
      <w:r w:rsidRPr="00CE7CA8">
        <w:rPr>
          <w:lang w:val="es-ES"/>
        </w:rPr>
        <w:t>.</w:t>
      </w:r>
    </w:p>
    <w:p w14:paraId="62D2D9DD" w14:textId="452C0D7E" w:rsidR="00CE7CA8" w:rsidRDefault="00CE7CA8" w:rsidP="00CE7CA8">
      <w:pPr>
        <w:numPr>
          <w:ilvl w:val="0"/>
          <w:numId w:val="52"/>
        </w:numPr>
        <w:rPr>
          <w:lang w:val="es-ES"/>
        </w:rPr>
      </w:pPr>
      <w:r w:rsidRPr="00CE7CA8">
        <w:rPr>
          <w:lang w:val="es-ES"/>
        </w:rPr>
        <w:t>Esto facilita que cualquier usuario pueda desplazarse de manera rápida a otras funcionalidades sin perderse.</w:t>
      </w:r>
    </w:p>
    <w:p w14:paraId="1940CEC8" w14:textId="77777777" w:rsidR="00CE7CA8" w:rsidRPr="00CE7CA8" w:rsidRDefault="00CE7CA8" w:rsidP="00CE7CA8">
      <w:pPr>
        <w:rPr>
          <w:b/>
          <w:bCs/>
          <w:lang w:val="es-ES"/>
        </w:rPr>
      </w:pPr>
      <w:r w:rsidRPr="00CE7CA8">
        <w:rPr>
          <w:b/>
          <w:bCs/>
          <w:lang w:val="es-ES"/>
        </w:rPr>
        <w:t>Preparada para la adaptabilidad</w:t>
      </w:r>
    </w:p>
    <w:p w14:paraId="3517EBA3" w14:textId="2676EC75" w:rsidR="00CE7CA8" w:rsidRDefault="00CE7CA8" w:rsidP="00CE7CA8">
      <w:pPr>
        <w:pStyle w:val="Prrafodelista"/>
        <w:numPr>
          <w:ilvl w:val="0"/>
          <w:numId w:val="53"/>
        </w:numPr>
        <w:rPr>
          <w:lang w:val="es-ES"/>
        </w:rPr>
      </w:pPr>
      <w:r>
        <w:rPr>
          <w:lang w:val="es-ES"/>
        </w:rPr>
        <w:t xml:space="preserve">Se ha adaptado todas las vistas para cualquier tipo de dispositivo, permitiendo que </w:t>
      </w:r>
      <w:r w:rsidR="00671E2E">
        <w:rPr>
          <w:lang w:val="es-ES"/>
        </w:rPr>
        <w:t>los usuarios</w:t>
      </w:r>
      <w:r>
        <w:rPr>
          <w:lang w:val="es-ES"/>
        </w:rPr>
        <w:t xml:space="preserve"> puedan acceder a la aplicación desde cualquier dispositivo y visualizarla </w:t>
      </w:r>
      <w:r w:rsidR="00671E2E">
        <w:rPr>
          <w:lang w:val="es-ES"/>
        </w:rPr>
        <w:t>con claridad independientemente del tamaño de la pantalla.</w:t>
      </w:r>
    </w:p>
    <w:p w14:paraId="6737095E" w14:textId="7D272838" w:rsidR="00CE7CA8" w:rsidRPr="00B30F8D" w:rsidRDefault="00B30F8D" w:rsidP="00CE7CA8">
      <w:pPr>
        <w:pStyle w:val="Ttulo3"/>
      </w:pPr>
      <w:bookmarkStart w:id="73" w:name="_Toc206069445"/>
      <w:r>
        <w:t>Bocetos de la aplicación</w:t>
      </w:r>
      <w:bookmarkEnd w:id="73"/>
    </w:p>
    <w:p w14:paraId="604DA141" w14:textId="3C9A0E0A" w:rsidR="00CE7CA8" w:rsidRDefault="00CE7CA8" w:rsidP="00CE7CA8">
      <w:pPr>
        <w:rPr>
          <w:lang w:val="es-ES"/>
        </w:rPr>
      </w:pPr>
      <w:r>
        <w:rPr>
          <w:lang w:val="es-ES"/>
        </w:rPr>
        <w:t>Los bocetos de la aplicaci</w:t>
      </w:r>
      <w:r w:rsidR="00671E2E">
        <w:rPr>
          <w:lang w:val="es-ES"/>
        </w:rPr>
        <w:t>ón han supuesto un elemento clave a la hora del desarrollo de esta ya que se parte de una base concreta. Al hacer bocetos sobre la interfaz se han podido detectar posibles errores de usabilidad en momentos previos al desarrollo de la aplicación y de esta forma no se ha gastado tiempo posteriormente en corrección de errores. En el resultado final se puede visualizar la inspiración en los bocetos para el desarrollo de la interfaz, pero en el proceso se han hecho algunos cambios. Estas son algunas imágenes comparando la interfaz final con los bocetos en las que se han basado.</w:t>
      </w:r>
    </w:p>
    <w:p w14:paraId="500A5601" w14:textId="77777777" w:rsidR="00CB1642" w:rsidRDefault="00CB1642" w:rsidP="00CE7CA8">
      <w:pPr>
        <w:rPr>
          <w:lang w:val="es-ES"/>
        </w:rPr>
      </w:pPr>
    </w:p>
    <w:p w14:paraId="01073B74" w14:textId="025CD138" w:rsidR="00CB1642" w:rsidRPr="00CB1642" w:rsidRDefault="00CB1642" w:rsidP="00CE7CA8">
      <w:pPr>
        <w:rPr>
          <w:b/>
          <w:bCs/>
          <w:lang w:val="es-ES"/>
        </w:rPr>
      </w:pPr>
      <w:r>
        <w:rPr>
          <w:b/>
          <w:bCs/>
          <w:lang w:val="es-ES"/>
        </w:rPr>
        <w:t>Resultado Final Inicio de sesión</w:t>
      </w:r>
      <w:r>
        <w:rPr>
          <w:b/>
          <w:bCs/>
          <w:lang w:val="es-ES"/>
        </w:rPr>
        <w:tab/>
      </w:r>
      <w:r>
        <w:rPr>
          <w:b/>
          <w:bCs/>
          <w:lang w:val="es-ES"/>
        </w:rPr>
        <w:tab/>
      </w:r>
      <w:r>
        <w:rPr>
          <w:b/>
          <w:bCs/>
          <w:lang w:val="es-ES"/>
        </w:rPr>
        <w:tab/>
      </w:r>
      <w:r>
        <w:rPr>
          <w:b/>
          <w:bCs/>
          <w:lang w:val="es-ES"/>
        </w:rPr>
        <w:tab/>
        <w:t>Boceto Inicio de sesión</w:t>
      </w:r>
    </w:p>
    <w:p w14:paraId="52271A07" w14:textId="77777777" w:rsidR="00671E2E" w:rsidRDefault="00671E2E" w:rsidP="00CE7CA8">
      <w:pPr>
        <w:rPr>
          <w:lang w:val="es-ES"/>
        </w:rPr>
      </w:pPr>
    </w:p>
    <w:p w14:paraId="44C6F28C" w14:textId="6EDA8796" w:rsidR="00671E2E" w:rsidRDefault="00CB1642" w:rsidP="00CE7CA8">
      <w:pPr>
        <w:rPr>
          <w:noProof/>
        </w:rPr>
      </w:pPr>
      <w:r w:rsidRPr="00CB1642">
        <w:rPr>
          <w:lang w:val="es-ES"/>
        </w:rPr>
        <w:drawing>
          <wp:inline distT="0" distB="0" distL="0" distR="0" wp14:anchorId="6F807340" wp14:editId="7027A21F">
            <wp:extent cx="1743876" cy="2647950"/>
            <wp:effectExtent l="0" t="0" r="8890" b="0"/>
            <wp:docPr id="327047071"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7071" name="Imagen 1" descr="Imagen de la pantalla de un celular con letras&#10;&#10;El contenido generado por IA puede ser incorrecto."/>
                    <pic:cNvPicPr/>
                  </pic:nvPicPr>
                  <pic:blipFill>
                    <a:blip r:embed="rId31"/>
                    <a:stretch>
                      <a:fillRect/>
                    </a:stretch>
                  </pic:blipFill>
                  <pic:spPr>
                    <a:xfrm>
                      <a:off x="0" y="0"/>
                      <a:ext cx="1750295" cy="2657696"/>
                    </a:xfrm>
                    <a:prstGeom prst="rect">
                      <a:avLst/>
                    </a:prstGeom>
                  </pic:spPr>
                </pic:pic>
              </a:graphicData>
            </a:graphic>
          </wp:inline>
        </w:drawing>
      </w:r>
      <w:r w:rsidRPr="00CB1642">
        <w:rPr>
          <w:noProof/>
        </w:rPr>
        <w:t xml:space="preserve"> </w:t>
      </w:r>
      <w:r>
        <w:rPr>
          <w:noProof/>
        </w:rPr>
        <w:t xml:space="preserve">                                      </w:t>
      </w:r>
      <w:r w:rsidRPr="00CB1642">
        <w:rPr>
          <w:lang w:val="es-ES"/>
        </w:rPr>
        <w:drawing>
          <wp:inline distT="0" distB="0" distL="0" distR="0" wp14:anchorId="34306D28" wp14:editId="2DB8B7B5">
            <wp:extent cx="1563660" cy="2609850"/>
            <wp:effectExtent l="0" t="0" r="0" b="0"/>
            <wp:docPr id="21210367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36754" name="Imagen 1" descr="Interfaz de usuario gráfica, Texto&#10;&#10;El contenido generado por IA puede ser incorrecto."/>
                    <pic:cNvPicPr/>
                  </pic:nvPicPr>
                  <pic:blipFill>
                    <a:blip r:embed="rId32"/>
                    <a:stretch>
                      <a:fillRect/>
                    </a:stretch>
                  </pic:blipFill>
                  <pic:spPr>
                    <a:xfrm>
                      <a:off x="0" y="0"/>
                      <a:ext cx="1580016" cy="2637149"/>
                    </a:xfrm>
                    <a:prstGeom prst="rect">
                      <a:avLst/>
                    </a:prstGeom>
                  </pic:spPr>
                </pic:pic>
              </a:graphicData>
            </a:graphic>
          </wp:inline>
        </w:drawing>
      </w:r>
    </w:p>
    <w:p w14:paraId="0CBAFB97" w14:textId="4796CA21" w:rsidR="00301E94" w:rsidRDefault="00301E94" w:rsidP="00301E94">
      <w:pPr>
        <w:pStyle w:val="Descripcin"/>
        <w:rPr>
          <w:noProof/>
        </w:rPr>
      </w:pPr>
      <w:bookmarkStart w:id="74" w:name="_Toc205886167"/>
      <w:r>
        <w:t xml:space="preserve">Ilustración </w:t>
      </w:r>
      <w:r>
        <w:fldChar w:fldCharType="begin"/>
      </w:r>
      <w:r>
        <w:instrText xml:space="preserve"> SEQ Ilustración \* ARABIC </w:instrText>
      </w:r>
      <w:r>
        <w:fldChar w:fldCharType="separate"/>
      </w:r>
      <w:r>
        <w:rPr>
          <w:noProof/>
        </w:rPr>
        <w:t>11</w:t>
      </w:r>
      <w:r>
        <w:fldChar w:fldCharType="end"/>
      </w:r>
      <w:r>
        <w:t xml:space="preserve">. </w:t>
      </w:r>
      <w:proofErr w:type="gramStart"/>
      <w:r>
        <w:t>Comparativa inicio</w:t>
      </w:r>
      <w:proofErr w:type="gramEnd"/>
      <w:r>
        <w:t xml:space="preserve"> de sesión con su boceto</w:t>
      </w:r>
      <w:bookmarkEnd w:id="74"/>
    </w:p>
    <w:p w14:paraId="607E7FB7" w14:textId="226C733F" w:rsidR="00CB1642" w:rsidRDefault="00CB1642" w:rsidP="00CE7CA8">
      <w:pPr>
        <w:rPr>
          <w:noProof/>
        </w:rPr>
      </w:pPr>
      <w:r>
        <w:rPr>
          <w:noProof/>
        </w:rPr>
        <w:t>En estas vistas la diferencia es muy sutil, ya que tras el desarrollo de la aplicación y el analisis de requisitos se ha eliminado la posibilidad de que un usuario pueda registrarse por si mismo en la aplicación. Además se ha optado por un estilo más minimalista para el formulario de inicio de sesión.</w:t>
      </w:r>
    </w:p>
    <w:p w14:paraId="5ECB1713" w14:textId="77777777" w:rsidR="00CB1642" w:rsidRDefault="00CB1642" w:rsidP="00CE7CA8">
      <w:pPr>
        <w:rPr>
          <w:noProof/>
        </w:rPr>
      </w:pPr>
    </w:p>
    <w:p w14:paraId="4E455AD4" w14:textId="77777777" w:rsidR="00CB1642" w:rsidRDefault="00CB1642" w:rsidP="00CE7CA8">
      <w:pPr>
        <w:rPr>
          <w:noProof/>
        </w:rPr>
      </w:pPr>
    </w:p>
    <w:p w14:paraId="67FBF062" w14:textId="682B117D" w:rsidR="00CB1642" w:rsidRDefault="00CB1642" w:rsidP="00CE7CA8">
      <w:pPr>
        <w:rPr>
          <w:b/>
          <w:bCs/>
          <w:noProof/>
        </w:rPr>
      </w:pPr>
      <w:r>
        <w:rPr>
          <w:b/>
          <w:bCs/>
          <w:noProof/>
        </w:rPr>
        <w:t>Boceto de listado de TFGs</w:t>
      </w:r>
    </w:p>
    <w:p w14:paraId="6C976590" w14:textId="784A932E" w:rsidR="00CB1642" w:rsidRDefault="00CB1642" w:rsidP="00CE7CA8">
      <w:pPr>
        <w:rPr>
          <w:b/>
          <w:bCs/>
          <w:lang w:val="es-ES"/>
        </w:rPr>
      </w:pPr>
      <w:r w:rsidRPr="00CB1642">
        <w:rPr>
          <w:b/>
          <w:bCs/>
          <w:lang w:val="es-ES"/>
        </w:rPr>
        <w:drawing>
          <wp:inline distT="0" distB="0" distL="0" distR="0" wp14:anchorId="5FFD5221" wp14:editId="47F87DAD">
            <wp:extent cx="4165600" cy="2846354"/>
            <wp:effectExtent l="0" t="0" r="6350" b="0"/>
            <wp:docPr id="1051045348"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45348" name="Imagen 1" descr="Interfaz de usuario gráfica, Tabla&#10;&#10;El contenido generado por IA puede ser incorrecto."/>
                    <pic:cNvPicPr/>
                  </pic:nvPicPr>
                  <pic:blipFill>
                    <a:blip r:embed="rId33"/>
                    <a:stretch>
                      <a:fillRect/>
                    </a:stretch>
                  </pic:blipFill>
                  <pic:spPr>
                    <a:xfrm>
                      <a:off x="0" y="0"/>
                      <a:ext cx="4173542" cy="2851781"/>
                    </a:xfrm>
                    <a:prstGeom prst="rect">
                      <a:avLst/>
                    </a:prstGeom>
                  </pic:spPr>
                </pic:pic>
              </a:graphicData>
            </a:graphic>
          </wp:inline>
        </w:drawing>
      </w:r>
    </w:p>
    <w:p w14:paraId="46E770BF" w14:textId="4E3F9ED6" w:rsidR="00301E94" w:rsidRDefault="00301E94" w:rsidP="00301E94">
      <w:pPr>
        <w:pStyle w:val="Descripcin"/>
        <w:rPr>
          <w:b/>
          <w:bCs/>
          <w:lang w:val="es-ES"/>
        </w:rPr>
      </w:pPr>
      <w:bookmarkStart w:id="75" w:name="_Toc205886168"/>
      <w:r>
        <w:t xml:space="preserve">Ilustración </w:t>
      </w:r>
      <w:r>
        <w:fldChar w:fldCharType="begin"/>
      </w:r>
      <w:r>
        <w:instrText xml:space="preserve"> SEQ Ilustración \* ARABIC </w:instrText>
      </w:r>
      <w:r>
        <w:fldChar w:fldCharType="separate"/>
      </w:r>
      <w:r>
        <w:rPr>
          <w:noProof/>
        </w:rPr>
        <w:t>12</w:t>
      </w:r>
      <w:r>
        <w:fldChar w:fldCharType="end"/>
      </w:r>
      <w:r>
        <w:t xml:space="preserve">. Boceto del listado de </w:t>
      </w:r>
      <w:proofErr w:type="spellStart"/>
      <w:r>
        <w:t>TFGs</w:t>
      </w:r>
      <w:bookmarkEnd w:id="75"/>
      <w:proofErr w:type="spellEnd"/>
    </w:p>
    <w:p w14:paraId="71973508" w14:textId="69333B90" w:rsidR="00CB1642" w:rsidRDefault="00CB1642" w:rsidP="00CE7CA8">
      <w:pPr>
        <w:rPr>
          <w:b/>
          <w:bCs/>
          <w:lang w:val="es-ES"/>
        </w:rPr>
      </w:pPr>
      <w:r>
        <w:rPr>
          <w:b/>
          <w:bCs/>
          <w:lang w:val="es-ES"/>
        </w:rPr>
        <w:t>Resultado final listado de TFGs</w:t>
      </w:r>
    </w:p>
    <w:p w14:paraId="05E179A0" w14:textId="77777777" w:rsidR="00CB1642" w:rsidRPr="00CE7CA8" w:rsidRDefault="00CB1642" w:rsidP="00CE7CA8">
      <w:pPr>
        <w:rPr>
          <w:b/>
          <w:bCs/>
          <w:lang w:val="es-ES"/>
        </w:rPr>
      </w:pPr>
    </w:p>
    <w:p w14:paraId="4517DF66" w14:textId="5D13E767" w:rsidR="00CE7CA8" w:rsidRDefault="00D17DB7" w:rsidP="00BA50D7">
      <w:r w:rsidRPr="00D17DB7">
        <w:drawing>
          <wp:inline distT="0" distB="0" distL="0" distR="0" wp14:anchorId="16269A54" wp14:editId="28CF7E43">
            <wp:extent cx="5395595" cy="1747520"/>
            <wp:effectExtent l="0" t="0" r="0" b="5080"/>
            <wp:docPr id="14956200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20000" name="Imagen 1" descr="Interfaz de usuario gráfica, Aplicación&#10;&#10;El contenido generado por IA puede ser incorrecto."/>
                    <pic:cNvPicPr/>
                  </pic:nvPicPr>
                  <pic:blipFill>
                    <a:blip r:embed="rId34"/>
                    <a:stretch>
                      <a:fillRect/>
                    </a:stretch>
                  </pic:blipFill>
                  <pic:spPr>
                    <a:xfrm>
                      <a:off x="0" y="0"/>
                      <a:ext cx="5395595" cy="1747520"/>
                    </a:xfrm>
                    <a:prstGeom prst="rect">
                      <a:avLst/>
                    </a:prstGeom>
                  </pic:spPr>
                </pic:pic>
              </a:graphicData>
            </a:graphic>
          </wp:inline>
        </w:drawing>
      </w:r>
    </w:p>
    <w:p w14:paraId="25389B1F" w14:textId="4157EA09" w:rsidR="00301E94" w:rsidRDefault="00301E94" w:rsidP="00301E94">
      <w:pPr>
        <w:pStyle w:val="Descripcin"/>
      </w:pPr>
      <w:bookmarkStart w:id="76" w:name="_Toc205886169"/>
      <w:r>
        <w:t xml:space="preserve">Ilustración </w:t>
      </w:r>
      <w:r>
        <w:fldChar w:fldCharType="begin"/>
      </w:r>
      <w:r>
        <w:instrText xml:space="preserve"> SEQ Ilustración \* ARABIC </w:instrText>
      </w:r>
      <w:r>
        <w:fldChar w:fldCharType="separate"/>
      </w:r>
      <w:r>
        <w:rPr>
          <w:noProof/>
        </w:rPr>
        <w:t>13</w:t>
      </w:r>
      <w:r>
        <w:fldChar w:fldCharType="end"/>
      </w:r>
      <w:r>
        <w:t xml:space="preserve">. Resultado final del listado de </w:t>
      </w:r>
      <w:proofErr w:type="spellStart"/>
      <w:r>
        <w:t>TFGs</w:t>
      </w:r>
      <w:bookmarkEnd w:id="76"/>
      <w:proofErr w:type="spellEnd"/>
    </w:p>
    <w:p w14:paraId="2491ED73" w14:textId="493689A8" w:rsidR="00CB1642" w:rsidRDefault="00CB1642">
      <w:pPr>
        <w:jc w:val="left"/>
      </w:pPr>
      <w:r>
        <w:t>En las vistas de listado se sigue el formato para la búsqueda de entidades, se han agregado el botón de buscar y de limpiar filtros. Sobre el menú superior se ha optado por darle un color diferente al color de fondo habitual en el resto de las vistas, para buscar que destaque por encima ya que se trata de un componente que se va a mostrar constante en la aplicación.</w:t>
      </w:r>
    </w:p>
    <w:p w14:paraId="47898C33" w14:textId="77777777" w:rsidR="00D17DB7" w:rsidRDefault="00D17DB7">
      <w:pPr>
        <w:jc w:val="left"/>
      </w:pPr>
    </w:p>
    <w:p w14:paraId="66A1255D" w14:textId="51D559C0" w:rsidR="00D17DB7" w:rsidRDefault="00D17DB7">
      <w:pPr>
        <w:jc w:val="left"/>
      </w:pPr>
      <w:r>
        <w:t>Las tarjetas de las entidades mostradas están contenidas en una tabla con un color algo más oscuro para diferenciarla del fondo de la aplicación.</w:t>
      </w:r>
    </w:p>
    <w:p w14:paraId="4CA3350C" w14:textId="2C36E660" w:rsidR="00D17DB7" w:rsidRDefault="00D17DB7">
      <w:pPr>
        <w:jc w:val="left"/>
      </w:pPr>
      <w:r>
        <w:br w:type="page"/>
      </w:r>
    </w:p>
    <w:p w14:paraId="5130C29F" w14:textId="77777777" w:rsidR="00D17DB7" w:rsidRPr="00CB1642" w:rsidRDefault="00D17DB7">
      <w:pPr>
        <w:jc w:val="left"/>
      </w:pPr>
    </w:p>
    <w:p w14:paraId="1F27D194" w14:textId="13A463B6" w:rsidR="00CE7CA8" w:rsidRDefault="00CB1642" w:rsidP="00BA50D7">
      <w:pPr>
        <w:rPr>
          <w:b/>
          <w:bCs/>
        </w:rPr>
      </w:pPr>
      <w:r>
        <w:rPr>
          <w:b/>
          <w:bCs/>
        </w:rPr>
        <w:t>Boceto perfil de un alumno</w:t>
      </w:r>
    </w:p>
    <w:p w14:paraId="7162685F" w14:textId="3A2E33B2" w:rsidR="00CB1642" w:rsidRDefault="00CB1642" w:rsidP="00BA50D7">
      <w:pPr>
        <w:rPr>
          <w:b/>
          <w:bCs/>
        </w:rPr>
      </w:pPr>
      <w:r w:rsidRPr="00CB1642">
        <w:rPr>
          <w:b/>
          <w:bCs/>
        </w:rPr>
        <w:drawing>
          <wp:inline distT="0" distB="0" distL="0" distR="0" wp14:anchorId="1981F84D" wp14:editId="2095F203">
            <wp:extent cx="3714750" cy="2925472"/>
            <wp:effectExtent l="0" t="0" r="0" b="8255"/>
            <wp:docPr id="145999141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91411" name="Imagen 1" descr="Interfaz de usuario gráfica, Sitio web&#10;&#10;El contenido generado por IA puede ser incorrecto."/>
                    <pic:cNvPicPr/>
                  </pic:nvPicPr>
                  <pic:blipFill>
                    <a:blip r:embed="rId35"/>
                    <a:stretch>
                      <a:fillRect/>
                    </a:stretch>
                  </pic:blipFill>
                  <pic:spPr>
                    <a:xfrm>
                      <a:off x="0" y="0"/>
                      <a:ext cx="3726557" cy="2934770"/>
                    </a:xfrm>
                    <a:prstGeom prst="rect">
                      <a:avLst/>
                    </a:prstGeom>
                  </pic:spPr>
                </pic:pic>
              </a:graphicData>
            </a:graphic>
          </wp:inline>
        </w:drawing>
      </w:r>
    </w:p>
    <w:p w14:paraId="6A530EA0" w14:textId="2F0A89A5" w:rsidR="00301E94" w:rsidRDefault="00301E94" w:rsidP="00301E94">
      <w:pPr>
        <w:pStyle w:val="Descripcin"/>
        <w:rPr>
          <w:b/>
          <w:bCs/>
        </w:rPr>
      </w:pPr>
      <w:bookmarkStart w:id="77" w:name="_Toc205886170"/>
      <w:r>
        <w:t xml:space="preserve">Ilustración </w:t>
      </w:r>
      <w:r>
        <w:fldChar w:fldCharType="begin"/>
      </w:r>
      <w:r>
        <w:instrText xml:space="preserve"> SEQ Ilustración \* ARABIC </w:instrText>
      </w:r>
      <w:r>
        <w:fldChar w:fldCharType="separate"/>
      </w:r>
      <w:r>
        <w:rPr>
          <w:noProof/>
        </w:rPr>
        <w:t>14</w:t>
      </w:r>
      <w:r>
        <w:fldChar w:fldCharType="end"/>
      </w:r>
      <w:r>
        <w:t>. Boceto de perfil de un alumno</w:t>
      </w:r>
      <w:bookmarkEnd w:id="77"/>
    </w:p>
    <w:p w14:paraId="3E5369E9" w14:textId="6CF19D86" w:rsidR="00CB1642" w:rsidRDefault="00CB1642" w:rsidP="00BA50D7">
      <w:pPr>
        <w:rPr>
          <w:b/>
          <w:bCs/>
        </w:rPr>
      </w:pPr>
      <w:r>
        <w:rPr>
          <w:b/>
          <w:bCs/>
        </w:rPr>
        <w:t>Resultado final perfil de un alumno</w:t>
      </w:r>
    </w:p>
    <w:p w14:paraId="6AEDEE42" w14:textId="3C3A9D7D" w:rsidR="00CB1642" w:rsidRDefault="00CB1642" w:rsidP="00BA50D7">
      <w:pPr>
        <w:rPr>
          <w:b/>
          <w:bCs/>
        </w:rPr>
      </w:pPr>
      <w:r w:rsidRPr="00CB1642">
        <w:rPr>
          <w:b/>
          <w:bCs/>
        </w:rPr>
        <w:drawing>
          <wp:inline distT="0" distB="0" distL="0" distR="0" wp14:anchorId="2FB8A751" wp14:editId="397D4F30">
            <wp:extent cx="5395595" cy="1852295"/>
            <wp:effectExtent l="0" t="0" r="0" b="0"/>
            <wp:docPr id="449929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299" name="Imagen 1" descr="Interfaz de usuario gráfica, Texto, Aplicación, Chat o mensaje de texto&#10;&#10;El contenido generado por IA puede ser incorrecto."/>
                    <pic:cNvPicPr/>
                  </pic:nvPicPr>
                  <pic:blipFill>
                    <a:blip r:embed="rId36"/>
                    <a:stretch>
                      <a:fillRect/>
                    </a:stretch>
                  </pic:blipFill>
                  <pic:spPr>
                    <a:xfrm>
                      <a:off x="0" y="0"/>
                      <a:ext cx="5395595" cy="1852295"/>
                    </a:xfrm>
                    <a:prstGeom prst="rect">
                      <a:avLst/>
                    </a:prstGeom>
                  </pic:spPr>
                </pic:pic>
              </a:graphicData>
            </a:graphic>
          </wp:inline>
        </w:drawing>
      </w:r>
    </w:p>
    <w:p w14:paraId="1E1108DC" w14:textId="649FC2EF" w:rsidR="00301E94" w:rsidRDefault="00301E94" w:rsidP="00301E94">
      <w:pPr>
        <w:pStyle w:val="Descripcin"/>
        <w:rPr>
          <w:b/>
          <w:bCs/>
        </w:rPr>
      </w:pPr>
      <w:bookmarkStart w:id="78" w:name="_Toc205886171"/>
      <w:r>
        <w:t xml:space="preserve">Ilustración </w:t>
      </w:r>
      <w:r>
        <w:fldChar w:fldCharType="begin"/>
      </w:r>
      <w:r>
        <w:instrText xml:space="preserve"> SEQ Ilustración \* ARABIC </w:instrText>
      </w:r>
      <w:r>
        <w:fldChar w:fldCharType="separate"/>
      </w:r>
      <w:r>
        <w:rPr>
          <w:noProof/>
        </w:rPr>
        <w:t>15</w:t>
      </w:r>
      <w:r>
        <w:fldChar w:fldCharType="end"/>
      </w:r>
      <w:r>
        <w:t>. Resultado final del perfil de un alumno.</w:t>
      </w:r>
      <w:bookmarkEnd w:id="78"/>
    </w:p>
    <w:p w14:paraId="5341BD70" w14:textId="70EE2216" w:rsidR="00D17DB7" w:rsidRDefault="00D17DB7" w:rsidP="00BA50D7">
      <w:r>
        <w:t xml:space="preserve">Se han cambiado el formato de los formularios </w:t>
      </w:r>
      <w:r w:rsidR="00B30F8D">
        <w:t>pasando a tener un estilo más minimalista.</w:t>
      </w:r>
    </w:p>
    <w:p w14:paraId="2483E2DF" w14:textId="77777777" w:rsidR="00B30F8D" w:rsidRDefault="00B30F8D" w:rsidP="00BA50D7"/>
    <w:p w14:paraId="7460F3F0" w14:textId="08B6D98E" w:rsidR="00B30F8D" w:rsidRPr="00B30F8D" w:rsidRDefault="00B30F8D" w:rsidP="00B30F8D">
      <w:pPr>
        <w:pStyle w:val="Ttulo3"/>
      </w:pPr>
      <w:bookmarkStart w:id="79" w:name="_Toc206069446"/>
      <w:r>
        <w:t>Usabilidad</w:t>
      </w:r>
      <w:bookmarkEnd w:id="79"/>
    </w:p>
    <w:p w14:paraId="5C31266A" w14:textId="21A4B464" w:rsidR="00B30F8D" w:rsidRDefault="00B30F8D" w:rsidP="00B30F8D">
      <w:r>
        <w:t xml:space="preserve">La usabilidad es fundamental en cualquier producto digital, especialmente en aplicaciones web, porque se trata de qué tan fácil, eficiente y agradable es para los usuarios interactuar con esa aplicación. </w:t>
      </w:r>
      <w:r w:rsidR="00565BA6">
        <w:t>Algunas ventajas</w:t>
      </w:r>
      <w:r>
        <w:t xml:space="preserve"> de tener en cuenta la usabilidad</w:t>
      </w:r>
      <w:r w:rsidR="00565BA6">
        <w:t xml:space="preserve"> en este proyecto</w:t>
      </w:r>
      <w:r>
        <w:t xml:space="preserve"> son las siguientes:</w:t>
      </w:r>
    </w:p>
    <w:p w14:paraId="75202C88" w14:textId="77777777" w:rsidR="00565BA6" w:rsidRDefault="00565BA6" w:rsidP="00565BA6">
      <w:pPr>
        <w:jc w:val="left"/>
      </w:pPr>
    </w:p>
    <w:p w14:paraId="4B89D26E" w14:textId="2B65A2B8" w:rsidR="00565BA6" w:rsidRDefault="00565BA6" w:rsidP="00565BA6">
      <w:pPr>
        <w:jc w:val="left"/>
        <w:rPr>
          <w:lang w:val="es-ES"/>
        </w:rPr>
      </w:pPr>
      <w:r w:rsidRPr="00565BA6">
        <w:rPr>
          <w:b/>
          <w:bCs/>
          <w:lang w:val="es-ES"/>
        </w:rPr>
        <w:t>Navegación consistente y predecible</w:t>
      </w:r>
      <w:r w:rsidRPr="00565BA6">
        <w:rPr>
          <w:lang w:val="es-ES"/>
        </w:rPr>
        <w:br/>
        <w:t>La interfaz mantiene siempre los mismos elementos de menú y cabecera, lo que reduce la curva de aprendizaje y permite que el usuario sepa siempre dónde está y cómo volver a las secciones principales. Esto disminuye la frustración y acelera las tareas.</w:t>
      </w:r>
    </w:p>
    <w:p w14:paraId="2A76FD8A" w14:textId="77777777" w:rsidR="00565BA6" w:rsidRPr="00565BA6" w:rsidRDefault="00565BA6" w:rsidP="00565BA6">
      <w:pPr>
        <w:jc w:val="left"/>
        <w:rPr>
          <w:lang w:val="es-ES"/>
        </w:rPr>
      </w:pPr>
    </w:p>
    <w:p w14:paraId="015AA25A" w14:textId="77777777" w:rsidR="00565BA6" w:rsidRDefault="00565BA6" w:rsidP="00565BA6">
      <w:pPr>
        <w:jc w:val="left"/>
        <w:rPr>
          <w:lang w:val="es-ES"/>
        </w:rPr>
      </w:pPr>
      <w:r w:rsidRPr="00565BA6">
        <w:rPr>
          <w:b/>
          <w:bCs/>
          <w:lang w:val="es-ES"/>
        </w:rPr>
        <w:lastRenderedPageBreak/>
        <w:t>Acciones claras y confirmadas</w:t>
      </w:r>
      <w:r w:rsidRPr="00565BA6">
        <w:rPr>
          <w:lang w:val="es-ES"/>
        </w:rPr>
        <w:br/>
        <w:t>Antes de realizar acciones importantes (como eliminar o importar datos) aparecen mensajes de confirmación. Esto genera seguridad y evita errores costosos, aumentando la confianza del usuario en la herramienta.</w:t>
      </w:r>
    </w:p>
    <w:p w14:paraId="60FF3064" w14:textId="77777777" w:rsidR="00565BA6" w:rsidRPr="00565BA6" w:rsidRDefault="00565BA6" w:rsidP="00565BA6">
      <w:pPr>
        <w:jc w:val="left"/>
        <w:rPr>
          <w:lang w:val="es-ES"/>
        </w:rPr>
      </w:pPr>
    </w:p>
    <w:p w14:paraId="0D1308C0" w14:textId="77777777" w:rsidR="00565BA6" w:rsidRDefault="00565BA6" w:rsidP="00565BA6">
      <w:pPr>
        <w:jc w:val="left"/>
        <w:rPr>
          <w:lang w:val="es-ES"/>
        </w:rPr>
      </w:pPr>
      <w:r w:rsidRPr="00565BA6">
        <w:rPr>
          <w:b/>
          <w:bCs/>
          <w:lang w:val="es-ES"/>
        </w:rPr>
        <w:t>Búsqueda y filtrado inmediato</w:t>
      </w:r>
      <w:r w:rsidRPr="00565BA6">
        <w:rPr>
          <w:lang w:val="es-ES"/>
        </w:rPr>
        <w:br/>
        <w:t>La posibilidad de buscar y filtrar directamente sin navegar por varias páginas reduce el tiempo para encontrar información, algo clave en entornos donde se gestiona mucho contenido.</w:t>
      </w:r>
    </w:p>
    <w:p w14:paraId="7578A903" w14:textId="77777777" w:rsidR="00565BA6" w:rsidRPr="00565BA6" w:rsidRDefault="00565BA6" w:rsidP="00565BA6">
      <w:pPr>
        <w:jc w:val="left"/>
        <w:rPr>
          <w:lang w:val="es-ES"/>
        </w:rPr>
      </w:pPr>
    </w:p>
    <w:p w14:paraId="2E436E1E" w14:textId="77777777" w:rsidR="00565BA6" w:rsidRDefault="00565BA6" w:rsidP="00565BA6">
      <w:pPr>
        <w:jc w:val="left"/>
        <w:rPr>
          <w:lang w:val="es-ES"/>
        </w:rPr>
      </w:pPr>
      <w:r w:rsidRPr="00565BA6">
        <w:rPr>
          <w:b/>
          <w:bCs/>
          <w:lang w:val="es-ES"/>
        </w:rPr>
        <w:t>Identidad visual y estructura estable</w:t>
      </w:r>
      <w:r w:rsidRPr="00565BA6">
        <w:rPr>
          <w:lang w:val="es-ES"/>
        </w:rPr>
        <w:br/>
        <w:t>Elementos como el logotipo y la cabecera permanecen visibles, ayudando a mantener el contexto y reforzando la orientación dentro de la aplicación.</w:t>
      </w:r>
    </w:p>
    <w:p w14:paraId="3F582E9E" w14:textId="77777777" w:rsidR="00613FDD" w:rsidRDefault="00613FDD" w:rsidP="00565BA6">
      <w:pPr>
        <w:jc w:val="left"/>
        <w:rPr>
          <w:lang w:val="es-ES"/>
        </w:rPr>
      </w:pPr>
    </w:p>
    <w:p w14:paraId="205DBB1B" w14:textId="7332096B" w:rsidR="00613FDD" w:rsidRPr="00B30F8D" w:rsidRDefault="00141EC9" w:rsidP="00613FDD">
      <w:pPr>
        <w:pStyle w:val="Ttulo3"/>
      </w:pPr>
      <w:bookmarkStart w:id="80" w:name="_Toc206069447"/>
      <w:r>
        <w:t>Accesibilidad</w:t>
      </w:r>
      <w:r w:rsidR="00154F99">
        <w:t xml:space="preserve"> </w:t>
      </w:r>
      <w:r w:rsidR="00154F99">
        <w:fldChar w:fldCharType="begin"/>
      </w:r>
      <w:r w:rsidR="00154F99">
        <w:instrText xml:space="preserve"> REF _Ref205893639 \r \h </w:instrText>
      </w:r>
      <w:r w:rsidR="00154F99">
        <w:fldChar w:fldCharType="separate"/>
      </w:r>
      <w:r w:rsidR="00154F99">
        <w:t>[20]</w:t>
      </w:r>
      <w:bookmarkEnd w:id="80"/>
      <w:r w:rsidR="00154F99">
        <w:fldChar w:fldCharType="end"/>
      </w:r>
    </w:p>
    <w:p w14:paraId="0CB4F24D" w14:textId="77777777" w:rsidR="00613FDD" w:rsidRPr="00613FDD" w:rsidRDefault="00613FDD" w:rsidP="00613FDD">
      <w:pPr>
        <w:jc w:val="left"/>
        <w:rPr>
          <w:lang w:val="es-ES"/>
        </w:rPr>
      </w:pPr>
      <w:r w:rsidRPr="00613FDD">
        <w:rPr>
          <w:lang w:val="es-ES"/>
        </w:rPr>
        <w:t>La accesibilidad en aplicaciones web es esencial para garantizar que cualquier persona, independientemente de sus capacidades físicas, sensoriales o cognitivas, pueda interactuar con la plataforma sin barreras. Tener en cuenta la accesibilidad en este proyecto aporta ventajas como las siguientes:</w:t>
      </w:r>
    </w:p>
    <w:p w14:paraId="14C02A26" w14:textId="77777777" w:rsidR="00613FDD" w:rsidRPr="00613FDD" w:rsidRDefault="00613FDD" w:rsidP="00613FDD">
      <w:pPr>
        <w:jc w:val="left"/>
        <w:rPr>
          <w:lang w:val="es-ES"/>
        </w:rPr>
      </w:pPr>
    </w:p>
    <w:p w14:paraId="2B1DB3CC" w14:textId="77777777" w:rsidR="00613FDD" w:rsidRPr="00613FDD" w:rsidRDefault="00613FDD" w:rsidP="00613FDD">
      <w:pPr>
        <w:jc w:val="left"/>
        <w:rPr>
          <w:b/>
          <w:bCs/>
          <w:lang w:val="es-ES"/>
        </w:rPr>
      </w:pPr>
      <w:r w:rsidRPr="00613FDD">
        <w:rPr>
          <w:b/>
          <w:bCs/>
          <w:lang w:val="es-ES"/>
        </w:rPr>
        <w:t>Contraste y legibilidad adaptables</w:t>
      </w:r>
    </w:p>
    <w:p w14:paraId="2D87513B" w14:textId="77777777" w:rsidR="00613FDD" w:rsidRPr="00613FDD" w:rsidRDefault="00613FDD" w:rsidP="00613FDD">
      <w:pPr>
        <w:jc w:val="left"/>
        <w:rPr>
          <w:lang w:val="es-ES"/>
        </w:rPr>
      </w:pPr>
      <w:r w:rsidRPr="00613FDD">
        <w:rPr>
          <w:lang w:val="es-ES"/>
        </w:rPr>
        <w:t>La posibilidad de alternar entre un modo claro y uno oscuro permite a los usuarios ajustar el contraste según sus necesidades visuales. Esto es especialmente útil para personas con baja visión, daltonismo o sensibilidad a la luz, facilitando la lectura y reduciendo la fatiga ocular.</w:t>
      </w:r>
    </w:p>
    <w:p w14:paraId="3B442025" w14:textId="77777777" w:rsidR="00613FDD" w:rsidRPr="00613FDD" w:rsidRDefault="00613FDD" w:rsidP="00613FDD">
      <w:pPr>
        <w:jc w:val="left"/>
        <w:rPr>
          <w:lang w:val="es-ES"/>
        </w:rPr>
      </w:pPr>
    </w:p>
    <w:p w14:paraId="3F9211DE" w14:textId="77777777" w:rsidR="00613FDD" w:rsidRPr="00613FDD" w:rsidRDefault="00613FDD" w:rsidP="00613FDD">
      <w:pPr>
        <w:jc w:val="left"/>
        <w:rPr>
          <w:b/>
          <w:bCs/>
          <w:lang w:val="es-ES"/>
        </w:rPr>
      </w:pPr>
      <w:r w:rsidRPr="00613FDD">
        <w:rPr>
          <w:b/>
          <w:bCs/>
          <w:lang w:val="es-ES"/>
        </w:rPr>
        <w:t>Cambio de idioma en tiempo real</w:t>
      </w:r>
    </w:p>
    <w:p w14:paraId="61C45719" w14:textId="77777777" w:rsidR="00613FDD" w:rsidRPr="00613FDD" w:rsidRDefault="00613FDD" w:rsidP="00613FDD">
      <w:pPr>
        <w:jc w:val="left"/>
        <w:rPr>
          <w:lang w:val="es-ES"/>
        </w:rPr>
      </w:pPr>
      <w:r w:rsidRPr="00613FDD">
        <w:rPr>
          <w:lang w:val="es-ES"/>
        </w:rPr>
        <w:t>La interfaz ofrece la opción de cambiar el idioma sin recargar o interrumpir la navegación. Esto garantiza que personas con distintos niveles de dominio del idioma puedan comprender y utilizar la aplicación con fluidez, mejorando su experiencia global.</w:t>
      </w:r>
    </w:p>
    <w:p w14:paraId="444E5809" w14:textId="77777777" w:rsidR="00613FDD" w:rsidRPr="00613FDD" w:rsidRDefault="00613FDD" w:rsidP="00613FDD">
      <w:pPr>
        <w:jc w:val="left"/>
        <w:rPr>
          <w:lang w:val="es-ES"/>
        </w:rPr>
      </w:pPr>
    </w:p>
    <w:p w14:paraId="0C943813" w14:textId="77777777" w:rsidR="00613FDD" w:rsidRPr="00613FDD" w:rsidRDefault="00613FDD" w:rsidP="00613FDD">
      <w:pPr>
        <w:jc w:val="left"/>
        <w:rPr>
          <w:b/>
          <w:bCs/>
          <w:lang w:val="es-ES"/>
        </w:rPr>
      </w:pPr>
      <w:r w:rsidRPr="00613FDD">
        <w:rPr>
          <w:b/>
          <w:bCs/>
          <w:lang w:val="es-ES"/>
        </w:rPr>
        <w:t>Contenido clave siempre accesible</w:t>
      </w:r>
    </w:p>
    <w:p w14:paraId="2D37EC79" w14:textId="77777777" w:rsidR="00613FDD" w:rsidRPr="00613FDD" w:rsidRDefault="00613FDD" w:rsidP="00613FDD">
      <w:pPr>
        <w:jc w:val="left"/>
        <w:rPr>
          <w:lang w:val="es-ES"/>
        </w:rPr>
      </w:pPr>
      <w:r w:rsidRPr="00613FDD">
        <w:rPr>
          <w:lang w:val="es-ES"/>
        </w:rPr>
        <w:t>Elementos como la cabecera fija y la navegación persistente evitan que el usuario tenga que desplazarse continuamente para acceder a funciones esenciales. Esto beneficia a personas con movilidad reducida o que usan dispositivos de entrada alternativos, como teclados adaptados.</w:t>
      </w:r>
    </w:p>
    <w:p w14:paraId="5577A0F1" w14:textId="77777777" w:rsidR="00613FDD" w:rsidRPr="00613FDD" w:rsidRDefault="00613FDD" w:rsidP="00613FDD">
      <w:pPr>
        <w:jc w:val="left"/>
        <w:rPr>
          <w:lang w:val="es-ES"/>
        </w:rPr>
      </w:pPr>
    </w:p>
    <w:p w14:paraId="69662639" w14:textId="77777777" w:rsidR="00613FDD" w:rsidRPr="00613FDD" w:rsidRDefault="00613FDD" w:rsidP="00613FDD">
      <w:pPr>
        <w:jc w:val="left"/>
        <w:rPr>
          <w:b/>
          <w:bCs/>
          <w:lang w:val="es-ES"/>
        </w:rPr>
      </w:pPr>
      <w:r w:rsidRPr="00613FDD">
        <w:rPr>
          <w:b/>
          <w:bCs/>
          <w:lang w:val="es-ES"/>
        </w:rPr>
        <w:t>Diseño adaptable a diferentes dispositivos</w:t>
      </w:r>
    </w:p>
    <w:p w14:paraId="0ED54F66" w14:textId="77777777" w:rsidR="00613FDD" w:rsidRPr="00613FDD" w:rsidRDefault="00613FDD" w:rsidP="00613FDD">
      <w:pPr>
        <w:jc w:val="left"/>
        <w:rPr>
          <w:lang w:val="es-ES"/>
        </w:rPr>
      </w:pPr>
      <w:r w:rsidRPr="00613FDD">
        <w:rPr>
          <w:lang w:val="es-ES"/>
        </w:rPr>
        <w:t>La interfaz se reorganiza de manera responsive, garantizando que las personas que usan móviles o tablets —incluyendo aquellas que dependen de un tamaño de letra mayor— puedan acceder a toda la información sin necesidad de hacer zoom o desplazamientos excesivos.</w:t>
      </w:r>
    </w:p>
    <w:p w14:paraId="098076E4" w14:textId="2BE3D8B4" w:rsidR="00613FDD" w:rsidRDefault="00613FDD">
      <w:pPr>
        <w:jc w:val="left"/>
        <w:rPr>
          <w:lang w:val="es-ES"/>
        </w:rPr>
      </w:pPr>
      <w:r>
        <w:rPr>
          <w:lang w:val="es-ES"/>
        </w:rPr>
        <w:br w:type="page"/>
      </w:r>
    </w:p>
    <w:p w14:paraId="331CCC0F" w14:textId="4DAD3435" w:rsidR="00613FDD" w:rsidRPr="00B30F8D" w:rsidRDefault="00613FDD" w:rsidP="00613FDD">
      <w:pPr>
        <w:pStyle w:val="Ttulo3"/>
      </w:pPr>
      <w:bookmarkStart w:id="81" w:name="_Toc206069448"/>
      <w:r>
        <w:lastRenderedPageBreak/>
        <w:t>Responsive</w:t>
      </w:r>
      <w:r w:rsidR="00154F99">
        <w:t xml:space="preserve"> </w:t>
      </w:r>
      <w:r w:rsidR="00154F99">
        <w:fldChar w:fldCharType="begin"/>
      </w:r>
      <w:r w:rsidR="00154F99">
        <w:instrText xml:space="preserve"> REF _Ref205893651 \r \h </w:instrText>
      </w:r>
      <w:r w:rsidR="00154F99">
        <w:fldChar w:fldCharType="separate"/>
      </w:r>
      <w:r w:rsidR="00154F99">
        <w:t>[21]</w:t>
      </w:r>
      <w:bookmarkEnd w:id="81"/>
      <w:r w:rsidR="00154F99">
        <w:fldChar w:fldCharType="end"/>
      </w:r>
    </w:p>
    <w:p w14:paraId="549BDEED" w14:textId="77777777" w:rsidR="00613FDD" w:rsidRPr="00613FDD" w:rsidRDefault="00613FDD" w:rsidP="00613FDD">
      <w:pPr>
        <w:jc w:val="left"/>
        <w:rPr>
          <w:lang w:val="es-ES"/>
        </w:rPr>
      </w:pPr>
      <w:r w:rsidRPr="00613FDD">
        <w:rPr>
          <w:lang w:val="es-ES"/>
        </w:rPr>
        <w:t>El diseño responsive es clave para que una aplicación web se adapte de forma óptima a diferentes dispositivos y tamaños de pantalla, garantizando una experiencia de uso fluida y coherente en ordenadores, tablets y móviles. En este proyecto, su aplicación aporta ventajas como las siguientes:</w:t>
      </w:r>
    </w:p>
    <w:p w14:paraId="7AC3FB77" w14:textId="77777777" w:rsidR="00613FDD" w:rsidRPr="00613FDD" w:rsidRDefault="00613FDD" w:rsidP="00613FDD">
      <w:pPr>
        <w:jc w:val="left"/>
        <w:rPr>
          <w:lang w:val="es-ES"/>
        </w:rPr>
      </w:pPr>
    </w:p>
    <w:p w14:paraId="4B930E79" w14:textId="77777777" w:rsidR="00613FDD" w:rsidRPr="00613FDD" w:rsidRDefault="00613FDD" w:rsidP="00613FDD">
      <w:pPr>
        <w:jc w:val="left"/>
        <w:rPr>
          <w:b/>
          <w:bCs/>
          <w:lang w:val="es-ES"/>
        </w:rPr>
      </w:pPr>
      <w:r w:rsidRPr="00613FDD">
        <w:rPr>
          <w:b/>
          <w:bCs/>
          <w:lang w:val="es-ES"/>
        </w:rPr>
        <w:t>Adaptación automática del contenido</w:t>
      </w:r>
    </w:p>
    <w:p w14:paraId="639F16BD" w14:textId="77777777" w:rsidR="00613FDD" w:rsidRPr="00613FDD" w:rsidRDefault="00613FDD" w:rsidP="00613FDD">
      <w:pPr>
        <w:jc w:val="left"/>
        <w:rPr>
          <w:lang w:val="es-ES"/>
        </w:rPr>
      </w:pPr>
      <w:r w:rsidRPr="00613FDD">
        <w:rPr>
          <w:lang w:val="es-ES"/>
        </w:rPr>
        <w:t>La interfaz reorganiza y ajusta sus elementos según el ancho y alto de la pantalla, evitando que el usuario tenga que desplazarse lateralmente o hacer zoom para visualizar la información.</w:t>
      </w:r>
    </w:p>
    <w:p w14:paraId="6938483E" w14:textId="77777777" w:rsidR="00613FDD" w:rsidRPr="00613FDD" w:rsidRDefault="00613FDD" w:rsidP="00613FDD">
      <w:pPr>
        <w:jc w:val="left"/>
        <w:rPr>
          <w:lang w:val="es-ES"/>
        </w:rPr>
      </w:pPr>
    </w:p>
    <w:p w14:paraId="2F386ED5" w14:textId="77777777" w:rsidR="00613FDD" w:rsidRPr="00613FDD" w:rsidRDefault="00613FDD" w:rsidP="00613FDD">
      <w:pPr>
        <w:jc w:val="left"/>
        <w:rPr>
          <w:b/>
          <w:bCs/>
          <w:lang w:val="es-ES"/>
        </w:rPr>
      </w:pPr>
      <w:r w:rsidRPr="00613FDD">
        <w:rPr>
          <w:b/>
          <w:bCs/>
          <w:lang w:val="es-ES"/>
        </w:rPr>
        <w:t>Priorización de la información esencial</w:t>
      </w:r>
    </w:p>
    <w:p w14:paraId="2300A1F8" w14:textId="77777777" w:rsidR="00613FDD" w:rsidRPr="00613FDD" w:rsidRDefault="00613FDD" w:rsidP="00613FDD">
      <w:pPr>
        <w:jc w:val="left"/>
        <w:rPr>
          <w:lang w:val="es-ES"/>
        </w:rPr>
      </w:pPr>
      <w:r w:rsidRPr="00613FDD">
        <w:rPr>
          <w:lang w:val="es-ES"/>
        </w:rPr>
        <w:t>En pantallas pequeñas, se muestran de forma destacada las funciones y contenidos más relevantes, lo que facilita la interacción y evita la sobrecarga visual.</w:t>
      </w:r>
    </w:p>
    <w:p w14:paraId="6A527099" w14:textId="77777777" w:rsidR="00613FDD" w:rsidRPr="00613FDD" w:rsidRDefault="00613FDD" w:rsidP="00613FDD">
      <w:pPr>
        <w:jc w:val="left"/>
        <w:rPr>
          <w:lang w:val="es-ES"/>
        </w:rPr>
      </w:pPr>
    </w:p>
    <w:p w14:paraId="77B67EB0" w14:textId="77777777" w:rsidR="00613FDD" w:rsidRPr="00613FDD" w:rsidRDefault="00613FDD" w:rsidP="00613FDD">
      <w:pPr>
        <w:jc w:val="left"/>
        <w:rPr>
          <w:b/>
          <w:bCs/>
          <w:lang w:val="es-ES"/>
        </w:rPr>
      </w:pPr>
      <w:r w:rsidRPr="00613FDD">
        <w:rPr>
          <w:b/>
          <w:bCs/>
          <w:lang w:val="es-ES"/>
        </w:rPr>
        <w:t>Interacción cómoda en cualquier dispositivo</w:t>
      </w:r>
    </w:p>
    <w:p w14:paraId="2F270F5D" w14:textId="77777777" w:rsidR="00613FDD" w:rsidRPr="00613FDD" w:rsidRDefault="00613FDD" w:rsidP="00613FDD">
      <w:pPr>
        <w:jc w:val="left"/>
        <w:rPr>
          <w:lang w:val="es-ES"/>
        </w:rPr>
      </w:pPr>
      <w:r w:rsidRPr="00613FDD">
        <w:rPr>
          <w:lang w:val="es-ES"/>
        </w:rPr>
        <w:t>Los elementos táctiles, como botones y menús, se dimensionan y separan adecuadamente en dispositivos móviles, reduciendo errores al pulsar y mejorando la experiencia de uso en pantallas táctiles.</w:t>
      </w:r>
    </w:p>
    <w:p w14:paraId="08852C25" w14:textId="77777777" w:rsidR="00613FDD" w:rsidRPr="00613FDD" w:rsidRDefault="00613FDD" w:rsidP="00613FDD">
      <w:pPr>
        <w:jc w:val="left"/>
        <w:rPr>
          <w:lang w:val="es-ES"/>
        </w:rPr>
      </w:pPr>
    </w:p>
    <w:p w14:paraId="77FB343F" w14:textId="77777777" w:rsidR="00613FDD" w:rsidRPr="00613FDD" w:rsidRDefault="00613FDD" w:rsidP="00613FDD">
      <w:pPr>
        <w:jc w:val="left"/>
        <w:rPr>
          <w:b/>
          <w:bCs/>
          <w:lang w:val="es-ES"/>
        </w:rPr>
      </w:pPr>
      <w:r w:rsidRPr="00613FDD">
        <w:rPr>
          <w:b/>
          <w:bCs/>
          <w:lang w:val="es-ES"/>
        </w:rPr>
        <w:t>Consistencia visual en distintos entornos</w:t>
      </w:r>
    </w:p>
    <w:p w14:paraId="5EFD3666" w14:textId="793EB731" w:rsidR="007B0665" w:rsidRDefault="00613FDD" w:rsidP="00613FDD">
      <w:pPr>
        <w:jc w:val="left"/>
        <w:rPr>
          <w:lang w:val="es-ES"/>
        </w:rPr>
      </w:pPr>
      <w:r w:rsidRPr="00613FDD">
        <w:rPr>
          <w:lang w:val="es-ES"/>
        </w:rPr>
        <w:t>El diseño mantiene la misma identidad y estructura general independientemente del dispositivo, lo que permite al usuario reconocer fácilmente la aplicación y usarla con confianza desde cualquier lugar.</w:t>
      </w:r>
    </w:p>
    <w:p w14:paraId="7606D8B2" w14:textId="77777777" w:rsidR="007B0665" w:rsidRDefault="007B0665">
      <w:pPr>
        <w:jc w:val="left"/>
        <w:rPr>
          <w:lang w:val="es-ES"/>
        </w:rPr>
      </w:pPr>
      <w:r>
        <w:rPr>
          <w:lang w:val="es-ES"/>
        </w:rPr>
        <w:br w:type="page"/>
      </w:r>
    </w:p>
    <w:p w14:paraId="7FB41547" w14:textId="77777777" w:rsidR="007B0665" w:rsidRPr="008F460C" w:rsidRDefault="007B0665" w:rsidP="007B0665">
      <w:pPr>
        <w:pStyle w:val="CaptuloNmero"/>
      </w:pPr>
    </w:p>
    <w:p w14:paraId="385D8493" w14:textId="1D8363A6" w:rsidR="007B0665" w:rsidRPr="00B30F8D" w:rsidRDefault="007B0665" w:rsidP="007B0665">
      <w:pPr>
        <w:pStyle w:val="Captulo"/>
      </w:pPr>
      <w:bookmarkStart w:id="82" w:name="_Toc206069449"/>
      <w:r>
        <w:t>Implementación</w:t>
      </w:r>
      <w:bookmarkEnd w:id="82"/>
    </w:p>
    <w:p w14:paraId="36569687" w14:textId="53821F1E" w:rsidR="007B0665" w:rsidRDefault="007B0665" w:rsidP="007B0665">
      <w:pPr>
        <w:pStyle w:val="Ttulo2"/>
      </w:pPr>
      <w:bookmarkStart w:id="83" w:name="_Toc206069450"/>
      <w:r>
        <w:t>Estructura del proyecto</w:t>
      </w:r>
      <w:bookmarkEnd w:id="83"/>
    </w:p>
    <w:p w14:paraId="6D8C7DE2" w14:textId="16F9C64F" w:rsidR="001938C5" w:rsidRDefault="001938C5" w:rsidP="001938C5">
      <w:pPr>
        <w:pStyle w:val="Ttulo3"/>
      </w:pPr>
      <w:bookmarkStart w:id="84" w:name="_Toc206069451"/>
      <w:r>
        <w:t>Base de datos</w:t>
      </w:r>
      <w:bookmarkEnd w:id="84"/>
    </w:p>
    <w:p w14:paraId="176771F3" w14:textId="3869234C" w:rsidR="001938C5" w:rsidRPr="001938C5" w:rsidRDefault="001938C5" w:rsidP="001938C5">
      <w:pPr>
        <w:rPr>
          <w:lang w:val="es-ES"/>
        </w:rPr>
      </w:pPr>
      <w:r w:rsidRPr="001938C5">
        <w:rPr>
          <w:lang w:val="es-ES"/>
        </w:rPr>
        <w:t>La base de datos de este proyecto está diseñada con un modelo relaciona</w:t>
      </w:r>
      <w:r>
        <w:rPr>
          <w:lang w:val="es-ES"/>
        </w:rPr>
        <w:t>l</w:t>
      </w:r>
      <w:r w:rsidRPr="001938C5">
        <w:rPr>
          <w:lang w:val="es-ES"/>
        </w:rPr>
        <w:t xml:space="preserve"> bien estructurado, pensado para reflejar de forma fiel las entidades del dominio y sus relaciones. Está implementada en MySQL y organizada de manera que mantiene la integridad referencial, evita la redundancia de datos y permite escalabilidad para futuras ampliaciones.</w:t>
      </w:r>
    </w:p>
    <w:p w14:paraId="768B32EB" w14:textId="320EF4E0" w:rsidR="001938C5" w:rsidRPr="001938C5" w:rsidRDefault="001938C5" w:rsidP="001938C5">
      <w:pPr>
        <w:rPr>
          <w:b/>
          <w:bCs/>
          <w:lang w:val="es-ES"/>
        </w:rPr>
      </w:pPr>
      <w:r w:rsidRPr="001938C5">
        <w:rPr>
          <w:b/>
          <w:bCs/>
          <w:lang w:val="es-ES"/>
        </w:rPr>
        <w:t>Modelo de datos y organización</w:t>
      </w:r>
    </w:p>
    <w:p w14:paraId="552D51B0" w14:textId="77777777" w:rsidR="001938C5" w:rsidRPr="001938C5" w:rsidRDefault="001938C5" w:rsidP="001938C5">
      <w:pPr>
        <w:rPr>
          <w:lang w:val="es-ES"/>
        </w:rPr>
      </w:pPr>
      <w:r w:rsidRPr="001938C5">
        <w:rPr>
          <w:lang w:val="es-ES"/>
        </w:rPr>
        <w:t>El esquema incluye tablas que representan los elementos clave del sistema, como universidades, departamentos, titulaciones, profesores, estudiantes, trabajos de fin de grado (TFG) y grupos de trabajo. Cada tabla está relacionada con las demás de forma coherente, permitiendo consultas complejas sin perder consistencia.</w:t>
      </w:r>
    </w:p>
    <w:p w14:paraId="46A3B191" w14:textId="77777777" w:rsidR="001938C5" w:rsidRPr="001938C5" w:rsidRDefault="001938C5" w:rsidP="001938C5">
      <w:pPr>
        <w:rPr>
          <w:lang w:val="es-ES"/>
        </w:rPr>
      </w:pPr>
      <w:r w:rsidRPr="001938C5">
        <w:rPr>
          <w:lang w:val="es-ES"/>
        </w:rPr>
        <w:t>Algunos ejemplos relevantes:</w:t>
      </w:r>
    </w:p>
    <w:p w14:paraId="10DFDF58" w14:textId="77777777" w:rsidR="001938C5" w:rsidRPr="001938C5" w:rsidRDefault="001938C5" w:rsidP="001938C5">
      <w:pPr>
        <w:numPr>
          <w:ilvl w:val="0"/>
          <w:numId w:val="62"/>
        </w:numPr>
        <w:rPr>
          <w:lang w:val="es-ES"/>
        </w:rPr>
      </w:pPr>
      <w:r w:rsidRPr="001938C5">
        <w:rPr>
          <w:b/>
          <w:bCs/>
          <w:lang w:val="es-ES"/>
        </w:rPr>
        <w:t>university</w:t>
      </w:r>
      <w:r w:rsidRPr="001938C5">
        <w:rPr>
          <w:lang w:val="es-ES"/>
        </w:rPr>
        <w:t>: almacena la información de cada universidad, con campos como nombre y dirección.</w:t>
      </w:r>
    </w:p>
    <w:p w14:paraId="7787FA5F" w14:textId="77777777" w:rsidR="001938C5" w:rsidRPr="001938C5" w:rsidRDefault="001938C5" w:rsidP="001938C5">
      <w:pPr>
        <w:numPr>
          <w:ilvl w:val="0"/>
          <w:numId w:val="62"/>
        </w:numPr>
        <w:rPr>
          <w:lang w:val="es-ES"/>
        </w:rPr>
      </w:pPr>
      <w:r w:rsidRPr="001938C5">
        <w:rPr>
          <w:b/>
          <w:bCs/>
          <w:lang w:val="es-ES"/>
        </w:rPr>
        <w:t>department</w:t>
      </w:r>
      <w:r w:rsidRPr="001938C5">
        <w:rPr>
          <w:lang w:val="es-ES"/>
        </w:rPr>
        <w:t>: vinculado a la universidad, representa las áreas académicas (informática, robótica, etc.).</w:t>
      </w:r>
    </w:p>
    <w:p w14:paraId="369D12B0" w14:textId="77777777" w:rsidR="001938C5" w:rsidRPr="001938C5" w:rsidRDefault="001938C5" w:rsidP="001938C5">
      <w:pPr>
        <w:numPr>
          <w:ilvl w:val="0"/>
          <w:numId w:val="62"/>
        </w:numPr>
        <w:rPr>
          <w:lang w:val="es-ES"/>
        </w:rPr>
      </w:pPr>
      <w:r w:rsidRPr="001938C5">
        <w:rPr>
          <w:b/>
          <w:bCs/>
          <w:lang w:val="es-ES"/>
        </w:rPr>
        <w:t>career</w:t>
      </w:r>
      <w:r w:rsidRPr="001938C5">
        <w:rPr>
          <w:lang w:val="es-ES"/>
        </w:rPr>
        <w:t>: contiene las titulaciones o programas de estudios, enlazados a una universidad concreta.</w:t>
      </w:r>
    </w:p>
    <w:p w14:paraId="42E2AD4C" w14:textId="77777777" w:rsidR="001938C5" w:rsidRPr="001938C5" w:rsidRDefault="001938C5" w:rsidP="001938C5">
      <w:pPr>
        <w:numPr>
          <w:ilvl w:val="0"/>
          <w:numId w:val="62"/>
        </w:numPr>
        <w:rPr>
          <w:lang w:val="es-ES"/>
        </w:rPr>
      </w:pPr>
      <w:r w:rsidRPr="001938C5">
        <w:rPr>
          <w:b/>
          <w:bCs/>
          <w:lang w:val="es-ES"/>
        </w:rPr>
        <w:t>professor</w:t>
      </w:r>
      <w:r w:rsidRPr="001938C5">
        <w:rPr>
          <w:lang w:val="es-ES"/>
        </w:rPr>
        <w:t xml:space="preserve"> y </w:t>
      </w:r>
      <w:r w:rsidRPr="001938C5">
        <w:rPr>
          <w:b/>
          <w:bCs/>
          <w:lang w:val="es-ES"/>
        </w:rPr>
        <w:t>student</w:t>
      </w:r>
      <w:r w:rsidRPr="001938C5">
        <w:rPr>
          <w:lang w:val="es-ES"/>
        </w:rPr>
        <w:t>: entidades que representan a usuarios académicos, con datos personales, identificación única (DNI) y referencia a su rol en la plataforma.</w:t>
      </w:r>
    </w:p>
    <w:p w14:paraId="0D1F21C4" w14:textId="77777777" w:rsidR="001938C5" w:rsidRPr="001938C5" w:rsidRDefault="001938C5" w:rsidP="001938C5">
      <w:pPr>
        <w:numPr>
          <w:ilvl w:val="0"/>
          <w:numId w:val="62"/>
        </w:numPr>
        <w:rPr>
          <w:lang w:val="es-ES"/>
        </w:rPr>
      </w:pPr>
      <w:r w:rsidRPr="001938C5">
        <w:rPr>
          <w:b/>
          <w:bCs/>
          <w:lang w:val="es-ES"/>
        </w:rPr>
        <w:t>tfg</w:t>
      </w:r>
      <w:r w:rsidRPr="001938C5">
        <w:rPr>
          <w:lang w:val="es-ES"/>
        </w:rPr>
        <w:t xml:space="preserve"> y </w:t>
      </w:r>
      <w:r w:rsidRPr="001938C5">
        <w:rPr>
          <w:b/>
          <w:bCs/>
          <w:lang w:val="es-ES"/>
        </w:rPr>
        <w:t>tfg_line</w:t>
      </w:r>
      <w:r w:rsidRPr="001938C5">
        <w:rPr>
          <w:lang w:val="es-ES"/>
        </w:rPr>
        <w:t>: núcleo del sistema para la gestión de trabajos de fin de grado, permitiendo asignar líneas de investigación, profesores, estudiantes y cupos de plazas.</w:t>
      </w:r>
    </w:p>
    <w:p w14:paraId="7E5F17EB" w14:textId="77777777" w:rsidR="001938C5" w:rsidRPr="001938C5" w:rsidRDefault="001938C5" w:rsidP="001938C5">
      <w:pPr>
        <w:numPr>
          <w:ilvl w:val="0"/>
          <w:numId w:val="62"/>
        </w:numPr>
        <w:rPr>
          <w:lang w:val="es-ES"/>
        </w:rPr>
      </w:pPr>
      <w:r w:rsidRPr="001938C5">
        <w:rPr>
          <w:b/>
          <w:bCs/>
          <w:lang w:val="es-ES"/>
        </w:rPr>
        <w:t>Tablas intermedias</w:t>
      </w:r>
      <w:r w:rsidRPr="001938C5">
        <w:rPr>
          <w:lang w:val="es-ES"/>
        </w:rPr>
        <w:t xml:space="preserve"> (tfg_line_career, tfg_line_professor, tfg_student, working_group_professor, etc.) que gestionan relaciones muchos a muchos de manera normalizada.</w:t>
      </w:r>
    </w:p>
    <w:p w14:paraId="212589A9" w14:textId="31B30E3D" w:rsidR="001938C5" w:rsidRPr="001938C5" w:rsidRDefault="001938C5" w:rsidP="001938C5">
      <w:pPr>
        <w:rPr>
          <w:lang w:val="es-ES"/>
        </w:rPr>
      </w:pPr>
    </w:p>
    <w:p w14:paraId="381ED277" w14:textId="725E1D01" w:rsidR="001938C5" w:rsidRPr="001938C5" w:rsidRDefault="001938C5" w:rsidP="001938C5">
      <w:pPr>
        <w:rPr>
          <w:b/>
          <w:bCs/>
          <w:lang w:val="es-ES"/>
        </w:rPr>
      </w:pPr>
      <w:r w:rsidRPr="001938C5">
        <w:rPr>
          <w:b/>
          <w:bCs/>
          <w:lang w:val="es-ES"/>
        </w:rPr>
        <w:t>Integridad referencial</w:t>
      </w:r>
    </w:p>
    <w:p w14:paraId="117CF04E" w14:textId="77777777" w:rsidR="001938C5" w:rsidRPr="001938C5" w:rsidRDefault="001938C5" w:rsidP="001938C5">
      <w:pPr>
        <w:rPr>
          <w:lang w:val="es-ES"/>
        </w:rPr>
      </w:pPr>
      <w:r w:rsidRPr="001938C5">
        <w:rPr>
          <w:lang w:val="es-ES"/>
        </w:rPr>
        <w:t>Todas las relaciones están reforzadas con claves foráneas (FOREIGN KEY) que garantizan que los datos vinculados existan y estén sincronizados.</w:t>
      </w:r>
      <w:r w:rsidRPr="001938C5">
        <w:rPr>
          <w:lang w:val="es-ES"/>
        </w:rPr>
        <w:br/>
        <w:t>Por ejemplo:</w:t>
      </w:r>
    </w:p>
    <w:p w14:paraId="011BA859" w14:textId="77777777" w:rsidR="001938C5" w:rsidRPr="001938C5" w:rsidRDefault="001938C5" w:rsidP="001938C5">
      <w:pPr>
        <w:numPr>
          <w:ilvl w:val="0"/>
          <w:numId w:val="63"/>
        </w:numPr>
        <w:rPr>
          <w:lang w:val="es-ES"/>
        </w:rPr>
      </w:pPr>
      <w:r w:rsidRPr="001938C5">
        <w:rPr>
          <w:lang w:val="es-ES"/>
        </w:rPr>
        <w:lastRenderedPageBreak/>
        <w:t>Un profesor debe pertenecer a un departamento válido.</w:t>
      </w:r>
    </w:p>
    <w:p w14:paraId="1D1600CD" w14:textId="77777777" w:rsidR="001938C5" w:rsidRPr="001938C5" w:rsidRDefault="001938C5" w:rsidP="001938C5">
      <w:pPr>
        <w:numPr>
          <w:ilvl w:val="0"/>
          <w:numId w:val="63"/>
        </w:numPr>
        <w:rPr>
          <w:lang w:val="es-ES"/>
        </w:rPr>
      </w:pPr>
      <w:r w:rsidRPr="001938C5">
        <w:rPr>
          <w:lang w:val="es-ES"/>
        </w:rPr>
        <w:t>Un estudiante debe estar asociado a una titulación existente.</w:t>
      </w:r>
    </w:p>
    <w:p w14:paraId="7029813A" w14:textId="77777777" w:rsidR="001938C5" w:rsidRPr="001938C5" w:rsidRDefault="001938C5" w:rsidP="001938C5">
      <w:pPr>
        <w:numPr>
          <w:ilvl w:val="0"/>
          <w:numId w:val="63"/>
        </w:numPr>
        <w:rPr>
          <w:lang w:val="es-ES"/>
        </w:rPr>
      </w:pPr>
      <w:r w:rsidRPr="001938C5">
        <w:rPr>
          <w:lang w:val="es-ES"/>
        </w:rPr>
        <w:t>Un TFG no puede existir sin una línea de TFG previamente creada.</w:t>
      </w:r>
    </w:p>
    <w:p w14:paraId="034F81BA" w14:textId="77777777" w:rsidR="001938C5" w:rsidRPr="001938C5" w:rsidRDefault="001938C5" w:rsidP="001938C5">
      <w:pPr>
        <w:rPr>
          <w:lang w:val="es-ES"/>
        </w:rPr>
      </w:pPr>
      <w:r w:rsidRPr="001938C5">
        <w:rPr>
          <w:lang w:val="es-ES"/>
        </w:rPr>
        <w:t>Esto evita datos huérfanos y asegura que cualquier eliminación o actualización respete las dependencias.</w:t>
      </w:r>
    </w:p>
    <w:p w14:paraId="1C306ACE" w14:textId="39179FD2" w:rsidR="001938C5" w:rsidRPr="001938C5" w:rsidRDefault="001938C5" w:rsidP="001938C5">
      <w:pPr>
        <w:rPr>
          <w:lang w:val="es-ES"/>
        </w:rPr>
      </w:pPr>
    </w:p>
    <w:p w14:paraId="087E1717" w14:textId="3D8EDDE8" w:rsidR="001938C5" w:rsidRPr="001938C5" w:rsidRDefault="001938C5" w:rsidP="001938C5">
      <w:pPr>
        <w:rPr>
          <w:b/>
          <w:bCs/>
          <w:lang w:val="es-ES"/>
        </w:rPr>
      </w:pPr>
      <w:r w:rsidRPr="001938C5">
        <w:rPr>
          <w:b/>
          <w:bCs/>
          <w:lang w:val="es-ES"/>
        </w:rPr>
        <w:t>Normalización y eficiencia</w:t>
      </w:r>
    </w:p>
    <w:p w14:paraId="684884F3" w14:textId="77777777" w:rsidR="001938C5" w:rsidRPr="001938C5" w:rsidRDefault="001938C5" w:rsidP="001938C5">
      <w:pPr>
        <w:rPr>
          <w:lang w:val="es-ES"/>
        </w:rPr>
      </w:pPr>
      <w:r w:rsidRPr="001938C5">
        <w:rPr>
          <w:lang w:val="es-ES"/>
        </w:rPr>
        <w:t>El modelo sigue principios de normalización para reducir la duplicación de información:</w:t>
      </w:r>
    </w:p>
    <w:p w14:paraId="412155F0" w14:textId="77777777" w:rsidR="001938C5" w:rsidRPr="001938C5" w:rsidRDefault="001938C5" w:rsidP="001938C5">
      <w:pPr>
        <w:numPr>
          <w:ilvl w:val="0"/>
          <w:numId w:val="64"/>
        </w:numPr>
        <w:rPr>
          <w:lang w:val="es-ES"/>
        </w:rPr>
      </w:pPr>
      <w:r w:rsidRPr="001938C5">
        <w:rPr>
          <w:lang w:val="es-ES"/>
        </w:rPr>
        <w:t xml:space="preserve">Datos como el nombre de una universidad se almacenan </w:t>
      </w:r>
      <w:r w:rsidRPr="001938C5">
        <w:rPr>
          <w:b/>
          <w:bCs/>
          <w:lang w:val="es-ES"/>
        </w:rPr>
        <w:t>una sola vez</w:t>
      </w:r>
      <w:r w:rsidRPr="001938C5">
        <w:rPr>
          <w:lang w:val="es-ES"/>
        </w:rPr>
        <w:t xml:space="preserve"> en su tabla y se relacionan con otras entidades por identificadores.</w:t>
      </w:r>
    </w:p>
    <w:p w14:paraId="36EAB519" w14:textId="77777777" w:rsidR="001938C5" w:rsidRPr="001938C5" w:rsidRDefault="001938C5" w:rsidP="001938C5">
      <w:pPr>
        <w:numPr>
          <w:ilvl w:val="0"/>
          <w:numId w:val="64"/>
        </w:numPr>
        <w:rPr>
          <w:lang w:val="es-ES"/>
        </w:rPr>
      </w:pPr>
      <w:r w:rsidRPr="001938C5">
        <w:rPr>
          <w:lang w:val="es-ES"/>
        </w:rPr>
        <w:t>Las tablas intermedias permiten gestionar relaciones complejas sin repetir información redundante.</w:t>
      </w:r>
    </w:p>
    <w:p w14:paraId="653262E9" w14:textId="77777777" w:rsidR="001938C5" w:rsidRPr="001938C5" w:rsidRDefault="001938C5" w:rsidP="001938C5">
      <w:pPr>
        <w:rPr>
          <w:lang w:val="es-ES"/>
        </w:rPr>
      </w:pPr>
      <w:r w:rsidRPr="001938C5">
        <w:rPr>
          <w:lang w:val="es-ES"/>
        </w:rPr>
        <w:t xml:space="preserve">Además, se utilizan </w:t>
      </w:r>
      <w:r w:rsidRPr="001938C5">
        <w:rPr>
          <w:b/>
          <w:bCs/>
          <w:lang w:val="es-ES"/>
        </w:rPr>
        <w:t>índices</w:t>
      </w:r>
      <w:r w:rsidRPr="001938C5">
        <w:rPr>
          <w:lang w:val="es-ES"/>
        </w:rPr>
        <w:t xml:space="preserve"> (INDEX) en campos de búsqueda frecuente (como acrónimos, códigos, claves externas) para acelerar las consultas y mejorar el rendimiento.</w:t>
      </w:r>
    </w:p>
    <w:p w14:paraId="590974E3" w14:textId="2A98082B" w:rsidR="001938C5" w:rsidRPr="001938C5" w:rsidRDefault="001938C5" w:rsidP="001938C5">
      <w:pPr>
        <w:rPr>
          <w:lang w:val="es-ES"/>
        </w:rPr>
      </w:pPr>
    </w:p>
    <w:p w14:paraId="5AD6060D" w14:textId="7695D8CB" w:rsidR="001938C5" w:rsidRPr="001938C5" w:rsidRDefault="001938C5" w:rsidP="001938C5">
      <w:pPr>
        <w:rPr>
          <w:b/>
          <w:bCs/>
          <w:lang w:val="es-ES"/>
        </w:rPr>
      </w:pPr>
      <w:r w:rsidRPr="001938C5">
        <w:rPr>
          <w:b/>
          <w:bCs/>
          <w:lang w:val="es-ES"/>
        </w:rPr>
        <w:t>Uso junto a Entity Framework</w:t>
      </w:r>
    </w:p>
    <w:p w14:paraId="5FB2F58A" w14:textId="411E69BD" w:rsidR="001938C5" w:rsidRPr="001938C5" w:rsidRDefault="001938C5" w:rsidP="001938C5">
      <w:pPr>
        <w:rPr>
          <w:lang w:val="es-ES"/>
        </w:rPr>
      </w:pPr>
      <w:r w:rsidRPr="001938C5">
        <w:rPr>
          <w:lang w:val="es-ES"/>
        </w:rPr>
        <w:t>Aunque la base de datos se define y se puede poblar mediante scripts SQL</w:t>
      </w:r>
      <w:r>
        <w:rPr>
          <w:lang w:val="es-ES"/>
        </w:rPr>
        <w:t>,</w:t>
      </w:r>
      <w:r w:rsidRPr="001938C5">
        <w:rPr>
          <w:lang w:val="es-ES"/>
        </w:rPr>
        <w:t xml:space="preserve"> su interacción principal con la aplicación se hace a través de Entity Framework. Esto significa que:</w:t>
      </w:r>
    </w:p>
    <w:p w14:paraId="6F82A0A6" w14:textId="77777777" w:rsidR="001938C5" w:rsidRPr="001938C5" w:rsidRDefault="001938C5" w:rsidP="001938C5">
      <w:pPr>
        <w:numPr>
          <w:ilvl w:val="0"/>
          <w:numId w:val="65"/>
        </w:numPr>
        <w:rPr>
          <w:lang w:val="es-ES"/>
        </w:rPr>
      </w:pPr>
      <w:r w:rsidRPr="001938C5">
        <w:rPr>
          <w:lang w:val="es-ES"/>
        </w:rPr>
        <w:t>La estructura de la base de datos está representada en el código como clases y colecciones (DbSet), lo que facilita trabajar con los datos sin escribir SQL directamente.</w:t>
      </w:r>
    </w:p>
    <w:p w14:paraId="0159E144" w14:textId="77777777" w:rsidR="001938C5" w:rsidRPr="001938C5" w:rsidRDefault="001938C5" w:rsidP="001938C5">
      <w:pPr>
        <w:numPr>
          <w:ilvl w:val="0"/>
          <w:numId w:val="65"/>
        </w:numPr>
        <w:rPr>
          <w:lang w:val="es-ES"/>
        </w:rPr>
      </w:pPr>
      <w:r w:rsidRPr="001938C5">
        <w:rPr>
          <w:lang w:val="es-ES"/>
        </w:rPr>
        <w:t>Las relaciones entre tablas se reflejan automáticamente como propiedades de navegación, lo que simplifica mucho las operaciones de lectura y escritura.</w:t>
      </w:r>
    </w:p>
    <w:p w14:paraId="7023A2F9" w14:textId="77777777" w:rsidR="001938C5" w:rsidRPr="001938C5" w:rsidRDefault="001938C5" w:rsidP="001938C5">
      <w:pPr>
        <w:numPr>
          <w:ilvl w:val="0"/>
          <w:numId w:val="65"/>
        </w:numPr>
        <w:rPr>
          <w:lang w:val="es-ES"/>
        </w:rPr>
      </w:pPr>
      <w:r w:rsidRPr="001938C5">
        <w:rPr>
          <w:lang w:val="es-ES"/>
        </w:rPr>
        <w:t>Cualquier cambio en el modelo de datos puede aplicarse mediante migraciones controladas, manteniendo sincronizados el código y la base de datos.</w:t>
      </w:r>
    </w:p>
    <w:p w14:paraId="22303048" w14:textId="46CB4237" w:rsidR="001938C5" w:rsidRPr="001938C5" w:rsidRDefault="001938C5" w:rsidP="001938C5">
      <w:pPr>
        <w:rPr>
          <w:lang w:val="es-ES"/>
        </w:rPr>
      </w:pPr>
    </w:p>
    <w:p w14:paraId="2DB908E8" w14:textId="1B81E9D0" w:rsidR="001938C5" w:rsidRPr="001938C5" w:rsidRDefault="001938C5" w:rsidP="001938C5">
      <w:pPr>
        <w:rPr>
          <w:b/>
          <w:bCs/>
          <w:lang w:val="es-ES"/>
        </w:rPr>
      </w:pPr>
      <w:r w:rsidRPr="001938C5">
        <w:rPr>
          <w:b/>
          <w:bCs/>
          <w:lang w:val="es-ES"/>
        </w:rPr>
        <w:t>Ventajas de este diseño</w:t>
      </w:r>
    </w:p>
    <w:p w14:paraId="2E978273" w14:textId="77777777" w:rsidR="001938C5" w:rsidRPr="001938C5" w:rsidRDefault="001938C5" w:rsidP="001938C5">
      <w:pPr>
        <w:numPr>
          <w:ilvl w:val="0"/>
          <w:numId w:val="66"/>
        </w:numPr>
        <w:rPr>
          <w:lang w:val="es-ES"/>
        </w:rPr>
      </w:pPr>
      <w:r w:rsidRPr="001938C5">
        <w:rPr>
          <w:lang w:val="es-ES"/>
        </w:rPr>
        <w:t>Consistencia de la información gracias a las restricciones y claves foráneas.</w:t>
      </w:r>
    </w:p>
    <w:p w14:paraId="05744B46" w14:textId="77777777" w:rsidR="001938C5" w:rsidRPr="001938C5" w:rsidRDefault="001938C5" w:rsidP="001938C5">
      <w:pPr>
        <w:numPr>
          <w:ilvl w:val="0"/>
          <w:numId w:val="66"/>
        </w:numPr>
        <w:rPr>
          <w:lang w:val="es-ES"/>
        </w:rPr>
      </w:pPr>
      <w:r w:rsidRPr="001938C5">
        <w:rPr>
          <w:lang w:val="es-ES"/>
        </w:rPr>
        <w:t>Flexibilidad para añadir nuevas entidades o relaciones sin romper el modelo existente.</w:t>
      </w:r>
    </w:p>
    <w:p w14:paraId="59787992" w14:textId="77777777" w:rsidR="001938C5" w:rsidRPr="001938C5" w:rsidRDefault="001938C5" w:rsidP="001938C5">
      <w:pPr>
        <w:numPr>
          <w:ilvl w:val="0"/>
          <w:numId w:val="66"/>
        </w:numPr>
        <w:rPr>
          <w:lang w:val="es-ES"/>
        </w:rPr>
      </w:pPr>
      <w:r w:rsidRPr="001938C5">
        <w:rPr>
          <w:lang w:val="es-ES"/>
        </w:rPr>
        <w:t>Rendimiento optimizado con índices y estructura normalizada.</w:t>
      </w:r>
    </w:p>
    <w:p w14:paraId="7DDCB844" w14:textId="77777777" w:rsidR="001938C5" w:rsidRPr="001938C5" w:rsidRDefault="001938C5" w:rsidP="001938C5">
      <w:pPr>
        <w:numPr>
          <w:ilvl w:val="0"/>
          <w:numId w:val="66"/>
        </w:numPr>
        <w:rPr>
          <w:lang w:val="es-ES"/>
        </w:rPr>
      </w:pPr>
      <w:r w:rsidRPr="001938C5">
        <w:rPr>
          <w:lang w:val="es-ES"/>
        </w:rPr>
        <w:t>Escalabilidad para soportar un mayor volumen de datos sin comprometer la integridad.</w:t>
      </w:r>
    </w:p>
    <w:p w14:paraId="17960DEE" w14:textId="77777777" w:rsidR="001938C5" w:rsidRPr="001938C5" w:rsidRDefault="001938C5" w:rsidP="001938C5">
      <w:pPr>
        <w:numPr>
          <w:ilvl w:val="0"/>
          <w:numId w:val="66"/>
        </w:numPr>
        <w:rPr>
          <w:lang w:val="es-ES"/>
        </w:rPr>
      </w:pPr>
      <w:r w:rsidRPr="001938C5">
        <w:rPr>
          <w:lang w:val="es-ES"/>
        </w:rPr>
        <w:t>Integración fluida con el backend a través de Entity Framework, minimizando errores y simplificando el desarrollo.</w:t>
      </w:r>
    </w:p>
    <w:p w14:paraId="72A1156F" w14:textId="0D7708C4" w:rsidR="001938C5" w:rsidRPr="001938C5" w:rsidRDefault="001938C5" w:rsidP="001938C5">
      <w:pPr>
        <w:rPr>
          <w:lang w:val="es-ES"/>
        </w:rPr>
      </w:pPr>
    </w:p>
    <w:p w14:paraId="28C04973" w14:textId="77777777" w:rsidR="001938C5" w:rsidRPr="001938C5" w:rsidRDefault="001938C5" w:rsidP="001938C5">
      <w:pPr>
        <w:rPr>
          <w:lang w:val="es-ES"/>
        </w:rPr>
      </w:pPr>
      <w:r w:rsidRPr="001938C5">
        <w:rPr>
          <w:lang w:val="es-ES"/>
        </w:rPr>
        <w:t>En resumen, la base de datos de este proyecto no solo está pensada para almacenar datos, sino también para garantizar calidad, consistencia y rendimiento a largo plazo, funcionando como un pilar estable que soporta tanto la lógica del backend como la experiencia del usuario en el frontend.</w:t>
      </w:r>
    </w:p>
    <w:p w14:paraId="44F1CEEE" w14:textId="77777777" w:rsidR="001938C5" w:rsidRPr="001938C5" w:rsidRDefault="001938C5" w:rsidP="001938C5"/>
    <w:p w14:paraId="12E4C5FF" w14:textId="77777777" w:rsidR="001938C5" w:rsidRPr="001938C5" w:rsidRDefault="001938C5" w:rsidP="001938C5"/>
    <w:p w14:paraId="422F80A6" w14:textId="66344BC0" w:rsidR="007B0665" w:rsidRDefault="007B0665" w:rsidP="007B0665">
      <w:pPr>
        <w:pStyle w:val="Ttulo3"/>
      </w:pPr>
      <w:bookmarkStart w:id="85" w:name="_Toc206069452"/>
      <w:r>
        <w:t>Servidor - Backend</w:t>
      </w:r>
      <w:bookmarkEnd w:id="85"/>
      <w:r>
        <w:t xml:space="preserve"> </w:t>
      </w:r>
    </w:p>
    <w:p w14:paraId="4C68B8CB" w14:textId="65447C9D" w:rsidR="003F1366" w:rsidRDefault="003F1366" w:rsidP="003F1366">
      <w:pPr>
        <w:rPr>
          <w:lang w:val="es-ES"/>
        </w:rPr>
      </w:pPr>
      <w:r w:rsidRPr="003F1366">
        <w:rPr>
          <w:lang w:val="es-ES"/>
        </w:rPr>
        <w:t xml:space="preserve">El backend de este proyecto está organizado siguiendo un patrón modular y escalable, pensado para separar responsabilidades y facilitar tanto el mantenimiento como la futura ampliación de funcionalidades. La base del backend se encuentra en la carpeta </w:t>
      </w:r>
      <w:r w:rsidRPr="003F1366">
        <w:rPr>
          <w:lang w:val="es-ES"/>
        </w:rPr>
        <w:lastRenderedPageBreak/>
        <w:t>webapi, que centraliza toda la lógica de servidor, la configuración y los controladores que gestionan las distintas áreas de la aplicación.</w:t>
      </w:r>
    </w:p>
    <w:p w14:paraId="764C3970" w14:textId="77777777" w:rsidR="003F1366" w:rsidRPr="003F1366" w:rsidRDefault="003F1366" w:rsidP="003F1366">
      <w:pPr>
        <w:rPr>
          <w:lang w:val="es-ES"/>
        </w:rPr>
      </w:pPr>
    </w:p>
    <w:p w14:paraId="6886302A" w14:textId="50D5BD1F" w:rsidR="003F1366" w:rsidRPr="003F1366" w:rsidRDefault="003F1366" w:rsidP="003F1366">
      <w:pPr>
        <w:rPr>
          <w:b/>
          <w:bCs/>
          <w:lang w:val="es-ES"/>
        </w:rPr>
      </w:pPr>
      <w:r w:rsidRPr="003F1366">
        <w:rPr>
          <w:b/>
          <w:bCs/>
          <w:lang w:val="es-ES"/>
        </w:rPr>
        <w:t>Organización de carpetas</w:t>
      </w:r>
    </w:p>
    <w:p w14:paraId="7EF2B516" w14:textId="77777777" w:rsidR="003F1366" w:rsidRPr="003F1366" w:rsidRDefault="003F1366" w:rsidP="003F1366">
      <w:pPr>
        <w:rPr>
          <w:lang w:val="es-ES"/>
        </w:rPr>
      </w:pPr>
      <w:r w:rsidRPr="003F1366">
        <w:rPr>
          <w:lang w:val="es-ES"/>
        </w:rPr>
        <w:t>Dentro de webapi la estructura se divide en varias secciones clave:</w:t>
      </w:r>
    </w:p>
    <w:p w14:paraId="401A1A88" w14:textId="77777777" w:rsidR="003F1366" w:rsidRPr="003F1366" w:rsidRDefault="003F1366" w:rsidP="003F1366">
      <w:pPr>
        <w:numPr>
          <w:ilvl w:val="0"/>
          <w:numId w:val="55"/>
        </w:numPr>
        <w:rPr>
          <w:lang w:val="es-ES"/>
        </w:rPr>
      </w:pPr>
      <w:r w:rsidRPr="003F1366">
        <w:rPr>
          <w:b/>
          <w:bCs/>
          <w:lang w:val="es-ES"/>
        </w:rPr>
        <w:t>Common/</w:t>
      </w:r>
      <w:r w:rsidRPr="003F1366">
        <w:rPr>
          <w:lang w:val="es-ES"/>
        </w:rPr>
        <w:br/>
        <w:t>Esta carpeta contiene utilidades y clases base reutilizables en distintos módulos. Por ejemplo, BaseController.cs y BaseManager.cs proporcionan una estructura común para los controladores y gestores de lógica, asegurando que todos los módulos sigan un mismo patrón. Aquí también se encuentran clases para manejar excepciones específicas (NotFoundException.cs, UnprocesableException.cs), lo que permite capturar y devolver errores de forma controlada y uniforme.</w:t>
      </w:r>
    </w:p>
    <w:p w14:paraId="4478B1E4" w14:textId="77777777" w:rsidR="003F1366" w:rsidRPr="003F1366" w:rsidRDefault="003F1366" w:rsidP="003F1366">
      <w:pPr>
        <w:numPr>
          <w:ilvl w:val="0"/>
          <w:numId w:val="55"/>
        </w:numPr>
        <w:rPr>
          <w:lang w:val="es-ES"/>
        </w:rPr>
      </w:pPr>
      <w:r w:rsidRPr="003F1366">
        <w:rPr>
          <w:b/>
          <w:bCs/>
          <w:lang w:val="es-ES"/>
        </w:rPr>
        <w:t>Data/</w:t>
      </w:r>
      <w:r w:rsidRPr="003F1366">
        <w:rPr>
          <w:lang w:val="es-ES"/>
        </w:rPr>
        <w:br/>
        <w:t>Contiene ApplicationDbContext.cs, que es el núcleo del acceso a datos a través de Entity Framework. Aquí se definen los DbSet que representan las tablas y se gestionan las conexiones y el mapeo entre objetos y base de datos.</w:t>
      </w:r>
    </w:p>
    <w:p w14:paraId="654D538A" w14:textId="77777777" w:rsidR="003F1366" w:rsidRPr="003F1366" w:rsidRDefault="003F1366" w:rsidP="003F1366">
      <w:pPr>
        <w:numPr>
          <w:ilvl w:val="0"/>
          <w:numId w:val="55"/>
        </w:numPr>
        <w:rPr>
          <w:lang w:val="es-ES"/>
        </w:rPr>
      </w:pPr>
      <w:r w:rsidRPr="003F1366">
        <w:rPr>
          <w:b/>
          <w:bCs/>
          <w:lang w:val="es-ES"/>
        </w:rPr>
        <w:t>Modules/</w:t>
      </w:r>
      <w:r w:rsidRPr="003F1366">
        <w:rPr>
          <w:lang w:val="es-ES"/>
        </w:rPr>
        <w:br/>
        <w:t>Esta es la sección más extensa y donde realmente se observa el diseño modular del backend. Cada entidad o área de negocio (por ejemplo, Career, Department, Professor, Student, TFG, etc.) se organiza en su propia carpeta con tres elementos principales:</w:t>
      </w:r>
    </w:p>
    <w:p w14:paraId="628ABB8F" w14:textId="77777777" w:rsidR="003F1366" w:rsidRPr="003F1366" w:rsidRDefault="003F1366" w:rsidP="003F1366">
      <w:pPr>
        <w:numPr>
          <w:ilvl w:val="1"/>
          <w:numId w:val="55"/>
        </w:numPr>
        <w:rPr>
          <w:lang w:val="es-ES"/>
        </w:rPr>
      </w:pPr>
      <w:r w:rsidRPr="003F1366">
        <w:rPr>
          <w:b/>
          <w:bCs/>
          <w:lang w:val="es-ES"/>
        </w:rPr>
        <w:t>Controller</w:t>
      </w:r>
      <w:r w:rsidRPr="003F1366">
        <w:rPr>
          <w:lang w:val="es-ES"/>
        </w:rPr>
        <w:t>: punto de entrada de las peticiones HTTP para esa entidad. Se encarga de recibir las solicitudes, validarlas y delegar la lógica al manager correspondiente.</w:t>
      </w:r>
    </w:p>
    <w:p w14:paraId="7F4A4266" w14:textId="26877BE6" w:rsidR="003F1366" w:rsidRPr="003F1366" w:rsidRDefault="003F1366" w:rsidP="003F1366">
      <w:pPr>
        <w:numPr>
          <w:ilvl w:val="1"/>
          <w:numId w:val="55"/>
        </w:numPr>
        <w:rPr>
          <w:lang w:val="es-ES"/>
        </w:rPr>
      </w:pPr>
      <w:r w:rsidRPr="003F1366">
        <w:rPr>
          <w:b/>
          <w:bCs/>
          <w:lang w:val="es-ES"/>
        </w:rPr>
        <w:t>Manager</w:t>
      </w:r>
      <w:r w:rsidRPr="003F1366">
        <w:rPr>
          <w:lang w:val="es-ES"/>
        </w:rPr>
        <w:t xml:space="preserve">: capa intermedia donde reside la lógica de negocio. Aquí se gestionan validaciones más complejas, reglas específicas y </w:t>
      </w:r>
      <w:r>
        <w:rPr>
          <w:lang w:val="es-ES"/>
        </w:rPr>
        <w:t>procesamiento de la información</w:t>
      </w:r>
      <w:r w:rsidRPr="003F1366">
        <w:rPr>
          <w:lang w:val="es-ES"/>
        </w:rPr>
        <w:t>.</w:t>
      </w:r>
    </w:p>
    <w:p w14:paraId="5EE24102" w14:textId="77777777" w:rsidR="003F1366" w:rsidRPr="003F1366" w:rsidRDefault="003F1366" w:rsidP="003F1366">
      <w:pPr>
        <w:numPr>
          <w:ilvl w:val="1"/>
          <w:numId w:val="55"/>
        </w:numPr>
        <w:rPr>
          <w:lang w:val="es-ES"/>
        </w:rPr>
      </w:pPr>
      <w:r w:rsidRPr="003F1366">
        <w:rPr>
          <w:b/>
          <w:bCs/>
          <w:lang w:val="es-ES"/>
        </w:rPr>
        <w:t>Model y Object</w:t>
      </w:r>
      <w:r w:rsidRPr="003F1366">
        <w:rPr>
          <w:lang w:val="es-ES"/>
        </w:rPr>
        <w:t xml:space="preserve">: clases que definen la estructura de datos. El </w:t>
      </w:r>
      <w:r w:rsidRPr="003F1366">
        <w:rPr>
          <w:i/>
          <w:iCs/>
          <w:lang w:val="es-ES"/>
        </w:rPr>
        <w:t>Model</w:t>
      </w:r>
      <w:r w:rsidRPr="003F1366">
        <w:rPr>
          <w:lang w:val="es-ES"/>
        </w:rPr>
        <w:t xml:space="preserve"> suele representar la entidad tal y como se gestiona internamente, mientras que el </w:t>
      </w:r>
      <w:r w:rsidRPr="003F1366">
        <w:rPr>
          <w:i/>
          <w:iCs/>
          <w:lang w:val="es-ES"/>
        </w:rPr>
        <w:t>Object</w:t>
      </w:r>
      <w:r w:rsidRPr="003F1366">
        <w:rPr>
          <w:lang w:val="es-ES"/>
        </w:rPr>
        <w:t xml:space="preserve"> puede actuar como un DTO (Data Transfer Object) para controlar qué datos se envían o reciben.</w:t>
      </w:r>
    </w:p>
    <w:p w14:paraId="28E4D09B" w14:textId="77777777" w:rsidR="003F1366" w:rsidRDefault="003F1366" w:rsidP="003F1366">
      <w:pPr>
        <w:rPr>
          <w:lang w:val="es-ES"/>
        </w:rPr>
      </w:pPr>
      <w:r w:rsidRPr="003F1366">
        <w:rPr>
          <w:lang w:val="es-ES"/>
        </w:rPr>
        <w:t xml:space="preserve">Este esquema de </w:t>
      </w:r>
      <w:r w:rsidRPr="003F1366">
        <w:rPr>
          <w:b/>
          <w:bCs/>
          <w:lang w:val="es-ES"/>
        </w:rPr>
        <w:t>Controller → Manager → Model</w:t>
      </w:r>
      <w:r w:rsidRPr="003F1366">
        <w:rPr>
          <w:lang w:val="es-ES"/>
        </w:rPr>
        <w:t xml:space="preserve"> se repite en todos los módulos, consiguiendo que el código sea más limpio, reutilizable y fácil de localizar.</w:t>
      </w:r>
    </w:p>
    <w:p w14:paraId="24CB3DA7" w14:textId="77777777" w:rsidR="003F1366" w:rsidRPr="003F1366" w:rsidRDefault="003F1366" w:rsidP="003F1366">
      <w:pPr>
        <w:rPr>
          <w:lang w:val="es-ES"/>
        </w:rPr>
      </w:pPr>
    </w:p>
    <w:p w14:paraId="6D238CD8" w14:textId="2A723A27" w:rsidR="003F1366" w:rsidRPr="003F1366" w:rsidRDefault="003F1366" w:rsidP="003F1366">
      <w:pPr>
        <w:rPr>
          <w:b/>
          <w:bCs/>
          <w:lang w:val="es-ES"/>
        </w:rPr>
      </w:pPr>
      <w:r w:rsidRPr="003F1366">
        <w:rPr>
          <w:b/>
          <w:bCs/>
          <w:lang w:val="es-ES"/>
        </w:rPr>
        <w:t>Controladores y Managers</w:t>
      </w:r>
    </w:p>
    <w:p w14:paraId="07DF1FB3" w14:textId="77777777" w:rsidR="003F1366" w:rsidRPr="003F1366" w:rsidRDefault="003F1366" w:rsidP="003F1366">
      <w:pPr>
        <w:rPr>
          <w:lang w:val="es-ES"/>
        </w:rPr>
      </w:pPr>
      <w:r w:rsidRPr="003F1366">
        <w:rPr>
          <w:lang w:val="es-ES"/>
        </w:rPr>
        <w:t>El uso de controladores y managers bien diferenciados es una de las fortalezas de este proyecto.</w:t>
      </w:r>
    </w:p>
    <w:p w14:paraId="15CFD8CB" w14:textId="77777777" w:rsidR="003F1366" w:rsidRPr="003F1366" w:rsidRDefault="003F1366" w:rsidP="003F1366">
      <w:pPr>
        <w:numPr>
          <w:ilvl w:val="0"/>
          <w:numId w:val="56"/>
        </w:numPr>
        <w:rPr>
          <w:lang w:val="es-ES"/>
        </w:rPr>
      </w:pPr>
      <w:r w:rsidRPr="003F1366">
        <w:rPr>
          <w:lang w:val="es-ES"/>
        </w:rPr>
        <w:t xml:space="preserve">Los </w:t>
      </w:r>
      <w:r w:rsidRPr="003F1366">
        <w:rPr>
          <w:b/>
          <w:bCs/>
          <w:lang w:val="es-ES"/>
        </w:rPr>
        <w:t>controladores</w:t>
      </w:r>
      <w:r w:rsidRPr="003F1366">
        <w:rPr>
          <w:lang w:val="es-ES"/>
        </w:rPr>
        <w:t xml:space="preserve"> son ligeros y están orientados únicamente a gestionar la comunicación con el cliente. No contienen lógica compleja, lo que evita que se conviertan en piezas monolíticas difíciles de mantener.</w:t>
      </w:r>
    </w:p>
    <w:p w14:paraId="61BC9127" w14:textId="2F011F7B" w:rsidR="003F1366" w:rsidRPr="003F1366" w:rsidRDefault="003F1366" w:rsidP="003F1366">
      <w:pPr>
        <w:numPr>
          <w:ilvl w:val="0"/>
          <w:numId w:val="56"/>
        </w:numPr>
        <w:rPr>
          <w:lang w:val="es-ES"/>
        </w:rPr>
      </w:pPr>
      <w:r w:rsidRPr="003F1366">
        <w:rPr>
          <w:lang w:val="es-ES"/>
        </w:rPr>
        <w:t xml:space="preserve">Los </w:t>
      </w:r>
      <w:r w:rsidRPr="003F1366">
        <w:rPr>
          <w:b/>
          <w:bCs/>
          <w:lang w:val="es-ES"/>
        </w:rPr>
        <w:t>managers</w:t>
      </w:r>
      <w:r w:rsidRPr="003F1366">
        <w:rPr>
          <w:lang w:val="es-ES"/>
        </w:rPr>
        <w:t xml:space="preserve"> concentran la lógica de negocio. Este diseño sigue el principio de responsabilidad única (SRP), porque cada clase tiene un cometido claro: el</w:t>
      </w:r>
      <w:r w:rsidR="00104E02">
        <w:rPr>
          <w:lang w:val="es-ES"/>
        </w:rPr>
        <w:t xml:space="preserve"> </w:t>
      </w:r>
      <w:r w:rsidRPr="003F1366">
        <w:rPr>
          <w:lang w:val="es-ES"/>
        </w:rPr>
        <w:t>controlador “habla” con el exterior y el manager “piensa” cómo resolver la petición.</w:t>
      </w:r>
    </w:p>
    <w:p w14:paraId="1A1961DB" w14:textId="77777777" w:rsidR="003F1366" w:rsidRDefault="003F1366" w:rsidP="003F1366">
      <w:pPr>
        <w:rPr>
          <w:lang w:val="es-ES"/>
        </w:rPr>
      </w:pPr>
      <w:r w:rsidRPr="003F1366">
        <w:rPr>
          <w:lang w:val="es-ES"/>
        </w:rPr>
        <w:t>Esto no solo facilita la lectura del código, sino que también permite que, si en el futuro se quiere cambiar la API o añadir un nuevo punto de entrada, gran parte de la lógica ya esté encapsulada y no sea necesario reescribirla.</w:t>
      </w:r>
    </w:p>
    <w:p w14:paraId="08ABA77C" w14:textId="77777777" w:rsidR="003F1366" w:rsidRPr="003F1366" w:rsidRDefault="003F1366" w:rsidP="003F1366">
      <w:pPr>
        <w:rPr>
          <w:lang w:val="es-ES"/>
        </w:rPr>
      </w:pPr>
    </w:p>
    <w:p w14:paraId="5ACBDC7C" w14:textId="796B5B1E" w:rsidR="003F1366" w:rsidRPr="003F1366" w:rsidRDefault="003F1366" w:rsidP="003F1366">
      <w:pPr>
        <w:rPr>
          <w:b/>
          <w:bCs/>
          <w:lang w:val="es-ES"/>
        </w:rPr>
      </w:pPr>
      <w:r w:rsidRPr="003F1366">
        <w:rPr>
          <w:b/>
          <w:bCs/>
          <w:lang w:val="es-ES"/>
        </w:rPr>
        <w:t>Uso de Entity Framework</w:t>
      </w:r>
    </w:p>
    <w:p w14:paraId="3E2DAE1A" w14:textId="77777777" w:rsidR="003F1366" w:rsidRDefault="003F1366" w:rsidP="003F1366">
      <w:pPr>
        <w:rPr>
          <w:lang w:val="es-ES"/>
        </w:rPr>
      </w:pPr>
      <w:r w:rsidRPr="003F1366">
        <w:rPr>
          <w:lang w:val="es-ES"/>
        </w:rPr>
        <w:t>Entity Framework (EF) actúa como el ORM (Object Relational Mapper) del proyecto. Gracias a él, no es necesario escribir SQL manual para las operaciones más comunes, ya que EF traduce automáticamente las operaciones con objetos C# en consultas SQL a la base de datos.</w:t>
      </w:r>
    </w:p>
    <w:p w14:paraId="59D6574A" w14:textId="3C45006A" w:rsidR="003F1366" w:rsidRPr="003F1366" w:rsidRDefault="003F1366" w:rsidP="003F1366">
      <w:pPr>
        <w:rPr>
          <w:lang w:val="es-ES"/>
        </w:rPr>
      </w:pPr>
      <w:r w:rsidRPr="003F1366">
        <w:rPr>
          <w:lang w:val="es-ES"/>
        </w:rPr>
        <w:br/>
        <w:t>En ApplicationDbContext.cs se definen las colecciones DbSet que representan las tablas de la base de datos (Student, Professor, Department, TFG, etc.). Este contexto también se encarga de aplicar configuraciones, relaciones y restricciones, siguiendo lo definido en los modelos.</w:t>
      </w:r>
    </w:p>
    <w:p w14:paraId="0EDF8E59" w14:textId="77777777" w:rsidR="003F1366" w:rsidRPr="003F1366" w:rsidRDefault="003F1366" w:rsidP="003F1366">
      <w:pPr>
        <w:rPr>
          <w:lang w:val="es-ES"/>
        </w:rPr>
      </w:pPr>
      <w:r w:rsidRPr="003F1366">
        <w:rPr>
          <w:lang w:val="es-ES"/>
        </w:rPr>
        <w:t>El uso de EF aporta varias ventajas:</w:t>
      </w:r>
    </w:p>
    <w:p w14:paraId="3164A55B" w14:textId="77777777" w:rsidR="003F1366" w:rsidRPr="003F1366" w:rsidRDefault="003F1366" w:rsidP="003F1366">
      <w:pPr>
        <w:numPr>
          <w:ilvl w:val="0"/>
          <w:numId w:val="57"/>
        </w:numPr>
        <w:rPr>
          <w:lang w:val="es-ES"/>
        </w:rPr>
      </w:pPr>
      <w:r w:rsidRPr="003F1366">
        <w:rPr>
          <w:b/>
          <w:bCs/>
          <w:lang w:val="es-ES"/>
        </w:rPr>
        <w:t>Abstracción del acceso a datos</w:t>
      </w:r>
      <w:r w:rsidRPr="003F1366">
        <w:rPr>
          <w:lang w:val="es-ES"/>
        </w:rPr>
        <w:t>: se trabaja directamente con objetos y colecciones en lugar de sentencias SQL.</w:t>
      </w:r>
    </w:p>
    <w:p w14:paraId="7D28504C" w14:textId="77777777" w:rsidR="003F1366" w:rsidRPr="003F1366" w:rsidRDefault="003F1366" w:rsidP="003F1366">
      <w:pPr>
        <w:numPr>
          <w:ilvl w:val="0"/>
          <w:numId w:val="57"/>
        </w:numPr>
        <w:rPr>
          <w:lang w:val="es-ES"/>
        </w:rPr>
      </w:pPr>
      <w:r w:rsidRPr="003F1366">
        <w:rPr>
          <w:b/>
          <w:bCs/>
          <w:lang w:val="es-ES"/>
        </w:rPr>
        <w:t>Control de migraciones</w:t>
      </w:r>
      <w:r w:rsidRPr="003F1366">
        <w:rPr>
          <w:lang w:val="es-ES"/>
        </w:rPr>
        <w:t>: permite actualizar el esquema de la base de datos de forma controlada a medida que evolucionan los modelos.</w:t>
      </w:r>
    </w:p>
    <w:p w14:paraId="0E9D7550" w14:textId="77777777" w:rsidR="003F1366" w:rsidRPr="003F1366" w:rsidRDefault="003F1366" w:rsidP="003F1366">
      <w:pPr>
        <w:numPr>
          <w:ilvl w:val="0"/>
          <w:numId w:val="57"/>
        </w:numPr>
        <w:rPr>
          <w:lang w:val="es-ES"/>
        </w:rPr>
      </w:pPr>
      <w:r w:rsidRPr="003F1366">
        <w:rPr>
          <w:b/>
          <w:bCs/>
          <w:lang w:val="es-ES"/>
        </w:rPr>
        <w:t>Integridad referencial automática</w:t>
      </w:r>
      <w:r w:rsidRPr="003F1366">
        <w:rPr>
          <w:lang w:val="es-ES"/>
        </w:rPr>
        <w:t>: respeta y gestiona las relaciones definidas entre entidades.</w:t>
      </w:r>
    </w:p>
    <w:p w14:paraId="49AA41B9" w14:textId="77777777" w:rsidR="003F1366" w:rsidRDefault="003F1366" w:rsidP="003F1366">
      <w:pPr>
        <w:rPr>
          <w:lang w:val="es-ES"/>
        </w:rPr>
      </w:pPr>
      <w:r w:rsidRPr="003F1366">
        <w:rPr>
          <w:lang w:val="es-ES"/>
        </w:rPr>
        <w:t xml:space="preserve">Gracias a esta configuración, el backend consigue ser a la vez </w:t>
      </w:r>
      <w:r w:rsidRPr="003F1366">
        <w:rPr>
          <w:b/>
          <w:bCs/>
          <w:lang w:val="es-ES"/>
        </w:rPr>
        <w:t>potente</w:t>
      </w:r>
      <w:r w:rsidRPr="003F1366">
        <w:rPr>
          <w:lang w:val="es-ES"/>
        </w:rPr>
        <w:t xml:space="preserve"> y </w:t>
      </w:r>
      <w:r w:rsidRPr="003F1366">
        <w:rPr>
          <w:b/>
          <w:bCs/>
          <w:lang w:val="es-ES"/>
        </w:rPr>
        <w:t>mantenible</w:t>
      </w:r>
      <w:r w:rsidRPr="003F1366">
        <w:rPr>
          <w:lang w:val="es-ES"/>
        </w:rPr>
        <w:t>, con una estructura lógica clara y preparada para crecer. El patrón modular, la separación entre controladores y managers, y el uso de Entity Framework convierten el sistema en una base sólida sobre la que construir nuevas funcionalidades sin comprometer la estabilidad.</w:t>
      </w:r>
    </w:p>
    <w:p w14:paraId="6F4FF179" w14:textId="77777777" w:rsidR="00C07654" w:rsidRDefault="00C07654" w:rsidP="003F1366">
      <w:pPr>
        <w:rPr>
          <w:lang w:val="es-ES"/>
        </w:rPr>
      </w:pPr>
    </w:p>
    <w:p w14:paraId="020F6078" w14:textId="77777777" w:rsidR="00C07654" w:rsidRDefault="00C07654" w:rsidP="00C07654">
      <w:pPr>
        <w:pStyle w:val="Ttulo3"/>
      </w:pPr>
      <w:bookmarkStart w:id="86" w:name="_Toc206069453"/>
      <w:r>
        <w:t>Aplicación – Frontend</w:t>
      </w:r>
      <w:bookmarkEnd w:id="86"/>
    </w:p>
    <w:p w14:paraId="63EC35A2" w14:textId="77777777" w:rsidR="00C07654" w:rsidRPr="00C07654" w:rsidRDefault="00C07654" w:rsidP="00C07654">
      <w:pPr>
        <w:rPr>
          <w:lang w:val="es-ES"/>
        </w:rPr>
      </w:pPr>
      <w:r>
        <w:t xml:space="preserve"> </w:t>
      </w:r>
      <w:r w:rsidRPr="00C07654">
        <w:rPr>
          <w:lang w:val="es-ES"/>
        </w:rPr>
        <w:t xml:space="preserve">El frontend está desarrollado en </w:t>
      </w:r>
      <w:r w:rsidRPr="00C07654">
        <w:rPr>
          <w:b/>
          <w:bCs/>
          <w:lang w:val="es-ES"/>
        </w:rPr>
        <w:t>Angular</w:t>
      </w:r>
      <w:r w:rsidRPr="00C07654">
        <w:rPr>
          <w:lang w:val="es-ES"/>
        </w:rPr>
        <w:t>, lo que ya de por sí ofrece una arquitectura modular y organizada. La estructura principal se encuentra en la carpeta webapp/src, y está pensada para que cada funcionalidad de la aplicación esté encapsulada en módulos y componentes independientes, facilitando la escalabilidad y la reutilización de código.</w:t>
      </w:r>
    </w:p>
    <w:p w14:paraId="77D285F4" w14:textId="0F134D15" w:rsidR="00C07654" w:rsidRPr="00C07654" w:rsidRDefault="00C07654" w:rsidP="00C07654">
      <w:pPr>
        <w:rPr>
          <w:b/>
          <w:bCs/>
          <w:lang w:val="es-ES"/>
        </w:rPr>
      </w:pPr>
      <w:r w:rsidRPr="00C07654">
        <w:rPr>
          <w:b/>
          <w:bCs/>
          <w:lang w:val="es-ES"/>
        </w:rPr>
        <w:t>Organización de carpetas</w:t>
      </w:r>
    </w:p>
    <w:p w14:paraId="6269D661" w14:textId="77777777" w:rsidR="00C07654" w:rsidRPr="00C07654" w:rsidRDefault="00C07654" w:rsidP="00C07654">
      <w:pPr>
        <w:rPr>
          <w:lang w:val="es-ES"/>
        </w:rPr>
      </w:pPr>
      <w:r w:rsidRPr="00C07654">
        <w:rPr>
          <w:lang w:val="es-ES"/>
        </w:rPr>
        <w:t>Dentro de src la organización sigue un patrón claro:</w:t>
      </w:r>
    </w:p>
    <w:p w14:paraId="11522115" w14:textId="77777777" w:rsidR="00C07654" w:rsidRPr="00C07654" w:rsidRDefault="00C07654" w:rsidP="00C07654">
      <w:pPr>
        <w:numPr>
          <w:ilvl w:val="0"/>
          <w:numId w:val="58"/>
        </w:numPr>
        <w:rPr>
          <w:lang w:val="es-ES"/>
        </w:rPr>
      </w:pPr>
      <w:r w:rsidRPr="00C07654">
        <w:rPr>
          <w:b/>
          <w:bCs/>
          <w:lang w:val="es-ES"/>
        </w:rPr>
        <w:t>app/</w:t>
      </w:r>
      <w:r w:rsidRPr="00C07654">
        <w:rPr>
          <w:lang w:val="es-ES"/>
        </w:rPr>
        <w:br/>
        <w:t>Es el núcleo de la aplicación Angular. Contiene:</w:t>
      </w:r>
    </w:p>
    <w:p w14:paraId="16CBCDF1" w14:textId="77777777" w:rsidR="00C07654" w:rsidRPr="00C07654" w:rsidRDefault="00C07654" w:rsidP="00C07654">
      <w:pPr>
        <w:numPr>
          <w:ilvl w:val="1"/>
          <w:numId w:val="58"/>
        </w:numPr>
        <w:rPr>
          <w:lang w:val="es-ES"/>
        </w:rPr>
      </w:pPr>
      <w:r w:rsidRPr="00C07654">
        <w:rPr>
          <w:b/>
          <w:bCs/>
          <w:lang w:val="es-ES"/>
        </w:rPr>
        <w:t>app.module.ts</w:t>
      </w:r>
      <w:r w:rsidRPr="00C07654">
        <w:rPr>
          <w:lang w:val="es-ES"/>
        </w:rPr>
        <w:t>: módulo raíz que reúne y declara los demás módulos y componentes.</w:t>
      </w:r>
    </w:p>
    <w:p w14:paraId="23A84994" w14:textId="77777777" w:rsidR="00C07654" w:rsidRPr="00C07654" w:rsidRDefault="00C07654" w:rsidP="00C07654">
      <w:pPr>
        <w:numPr>
          <w:ilvl w:val="1"/>
          <w:numId w:val="58"/>
        </w:numPr>
        <w:rPr>
          <w:lang w:val="es-ES"/>
        </w:rPr>
      </w:pPr>
      <w:r w:rsidRPr="00C07654">
        <w:rPr>
          <w:b/>
          <w:bCs/>
          <w:lang w:val="es-ES"/>
        </w:rPr>
        <w:t>app.component.*</w:t>
      </w:r>
      <w:r w:rsidRPr="00C07654">
        <w:rPr>
          <w:lang w:val="es-ES"/>
        </w:rPr>
        <w:t>: componente principal que sirve como punto de entrada visual, sobre el que se monta el resto de la interfaz.</w:t>
      </w:r>
    </w:p>
    <w:p w14:paraId="0A1B80FF" w14:textId="77777777" w:rsidR="00C07654" w:rsidRPr="00C07654" w:rsidRDefault="00C07654" w:rsidP="00C07654">
      <w:pPr>
        <w:numPr>
          <w:ilvl w:val="1"/>
          <w:numId w:val="58"/>
        </w:numPr>
        <w:rPr>
          <w:lang w:val="es-ES"/>
        </w:rPr>
      </w:pPr>
      <w:r w:rsidRPr="00C07654">
        <w:rPr>
          <w:b/>
          <w:bCs/>
          <w:lang w:val="es-ES"/>
        </w:rPr>
        <w:t>app.routes.ts</w:t>
      </w:r>
      <w:r w:rsidRPr="00C07654">
        <w:rPr>
          <w:lang w:val="es-ES"/>
        </w:rPr>
        <w:t xml:space="preserve"> y </w:t>
      </w:r>
      <w:r w:rsidRPr="00C07654">
        <w:rPr>
          <w:b/>
          <w:bCs/>
          <w:lang w:val="es-ES"/>
        </w:rPr>
        <w:t>routes.ts</w:t>
      </w:r>
      <w:r w:rsidRPr="00C07654">
        <w:rPr>
          <w:lang w:val="es-ES"/>
        </w:rPr>
        <w:t>: definen la navegación interna de la aplicación mediante enrutamiento, permitiendo acceder a las distintas páginas sin recargar la web.</w:t>
      </w:r>
    </w:p>
    <w:p w14:paraId="5C305C06" w14:textId="77777777" w:rsidR="00C07654" w:rsidRPr="00C07654" w:rsidRDefault="00C07654" w:rsidP="00C07654">
      <w:pPr>
        <w:numPr>
          <w:ilvl w:val="0"/>
          <w:numId w:val="58"/>
        </w:numPr>
        <w:rPr>
          <w:lang w:val="es-ES"/>
        </w:rPr>
      </w:pPr>
      <w:r w:rsidRPr="00C07654">
        <w:rPr>
          <w:b/>
          <w:bCs/>
          <w:lang w:val="es-ES"/>
        </w:rPr>
        <w:t>core/</w:t>
      </w:r>
      <w:r w:rsidRPr="00C07654">
        <w:rPr>
          <w:lang w:val="es-ES"/>
        </w:rPr>
        <w:br/>
        <w:t>Esta carpeta concentra elementos comunes y esenciales para toda la aplicación:</w:t>
      </w:r>
    </w:p>
    <w:p w14:paraId="46474485" w14:textId="77777777" w:rsidR="00C07654" w:rsidRPr="00C07654" w:rsidRDefault="00C07654" w:rsidP="00C07654">
      <w:pPr>
        <w:numPr>
          <w:ilvl w:val="1"/>
          <w:numId w:val="58"/>
        </w:numPr>
        <w:rPr>
          <w:lang w:val="es-ES"/>
        </w:rPr>
      </w:pPr>
      <w:r w:rsidRPr="00C07654">
        <w:rPr>
          <w:b/>
          <w:bCs/>
          <w:lang w:val="es-ES"/>
        </w:rPr>
        <w:t>Layout</w:t>
      </w:r>
      <w:r w:rsidRPr="00C07654">
        <w:rPr>
          <w:lang w:val="es-ES"/>
        </w:rPr>
        <w:t>: cabecera, pie, menús, controles de idioma, selector de tema, etc. Mantiene la coherencia visual en todas las páginas.</w:t>
      </w:r>
    </w:p>
    <w:p w14:paraId="371C8333" w14:textId="77777777" w:rsidR="00C07654" w:rsidRPr="00C07654" w:rsidRDefault="00C07654" w:rsidP="00C07654">
      <w:pPr>
        <w:numPr>
          <w:ilvl w:val="1"/>
          <w:numId w:val="58"/>
        </w:numPr>
        <w:rPr>
          <w:lang w:val="es-ES"/>
        </w:rPr>
      </w:pPr>
      <w:r w:rsidRPr="00C07654">
        <w:rPr>
          <w:b/>
          <w:bCs/>
          <w:lang w:val="es-ES"/>
        </w:rPr>
        <w:t>Services</w:t>
      </w:r>
      <w:r w:rsidRPr="00C07654">
        <w:rPr>
          <w:lang w:val="es-ES"/>
        </w:rPr>
        <w:t>: servicios generales como autenticación, configuración, interceptores de peticiones y gestión de almacenamiento local.</w:t>
      </w:r>
    </w:p>
    <w:p w14:paraId="5BE2100C" w14:textId="77777777" w:rsidR="00C07654" w:rsidRPr="00C07654" w:rsidRDefault="00C07654" w:rsidP="00C07654">
      <w:pPr>
        <w:numPr>
          <w:ilvl w:val="1"/>
          <w:numId w:val="58"/>
        </w:numPr>
        <w:rPr>
          <w:lang w:val="es-ES"/>
        </w:rPr>
      </w:pPr>
      <w:r w:rsidRPr="00C07654">
        <w:rPr>
          <w:b/>
          <w:bCs/>
          <w:lang w:val="es-ES"/>
        </w:rPr>
        <w:t>Pages</w:t>
      </w:r>
      <w:r w:rsidRPr="00C07654">
        <w:rPr>
          <w:lang w:val="es-ES"/>
        </w:rPr>
        <w:t>: páginas genéricas como la de “no encontrado” (not-found).</w:t>
      </w:r>
    </w:p>
    <w:p w14:paraId="0A8E7202" w14:textId="77777777" w:rsidR="00C07654" w:rsidRPr="00C07654" w:rsidRDefault="00C07654" w:rsidP="00C07654">
      <w:pPr>
        <w:numPr>
          <w:ilvl w:val="0"/>
          <w:numId w:val="58"/>
        </w:numPr>
        <w:rPr>
          <w:lang w:val="es-ES"/>
        </w:rPr>
      </w:pPr>
      <w:r w:rsidRPr="00C07654">
        <w:rPr>
          <w:b/>
          <w:bCs/>
          <w:lang w:val="es-ES"/>
        </w:rPr>
        <w:lastRenderedPageBreak/>
        <w:t>modules/</w:t>
      </w:r>
      <w:r w:rsidRPr="00C07654">
        <w:rPr>
          <w:lang w:val="es-ES"/>
        </w:rPr>
        <w:br/>
        <w:t>Aquí está la clave del diseño modular del frontend. Cada área funcional (por ejemplo, admin, groups, tfg, professor, login, profile, etc.) se aloja en su propio módulo, con sus propios componentes, páginas y servicios.</w:t>
      </w:r>
      <w:r w:rsidRPr="00C07654">
        <w:rPr>
          <w:lang w:val="es-ES"/>
        </w:rPr>
        <w:br/>
        <w:t>Dentro de cada módulo se sigue un patrón uniforme:</w:t>
      </w:r>
    </w:p>
    <w:p w14:paraId="15B85B72" w14:textId="77777777" w:rsidR="00C07654" w:rsidRPr="00C07654" w:rsidRDefault="00C07654" w:rsidP="00C07654">
      <w:pPr>
        <w:numPr>
          <w:ilvl w:val="1"/>
          <w:numId w:val="58"/>
        </w:numPr>
        <w:rPr>
          <w:lang w:val="es-ES"/>
        </w:rPr>
      </w:pPr>
      <w:r w:rsidRPr="00C07654">
        <w:rPr>
          <w:b/>
          <w:bCs/>
          <w:lang w:val="es-ES"/>
        </w:rPr>
        <w:t>components/</w:t>
      </w:r>
      <w:r w:rsidRPr="00C07654">
        <w:rPr>
          <w:lang w:val="es-ES"/>
        </w:rPr>
        <w:t>: elementos visuales reutilizables en varias páginas del mismo módulo (listas, formularios, cuadros de diálogo, etc.).</w:t>
      </w:r>
    </w:p>
    <w:p w14:paraId="5C98D80A" w14:textId="77777777" w:rsidR="00C07654" w:rsidRPr="00C07654" w:rsidRDefault="00C07654" w:rsidP="00C07654">
      <w:pPr>
        <w:numPr>
          <w:ilvl w:val="1"/>
          <w:numId w:val="58"/>
        </w:numPr>
        <w:rPr>
          <w:lang w:val="es-ES"/>
        </w:rPr>
      </w:pPr>
      <w:r w:rsidRPr="00C07654">
        <w:rPr>
          <w:b/>
          <w:bCs/>
          <w:lang w:val="es-ES"/>
        </w:rPr>
        <w:t>pages/</w:t>
      </w:r>
      <w:r w:rsidRPr="00C07654">
        <w:rPr>
          <w:lang w:val="es-ES"/>
        </w:rPr>
        <w:t>: vistas completas que representan pantallas concretas.</w:t>
      </w:r>
    </w:p>
    <w:p w14:paraId="6EA4D73D" w14:textId="77777777" w:rsidR="00C07654" w:rsidRPr="00C07654" w:rsidRDefault="00C07654" w:rsidP="00C07654">
      <w:pPr>
        <w:numPr>
          <w:ilvl w:val="1"/>
          <w:numId w:val="58"/>
        </w:numPr>
        <w:rPr>
          <w:lang w:val="es-ES"/>
        </w:rPr>
      </w:pPr>
      <w:r w:rsidRPr="00C07654">
        <w:rPr>
          <w:b/>
          <w:bCs/>
          <w:lang w:val="es-ES"/>
        </w:rPr>
        <w:t>services/</w:t>
      </w:r>
      <w:r w:rsidRPr="00C07654">
        <w:rPr>
          <w:lang w:val="es-ES"/>
        </w:rPr>
        <w:t>: lógica de acceso a datos y comunicación con el backend para esa parte de la aplicación.</w:t>
      </w:r>
    </w:p>
    <w:p w14:paraId="44E236AC" w14:textId="77777777" w:rsidR="00C07654" w:rsidRPr="00C07654" w:rsidRDefault="00C07654" w:rsidP="00C07654">
      <w:pPr>
        <w:numPr>
          <w:ilvl w:val="0"/>
          <w:numId w:val="58"/>
        </w:numPr>
        <w:rPr>
          <w:lang w:val="es-ES"/>
        </w:rPr>
      </w:pPr>
      <w:r w:rsidRPr="00C07654">
        <w:rPr>
          <w:b/>
          <w:bCs/>
          <w:lang w:val="es-ES"/>
        </w:rPr>
        <w:t>assets/</w:t>
      </w:r>
      <w:r w:rsidRPr="00C07654">
        <w:rPr>
          <w:lang w:val="es-ES"/>
        </w:rPr>
        <w:br/>
        <w:t>Contiene recursos estáticos como imágenes, iconos o ficheros de traducción. En este caso, destaca la carpeta i18n/ con ficheros es.json y en.json para internacionalización.</w:t>
      </w:r>
    </w:p>
    <w:p w14:paraId="35583389" w14:textId="1AF778F4" w:rsidR="00C07654" w:rsidRPr="00C07654" w:rsidRDefault="00C07654" w:rsidP="00C07654">
      <w:pPr>
        <w:rPr>
          <w:lang w:val="es-ES"/>
        </w:rPr>
      </w:pPr>
    </w:p>
    <w:p w14:paraId="13BDDA73" w14:textId="2DB99B57" w:rsidR="00C07654" w:rsidRPr="00C07654" w:rsidRDefault="00C07654" w:rsidP="00C07654">
      <w:pPr>
        <w:rPr>
          <w:b/>
          <w:bCs/>
          <w:lang w:val="es-ES"/>
        </w:rPr>
      </w:pPr>
      <w:r w:rsidRPr="00C07654">
        <w:rPr>
          <w:b/>
          <w:bCs/>
          <w:lang w:val="es-ES"/>
        </w:rPr>
        <w:t>Modularidad y escalabilidad</w:t>
      </w:r>
    </w:p>
    <w:p w14:paraId="757232C9" w14:textId="77777777" w:rsidR="00C07654" w:rsidRPr="00C07654" w:rsidRDefault="00C07654" w:rsidP="00C07654">
      <w:pPr>
        <w:rPr>
          <w:lang w:val="es-ES"/>
        </w:rPr>
      </w:pPr>
      <w:r w:rsidRPr="00C07654">
        <w:rPr>
          <w:lang w:val="es-ES"/>
        </w:rPr>
        <w:t xml:space="preserve">La forma en que está dividido el frontend permite que cada módulo sea </w:t>
      </w:r>
      <w:r w:rsidRPr="00C07654">
        <w:rPr>
          <w:b/>
          <w:bCs/>
          <w:lang w:val="es-ES"/>
        </w:rPr>
        <w:t>autónomo</w:t>
      </w:r>
      <w:r w:rsidRPr="00C07654">
        <w:rPr>
          <w:lang w:val="es-ES"/>
        </w:rPr>
        <w:t xml:space="preserve"> y se pueda desarrollar o mantener sin interferir en el resto. Esto:</w:t>
      </w:r>
    </w:p>
    <w:p w14:paraId="2FD97053" w14:textId="77777777" w:rsidR="00C07654" w:rsidRPr="00C07654" w:rsidRDefault="00C07654" w:rsidP="00C07654">
      <w:pPr>
        <w:numPr>
          <w:ilvl w:val="0"/>
          <w:numId w:val="59"/>
        </w:numPr>
        <w:rPr>
          <w:lang w:val="es-ES"/>
        </w:rPr>
      </w:pPr>
      <w:r w:rsidRPr="00C07654">
        <w:rPr>
          <w:lang w:val="es-ES"/>
        </w:rPr>
        <w:t>Permite añadir nuevas funcionalidades con un impacto mínimo en el resto de la aplicación.</w:t>
      </w:r>
    </w:p>
    <w:p w14:paraId="5D87781C" w14:textId="6752158C" w:rsidR="00C07654" w:rsidRDefault="00C07654" w:rsidP="00C07654">
      <w:pPr>
        <w:numPr>
          <w:ilvl w:val="0"/>
          <w:numId w:val="59"/>
        </w:numPr>
        <w:rPr>
          <w:lang w:val="es-ES"/>
        </w:rPr>
      </w:pPr>
      <w:r w:rsidRPr="00C07654">
        <w:rPr>
          <w:lang w:val="es-ES"/>
        </w:rPr>
        <w:t>Favorece la reutilización de componentes, por ejemplo, un cuadro de confirmación o un selector de idioma que puede integrarse en múltiples pantallas.</w:t>
      </w:r>
    </w:p>
    <w:p w14:paraId="6421748E" w14:textId="77777777" w:rsidR="00C07654" w:rsidRPr="00C07654" w:rsidRDefault="00C07654" w:rsidP="00C07654">
      <w:pPr>
        <w:ind w:left="360"/>
        <w:rPr>
          <w:lang w:val="es-ES"/>
        </w:rPr>
      </w:pPr>
    </w:p>
    <w:p w14:paraId="3117A24A" w14:textId="26901B0E" w:rsidR="00C07654" w:rsidRPr="00C07654" w:rsidRDefault="00C07654" w:rsidP="00C07654">
      <w:pPr>
        <w:rPr>
          <w:b/>
          <w:bCs/>
          <w:lang w:val="es-ES"/>
        </w:rPr>
      </w:pPr>
      <w:r w:rsidRPr="00C07654">
        <w:rPr>
          <w:b/>
          <w:bCs/>
          <w:lang w:val="es-ES"/>
        </w:rPr>
        <w:t>Layouts y consistencia visual</w:t>
      </w:r>
    </w:p>
    <w:p w14:paraId="72B9BBBC" w14:textId="77777777" w:rsidR="00C07654" w:rsidRPr="00C07654" w:rsidRDefault="00C07654" w:rsidP="00C07654">
      <w:pPr>
        <w:rPr>
          <w:lang w:val="es-ES"/>
        </w:rPr>
      </w:pPr>
      <w:r w:rsidRPr="00C07654">
        <w:rPr>
          <w:lang w:val="es-ES"/>
        </w:rPr>
        <w:t>La carpeta core/layout concentra todos los elementos que dan coherencia a la interfaz:</w:t>
      </w:r>
    </w:p>
    <w:p w14:paraId="5A6406BE" w14:textId="77777777" w:rsidR="00C07654" w:rsidRPr="00C07654" w:rsidRDefault="00C07654" w:rsidP="00C07654">
      <w:pPr>
        <w:numPr>
          <w:ilvl w:val="0"/>
          <w:numId w:val="60"/>
        </w:numPr>
        <w:rPr>
          <w:lang w:val="es-ES"/>
        </w:rPr>
      </w:pPr>
      <w:r w:rsidRPr="00C07654">
        <w:rPr>
          <w:b/>
          <w:bCs/>
          <w:lang w:val="es-ES"/>
        </w:rPr>
        <w:t>Cabecera fija</w:t>
      </w:r>
      <w:r w:rsidRPr="00C07654">
        <w:rPr>
          <w:lang w:val="es-ES"/>
        </w:rPr>
        <w:t xml:space="preserve"> con acceso a menús, perfil, idioma y tema.</w:t>
      </w:r>
    </w:p>
    <w:p w14:paraId="4A639325" w14:textId="7F28D7A6" w:rsidR="00C07654" w:rsidRPr="00C07654" w:rsidRDefault="00C07654" w:rsidP="00C07654">
      <w:pPr>
        <w:numPr>
          <w:ilvl w:val="0"/>
          <w:numId w:val="60"/>
        </w:numPr>
        <w:rPr>
          <w:lang w:val="es-ES"/>
        </w:rPr>
      </w:pPr>
      <w:r>
        <w:rPr>
          <w:b/>
          <w:bCs/>
          <w:lang w:val="es-ES"/>
        </w:rPr>
        <w:t>D</w:t>
      </w:r>
      <w:r w:rsidRPr="00C07654">
        <w:rPr>
          <w:b/>
          <w:bCs/>
          <w:lang w:val="es-ES"/>
        </w:rPr>
        <w:t>esplegables</w:t>
      </w:r>
      <w:r w:rsidRPr="00C07654">
        <w:rPr>
          <w:lang w:val="es-ES"/>
        </w:rPr>
        <w:t xml:space="preserve"> para acceder a las distintas secciones.</w:t>
      </w:r>
    </w:p>
    <w:p w14:paraId="6910D066" w14:textId="77777777" w:rsidR="00C07654" w:rsidRPr="00C07654" w:rsidRDefault="00C07654" w:rsidP="00C07654">
      <w:pPr>
        <w:numPr>
          <w:ilvl w:val="0"/>
          <w:numId w:val="60"/>
        </w:numPr>
        <w:rPr>
          <w:lang w:val="es-ES"/>
        </w:rPr>
      </w:pPr>
      <w:r w:rsidRPr="00C07654">
        <w:rPr>
          <w:b/>
          <w:bCs/>
          <w:lang w:val="es-ES"/>
        </w:rPr>
        <w:t>Elementos persistentes</w:t>
      </w:r>
      <w:r w:rsidRPr="00C07654">
        <w:rPr>
          <w:lang w:val="es-ES"/>
        </w:rPr>
        <w:t xml:space="preserve"> como el logotipo, que refuerza la identidad visual y ayuda a la orientación.</w:t>
      </w:r>
    </w:p>
    <w:p w14:paraId="4517D0B7" w14:textId="77777777" w:rsidR="00C07654" w:rsidRPr="00C07654" w:rsidRDefault="00C07654" w:rsidP="00C07654">
      <w:pPr>
        <w:rPr>
          <w:lang w:val="es-ES"/>
        </w:rPr>
      </w:pPr>
      <w:r w:rsidRPr="00C07654">
        <w:rPr>
          <w:lang w:val="es-ES"/>
        </w:rPr>
        <w:t>Esto garantiza que el usuario tenga siempre a mano las funciones esenciales sin importar en qué página se encuentre, mejorando la experiencia y reduciendo la necesidad de navegar en exceso.</w:t>
      </w:r>
    </w:p>
    <w:p w14:paraId="3DAED964" w14:textId="5CE600C0" w:rsidR="00C07654" w:rsidRPr="00C07654" w:rsidRDefault="00C07654" w:rsidP="00C07654">
      <w:pPr>
        <w:rPr>
          <w:lang w:val="es-ES"/>
        </w:rPr>
      </w:pPr>
    </w:p>
    <w:p w14:paraId="77D6B428" w14:textId="7908F1EC" w:rsidR="00C07654" w:rsidRPr="00C07654" w:rsidRDefault="00C07654" w:rsidP="00C07654">
      <w:pPr>
        <w:rPr>
          <w:b/>
          <w:bCs/>
          <w:lang w:val="es-ES"/>
        </w:rPr>
      </w:pPr>
      <w:r w:rsidRPr="00C07654">
        <w:rPr>
          <w:b/>
          <w:bCs/>
          <w:lang w:val="es-ES"/>
        </w:rPr>
        <w:t>Servicios y comunicación con el backend</w:t>
      </w:r>
    </w:p>
    <w:p w14:paraId="02CA52C7" w14:textId="77777777" w:rsidR="00C07654" w:rsidRPr="00C07654" w:rsidRDefault="00C07654" w:rsidP="00C07654">
      <w:pPr>
        <w:rPr>
          <w:lang w:val="es-ES"/>
        </w:rPr>
      </w:pPr>
      <w:r w:rsidRPr="00C07654">
        <w:rPr>
          <w:lang w:val="es-ES"/>
        </w:rPr>
        <w:t>Cada módulo dispone de servicios dedicados para comunicarse con la API, encapsulando las llamadas HTTP y evitando que la lógica de negocio se mezcle con la presentación. Esto significa que:</w:t>
      </w:r>
    </w:p>
    <w:p w14:paraId="26D653AB" w14:textId="77777777" w:rsidR="00C07654" w:rsidRPr="00C07654" w:rsidRDefault="00C07654" w:rsidP="00C07654">
      <w:pPr>
        <w:numPr>
          <w:ilvl w:val="0"/>
          <w:numId w:val="61"/>
        </w:numPr>
        <w:rPr>
          <w:lang w:val="es-ES"/>
        </w:rPr>
      </w:pPr>
      <w:r w:rsidRPr="00C07654">
        <w:rPr>
          <w:lang w:val="es-ES"/>
        </w:rPr>
        <w:t>Las páginas y componentes solo se ocupan de la parte visual y de interacción con el usuario.</w:t>
      </w:r>
    </w:p>
    <w:p w14:paraId="07548385" w14:textId="77777777" w:rsidR="00C07654" w:rsidRPr="00C07654" w:rsidRDefault="00C07654" w:rsidP="00C07654">
      <w:pPr>
        <w:numPr>
          <w:ilvl w:val="0"/>
          <w:numId w:val="61"/>
        </w:numPr>
        <w:rPr>
          <w:lang w:val="es-ES"/>
        </w:rPr>
      </w:pPr>
      <w:r w:rsidRPr="00C07654">
        <w:rPr>
          <w:lang w:val="es-ES"/>
        </w:rPr>
        <w:t>La comunicación con el backend es consistente y centralizada, lo que facilita cambios futuros (por ejemplo, modificar la URL de la API o la forma en que se manejan los errores).</w:t>
      </w:r>
    </w:p>
    <w:p w14:paraId="504638DE" w14:textId="13894D9B" w:rsidR="00C07654" w:rsidRPr="00C07654" w:rsidRDefault="00C07654" w:rsidP="00C07654">
      <w:pPr>
        <w:rPr>
          <w:lang w:val="es-ES"/>
        </w:rPr>
      </w:pPr>
    </w:p>
    <w:p w14:paraId="3100754A" w14:textId="6696D0A8" w:rsidR="00C07654" w:rsidRPr="00C07654" w:rsidRDefault="00C07654" w:rsidP="001938C5">
      <w:pPr>
        <w:rPr>
          <w:b/>
          <w:bCs/>
          <w:lang w:val="es-ES"/>
        </w:rPr>
      </w:pPr>
      <w:r w:rsidRPr="00C07654">
        <w:rPr>
          <w:b/>
          <w:bCs/>
          <w:lang w:val="es-ES"/>
        </w:rPr>
        <w:t>Internacionalización y accesibilidad</w:t>
      </w:r>
    </w:p>
    <w:p w14:paraId="79A06D26" w14:textId="77777777" w:rsidR="00C07654" w:rsidRPr="00C07654" w:rsidRDefault="00C07654" w:rsidP="00C07654">
      <w:pPr>
        <w:rPr>
          <w:lang w:val="es-ES"/>
        </w:rPr>
      </w:pPr>
      <w:r w:rsidRPr="00C07654">
        <w:rPr>
          <w:lang w:val="es-ES"/>
        </w:rPr>
        <w:t xml:space="preserve">El soporte multilenguaje mediante los ficheros en assets/i18n permite que cualquier texto mostrado en la interfaz se pueda traducir sin modificar el código de los </w:t>
      </w:r>
      <w:r w:rsidRPr="00C07654">
        <w:rPr>
          <w:lang w:val="es-ES"/>
        </w:rPr>
        <w:lastRenderedPageBreak/>
        <w:t>componentes. Esto no solo mejora la accesibilidad para usuarios de diferentes idiomas, sino que también facilita la expansión de la aplicación a otros mercados.</w:t>
      </w:r>
    </w:p>
    <w:p w14:paraId="1A883FC5" w14:textId="669D490F" w:rsidR="00C07654" w:rsidRPr="00C07654" w:rsidRDefault="00C07654" w:rsidP="00C07654">
      <w:pPr>
        <w:rPr>
          <w:lang w:val="es-ES"/>
        </w:rPr>
      </w:pPr>
    </w:p>
    <w:p w14:paraId="780330DE" w14:textId="77777777" w:rsidR="00C07654" w:rsidRDefault="00C07654" w:rsidP="00C07654">
      <w:pPr>
        <w:rPr>
          <w:lang w:val="es-ES"/>
        </w:rPr>
      </w:pPr>
      <w:r w:rsidRPr="00C07654">
        <w:rPr>
          <w:lang w:val="es-ES"/>
        </w:rPr>
        <w:t>En conjunto, el frontend de este proyecto está diseñado con una arquitectura modular, escalable y mantenible, donde cada módulo es independiente, los layouts aseguran coherencia visual y la separación entre vista y lógica de datos está bien definida. Esto repercute directamente en una experiencia de usuario más fluida, una interfaz coherente y una capacidad de evolución del producto sin comprometer la estabilidad.</w:t>
      </w:r>
    </w:p>
    <w:p w14:paraId="4BB16F1D" w14:textId="77777777" w:rsidR="00104E02" w:rsidRDefault="00104E02" w:rsidP="00C07654">
      <w:pPr>
        <w:rPr>
          <w:lang w:val="es-ES"/>
        </w:rPr>
      </w:pPr>
    </w:p>
    <w:p w14:paraId="778A1767" w14:textId="63C29DB5" w:rsidR="00104E02" w:rsidRDefault="00104E02" w:rsidP="00104E02">
      <w:pPr>
        <w:pStyle w:val="Ttulo2"/>
      </w:pPr>
      <w:bookmarkStart w:id="87" w:name="_Toc206069454"/>
      <w:r>
        <w:t>Funcionalidades del proyecto</w:t>
      </w:r>
      <w:bookmarkEnd w:id="87"/>
    </w:p>
    <w:p w14:paraId="3D7974FE" w14:textId="78E89761" w:rsidR="00104E02" w:rsidRDefault="00104E02" w:rsidP="00C07654">
      <w:r w:rsidRPr="00104E02">
        <w:t>La funcionalidad central de este sistema gira en torno a la gestión y reserva de Trabajos de Fin de Grado (TFG), permitiendo a estudiantes, profesores y administradores interactuar de manera coordinada en todo el ciclo de vida del TFG. El objetivo principal es digitalizar y simplificar un proceso que, tradicionalmente, suele gestionarse de forma manual mediante formularios físicos, correos electrónicos y hojas de cálculo dispersas.</w:t>
      </w:r>
    </w:p>
    <w:p w14:paraId="0E0AF99F" w14:textId="77777777" w:rsidR="00104E02" w:rsidRDefault="00104E02" w:rsidP="00C07654"/>
    <w:p w14:paraId="7D6C0CC6" w14:textId="04786656" w:rsidR="00104E02" w:rsidRDefault="00104E02" w:rsidP="00104E02">
      <w:pPr>
        <w:pStyle w:val="Ttulo3"/>
      </w:pPr>
      <w:bookmarkStart w:id="88" w:name="_Toc206069455"/>
      <w:r>
        <w:t>Entidades básicas</w:t>
      </w:r>
      <w:bookmarkEnd w:id="88"/>
    </w:p>
    <w:p w14:paraId="4CFF6900" w14:textId="77B961BC" w:rsidR="00104E02" w:rsidRDefault="00104E02" w:rsidP="00C07654">
      <w:r w:rsidRPr="00104E02">
        <w:t>Aunque la funcionalidad estrella del proyecto es la gestión y reserva de Trabajos de Fin de Grado, la plataforma integra un conjunto de entidades de apoyo que permiten que el proceso sea más controlado, preciso y escalable. Estas entidades no intervienen de forma directa en la solicitud o asignación de un TFG, pero proporcionan la estructura y contexto necesari</w:t>
      </w:r>
      <w:r>
        <w:t>os</w:t>
      </w:r>
      <w:r w:rsidRPr="00104E02">
        <w:t xml:space="preserve"> para que el sistema sea realmente útil en un entorno universitario.</w:t>
      </w:r>
    </w:p>
    <w:p w14:paraId="116ACB17" w14:textId="77777777" w:rsidR="00104E02" w:rsidRDefault="00104E02" w:rsidP="00C07654"/>
    <w:p w14:paraId="02A71A51" w14:textId="3B26950B" w:rsidR="00104E02" w:rsidRDefault="00104E02" w:rsidP="00104E02">
      <w:pPr>
        <w:pStyle w:val="Ttulo4"/>
      </w:pPr>
      <w:r>
        <w:t>Centros</w:t>
      </w:r>
    </w:p>
    <w:p w14:paraId="3959BBB8" w14:textId="5BA428C7" w:rsidR="008D5723" w:rsidRPr="008D5723" w:rsidRDefault="008D5723" w:rsidP="008D5723">
      <w:pPr>
        <w:rPr>
          <w:lang w:val="es-ES"/>
        </w:rPr>
      </w:pPr>
      <w:r w:rsidRPr="008D5723">
        <w:rPr>
          <w:lang w:val="es-ES"/>
        </w:rPr>
        <w:t xml:space="preserve">En este sistema, los Centros representan las </w:t>
      </w:r>
      <w:r>
        <w:rPr>
          <w:lang w:val="es-ES"/>
        </w:rPr>
        <w:t>escuelas</w:t>
      </w:r>
      <w:r w:rsidRPr="008D5723">
        <w:rPr>
          <w:lang w:val="es-ES"/>
        </w:rPr>
        <w:t xml:space="preserve"> o sedes académicas donde se desarrollan las titulaciones, departamentos y líneas de TFG. Funcionan como el nivel más alto en la jerarquía organizativa de la aplicación, permitiendo segmentar la oferta académica y mantener una estructura ordenada.</w:t>
      </w:r>
    </w:p>
    <w:p w14:paraId="42834534" w14:textId="35E37EA5" w:rsidR="008D5723" w:rsidRPr="008D5723" w:rsidRDefault="008D5723" w:rsidP="008D5723">
      <w:pPr>
        <w:rPr>
          <w:lang w:val="es-ES"/>
        </w:rPr>
      </w:pPr>
    </w:p>
    <w:p w14:paraId="4102C10B" w14:textId="77777777" w:rsidR="008D5723" w:rsidRPr="008D5723" w:rsidRDefault="008D5723" w:rsidP="008D5723">
      <w:pPr>
        <w:rPr>
          <w:b/>
          <w:bCs/>
          <w:lang w:val="es-ES"/>
        </w:rPr>
      </w:pPr>
      <w:r w:rsidRPr="008D5723">
        <w:rPr>
          <w:b/>
          <w:bCs/>
          <w:lang w:val="es-ES"/>
        </w:rPr>
        <w:t>Utilidad en la aplicación</w:t>
      </w:r>
    </w:p>
    <w:p w14:paraId="75085780" w14:textId="77777777" w:rsidR="008D5723" w:rsidRDefault="008D5723" w:rsidP="008D5723">
      <w:pPr>
        <w:pStyle w:val="Prrafodelista"/>
        <w:numPr>
          <w:ilvl w:val="0"/>
          <w:numId w:val="76"/>
        </w:numPr>
        <w:rPr>
          <w:lang w:val="es-ES"/>
        </w:rPr>
      </w:pPr>
      <w:r w:rsidRPr="008D5723">
        <w:rPr>
          <w:b/>
          <w:bCs/>
          <w:lang w:val="es-ES"/>
        </w:rPr>
        <w:t>Organización institucional</w:t>
      </w:r>
      <w:r w:rsidRPr="008D5723">
        <w:rPr>
          <w:lang w:val="es-ES"/>
        </w:rPr>
        <w:t xml:space="preserve"> </w:t>
      </w:r>
    </w:p>
    <w:p w14:paraId="21B4A514" w14:textId="0484C864" w:rsidR="008D5723" w:rsidRPr="008D5723" w:rsidRDefault="008D5723" w:rsidP="008D5723">
      <w:pPr>
        <w:ind w:left="720"/>
        <w:rPr>
          <w:lang w:val="es-ES"/>
        </w:rPr>
      </w:pPr>
      <w:r w:rsidRPr="008D5723">
        <w:rPr>
          <w:lang w:val="es-ES"/>
        </w:rPr>
        <w:t>Evita confusiones entre titulaciones con nombres similares en distintas sedes.</w:t>
      </w:r>
    </w:p>
    <w:p w14:paraId="6D174BAD" w14:textId="77777777" w:rsidR="008D5723" w:rsidRDefault="008D5723" w:rsidP="008D5723">
      <w:pPr>
        <w:pStyle w:val="Prrafodelista"/>
        <w:numPr>
          <w:ilvl w:val="0"/>
          <w:numId w:val="76"/>
        </w:numPr>
        <w:rPr>
          <w:lang w:val="es-ES"/>
        </w:rPr>
      </w:pPr>
      <w:r w:rsidRPr="008D5723">
        <w:rPr>
          <w:b/>
          <w:bCs/>
          <w:lang w:val="es-ES"/>
        </w:rPr>
        <w:t>Filtrado de información</w:t>
      </w:r>
      <w:r w:rsidRPr="008D5723">
        <w:rPr>
          <w:lang w:val="es-ES"/>
        </w:rPr>
        <w:t xml:space="preserve"> </w:t>
      </w:r>
    </w:p>
    <w:p w14:paraId="2A2DC131" w14:textId="07CD6138" w:rsidR="008D5723" w:rsidRPr="008D5723" w:rsidRDefault="008D5723" w:rsidP="008D5723">
      <w:pPr>
        <w:pStyle w:val="Prrafodelista"/>
        <w:rPr>
          <w:lang w:val="es-ES"/>
        </w:rPr>
      </w:pPr>
      <w:r w:rsidRPr="008D5723">
        <w:rPr>
          <w:lang w:val="es-ES"/>
        </w:rPr>
        <w:t>Permite mostrar solo los TFG, titulaciones o departamentos asociados a un centro concreto.</w:t>
      </w:r>
    </w:p>
    <w:p w14:paraId="1E1A6921" w14:textId="77777777" w:rsidR="008D5723" w:rsidRDefault="008D5723" w:rsidP="008D5723">
      <w:pPr>
        <w:pStyle w:val="Prrafodelista"/>
        <w:numPr>
          <w:ilvl w:val="0"/>
          <w:numId w:val="76"/>
        </w:numPr>
        <w:rPr>
          <w:lang w:val="es-ES"/>
        </w:rPr>
      </w:pPr>
      <w:r w:rsidRPr="008D5723">
        <w:rPr>
          <w:b/>
          <w:bCs/>
          <w:lang w:val="es-ES"/>
        </w:rPr>
        <w:t>Gestión multi-campus</w:t>
      </w:r>
      <w:r w:rsidRPr="008D5723">
        <w:rPr>
          <w:lang w:val="es-ES"/>
        </w:rPr>
        <w:t xml:space="preserve"> </w:t>
      </w:r>
    </w:p>
    <w:p w14:paraId="38592EDF" w14:textId="609DBAF6" w:rsidR="008D5723" w:rsidRPr="008D5723" w:rsidRDefault="008D5723" w:rsidP="008D5723">
      <w:pPr>
        <w:pStyle w:val="Prrafodelista"/>
        <w:rPr>
          <w:lang w:val="es-ES"/>
        </w:rPr>
      </w:pPr>
      <w:r w:rsidRPr="008D5723">
        <w:rPr>
          <w:lang w:val="es-ES"/>
        </w:rPr>
        <w:t xml:space="preserve">Soporta múltiples </w:t>
      </w:r>
      <w:r>
        <w:rPr>
          <w:lang w:val="es-ES"/>
        </w:rPr>
        <w:t>escuelas o centros de una misma universidad</w:t>
      </w:r>
      <w:r w:rsidRPr="008D5723">
        <w:rPr>
          <w:lang w:val="es-ES"/>
        </w:rPr>
        <w:t xml:space="preserve"> dentro del mismo sistema.</w:t>
      </w:r>
    </w:p>
    <w:p w14:paraId="5067F215" w14:textId="763FD0D4" w:rsidR="008D5723" w:rsidRPr="008D5723" w:rsidRDefault="008D5723" w:rsidP="008D5723">
      <w:pPr>
        <w:rPr>
          <w:lang w:val="es-ES"/>
        </w:rPr>
      </w:pPr>
    </w:p>
    <w:p w14:paraId="3EBEFE00" w14:textId="77777777" w:rsidR="008D5723" w:rsidRPr="008D5723" w:rsidRDefault="008D5723" w:rsidP="008D5723">
      <w:pPr>
        <w:rPr>
          <w:b/>
          <w:bCs/>
          <w:lang w:val="es-ES"/>
        </w:rPr>
      </w:pPr>
      <w:r w:rsidRPr="008D5723">
        <w:rPr>
          <w:b/>
          <w:bCs/>
          <w:lang w:val="es-ES"/>
        </w:rPr>
        <w:t>Endpoints disponibles</w:t>
      </w:r>
    </w:p>
    <w:p w14:paraId="40230ED5" w14:textId="77777777" w:rsidR="008D5723" w:rsidRPr="008D5723" w:rsidRDefault="008D5723" w:rsidP="008D5723">
      <w:pPr>
        <w:rPr>
          <w:lang w:val="es-ES"/>
        </w:rPr>
      </w:pPr>
      <w:r w:rsidRPr="008D5723">
        <w:rPr>
          <w:lang w:val="es-ES"/>
        </w:rPr>
        <w:t>Siguiendo el patrón REST y la estructura de la API, la entidad university suele contar con los siguientes endpoints:</w:t>
      </w:r>
    </w:p>
    <w:p w14:paraId="1BFCCA23" w14:textId="0C077620" w:rsidR="008D5723" w:rsidRPr="008D5723" w:rsidRDefault="008D5723" w:rsidP="008D5723">
      <w:pPr>
        <w:numPr>
          <w:ilvl w:val="0"/>
          <w:numId w:val="72"/>
        </w:numPr>
        <w:jc w:val="left"/>
        <w:rPr>
          <w:lang w:val="es-ES"/>
        </w:rPr>
      </w:pPr>
      <w:r w:rsidRPr="008D5723">
        <w:rPr>
          <w:b/>
          <w:bCs/>
          <w:lang w:val="es-ES"/>
        </w:rPr>
        <w:t>GET /university</w:t>
      </w:r>
      <w:r w:rsidRPr="008D5723">
        <w:rPr>
          <w:lang w:val="es-ES"/>
        </w:rPr>
        <w:br/>
        <w:t>Lista todos los centros existentes en el sistema.</w:t>
      </w:r>
      <w:r>
        <w:rPr>
          <w:lang w:val="es-ES"/>
        </w:rPr>
        <w:t xml:space="preserve"> Resulta útil para c</w:t>
      </w:r>
      <w:r w:rsidRPr="008D5723">
        <w:rPr>
          <w:lang w:val="es-ES"/>
        </w:rPr>
        <w:t>argar un listado general o un menú desplegable con los centros disponibles.</w:t>
      </w:r>
    </w:p>
    <w:p w14:paraId="4BE36280" w14:textId="769EBFCF" w:rsidR="008D5723" w:rsidRPr="008D5723" w:rsidRDefault="008D5723" w:rsidP="008D5723">
      <w:pPr>
        <w:numPr>
          <w:ilvl w:val="0"/>
          <w:numId w:val="72"/>
        </w:numPr>
        <w:jc w:val="left"/>
        <w:rPr>
          <w:lang w:val="es-ES"/>
        </w:rPr>
      </w:pPr>
      <w:r w:rsidRPr="008D5723">
        <w:rPr>
          <w:b/>
          <w:bCs/>
          <w:lang w:val="es-ES"/>
        </w:rPr>
        <w:lastRenderedPageBreak/>
        <w:t>GET /university/{id}</w:t>
      </w:r>
      <w:r w:rsidRPr="008D5723">
        <w:rPr>
          <w:lang w:val="es-ES"/>
        </w:rPr>
        <w:br/>
        <w:t>Devuelve la información detallada de un centro específico.</w:t>
      </w:r>
      <w:r>
        <w:rPr>
          <w:lang w:val="es-ES"/>
        </w:rPr>
        <w:t xml:space="preserve"> </w:t>
      </w:r>
      <w:r w:rsidRPr="008D5723">
        <w:rPr>
          <w:lang w:val="es-ES"/>
        </w:rPr>
        <w:t>Mostrar datos completos de un centro y sus elementos asociados.</w:t>
      </w:r>
    </w:p>
    <w:p w14:paraId="6D46B4C5" w14:textId="7E4DC782" w:rsidR="008D5723" w:rsidRPr="008D5723" w:rsidRDefault="008D5723" w:rsidP="008D5723">
      <w:pPr>
        <w:numPr>
          <w:ilvl w:val="0"/>
          <w:numId w:val="72"/>
        </w:numPr>
        <w:jc w:val="left"/>
        <w:rPr>
          <w:lang w:val="es-ES"/>
        </w:rPr>
      </w:pPr>
      <w:r w:rsidRPr="008D5723">
        <w:rPr>
          <w:b/>
          <w:bCs/>
          <w:lang w:val="es-ES"/>
        </w:rPr>
        <w:t>POST /university</w:t>
      </w:r>
      <w:r w:rsidRPr="008D5723">
        <w:rPr>
          <w:lang w:val="es-ES"/>
        </w:rPr>
        <w:br/>
      </w:r>
      <w:r w:rsidRPr="008D5723">
        <w:t>Crea un nuevo centro en la base de datos, incorporándolo a la estructura institucional para que se le puedan asociar departamentos y titulaciones.</w:t>
      </w:r>
    </w:p>
    <w:p w14:paraId="4C91D576" w14:textId="58D43172" w:rsidR="008D5723" w:rsidRPr="008D5723" w:rsidRDefault="008D5723" w:rsidP="008D5723">
      <w:pPr>
        <w:numPr>
          <w:ilvl w:val="0"/>
          <w:numId w:val="72"/>
        </w:numPr>
        <w:jc w:val="left"/>
        <w:rPr>
          <w:lang w:val="es-ES"/>
        </w:rPr>
      </w:pPr>
      <w:r w:rsidRPr="008D5723">
        <w:rPr>
          <w:b/>
          <w:bCs/>
          <w:lang w:val="es-ES"/>
        </w:rPr>
        <w:t>PUT /university/{id}</w:t>
      </w:r>
      <w:r w:rsidRPr="008D5723">
        <w:rPr>
          <w:lang w:val="es-ES"/>
        </w:rPr>
        <w:br/>
      </w:r>
      <w:r w:rsidRPr="008D5723">
        <w:t>Actualiza los datos de un centro existente, como su nombre o dirección, asegurando que la información esté siempre actualizada.</w:t>
      </w:r>
    </w:p>
    <w:p w14:paraId="15CC3638" w14:textId="77777777" w:rsidR="008D5723" w:rsidRPr="008D5723" w:rsidRDefault="008D5723" w:rsidP="007067A4">
      <w:pPr>
        <w:numPr>
          <w:ilvl w:val="0"/>
          <w:numId w:val="73"/>
        </w:numPr>
        <w:jc w:val="left"/>
        <w:rPr>
          <w:lang w:val="es-ES"/>
        </w:rPr>
      </w:pPr>
      <w:r w:rsidRPr="008D5723">
        <w:rPr>
          <w:b/>
          <w:bCs/>
          <w:lang w:val="es-ES"/>
        </w:rPr>
        <w:t>DELETE /university/{id}</w:t>
      </w:r>
      <w:r w:rsidRPr="008D5723">
        <w:rPr>
          <w:lang w:val="es-ES"/>
        </w:rPr>
        <w:br/>
      </w:r>
      <w:r w:rsidRPr="008D5723">
        <w:t>Elimina un centro del sistema, siempre y cuando no tenga elementos dependientes activos que comprometan la integridad de la información.</w:t>
      </w:r>
    </w:p>
    <w:p w14:paraId="675E6E88" w14:textId="30F7D7D3" w:rsidR="008D5723" w:rsidRPr="008D5723" w:rsidRDefault="008D5723" w:rsidP="007067A4">
      <w:pPr>
        <w:numPr>
          <w:ilvl w:val="0"/>
          <w:numId w:val="73"/>
        </w:numPr>
        <w:jc w:val="left"/>
        <w:rPr>
          <w:lang w:val="es-ES"/>
        </w:rPr>
      </w:pPr>
      <w:r w:rsidRPr="008D5723">
        <w:rPr>
          <w:b/>
          <w:bCs/>
          <w:lang w:val="es-ES"/>
        </w:rPr>
        <w:t>POST /university/search</w:t>
      </w:r>
      <w:r w:rsidRPr="008D5723">
        <w:rPr>
          <w:lang w:val="es-ES"/>
        </w:rPr>
        <w:br/>
      </w:r>
      <w:r w:rsidRPr="008D5723">
        <w:t>Realiza una búsqueda filtrada de centros según criterios como nombre, ubicación o palabras clave, lo que facilita encontrar rápidamente una sede concreta dentro de un gran número de registros.</w:t>
      </w:r>
    </w:p>
    <w:p w14:paraId="2CC338BD" w14:textId="58A599A1" w:rsidR="008D5723" w:rsidRPr="008D5723" w:rsidRDefault="008D5723" w:rsidP="008D5723">
      <w:pPr>
        <w:numPr>
          <w:ilvl w:val="0"/>
          <w:numId w:val="73"/>
        </w:numPr>
        <w:jc w:val="left"/>
        <w:rPr>
          <w:lang w:val="es-ES"/>
        </w:rPr>
      </w:pPr>
      <w:r w:rsidRPr="008D5723">
        <w:rPr>
          <w:b/>
          <w:bCs/>
          <w:lang w:val="es-ES"/>
        </w:rPr>
        <w:t>POST /university/import</w:t>
      </w:r>
      <w:r w:rsidRPr="008D5723">
        <w:rPr>
          <w:lang w:val="es-ES"/>
        </w:rPr>
        <w:br/>
      </w:r>
      <w:r w:rsidRPr="008D5723">
        <w:t>Permite la importación masiva de centros a partir de un archivo estructurado, agilizando el registro de grandes volúmenes de datos y evitando la creación manual uno por uno.</w:t>
      </w:r>
    </w:p>
    <w:p w14:paraId="586482A0" w14:textId="74AE27EE" w:rsidR="008D5723" w:rsidRPr="008D5723" w:rsidRDefault="008D5723" w:rsidP="008D5723">
      <w:pPr>
        <w:rPr>
          <w:lang w:val="es-ES"/>
        </w:rPr>
      </w:pPr>
    </w:p>
    <w:p w14:paraId="22F41768" w14:textId="77777777" w:rsidR="008D5723" w:rsidRPr="008D5723" w:rsidRDefault="008D5723" w:rsidP="008D5723">
      <w:pPr>
        <w:rPr>
          <w:b/>
          <w:bCs/>
          <w:lang w:val="es-ES"/>
        </w:rPr>
      </w:pPr>
      <w:r w:rsidRPr="008D5723">
        <w:rPr>
          <w:b/>
          <w:bCs/>
          <w:lang w:val="es-ES"/>
        </w:rPr>
        <w:t>Ejemplo de uso</w:t>
      </w:r>
    </w:p>
    <w:p w14:paraId="0932BE1C" w14:textId="77777777" w:rsidR="008D5723" w:rsidRPr="008D5723" w:rsidRDefault="008D5723" w:rsidP="008D5723">
      <w:pPr>
        <w:rPr>
          <w:lang w:val="es-ES"/>
        </w:rPr>
      </w:pPr>
      <w:r w:rsidRPr="008D5723">
        <w:rPr>
          <w:lang w:val="es-ES"/>
        </w:rPr>
        <w:t>Si la universidad abre dos nuevas sedes y dispone de un archivo con toda su información:</w:t>
      </w:r>
    </w:p>
    <w:p w14:paraId="7AB3FD07" w14:textId="77777777" w:rsidR="008D5723" w:rsidRPr="008D5723" w:rsidRDefault="008D5723" w:rsidP="008D5723">
      <w:pPr>
        <w:numPr>
          <w:ilvl w:val="0"/>
          <w:numId w:val="74"/>
        </w:numPr>
        <w:rPr>
          <w:lang w:val="es-ES"/>
        </w:rPr>
      </w:pPr>
      <w:r w:rsidRPr="008D5723">
        <w:rPr>
          <w:lang w:val="es-ES"/>
        </w:rPr>
        <w:t>El administrador utiliza POST /university/import para cargarlas de forma masiva.</w:t>
      </w:r>
    </w:p>
    <w:p w14:paraId="65FEF2F9" w14:textId="77777777" w:rsidR="008D5723" w:rsidRPr="008D5723" w:rsidRDefault="008D5723" w:rsidP="008D5723">
      <w:pPr>
        <w:numPr>
          <w:ilvl w:val="0"/>
          <w:numId w:val="74"/>
        </w:numPr>
        <w:rPr>
          <w:lang w:val="es-ES"/>
        </w:rPr>
      </w:pPr>
      <w:r w:rsidRPr="008D5723">
        <w:rPr>
          <w:lang w:val="es-ES"/>
        </w:rPr>
        <w:t>Posteriormente, un usuario que busca una sede concreta puede usar POST /university/search para localizarla por nombre o ubicación.</w:t>
      </w:r>
    </w:p>
    <w:p w14:paraId="00BC16FF" w14:textId="77777777" w:rsidR="008D5723" w:rsidRPr="008D5723" w:rsidRDefault="008D5723" w:rsidP="008D5723">
      <w:pPr>
        <w:numPr>
          <w:ilvl w:val="0"/>
          <w:numId w:val="74"/>
        </w:numPr>
        <w:rPr>
          <w:lang w:val="es-ES"/>
        </w:rPr>
      </w:pPr>
      <w:r w:rsidRPr="008D5723">
        <w:rPr>
          <w:lang w:val="es-ES"/>
        </w:rPr>
        <w:t>Los departamentos y titulaciones asociados a esas sedes se podrán crear después, asegurando que la estructura jerárquica se mantenga coherente.</w:t>
      </w:r>
    </w:p>
    <w:p w14:paraId="51ECC0A3" w14:textId="77777777" w:rsidR="00104E02" w:rsidRDefault="00104E02" w:rsidP="00C07654"/>
    <w:p w14:paraId="4C3E0FC1" w14:textId="77777777" w:rsidR="00104E02" w:rsidRDefault="00104E02" w:rsidP="00C07654"/>
    <w:p w14:paraId="2BBDAD0B" w14:textId="2137A4B4" w:rsidR="00104E02" w:rsidRDefault="00104E02" w:rsidP="00104E02">
      <w:pPr>
        <w:pStyle w:val="Ttulo4"/>
      </w:pPr>
      <w:r>
        <w:t>Titulaciones</w:t>
      </w:r>
    </w:p>
    <w:p w14:paraId="0033504C" w14:textId="77777777" w:rsidR="00104E02" w:rsidRDefault="00104E02" w:rsidP="00104E02">
      <w:pPr>
        <w:rPr>
          <w:lang w:val="es-ES"/>
        </w:rPr>
      </w:pPr>
      <w:r w:rsidRPr="00104E02">
        <w:rPr>
          <w:lang w:val="es-ES"/>
        </w:rPr>
        <w:t>La entidad Titulaciones representa las distintas carreras o programas académicos que ofrece una universidad (por ejemplo, Ingeniería Informática, Matemáticas, Robótica, etc.). Su presencia en el sistema es clave para que la asignación de TFG sea coherente y esté alineada con la formación del estudiante.</w:t>
      </w:r>
    </w:p>
    <w:p w14:paraId="2F3DBBEA" w14:textId="77777777" w:rsidR="00104E02" w:rsidRPr="00104E02" w:rsidRDefault="00104E02" w:rsidP="00104E02">
      <w:pPr>
        <w:rPr>
          <w:lang w:val="es-ES"/>
        </w:rPr>
      </w:pPr>
    </w:p>
    <w:p w14:paraId="4B9C341F" w14:textId="62EAFA50" w:rsidR="00104E02" w:rsidRDefault="00104E02" w:rsidP="00104E02">
      <w:pPr>
        <w:rPr>
          <w:lang w:val="es-ES"/>
        </w:rPr>
      </w:pPr>
      <w:r w:rsidRPr="00104E02">
        <w:rPr>
          <w:lang w:val="es-ES"/>
        </w:rPr>
        <w:t>Cada titulación está vinculada a un</w:t>
      </w:r>
      <w:r>
        <w:rPr>
          <w:lang w:val="es-ES"/>
        </w:rPr>
        <w:t xml:space="preserve"> centro </w:t>
      </w:r>
      <w:r w:rsidRPr="00104E02">
        <w:rPr>
          <w:lang w:val="es-ES"/>
        </w:rPr>
        <w:t>concret</w:t>
      </w:r>
      <w:r>
        <w:rPr>
          <w:lang w:val="es-ES"/>
        </w:rPr>
        <w:t>o</w:t>
      </w:r>
      <w:r w:rsidRPr="00104E02">
        <w:rPr>
          <w:lang w:val="es-ES"/>
        </w:rPr>
        <w:t xml:space="preserve"> y puede estar relacionada con varias líneas de TFG. Esto garantiza que un estudiante solo pueda solicitar aquellos TFG que sean relevantes para sus estudios, evitando errores o solicitudes no válidas.</w:t>
      </w:r>
    </w:p>
    <w:p w14:paraId="0B414B1B" w14:textId="4EF52CFC" w:rsidR="00104E02" w:rsidRPr="00104E02" w:rsidRDefault="00104E02" w:rsidP="00104E02">
      <w:pPr>
        <w:jc w:val="left"/>
        <w:rPr>
          <w:lang w:val="es-ES"/>
        </w:rPr>
      </w:pPr>
      <w:r>
        <w:rPr>
          <w:lang w:val="es-ES"/>
        </w:rPr>
        <w:br w:type="page"/>
      </w:r>
    </w:p>
    <w:p w14:paraId="4288722A" w14:textId="46F3C31A" w:rsidR="00104E02" w:rsidRPr="00104E02" w:rsidRDefault="00104E02" w:rsidP="00104E02">
      <w:pPr>
        <w:rPr>
          <w:lang w:val="es-ES"/>
        </w:rPr>
      </w:pPr>
    </w:p>
    <w:p w14:paraId="07908283" w14:textId="77777777" w:rsidR="00104E02" w:rsidRPr="00104E02" w:rsidRDefault="00104E02" w:rsidP="00104E02">
      <w:pPr>
        <w:rPr>
          <w:b/>
          <w:bCs/>
          <w:lang w:val="es-ES"/>
        </w:rPr>
      </w:pPr>
      <w:r w:rsidRPr="00104E02">
        <w:rPr>
          <w:b/>
          <w:bCs/>
          <w:lang w:val="es-ES"/>
        </w:rPr>
        <w:t>Utilidad en la aplicación</w:t>
      </w:r>
    </w:p>
    <w:p w14:paraId="4E1C524C" w14:textId="2F8E025B" w:rsidR="00104E02" w:rsidRPr="00104E02" w:rsidRDefault="00104E02" w:rsidP="00104E02">
      <w:pPr>
        <w:rPr>
          <w:lang w:val="es-ES"/>
        </w:rPr>
      </w:pPr>
      <w:r w:rsidRPr="00104E02">
        <w:rPr>
          <w:lang w:val="es-ES"/>
        </w:rPr>
        <w:t>En el flujo general de la plataforma, las titulaciones cumplen varias funciones importantes:</w:t>
      </w:r>
    </w:p>
    <w:p w14:paraId="626BDEDF" w14:textId="77777777" w:rsidR="00104E02" w:rsidRPr="00104E02" w:rsidRDefault="00104E02" w:rsidP="00104E02">
      <w:pPr>
        <w:pStyle w:val="Prrafodelista"/>
        <w:numPr>
          <w:ilvl w:val="0"/>
          <w:numId w:val="70"/>
        </w:numPr>
        <w:jc w:val="left"/>
        <w:rPr>
          <w:lang w:val="es-ES"/>
        </w:rPr>
      </w:pPr>
      <w:r w:rsidRPr="00104E02">
        <w:rPr>
          <w:b/>
          <w:bCs/>
          <w:lang w:val="es-ES"/>
        </w:rPr>
        <w:t>Filtrado de TFG por carrera</w:t>
      </w:r>
      <w:r w:rsidRPr="00104E02">
        <w:rPr>
          <w:lang w:val="es-ES"/>
        </w:rPr>
        <w:br/>
        <w:t>Cuando un estudiante accede al listado de TFG disponibles, la aplicación filtra automáticamente las líneas que son compatibles con su titulación. Esto agiliza la búsqueda y evita opciones no aplicables.</w:t>
      </w:r>
    </w:p>
    <w:p w14:paraId="5F51ED06" w14:textId="77777777" w:rsidR="00104E02" w:rsidRPr="00104E02" w:rsidRDefault="00104E02" w:rsidP="00104E02">
      <w:pPr>
        <w:pStyle w:val="Prrafodelista"/>
        <w:numPr>
          <w:ilvl w:val="0"/>
          <w:numId w:val="70"/>
        </w:numPr>
        <w:jc w:val="left"/>
        <w:rPr>
          <w:lang w:val="es-ES"/>
        </w:rPr>
      </w:pPr>
      <w:r w:rsidRPr="00104E02">
        <w:rPr>
          <w:b/>
          <w:bCs/>
          <w:lang w:val="es-ES"/>
        </w:rPr>
        <w:t>Organización académica</w:t>
      </w:r>
      <w:r w:rsidRPr="00104E02">
        <w:rPr>
          <w:lang w:val="es-ES"/>
        </w:rPr>
        <w:br/>
        <w:t>Permite generar reportes y estadísticas por titulación, ayudando a los departamentos y universidades a entender la distribución de TFG y la demanda en cada carrera.</w:t>
      </w:r>
    </w:p>
    <w:p w14:paraId="2028E2DF" w14:textId="2ECBA048" w:rsidR="00104E02" w:rsidRPr="00104E02" w:rsidRDefault="00104E02" w:rsidP="00104E02">
      <w:pPr>
        <w:rPr>
          <w:lang w:val="es-ES"/>
        </w:rPr>
      </w:pPr>
    </w:p>
    <w:p w14:paraId="5B9437BD" w14:textId="77777777" w:rsidR="00104E02" w:rsidRPr="00104E02" w:rsidRDefault="00104E02" w:rsidP="00104E02">
      <w:pPr>
        <w:rPr>
          <w:b/>
          <w:bCs/>
          <w:lang w:val="es-ES"/>
        </w:rPr>
      </w:pPr>
      <w:r w:rsidRPr="00104E02">
        <w:rPr>
          <w:b/>
          <w:bCs/>
          <w:lang w:val="es-ES"/>
        </w:rPr>
        <w:t>Endpoints y operaciones</w:t>
      </w:r>
    </w:p>
    <w:p w14:paraId="602B2660" w14:textId="77777777" w:rsidR="00104E02" w:rsidRPr="00104E02" w:rsidRDefault="00104E02" w:rsidP="00104E02">
      <w:pPr>
        <w:rPr>
          <w:lang w:val="es-ES"/>
        </w:rPr>
      </w:pPr>
      <w:r w:rsidRPr="00104E02">
        <w:rPr>
          <w:lang w:val="es-ES"/>
        </w:rPr>
        <w:t xml:space="preserve">En la API, la entidad </w:t>
      </w:r>
      <w:r w:rsidRPr="00104E02">
        <w:rPr>
          <w:b/>
          <w:bCs/>
          <w:lang w:val="es-ES"/>
        </w:rPr>
        <w:t>career</w:t>
      </w:r>
      <w:r w:rsidRPr="00104E02">
        <w:rPr>
          <w:lang w:val="es-ES"/>
        </w:rPr>
        <w:t xml:space="preserve"> cuenta con una serie de endpoints que permiten su gestión.</w:t>
      </w:r>
      <w:r w:rsidRPr="00104E02">
        <w:rPr>
          <w:lang w:val="es-ES"/>
        </w:rPr>
        <w:br/>
        <w:t>Siguiendo el patrón REST utilizado en el backend, las operaciones típicas incluyen:</w:t>
      </w:r>
    </w:p>
    <w:p w14:paraId="726C0D1C" w14:textId="77777777" w:rsidR="00104E02" w:rsidRPr="00104E02" w:rsidRDefault="00104E02" w:rsidP="00104E02">
      <w:pPr>
        <w:numPr>
          <w:ilvl w:val="0"/>
          <w:numId w:val="68"/>
        </w:numPr>
        <w:jc w:val="left"/>
        <w:rPr>
          <w:lang w:val="es-ES"/>
        </w:rPr>
      </w:pPr>
      <w:r w:rsidRPr="00104E02">
        <w:rPr>
          <w:b/>
          <w:bCs/>
          <w:lang w:val="es-ES"/>
        </w:rPr>
        <w:t>GET /career</w:t>
      </w:r>
      <w:r w:rsidRPr="00104E02">
        <w:rPr>
          <w:lang w:val="es-ES"/>
        </w:rPr>
        <w:br/>
        <w:t>Devuelve el listado completo de titulaciones disponibles en el sistema.</w:t>
      </w:r>
      <w:r w:rsidRPr="00104E02">
        <w:rPr>
          <w:lang w:val="es-ES"/>
        </w:rPr>
        <w:br/>
        <w:t>Útil para mostrar un selector en formularios de creación o edición de TFG, o para administración.</w:t>
      </w:r>
    </w:p>
    <w:p w14:paraId="363FDC04" w14:textId="77777777" w:rsidR="00104E02" w:rsidRPr="00104E02" w:rsidRDefault="00104E02" w:rsidP="00104E02">
      <w:pPr>
        <w:numPr>
          <w:ilvl w:val="0"/>
          <w:numId w:val="68"/>
        </w:numPr>
        <w:jc w:val="left"/>
        <w:rPr>
          <w:lang w:val="es-ES"/>
        </w:rPr>
      </w:pPr>
      <w:r w:rsidRPr="00104E02">
        <w:rPr>
          <w:b/>
          <w:bCs/>
          <w:lang w:val="es-ES"/>
        </w:rPr>
        <w:t>GET /career/{id}</w:t>
      </w:r>
      <w:r w:rsidRPr="00104E02">
        <w:rPr>
          <w:lang w:val="es-ES"/>
        </w:rPr>
        <w:br/>
        <w:t>Obtiene la información detallada de una titulación específica, incluyendo su nombre, universidad asociada y, si está implementado, las líneas de TFG vinculadas.</w:t>
      </w:r>
    </w:p>
    <w:p w14:paraId="4AE84E35" w14:textId="77777777" w:rsidR="00104E02" w:rsidRPr="00104E02" w:rsidRDefault="00104E02" w:rsidP="00104E02">
      <w:pPr>
        <w:numPr>
          <w:ilvl w:val="0"/>
          <w:numId w:val="68"/>
        </w:numPr>
        <w:jc w:val="left"/>
        <w:rPr>
          <w:lang w:val="es-ES"/>
        </w:rPr>
      </w:pPr>
      <w:r w:rsidRPr="00104E02">
        <w:rPr>
          <w:b/>
          <w:bCs/>
          <w:lang w:val="es-ES"/>
        </w:rPr>
        <w:t>POST /career</w:t>
      </w:r>
      <w:r w:rsidRPr="00104E02">
        <w:rPr>
          <w:lang w:val="es-ES"/>
        </w:rPr>
        <w:br/>
        <w:t>Permite crear una nueva titulación. Solo accesible para usuarios con rol de administrador, ya que implica modificar la estructura académica de la plataforma.</w:t>
      </w:r>
    </w:p>
    <w:p w14:paraId="4D0D2F67" w14:textId="150751C9" w:rsidR="00104E02" w:rsidRPr="00104E02" w:rsidRDefault="00104E02" w:rsidP="00104E02">
      <w:pPr>
        <w:numPr>
          <w:ilvl w:val="0"/>
          <w:numId w:val="68"/>
        </w:numPr>
        <w:jc w:val="left"/>
        <w:rPr>
          <w:lang w:val="es-ES"/>
        </w:rPr>
      </w:pPr>
      <w:r w:rsidRPr="00104E02">
        <w:rPr>
          <w:b/>
          <w:bCs/>
          <w:lang w:val="es-ES"/>
        </w:rPr>
        <w:t>PUT /career</w:t>
      </w:r>
      <w:r w:rsidRPr="00104E02">
        <w:rPr>
          <w:lang w:val="es-ES"/>
        </w:rPr>
        <w:br/>
        <w:t>Modifica los datos de una titulación existente, como su nombre o universidad asociada.</w:t>
      </w:r>
    </w:p>
    <w:p w14:paraId="0DE06EB1" w14:textId="77777777" w:rsidR="00104E02" w:rsidRDefault="00104E02" w:rsidP="00104E02">
      <w:pPr>
        <w:numPr>
          <w:ilvl w:val="0"/>
          <w:numId w:val="68"/>
        </w:numPr>
        <w:jc w:val="left"/>
        <w:rPr>
          <w:lang w:val="es-ES"/>
        </w:rPr>
      </w:pPr>
      <w:r w:rsidRPr="00104E02">
        <w:rPr>
          <w:b/>
          <w:bCs/>
          <w:lang w:val="es-ES"/>
        </w:rPr>
        <w:t>DELETE /career/{id}</w:t>
      </w:r>
      <w:r w:rsidRPr="00104E02">
        <w:rPr>
          <w:lang w:val="es-ES"/>
        </w:rPr>
        <w:br/>
        <w:t>Elimina una titulación del sistema. Esta operación suele estar protegida y condicionada a que no existan TFG activos vinculados a ella.</w:t>
      </w:r>
    </w:p>
    <w:p w14:paraId="2F3A47BB" w14:textId="04639E36" w:rsidR="00104E02" w:rsidRPr="00104E02" w:rsidRDefault="00104E02" w:rsidP="00104E02">
      <w:pPr>
        <w:numPr>
          <w:ilvl w:val="0"/>
          <w:numId w:val="68"/>
        </w:numPr>
        <w:jc w:val="left"/>
        <w:rPr>
          <w:lang w:val="es-ES"/>
        </w:rPr>
      </w:pPr>
      <w:r>
        <w:rPr>
          <w:b/>
          <w:bCs/>
          <w:lang w:val="es-ES"/>
        </w:rPr>
        <w:t>POST /career/search</w:t>
      </w:r>
    </w:p>
    <w:p w14:paraId="6669A53A" w14:textId="09D0DA46" w:rsidR="00104E02" w:rsidRDefault="00104E02" w:rsidP="00104E02">
      <w:pPr>
        <w:ind w:left="720"/>
        <w:jc w:val="left"/>
        <w:rPr>
          <w:lang w:val="es-ES"/>
        </w:rPr>
      </w:pPr>
      <w:r>
        <w:rPr>
          <w:lang w:val="es-ES"/>
        </w:rPr>
        <w:t>Permite buscar titulaciones según</w:t>
      </w:r>
      <w:r w:rsidR="008D5723">
        <w:rPr>
          <w:lang w:val="es-ES"/>
        </w:rPr>
        <w:t xml:space="preserve"> los filtros que ofrece la aplicación, como por ejemplo la universidad a la que pertenece.</w:t>
      </w:r>
    </w:p>
    <w:p w14:paraId="71E53637" w14:textId="3FC9EA34" w:rsidR="008D5723" w:rsidRDefault="008D5723" w:rsidP="008D5723">
      <w:pPr>
        <w:pStyle w:val="Prrafodelista"/>
        <w:numPr>
          <w:ilvl w:val="0"/>
          <w:numId w:val="68"/>
        </w:numPr>
        <w:jc w:val="left"/>
        <w:rPr>
          <w:b/>
          <w:bCs/>
          <w:lang w:val="es-ES"/>
        </w:rPr>
      </w:pPr>
      <w:r>
        <w:rPr>
          <w:b/>
          <w:bCs/>
          <w:lang w:val="es-ES"/>
        </w:rPr>
        <w:t>POST /career/import</w:t>
      </w:r>
    </w:p>
    <w:p w14:paraId="3EBB6C12" w14:textId="6D82E49E" w:rsidR="008D5723" w:rsidRPr="008D5723" w:rsidRDefault="008D5723" w:rsidP="008D5723">
      <w:pPr>
        <w:pStyle w:val="Prrafodelista"/>
        <w:jc w:val="left"/>
        <w:rPr>
          <w:lang w:val="es-ES"/>
        </w:rPr>
      </w:pPr>
      <w:r>
        <w:rPr>
          <w:lang w:val="es-ES"/>
        </w:rPr>
        <w:t>Recibe el contenido de un fichero en formato CSV para crear titulaciones en masa. En caso de que en alguna de las líneas de este fichero se produzca un error en la creación, se devuelve un informe con los errores en cada línea.</w:t>
      </w:r>
    </w:p>
    <w:p w14:paraId="760341D5" w14:textId="518968E0" w:rsidR="00104E02" w:rsidRPr="00104E02" w:rsidRDefault="00104E02" w:rsidP="00104E02">
      <w:pPr>
        <w:rPr>
          <w:lang w:val="es-ES"/>
        </w:rPr>
      </w:pPr>
    </w:p>
    <w:p w14:paraId="760177CB" w14:textId="77777777" w:rsidR="00104E02" w:rsidRPr="00104E02" w:rsidRDefault="00104E02" w:rsidP="008D5723">
      <w:pPr>
        <w:rPr>
          <w:b/>
          <w:bCs/>
          <w:lang w:val="es-ES"/>
        </w:rPr>
      </w:pPr>
      <w:r w:rsidRPr="00104E02">
        <w:rPr>
          <w:b/>
          <w:bCs/>
          <w:lang w:val="es-ES"/>
        </w:rPr>
        <w:t>Ejemplo de uso en el sistema</w:t>
      </w:r>
    </w:p>
    <w:p w14:paraId="315DAAD9" w14:textId="77777777" w:rsidR="00104E02" w:rsidRPr="00104E02" w:rsidRDefault="00104E02" w:rsidP="00104E02">
      <w:pPr>
        <w:rPr>
          <w:lang w:val="es-ES"/>
        </w:rPr>
      </w:pPr>
      <w:r w:rsidRPr="00104E02">
        <w:rPr>
          <w:lang w:val="es-ES"/>
        </w:rPr>
        <w:t xml:space="preserve">Supongamos que un nuevo programa de estudios, </w:t>
      </w:r>
      <w:r w:rsidRPr="00104E02">
        <w:rPr>
          <w:i/>
          <w:iCs/>
          <w:lang w:val="es-ES"/>
        </w:rPr>
        <w:t>Ingeniería de Datos</w:t>
      </w:r>
      <w:r w:rsidRPr="00104E02">
        <w:rPr>
          <w:lang w:val="es-ES"/>
        </w:rPr>
        <w:t>, empieza a impartirse en la universidad.</w:t>
      </w:r>
    </w:p>
    <w:p w14:paraId="7170034C" w14:textId="77777777" w:rsidR="00104E02" w:rsidRPr="00104E02" w:rsidRDefault="00104E02" w:rsidP="00104E02">
      <w:pPr>
        <w:numPr>
          <w:ilvl w:val="0"/>
          <w:numId w:val="69"/>
        </w:numPr>
        <w:rPr>
          <w:lang w:val="es-ES"/>
        </w:rPr>
      </w:pPr>
      <w:r w:rsidRPr="00104E02">
        <w:rPr>
          <w:lang w:val="es-ES"/>
        </w:rPr>
        <w:t>El administrador accede al panel de gestión y crea la titulación mediante POST /career.</w:t>
      </w:r>
    </w:p>
    <w:p w14:paraId="713B6AD9" w14:textId="77777777" w:rsidR="00104E02" w:rsidRPr="00104E02" w:rsidRDefault="00104E02" w:rsidP="00104E02">
      <w:pPr>
        <w:numPr>
          <w:ilvl w:val="0"/>
          <w:numId w:val="69"/>
        </w:numPr>
        <w:rPr>
          <w:lang w:val="es-ES"/>
        </w:rPr>
      </w:pPr>
      <w:r w:rsidRPr="00104E02">
        <w:rPr>
          <w:lang w:val="es-ES"/>
        </w:rPr>
        <w:lastRenderedPageBreak/>
        <w:t>Posteriormente, un departamento añade nuevas líneas de TFG asociadas a esta titulación.</w:t>
      </w:r>
    </w:p>
    <w:p w14:paraId="0F7F0AEF" w14:textId="77777777" w:rsidR="00104E02" w:rsidRDefault="00104E02" w:rsidP="00104E02">
      <w:pPr>
        <w:numPr>
          <w:ilvl w:val="0"/>
          <w:numId w:val="69"/>
        </w:numPr>
        <w:rPr>
          <w:lang w:val="es-ES"/>
        </w:rPr>
      </w:pPr>
      <w:r w:rsidRPr="00104E02">
        <w:rPr>
          <w:lang w:val="es-ES"/>
        </w:rPr>
        <w:t xml:space="preserve">Cuando un estudiante matriculado en </w:t>
      </w:r>
      <w:r w:rsidRPr="00104E02">
        <w:rPr>
          <w:i/>
          <w:iCs/>
          <w:lang w:val="es-ES"/>
        </w:rPr>
        <w:t>Ingeniería de Datos</w:t>
      </w:r>
      <w:r w:rsidRPr="00104E02">
        <w:rPr>
          <w:lang w:val="es-ES"/>
        </w:rPr>
        <w:t xml:space="preserve"> inicie sesión, la plataforma le mostrará únicamente TFG compatibles, gracias a la relación directa entre su perfil y la titulación registrada.</w:t>
      </w:r>
    </w:p>
    <w:p w14:paraId="0652C122" w14:textId="77777777" w:rsidR="008D5723" w:rsidRDefault="008D5723" w:rsidP="008D5723"/>
    <w:p w14:paraId="2FC7F830" w14:textId="16B09115" w:rsidR="008D5723" w:rsidRDefault="007067A4" w:rsidP="008D5723">
      <w:pPr>
        <w:pStyle w:val="Ttulo4"/>
      </w:pPr>
      <w:r>
        <w:t>Departamentos</w:t>
      </w:r>
    </w:p>
    <w:p w14:paraId="1A89F92E" w14:textId="77777777" w:rsidR="008D5723" w:rsidRPr="00104E02" w:rsidRDefault="008D5723" w:rsidP="008D5723">
      <w:pPr>
        <w:rPr>
          <w:lang w:val="es-ES"/>
        </w:rPr>
      </w:pPr>
    </w:p>
    <w:p w14:paraId="2BEE01E5" w14:textId="77777777" w:rsidR="00E45E0C" w:rsidRPr="00E45E0C" w:rsidRDefault="00E45E0C" w:rsidP="00E45E0C">
      <w:pPr>
        <w:rPr>
          <w:lang w:val="es-ES"/>
        </w:rPr>
      </w:pPr>
      <w:r w:rsidRPr="00E45E0C">
        <w:rPr>
          <w:lang w:val="es-ES"/>
        </w:rPr>
        <w:t xml:space="preserve">En la estructura de la aplicación, los Departamentos representan las divisiones académicas dentro de un centro o universidad. Son responsables de ofertar y gestionar las líneas de TFG, así como de coordinar a profesores y titulaciones relacionadas con su área de conocimiento. Un ejemplo sería el </w:t>
      </w:r>
      <w:r w:rsidRPr="00E45E0C">
        <w:rPr>
          <w:i/>
          <w:iCs/>
          <w:lang w:val="es-ES"/>
        </w:rPr>
        <w:t>Departamento de Ingeniería Informática</w:t>
      </w:r>
      <w:r w:rsidRPr="00E45E0C">
        <w:rPr>
          <w:lang w:val="es-ES"/>
        </w:rPr>
        <w:t xml:space="preserve"> o el </w:t>
      </w:r>
      <w:r w:rsidRPr="00E45E0C">
        <w:rPr>
          <w:i/>
          <w:iCs/>
          <w:lang w:val="es-ES"/>
        </w:rPr>
        <w:t>Departamento de Matemáticas Aplicadas</w:t>
      </w:r>
      <w:r w:rsidRPr="00E45E0C">
        <w:rPr>
          <w:lang w:val="es-ES"/>
        </w:rPr>
        <w:t>.</w:t>
      </w:r>
    </w:p>
    <w:p w14:paraId="64CB7A3E" w14:textId="41450CBC" w:rsidR="00E45E0C" w:rsidRPr="00E45E0C" w:rsidRDefault="00E45E0C" w:rsidP="00E45E0C">
      <w:pPr>
        <w:rPr>
          <w:lang w:val="es-ES"/>
        </w:rPr>
      </w:pPr>
    </w:p>
    <w:p w14:paraId="6D1D845F" w14:textId="77777777" w:rsidR="00E45E0C" w:rsidRPr="00E45E0C" w:rsidRDefault="00E45E0C" w:rsidP="00E45E0C">
      <w:pPr>
        <w:rPr>
          <w:b/>
          <w:bCs/>
          <w:lang w:val="es-ES"/>
        </w:rPr>
      </w:pPr>
      <w:r w:rsidRPr="00E45E0C">
        <w:rPr>
          <w:b/>
          <w:bCs/>
          <w:lang w:val="es-ES"/>
        </w:rPr>
        <w:t>Utilidad en la aplicación</w:t>
      </w:r>
    </w:p>
    <w:p w14:paraId="206C2746" w14:textId="77777777" w:rsidR="00E45E0C" w:rsidRPr="00E45E0C" w:rsidRDefault="00E45E0C" w:rsidP="00E45E0C">
      <w:pPr>
        <w:rPr>
          <w:lang w:val="es-ES"/>
        </w:rPr>
      </w:pPr>
      <w:r w:rsidRPr="00E45E0C">
        <w:rPr>
          <w:lang w:val="es-ES"/>
        </w:rPr>
        <w:t>Los departamentos son un elemento intermedio clave en la jerarquía académica. Gracias a ellos se puede organizar la oferta de TFG por área de conocimiento, asignar responsabilidades a profesores y garantizar que cada línea de investigación esté supervisada por la unidad correspondiente.</w:t>
      </w:r>
    </w:p>
    <w:p w14:paraId="4CF95B94" w14:textId="3C882F0B" w:rsidR="00E45E0C" w:rsidRPr="00E45E0C" w:rsidRDefault="00E45E0C" w:rsidP="00E45E0C">
      <w:pPr>
        <w:rPr>
          <w:lang w:val="es-ES"/>
        </w:rPr>
      </w:pPr>
    </w:p>
    <w:p w14:paraId="153B29A4" w14:textId="77777777" w:rsidR="00E45E0C" w:rsidRPr="00E45E0C" w:rsidRDefault="00E45E0C" w:rsidP="00E45E0C">
      <w:pPr>
        <w:rPr>
          <w:b/>
          <w:bCs/>
          <w:lang w:val="es-ES"/>
        </w:rPr>
      </w:pPr>
      <w:proofErr w:type="spellStart"/>
      <w:r w:rsidRPr="00E45E0C">
        <w:rPr>
          <w:b/>
          <w:bCs/>
          <w:lang w:val="es-ES"/>
        </w:rPr>
        <w:t>Endpoints</w:t>
      </w:r>
      <w:proofErr w:type="spellEnd"/>
      <w:r w:rsidRPr="00E45E0C">
        <w:rPr>
          <w:b/>
          <w:bCs/>
          <w:lang w:val="es-ES"/>
        </w:rPr>
        <w:t xml:space="preserve"> disponibles</w:t>
      </w:r>
    </w:p>
    <w:p w14:paraId="19B92922" w14:textId="77777777" w:rsidR="00E45E0C" w:rsidRPr="00E45E0C" w:rsidRDefault="00E45E0C" w:rsidP="00E45E0C">
      <w:pPr>
        <w:numPr>
          <w:ilvl w:val="0"/>
          <w:numId w:val="78"/>
        </w:numPr>
        <w:jc w:val="left"/>
        <w:rPr>
          <w:lang w:val="es-ES"/>
        </w:rPr>
      </w:pPr>
      <w:r w:rsidRPr="00E45E0C">
        <w:rPr>
          <w:b/>
          <w:bCs/>
          <w:lang w:val="es-ES"/>
        </w:rPr>
        <w:t>GET /</w:t>
      </w:r>
      <w:proofErr w:type="spellStart"/>
      <w:r w:rsidRPr="00E45E0C">
        <w:rPr>
          <w:b/>
          <w:bCs/>
          <w:lang w:val="es-ES"/>
        </w:rPr>
        <w:t>department</w:t>
      </w:r>
      <w:proofErr w:type="spellEnd"/>
      <w:r w:rsidRPr="00E45E0C">
        <w:rPr>
          <w:lang w:val="es-ES"/>
        </w:rPr>
        <w:br/>
        <w:t>Devuelve un listado con todos los departamentos registrados en el sistema, mostrando su nombre y el centro al que pertenecen.</w:t>
      </w:r>
    </w:p>
    <w:p w14:paraId="6F6BCBCD" w14:textId="77777777" w:rsidR="00E45E0C" w:rsidRPr="00E45E0C" w:rsidRDefault="00E45E0C" w:rsidP="00E45E0C">
      <w:pPr>
        <w:numPr>
          <w:ilvl w:val="0"/>
          <w:numId w:val="78"/>
        </w:numPr>
        <w:jc w:val="left"/>
        <w:rPr>
          <w:lang w:val="es-ES"/>
        </w:rPr>
      </w:pPr>
      <w:r w:rsidRPr="00E45E0C">
        <w:rPr>
          <w:b/>
          <w:bCs/>
          <w:lang w:val="es-ES"/>
        </w:rPr>
        <w:t>GET /</w:t>
      </w:r>
      <w:proofErr w:type="spellStart"/>
      <w:r w:rsidRPr="00E45E0C">
        <w:rPr>
          <w:b/>
          <w:bCs/>
          <w:lang w:val="es-ES"/>
        </w:rPr>
        <w:t>department</w:t>
      </w:r>
      <w:proofErr w:type="spellEnd"/>
      <w:r w:rsidRPr="00E45E0C">
        <w:rPr>
          <w:b/>
          <w:bCs/>
          <w:lang w:val="es-ES"/>
        </w:rPr>
        <w:t>/{id}</w:t>
      </w:r>
      <w:r w:rsidRPr="00E45E0C">
        <w:rPr>
          <w:lang w:val="es-ES"/>
        </w:rPr>
        <w:br/>
        <w:t>Obtiene la información detallada de un departamento específico, incluyendo sus datos básicos y, si está implementado, las titulaciones o líneas de TFG que gestiona.</w:t>
      </w:r>
    </w:p>
    <w:p w14:paraId="15765822" w14:textId="77777777" w:rsidR="00E45E0C" w:rsidRPr="00E45E0C" w:rsidRDefault="00E45E0C" w:rsidP="00E45E0C">
      <w:pPr>
        <w:numPr>
          <w:ilvl w:val="0"/>
          <w:numId w:val="78"/>
        </w:numPr>
        <w:jc w:val="left"/>
        <w:rPr>
          <w:lang w:val="es-ES"/>
        </w:rPr>
      </w:pPr>
      <w:r w:rsidRPr="00E45E0C">
        <w:rPr>
          <w:b/>
          <w:bCs/>
          <w:lang w:val="es-ES"/>
        </w:rPr>
        <w:t>POST /</w:t>
      </w:r>
      <w:proofErr w:type="spellStart"/>
      <w:r w:rsidRPr="00E45E0C">
        <w:rPr>
          <w:b/>
          <w:bCs/>
          <w:lang w:val="es-ES"/>
        </w:rPr>
        <w:t>department</w:t>
      </w:r>
      <w:proofErr w:type="spellEnd"/>
      <w:r w:rsidRPr="00E45E0C">
        <w:rPr>
          <w:lang w:val="es-ES"/>
        </w:rPr>
        <w:br/>
        <w:t>Crea un nuevo departamento y lo asocia a un centro, de forma que pueda empezar a ofertar titulaciones y gestionar líneas de TFG.</w:t>
      </w:r>
    </w:p>
    <w:p w14:paraId="781FD01D" w14:textId="1977B7DA" w:rsidR="00E45E0C" w:rsidRPr="00E45E0C" w:rsidRDefault="00E45E0C" w:rsidP="00E45E0C">
      <w:pPr>
        <w:numPr>
          <w:ilvl w:val="0"/>
          <w:numId w:val="78"/>
        </w:numPr>
        <w:jc w:val="left"/>
        <w:rPr>
          <w:lang w:val="es-ES"/>
        </w:rPr>
      </w:pPr>
      <w:r w:rsidRPr="00E45E0C">
        <w:rPr>
          <w:b/>
          <w:bCs/>
          <w:lang w:val="es-ES"/>
        </w:rPr>
        <w:t>PUT /</w:t>
      </w:r>
      <w:proofErr w:type="spellStart"/>
      <w:r w:rsidRPr="00E45E0C">
        <w:rPr>
          <w:b/>
          <w:bCs/>
          <w:lang w:val="es-ES"/>
        </w:rPr>
        <w:t>department</w:t>
      </w:r>
      <w:proofErr w:type="spellEnd"/>
      <w:r w:rsidRPr="00E45E0C">
        <w:rPr>
          <w:lang w:val="es-ES"/>
        </w:rPr>
        <w:br/>
        <w:t>Actualiza los datos de un departamento existente, como su nombre o la asociación con un centro distinto.</w:t>
      </w:r>
    </w:p>
    <w:p w14:paraId="777FD87A" w14:textId="77777777" w:rsidR="00E45E0C" w:rsidRPr="00E45E0C" w:rsidRDefault="00E45E0C" w:rsidP="00E45E0C">
      <w:pPr>
        <w:numPr>
          <w:ilvl w:val="0"/>
          <w:numId w:val="78"/>
        </w:numPr>
        <w:jc w:val="left"/>
        <w:rPr>
          <w:lang w:val="es-ES"/>
        </w:rPr>
      </w:pPr>
      <w:r w:rsidRPr="00E45E0C">
        <w:rPr>
          <w:b/>
          <w:bCs/>
          <w:lang w:val="es-ES"/>
        </w:rPr>
        <w:t>DELETE /</w:t>
      </w:r>
      <w:proofErr w:type="spellStart"/>
      <w:r w:rsidRPr="00E45E0C">
        <w:rPr>
          <w:b/>
          <w:bCs/>
          <w:lang w:val="es-ES"/>
        </w:rPr>
        <w:t>department</w:t>
      </w:r>
      <w:proofErr w:type="spellEnd"/>
      <w:r w:rsidRPr="00E45E0C">
        <w:rPr>
          <w:b/>
          <w:bCs/>
          <w:lang w:val="es-ES"/>
        </w:rPr>
        <w:t>/{id}</w:t>
      </w:r>
      <w:r w:rsidRPr="00E45E0C">
        <w:rPr>
          <w:lang w:val="es-ES"/>
        </w:rPr>
        <w:br/>
        <w:t>Elimina un departamento del sistema, siempre y cuando no tenga elementos dependientes activos, como titulaciones o TFG vinculados.</w:t>
      </w:r>
    </w:p>
    <w:p w14:paraId="5A272704" w14:textId="77777777" w:rsidR="00E45E0C" w:rsidRPr="00E45E0C" w:rsidRDefault="00E45E0C" w:rsidP="00E45E0C">
      <w:pPr>
        <w:numPr>
          <w:ilvl w:val="0"/>
          <w:numId w:val="79"/>
        </w:numPr>
        <w:jc w:val="left"/>
        <w:rPr>
          <w:lang w:val="es-ES"/>
        </w:rPr>
      </w:pPr>
      <w:r w:rsidRPr="00E45E0C">
        <w:rPr>
          <w:b/>
          <w:bCs/>
          <w:lang w:val="es-ES"/>
        </w:rPr>
        <w:t>POST /</w:t>
      </w:r>
      <w:proofErr w:type="spellStart"/>
      <w:r w:rsidRPr="00E45E0C">
        <w:rPr>
          <w:b/>
          <w:bCs/>
          <w:lang w:val="es-ES"/>
        </w:rPr>
        <w:t>department</w:t>
      </w:r>
      <w:proofErr w:type="spellEnd"/>
      <w:r w:rsidRPr="00E45E0C">
        <w:rPr>
          <w:b/>
          <w:bCs/>
          <w:lang w:val="es-ES"/>
        </w:rPr>
        <w:t>/</w:t>
      </w:r>
      <w:proofErr w:type="spellStart"/>
      <w:r w:rsidRPr="00E45E0C">
        <w:rPr>
          <w:b/>
          <w:bCs/>
          <w:lang w:val="es-ES"/>
        </w:rPr>
        <w:t>search</w:t>
      </w:r>
      <w:proofErr w:type="spellEnd"/>
      <w:r w:rsidRPr="00E45E0C">
        <w:rPr>
          <w:lang w:val="es-ES"/>
        </w:rPr>
        <w:br/>
        <w:t>Realiza una búsqueda filtrada de departamentos en función de criterios como el nombre, el centro al que pertenecen o palabras clave relacionadas, facilitando su localización en sistemas con gran cantidad de registros.</w:t>
      </w:r>
    </w:p>
    <w:p w14:paraId="2B10B72C" w14:textId="091F9FBB" w:rsidR="00E45E0C" w:rsidRDefault="00E45E0C" w:rsidP="00E45E0C">
      <w:pPr>
        <w:numPr>
          <w:ilvl w:val="0"/>
          <w:numId w:val="79"/>
        </w:numPr>
        <w:jc w:val="left"/>
        <w:rPr>
          <w:lang w:val="es-ES"/>
        </w:rPr>
      </w:pPr>
      <w:r w:rsidRPr="00E45E0C">
        <w:rPr>
          <w:b/>
          <w:bCs/>
          <w:lang w:val="es-ES"/>
        </w:rPr>
        <w:t>POST /</w:t>
      </w:r>
      <w:proofErr w:type="spellStart"/>
      <w:r w:rsidRPr="00E45E0C">
        <w:rPr>
          <w:b/>
          <w:bCs/>
          <w:lang w:val="es-ES"/>
        </w:rPr>
        <w:t>department</w:t>
      </w:r>
      <w:proofErr w:type="spellEnd"/>
      <w:r w:rsidRPr="00E45E0C">
        <w:rPr>
          <w:b/>
          <w:bCs/>
          <w:lang w:val="es-ES"/>
        </w:rPr>
        <w:t>/</w:t>
      </w:r>
      <w:proofErr w:type="spellStart"/>
      <w:r w:rsidRPr="00E45E0C">
        <w:rPr>
          <w:b/>
          <w:bCs/>
          <w:lang w:val="es-ES"/>
        </w:rPr>
        <w:t>import</w:t>
      </w:r>
      <w:proofErr w:type="spellEnd"/>
      <w:r w:rsidRPr="00E45E0C">
        <w:rPr>
          <w:lang w:val="es-ES"/>
        </w:rPr>
        <w:br/>
        <w:t>Permite importar de forma masiva departamentos desde un archivo estructurado, acelerando el alta de todos los departamentos de un centro o universidad sin tener que crearlos uno a uno manualmente.</w:t>
      </w:r>
    </w:p>
    <w:p w14:paraId="7FF585EC" w14:textId="27161F82" w:rsidR="00E45E0C" w:rsidRPr="00E45E0C" w:rsidRDefault="00E45E0C" w:rsidP="00E45E0C">
      <w:pPr>
        <w:jc w:val="left"/>
        <w:rPr>
          <w:lang w:val="es-ES"/>
        </w:rPr>
      </w:pPr>
      <w:r>
        <w:rPr>
          <w:lang w:val="es-ES"/>
        </w:rPr>
        <w:br w:type="page"/>
      </w:r>
    </w:p>
    <w:p w14:paraId="3B4FC9FB" w14:textId="16C38D21" w:rsidR="00E45E0C" w:rsidRPr="00E45E0C" w:rsidRDefault="00E45E0C" w:rsidP="00E45E0C">
      <w:pPr>
        <w:rPr>
          <w:lang w:val="es-ES"/>
        </w:rPr>
      </w:pPr>
    </w:p>
    <w:p w14:paraId="7F048875" w14:textId="77777777" w:rsidR="00E45E0C" w:rsidRPr="00E45E0C" w:rsidRDefault="00E45E0C" w:rsidP="00E45E0C">
      <w:pPr>
        <w:rPr>
          <w:b/>
          <w:bCs/>
          <w:lang w:val="es-ES"/>
        </w:rPr>
      </w:pPr>
      <w:r w:rsidRPr="00E45E0C">
        <w:rPr>
          <w:b/>
          <w:bCs/>
          <w:lang w:val="es-ES"/>
        </w:rPr>
        <w:t>Ejemplo de uso</w:t>
      </w:r>
    </w:p>
    <w:p w14:paraId="6BF3EE62" w14:textId="77777777" w:rsidR="00E45E0C" w:rsidRPr="00E45E0C" w:rsidRDefault="00E45E0C" w:rsidP="00E45E0C">
      <w:pPr>
        <w:rPr>
          <w:lang w:val="es-ES"/>
        </w:rPr>
      </w:pPr>
      <w:r w:rsidRPr="00E45E0C">
        <w:rPr>
          <w:lang w:val="es-ES"/>
        </w:rPr>
        <w:t xml:space="preserve">Supongamos que la universidad abre un nuevo </w:t>
      </w:r>
      <w:r w:rsidRPr="00E45E0C">
        <w:rPr>
          <w:i/>
          <w:iCs/>
          <w:lang w:val="es-ES"/>
        </w:rPr>
        <w:t>Centro de Tecnología Avanzada</w:t>
      </w:r>
      <w:r w:rsidRPr="00E45E0C">
        <w:rPr>
          <w:lang w:val="es-ES"/>
        </w:rPr>
        <w:t xml:space="preserve"> con varios departamentos asociados. El proceso sería:</w:t>
      </w:r>
    </w:p>
    <w:p w14:paraId="080D0570" w14:textId="77777777" w:rsidR="00E45E0C" w:rsidRPr="00E45E0C" w:rsidRDefault="00E45E0C" w:rsidP="00E45E0C">
      <w:pPr>
        <w:numPr>
          <w:ilvl w:val="0"/>
          <w:numId w:val="80"/>
        </w:numPr>
        <w:rPr>
          <w:lang w:val="es-ES"/>
        </w:rPr>
      </w:pPr>
      <w:r w:rsidRPr="00E45E0C">
        <w:rPr>
          <w:lang w:val="es-ES"/>
        </w:rPr>
        <w:t xml:space="preserve">El administrador utiliza el </w:t>
      </w:r>
      <w:proofErr w:type="spellStart"/>
      <w:r w:rsidRPr="00E45E0C">
        <w:rPr>
          <w:lang w:val="es-ES"/>
        </w:rPr>
        <w:t>endpoint</w:t>
      </w:r>
      <w:proofErr w:type="spellEnd"/>
      <w:r w:rsidRPr="00E45E0C">
        <w:rPr>
          <w:lang w:val="es-ES"/>
        </w:rPr>
        <w:t xml:space="preserve"> </w:t>
      </w:r>
      <w:r w:rsidRPr="00E45E0C">
        <w:rPr>
          <w:b/>
          <w:bCs/>
          <w:lang w:val="es-ES"/>
        </w:rPr>
        <w:t>POST /</w:t>
      </w:r>
      <w:proofErr w:type="spellStart"/>
      <w:r w:rsidRPr="00E45E0C">
        <w:rPr>
          <w:b/>
          <w:bCs/>
          <w:lang w:val="es-ES"/>
        </w:rPr>
        <w:t>department</w:t>
      </w:r>
      <w:proofErr w:type="spellEnd"/>
      <w:r w:rsidRPr="00E45E0C">
        <w:rPr>
          <w:b/>
          <w:bCs/>
          <w:lang w:val="es-ES"/>
        </w:rPr>
        <w:t>/</w:t>
      </w:r>
      <w:proofErr w:type="spellStart"/>
      <w:r w:rsidRPr="00E45E0C">
        <w:rPr>
          <w:b/>
          <w:bCs/>
          <w:lang w:val="es-ES"/>
        </w:rPr>
        <w:t>import</w:t>
      </w:r>
      <w:proofErr w:type="spellEnd"/>
      <w:r w:rsidRPr="00E45E0C">
        <w:rPr>
          <w:lang w:val="es-ES"/>
        </w:rPr>
        <w:t xml:space="preserve"> para cargar de forma masiva todos los departamentos de ese nuevo centro.</w:t>
      </w:r>
    </w:p>
    <w:p w14:paraId="76965973" w14:textId="77777777" w:rsidR="00E45E0C" w:rsidRPr="00E45E0C" w:rsidRDefault="00E45E0C" w:rsidP="00E45E0C">
      <w:pPr>
        <w:numPr>
          <w:ilvl w:val="0"/>
          <w:numId w:val="80"/>
        </w:numPr>
        <w:rPr>
          <w:lang w:val="es-ES"/>
        </w:rPr>
      </w:pPr>
      <w:r w:rsidRPr="00E45E0C">
        <w:rPr>
          <w:lang w:val="es-ES"/>
        </w:rPr>
        <w:t>Los departamentos recién creados quedan vinculados a su centro correspondiente en la base de datos.</w:t>
      </w:r>
    </w:p>
    <w:p w14:paraId="00F280B9" w14:textId="3317B2B0" w:rsidR="00E45E0C" w:rsidRPr="00E45E0C" w:rsidRDefault="00E45E0C" w:rsidP="00E45E0C">
      <w:pPr>
        <w:numPr>
          <w:ilvl w:val="0"/>
          <w:numId w:val="80"/>
        </w:numPr>
        <w:rPr>
          <w:lang w:val="es-ES"/>
        </w:rPr>
      </w:pPr>
      <w:r w:rsidRPr="00E45E0C">
        <w:rPr>
          <w:lang w:val="es-ES"/>
        </w:rPr>
        <w:t>Los administradores asocian las líneas de TFG correspondientes a cada departamento.</w:t>
      </w:r>
    </w:p>
    <w:p w14:paraId="7240FB11" w14:textId="77777777" w:rsidR="00E45E0C" w:rsidRPr="00E45E0C" w:rsidRDefault="00E45E0C" w:rsidP="00E45E0C">
      <w:pPr>
        <w:numPr>
          <w:ilvl w:val="0"/>
          <w:numId w:val="80"/>
        </w:numPr>
        <w:rPr>
          <w:lang w:val="es-ES"/>
        </w:rPr>
      </w:pPr>
      <w:r w:rsidRPr="00E45E0C">
        <w:rPr>
          <w:lang w:val="es-ES"/>
        </w:rPr>
        <w:t>Un profesor, al iniciar sesión, accede a la sección de TFG y visualiza automáticamente todos los proyectos vinculados a su departamento.</w:t>
      </w:r>
    </w:p>
    <w:p w14:paraId="41ECAE6B" w14:textId="77777777" w:rsidR="00E45E0C" w:rsidRPr="00E45E0C" w:rsidRDefault="00E45E0C" w:rsidP="00E45E0C">
      <w:pPr>
        <w:numPr>
          <w:ilvl w:val="0"/>
          <w:numId w:val="80"/>
        </w:numPr>
        <w:rPr>
          <w:lang w:val="es-ES"/>
        </w:rPr>
      </w:pPr>
      <w:r w:rsidRPr="00E45E0C">
        <w:rPr>
          <w:lang w:val="es-ES"/>
        </w:rPr>
        <w:t>Un estudiante de una titulación concreta verá únicamente las líneas de TFG compatibles con su plan de estudios, incluso si el departamento ofrece más proyectos para otras titulaciones.</w:t>
      </w:r>
    </w:p>
    <w:p w14:paraId="2FEC0BD3" w14:textId="77777777" w:rsidR="00E45E0C" w:rsidRDefault="00E45E0C" w:rsidP="00E45E0C">
      <w:pPr>
        <w:rPr>
          <w:lang w:val="es-ES"/>
        </w:rPr>
      </w:pPr>
      <w:r w:rsidRPr="00E45E0C">
        <w:rPr>
          <w:lang w:val="es-ES"/>
        </w:rPr>
        <w:t>Este flujo asegura que cada usuario tenga acceso únicamente a la información relevante para su perfil, pero al mismo tiempo mantiene centralizada toda la gestión académica en la plataforma.</w:t>
      </w:r>
    </w:p>
    <w:p w14:paraId="4C4F678B" w14:textId="77777777" w:rsidR="00E45E0C" w:rsidRDefault="00E45E0C" w:rsidP="00E45E0C">
      <w:pPr>
        <w:rPr>
          <w:lang w:val="es-ES"/>
        </w:rPr>
      </w:pPr>
    </w:p>
    <w:p w14:paraId="3FAC4C77" w14:textId="541716F8" w:rsidR="00E45E0C" w:rsidRDefault="00E45E0C" w:rsidP="00E45E0C">
      <w:pPr>
        <w:pStyle w:val="Ttulo3"/>
      </w:pPr>
      <w:bookmarkStart w:id="89" w:name="_Toc206069456"/>
      <w:r>
        <w:t>Estudiantes</w:t>
      </w:r>
      <w:bookmarkEnd w:id="89"/>
    </w:p>
    <w:p w14:paraId="1FBA9F3A" w14:textId="2BA687DA" w:rsidR="006B1C5A" w:rsidRDefault="006B1C5A" w:rsidP="006B1C5A">
      <w:pPr>
        <w:rPr>
          <w:lang w:val="es-ES"/>
        </w:rPr>
      </w:pPr>
      <w:r w:rsidRPr="006B1C5A">
        <w:rPr>
          <w:lang w:val="es-ES"/>
        </w:rPr>
        <w:t xml:space="preserve">En la estructura de la aplicación, los </w:t>
      </w:r>
      <w:r>
        <w:rPr>
          <w:lang w:val="es-ES"/>
        </w:rPr>
        <w:t>estudiantes</w:t>
      </w:r>
      <w:r w:rsidRPr="006B1C5A">
        <w:rPr>
          <w:lang w:val="es-ES"/>
        </w:rPr>
        <w:t xml:space="preserve"> pueden participar en la elección, desarrollo y seguimiento de Trabajos de Fin de Grado (TFG). Cada estudiante está vinculado a una titulación y, a través de ella, a un centro y a las líneas de investigación disponibles. Por ejemplo, un estudiante de Ingeniería Informática o un estudiante de Matemáticas Aplicadas.</w:t>
      </w:r>
    </w:p>
    <w:p w14:paraId="47832B77" w14:textId="77777777" w:rsidR="00C063E5" w:rsidRPr="006B1C5A" w:rsidRDefault="00C063E5" w:rsidP="006B1C5A">
      <w:pPr>
        <w:rPr>
          <w:lang w:val="es-ES"/>
        </w:rPr>
      </w:pPr>
    </w:p>
    <w:p w14:paraId="557B3662" w14:textId="77777777" w:rsidR="006B1C5A" w:rsidRDefault="006B1C5A" w:rsidP="006B1C5A">
      <w:pPr>
        <w:jc w:val="left"/>
        <w:rPr>
          <w:lang w:val="es-ES"/>
        </w:rPr>
      </w:pPr>
      <w:r w:rsidRPr="006B1C5A">
        <w:rPr>
          <w:b/>
          <w:bCs/>
          <w:lang w:val="es-ES"/>
        </w:rPr>
        <w:t>Utilidad en la aplicación</w:t>
      </w:r>
      <w:r w:rsidRPr="006B1C5A">
        <w:rPr>
          <w:lang w:val="es-ES"/>
        </w:rPr>
        <w:br/>
        <w:t>Los estudiantes son el eje central de la gestión de TFG, ya que el sistema les permite acceder a la oferta de proyectos, realizar solicitudes, recibir asignaciones y comunicarse con sus tutores. Además, su información académica es utilizada para filtrar y personalizar la oferta de TFG según su titulación y plan de estudios.</w:t>
      </w:r>
    </w:p>
    <w:p w14:paraId="127DF626" w14:textId="77777777" w:rsidR="00C063E5" w:rsidRPr="006B1C5A" w:rsidRDefault="00C063E5" w:rsidP="006B1C5A">
      <w:pPr>
        <w:jc w:val="left"/>
        <w:rPr>
          <w:lang w:val="es-ES"/>
        </w:rPr>
      </w:pPr>
    </w:p>
    <w:p w14:paraId="72E21DEC" w14:textId="77777777" w:rsidR="006B1C5A" w:rsidRPr="006B1C5A" w:rsidRDefault="006B1C5A" w:rsidP="006B1C5A">
      <w:pPr>
        <w:rPr>
          <w:lang w:val="es-ES"/>
        </w:rPr>
      </w:pPr>
      <w:proofErr w:type="spellStart"/>
      <w:r w:rsidRPr="006B1C5A">
        <w:rPr>
          <w:b/>
          <w:bCs/>
          <w:lang w:val="es-ES"/>
        </w:rPr>
        <w:t>Endpoints</w:t>
      </w:r>
      <w:proofErr w:type="spellEnd"/>
      <w:r w:rsidRPr="006B1C5A">
        <w:rPr>
          <w:b/>
          <w:bCs/>
          <w:lang w:val="es-ES"/>
        </w:rPr>
        <w:t xml:space="preserve"> disponibles</w:t>
      </w:r>
    </w:p>
    <w:p w14:paraId="67A2DC25" w14:textId="77777777" w:rsidR="006B1C5A" w:rsidRPr="006B1C5A" w:rsidRDefault="006B1C5A" w:rsidP="006B1C5A">
      <w:pPr>
        <w:numPr>
          <w:ilvl w:val="0"/>
          <w:numId w:val="81"/>
        </w:numPr>
        <w:jc w:val="left"/>
        <w:rPr>
          <w:lang w:val="es-ES"/>
        </w:rPr>
      </w:pPr>
      <w:r w:rsidRPr="006B1C5A">
        <w:rPr>
          <w:b/>
          <w:bCs/>
          <w:lang w:val="es-ES"/>
        </w:rPr>
        <w:t>GET /</w:t>
      </w:r>
      <w:proofErr w:type="spellStart"/>
      <w:r w:rsidRPr="006B1C5A">
        <w:rPr>
          <w:b/>
          <w:bCs/>
          <w:lang w:val="es-ES"/>
        </w:rPr>
        <w:t>student</w:t>
      </w:r>
      <w:proofErr w:type="spellEnd"/>
      <w:r w:rsidRPr="006B1C5A">
        <w:rPr>
          <w:lang w:val="es-ES"/>
        </w:rPr>
        <w:br/>
        <w:t>Devuelve un listado con todos los estudiantes registrados en el sistema, mostrando datos básicos como nombre, titulación y estado académico.</w:t>
      </w:r>
    </w:p>
    <w:p w14:paraId="6DE4698E" w14:textId="77777777" w:rsidR="006B1C5A" w:rsidRPr="006B1C5A" w:rsidRDefault="006B1C5A" w:rsidP="006B1C5A">
      <w:pPr>
        <w:numPr>
          <w:ilvl w:val="0"/>
          <w:numId w:val="81"/>
        </w:numPr>
        <w:jc w:val="left"/>
        <w:rPr>
          <w:lang w:val="es-ES"/>
        </w:rPr>
      </w:pPr>
      <w:r w:rsidRPr="006B1C5A">
        <w:rPr>
          <w:b/>
          <w:bCs/>
          <w:lang w:val="es-ES"/>
        </w:rPr>
        <w:t>GET /</w:t>
      </w:r>
      <w:proofErr w:type="spellStart"/>
      <w:r w:rsidRPr="006B1C5A">
        <w:rPr>
          <w:b/>
          <w:bCs/>
          <w:lang w:val="es-ES"/>
        </w:rPr>
        <w:t>student</w:t>
      </w:r>
      <w:proofErr w:type="spellEnd"/>
      <w:r w:rsidRPr="006B1C5A">
        <w:rPr>
          <w:b/>
          <w:bCs/>
          <w:lang w:val="es-ES"/>
        </w:rPr>
        <w:t>/{id}</w:t>
      </w:r>
      <w:r w:rsidRPr="006B1C5A">
        <w:rPr>
          <w:lang w:val="es-ES"/>
        </w:rPr>
        <w:br/>
        <w:t>Obtiene la información detallada de un estudiante específico, incluyendo sus datos personales, titulación, centro y, si procede, TFG asignado.</w:t>
      </w:r>
    </w:p>
    <w:p w14:paraId="6EB25EED" w14:textId="77777777" w:rsidR="006B1C5A" w:rsidRPr="006B1C5A" w:rsidRDefault="006B1C5A" w:rsidP="006B1C5A">
      <w:pPr>
        <w:numPr>
          <w:ilvl w:val="0"/>
          <w:numId w:val="81"/>
        </w:numPr>
        <w:jc w:val="left"/>
        <w:rPr>
          <w:lang w:val="es-ES"/>
        </w:rPr>
      </w:pPr>
      <w:r w:rsidRPr="006B1C5A">
        <w:rPr>
          <w:b/>
          <w:bCs/>
          <w:lang w:val="es-ES"/>
        </w:rPr>
        <w:t>POST /</w:t>
      </w:r>
      <w:proofErr w:type="spellStart"/>
      <w:r w:rsidRPr="006B1C5A">
        <w:rPr>
          <w:b/>
          <w:bCs/>
          <w:lang w:val="es-ES"/>
        </w:rPr>
        <w:t>student</w:t>
      </w:r>
      <w:proofErr w:type="spellEnd"/>
      <w:r w:rsidRPr="006B1C5A">
        <w:rPr>
          <w:lang w:val="es-ES"/>
        </w:rPr>
        <w:br/>
        <w:t>Crea un nuevo registro de estudiante, asociándolo a una titulación y centro, habilitando su acceso al sistema y a la oferta de TFG.</w:t>
      </w:r>
    </w:p>
    <w:p w14:paraId="4BF08B21" w14:textId="2881EBD4" w:rsidR="006B1C5A" w:rsidRDefault="006B1C5A" w:rsidP="006B1C5A">
      <w:pPr>
        <w:numPr>
          <w:ilvl w:val="0"/>
          <w:numId w:val="81"/>
        </w:numPr>
        <w:jc w:val="left"/>
        <w:rPr>
          <w:lang w:val="es-ES"/>
        </w:rPr>
      </w:pPr>
      <w:r w:rsidRPr="006B1C5A">
        <w:rPr>
          <w:b/>
          <w:bCs/>
          <w:lang w:val="es-ES"/>
        </w:rPr>
        <w:t>PUT /</w:t>
      </w:r>
      <w:proofErr w:type="spellStart"/>
      <w:r w:rsidRPr="006B1C5A">
        <w:rPr>
          <w:b/>
          <w:bCs/>
          <w:lang w:val="es-ES"/>
        </w:rPr>
        <w:t>student</w:t>
      </w:r>
      <w:proofErr w:type="spellEnd"/>
      <w:r w:rsidRPr="006B1C5A">
        <w:rPr>
          <w:lang w:val="es-ES"/>
        </w:rPr>
        <w:br/>
        <w:t>Actualiza los datos de un estudiante existente, como su nombre, correo electrónico, titulación o estado académico.</w:t>
      </w:r>
    </w:p>
    <w:p w14:paraId="32885D9F" w14:textId="5217B1B2" w:rsidR="006B1C5A" w:rsidRPr="006B1C5A" w:rsidRDefault="006B1C5A" w:rsidP="006B1C5A">
      <w:pPr>
        <w:numPr>
          <w:ilvl w:val="0"/>
          <w:numId w:val="81"/>
        </w:numPr>
        <w:jc w:val="left"/>
        <w:rPr>
          <w:b/>
          <w:bCs/>
          <w:lang w:val="es-ES"/>
        </w:rPr>
      </w:pPr>
      <w:r>
        <w:rPr>
          <w:b/>
          <w:bCs/>
          <w:lang w:val="es-ES"/>
        </w:rPr>
        <w:t>PUT /</w:t>
      </w:r>
      <w:proofErr w:type="spellStart"/>
      <w:r>
        <w:rPr>
          <w:b/>
          <w:bCs/>
          <w:lang w:val="es-ES"/>
        </w:rPr>
        <w:t>student</w:t>
      </w:r>
      <w:proofErr w:type="spellEnd"/>
      <w:r>
        <w:rPr>
          <w:b/>
          <w:bCs/>
          <w:lang w:val="es-ES"/>
        </w:rPr>
        <w:t>/</w:t>
      </w:r>
      <w:r w:rsidRPr="006B1C5A">
        <w:rPr>
          <w:b/>
          <w:bCs/>
          <w:lang w:val="es-ES"/>
        </w:rPr>
        <w:t>{id}/</w:t>
      </w:r>
      <w:proofErr w:type="spellStart"/>
      <w:r w:rsidRPr="006B1C5A">
        <w:rPr>
          <w:b/>
          <w:bCs/>
          <w:lang w:val="es-ES"/>
        </w:rPr>
        <w:t>optional</w:t>
      </w:r>
      <w:proofErr w:type="spellEnd"/>
      <w:r w:rsidRPr="006B1C5A">
        <w:rPr>
          <w:b/>
          <w:bCs/>
          <w:lang w:val="es-ES"/>
        </w:rPr>
        <w:t>-data</w:t>
      </w:r>
    </w:p>
    <w:p w14:paraId="260B3609" w14:textId="1CEC92F6" w:rsidR="006B1C5A" w:rsidRPr="006B1C5A" w:rsidRDefault="006B1C5A" w:rsidP="006B1C5A">
      <w:pPr>
        <w:ind w:left="720"/>
        <w:jc w:val="left"/>
        <w:rPr>
          <w:lang w:val="es-ES"/>
        </w:rPr>
      </w:pPr>
      <w:r>
        <w:rPr>
          <w:lang w:val="es-ES"/>
        </w:rPr>
        <w:t xml:space="preserve">Actualiza los datos opcionales de un estudiante, como son su fecha de nacimiento, dirección o número de teléfono. La principal diferencia entre los </w:t>
      </w:r>
      <w:r>
        <w:rPr>
          <w:lang w:val="es-ES"/>
        </w:rPr>
        <w:lastRenderedPageBreak/>
        <w:t>PUT es que la información sensible no pueda ser modificada mas que por el administrador. En cambio, la opcional si pueda ser modificada por el propio estudiante.</w:t>
      </w:r>
    </w:p>
    <w:p w14:paraId="66165384" w14:textId="77777777" w:rsidR="006B1C5A" w:rsidRPr="006B1C5A" w:rsidRDefault="006B1C5A" w:rsidP="006B1C5A">
      <w:pPr>
        <w:numPr>
          <w:ilvl w:val="0"/>
          <w:numId w:val="81"/>
        </w:numPr>
        <w:jc w:val="left"/>
        <w:rPr>
          <w:lang w:val="es-ES"/>
        </w:rPr>
      </w:pPr>
      <w:r w:rsidRPr="006B1C5A">
        <w:rPr>
          <w:b/>
          <w:bCs/>
          <w:lang w:val="es-ES"/>
        </w:rPr>
        <w:t>DELETE /</w:t>
      </w:r>
      <w:proofErr w:type="spellStart"/>
      <w:r w:rsidRPr="006B1C5A">
        <w:rPr>
          <w:b/>
          <w:bCs/>
          <w:lang w:val="es-ES"/>
        </w:rPr>
        <w:t>student</w:t>
      </w:r>
      <w:proofErr w:type="spellEnd"/>
      <w:r w:rsidRPr="006B1C5A">
        <w:rPr>
          <w:b/>
          <w:bCs/>
          <w:lang w:val="es-ES"/>
        </w:rPr>
        <w:t>/{id}</w:t>
      </w:r>
      <w:r w:rsidRPr="006B1C5A">
        <w:rPr>
          <w:lang w:val="es-ES"/>
        </w:rPr>
        <w:br/>
        <w:t>Elimina un estudiante del sistema, siempre y cuando no tenga un TFG en curso o elementos dependientes vinculados.</w:t>
      </w:r>
    </w:p>
    <w:p w14:paraId="018EE9B1" w14:textId="77777777" w:rsidR="006B1C5A" w:rsidRPr="006B1C5A" w:rsidRDefault="006B1C5A" w:rsidP="006B1C5A">
      <w:pPr>
        <w:numPr>
          <w:ilvl w:val="0"/>
          <w:numId w:val="81"/>
        </w:numPr>
        <w:jc w:val="left"/>
        <w:rPr>
          <w:lang w:val="es-ES"/>
        </w:rPr>
      </w:pPr>
      <w:r w:rsidRPr="006B1C5A">
        <w:rPr>
          <w:b/>
          <w:bCs/>
          <w:lang w:val="es-ES"/>
        </w:rPr>
        <w:t>POST /</w:t>
      </w:r>
      <w:proofErr w:type="spellStart"/>
      <w:r w:rsidRPr="006B1C5A">
        <w:rPr>
          <w:b/>
          <w:bCs/>
          <w:lang w:val="es-ES"/>
        </w:rPr>
        <w:t>student</w:t>
      </w:r>
      <w:proofErr w:type="spellEnd"/>
      <w:r w:rsidRPr="006B1C5A">
        <w:rPr>
          <w:b/>
          <w:bCs/>
          <w:lang w:val="es-ES"/>
        </w:rPr>
        <w:t>/</w:t>
      </w:r>
      <w:proofErr w:type="spellStart"/>
      <w:r w:rsidRPr="006B1C5A">
        <w:rPr>
          <w:b/>
          <w:bCs/>
          <w:lang w:val="es-ES"/>
        </w:rPr>
        <w:t>search</w:t>
      </w:r>
      <w:proofErr w:type="spellEnd"/>
      <w:r w:rsidRPr="006B1C5A">
        <w:rPr>
          <w:lang w:val="es-ES"/>
        </w:rPr>
        <w:br/>
        <w:t>Realiza una búsqueda filtrada de estudiantes en función de criterios como nombre, titulación, centro o palabras clave relacionadas, facilitando su localización en sistemas con muchos registros.</w:t>
      </w:r>
    </w:p>
    <w:p w14:paraId="62A7CCA4" w14:textId="77777777" w:rsidR="006B1C5A" w:rsidRDefault="006B1C5A" w:rsidP="006B1C5A">
      <w:pPr>
        <w:numPr>
          <w:ilvl w:val="0"/>
          <w:numId w:val="81"/>
        </w:numPr>
        <w:jc w:val="left"/>
        <w:rPr>
          <w:lang w:val="es-ES"/>
        </w:rPr>
      </w:pPr>
      <w:r w:rsidRPr="006B1C5A">
        <w:rPr>
          <w:b/>
          <w:bCs/>
          <w:lang w:val="es-ES"/>
        </w:rPr>
        <w:t>POST /</w:t>
      </w:r>
      <w:proofErr w:type="spellStart"/>
      <w:r w:rsidRPr="006B1C5A">
        <w:rPr>
          <w:b/>
          <w:bCs/>
          <w:lang w:val="es-ES"/>
        </w:rPr>
        <w:t>student</w:t>
      </w:r>
      <w:proofErr w:type="spellEnd"/>
      <w:r w:rsidRPr="006B1C5A">
        <w:rPr>
          <w:b/>
          <w:bCs/>
          <w:lang w:val="es-ES"/>
        </w:rPr>
        <w:t>/</w:t>
      </w:r>
      <w:proofErr w:type="spellStart"/>
      <w:r w:rsidRPr="006B1C5A">
        <w:rPr>
          <w:b/>
          <w:bCs/>
          <w:lang w:val="es-ES"/>
        </w:rPr>
        <w:t>import</w:t>
      </w:r>
      <w:proofErr w:type="spellEnd"/>
      <w:r w:rsidRPr="006B1C5A">
        <w:rPr>
          <w:lang w:val="es-ES"/>
        </w:rPr>
        <w:br/>
        <w:t>Permite importar de forma masiva estudiantes desde un archivo estructurado, agilizando el alta de grandes grupos de alumnos en el sistema.</w:t>
      </w:r>
    </w:p>
    <w:p w14:paraId="3A622628" w14:textId="77777777" w:rsidR="00C063E5" w:rsidRPr="006B1C5A" w:rsidRDefault="00C063E5" w:rsidP="00C063E5">
      <w:pPr>
        <w:ind w:left="360"/>
        <w:jc w:val="left"/>
        <w:rPr>
          <w:lang w:val="es-ES"/>
        </w:rPr>
      </w:pPr>
    </w:p>
    <w:p w14:paraId="5A62A943" w14:textId="77777777" w:rsidR="006B1C5A" w:rsidRPr="006B1C5A" w:rsidRDefault="006B1C5A" w:rsidP="006B1C5A">
      <w:pPr>
        <w:jc w:val="left"/>
        <w:rPr>
          <w:lang w:val="es-ES"/>
        </w:rPr>
      </w:pPr>
      <w:r w:rsidRPr="006B1C5A">
        <w:rPr>
          <w:b/>
          <w:bCs/>
          <w:lang w:val="es-ES"/>
        </w:rPr>
        <w:t>Ejemplo de uso</w:t>
      </w:r>
      <w:r w:rsidRPr="006B1C5A">
        <w:rPr>
          <w:lang w:val="es-ES"/>
        </w:rPr>
        <w:br/>
        <w:t>Supongamos que una universidad matricula a una nueva promoción de estudiantes en varias titulaciones:</w:t>
      </w:r>
    </w:p>
    <w:p w14:paraId="1604540C" w14:textId="77777777" w:rsidR="006B1C5A" w:rsidRPr="006B1C5A" w:rsidRDefault="006B1C5A" w:rsidP="006B1C5A">
      <w:pPr>
        <w:numPr>
          <w:ilvl w:val="0"/>
          <w:numId w:val="82"/>
        </w:numPr>
        <w:rPr>
          <w:lang w:val="es-ES"/>
        </w:rPr>
      </w:pPr>
      <w:r w:rsidRPr="006B1C5A">
        <w:rPr>
          <w:lang w:val="es-ES"/>
        </w:rPr>
        <w:t xml:space="preserve">El administrador utiliza el </w:t>
      </w:r>
      <w:proofErr w:type="spellStart"/>
      <w:r w:rsidRPr="006B1C5A">
        <w:rPr>
          <w:lang w:val="es-ES"/>
        </w:rPr>
        <w:t>endpoint</w:t>
      </w:r>
      <w:proofErr w:type="spellEnd"/>
      <w:r w:rsidRPr="006B1C5A">
        <w:rPr>
          <w:lang w:val="es-ES"/>
        </w:rPr>
        <w:t xml:space="preserve"> </w:t>
      </w:r>
      <w:r w:rsidRPr="006B1C5A">
        <w:rPr>
          <w:b/>
          <w:bCs/>
          <w:lang w:val="es-ES"/>
        </w:rPr>
        <w:t>POST /</w:t>
      </w:r>
      <w:proofErr w:type="spellStart"/>
      <w:r w:rsidRPr="006B1C5A">
        <w:rPr>
          <w:b/>
          <w:bCs/>
          <w:lang w:val="es-ES"/>
        </w:rPr>
        <w:t>student</w:t>
      </w:r>
      <w:proofErr w:type="spellEnd"/>
      <w:r w:rsidRPr="006B1C5A">
        <w:rPr>
          <w:b/>
          <w:bCs/>
          <w:lang w:val="es-ES"/>
        </w:rPr>
        <w:t>/</w:t>
      </w:r>
      <w:proofErr w:type="spellStart"/>
      <w:r w:rsidRPr="006B1C5A">
        <w:rPr>
          <w:b/>
          <w:bCs/>
          <w:lang w:val="es-ES"/>
        </w:rPr>
        <w:t>import</w:t>
      </w:r>
      <w:proofErr w:type="spellEnd"/>
      <w:r w:rsidRPr="006B1C5A">
        <w:rPr>
          <w:lang w:val="es-ES"/>
        </w:rPr>
        <w:t xml:space="preserve"> para cargar de forma masiva todos los nuevos estudiantes.</w:t>
      </w:r>
    </w:p>
    <w:p w14:paraId="3F1908A2" w14:textId="77777777" w:rsidR="006B1C5A" w:rsidRPr="006B1C5A" w:rsidRDefault="006B1C5A" w:rsidP="006B1C5A">
      <w:pPr>
        <w:numPr>
          <w:ilvl w:val="0"/>
          <w:numId w:val="82"/>
        </w:numPr>
        <w:rPr>
          <w:lang w:val="es-ES"/>
        </w:rPr>
      </w:pPr>
      <w:r w:rsidRPr="006B1C5A">
        <w:rPr>
          <w:lang w:val="es-ES"/>
        </w:rPr>
        <w:t>Los registros creados quedan asociados a sus titulaciones y centros correspondientes.</w:t>
      </w:r>
    </w:p>
    <w:p w14:paraId="3E6CF223" w14:textId="77777777" w:rsidR="006B1C5A" w:rsidRPr="006B1C5A" w:rsidRDefault="006B1C5A" w:rsidP="006B1C5A">
      <w:pPr>
        <w:numPr>
          <w:ilvl w:val="0"/>
          <w:numId w:val="82"/>
        </w:numPr>
        <w:rPr>
          <w:lang w:val="es-ES"/>
        </w:rPr>
      </w:pPr>
      <w:r w:rsidRPr="006B1C5A">
        <w:rPr>
          <w:lang w:val="es-ES"/>
        </w:rPr>
        <w:t>Los estudiantes, al iniciar sesión, visualizan automáticamente la oferta de TFG filtrada por su plan de estudios.</w:t>
      </w:r>
    </w:p>
    <w:p w14:paraId="749206E6" w14:textId="77777777" w:rsidR="006B1C5A" w:rsidRPr="006B1C5A" w:rsidRDefault="006B1C5A" w:rsidP="006B1C5A">
      <w:pPr>
        <w:numPr>
          <w:ilvl w:val="0"/>
          <w:numId w:val="82"/>
        </w:numPr>
        <w:rPr>
          <w:lang w:val="es-ES"/>
        </w:rPr>
      </w:pPr>
      <w:r w:rsidRPr="006B1C5A">
        <w:rPr>
          <w:lang w:val="es-ES"/>
        </w:rPr>
        <w:t>Un estudiante interesado en un proyecto realiza una solicitud mediante el módulo correspondiente de la plataforma.</w:t>
      </w:r>
    </w:p>
    <w:p w14:paraId="211F8BC2" w14:textId="77777777" w:rsidR="006B1C5A" w:rsidRPr="006B1C5A" w:rsidRDefault="006B1C5A" w:rsidP="006B1C5A">
      <w:pPr>
        <w:numPr>
          <w:ilvl w:val="0"/>
          <w:numId w:val="82"/>
        </w:numPr>
        <w:rPr>
          <w:lang w:val="es-ES"/>
        </w:rPr>
      </w:pPr>
      <w:r w:rsidRPr="006B1C5A">
        <w:rPr>
          <w:lang w:val="es-ES"/>
        </w:rPr>
        <w:t>El tutor asignado puede gestionar y supervisar el progreso del estudiante en su TFG desde el sistema.</w:t>
      </w:r>
    </w:p>
    <w:p w14:paraId="52416206" w14:textId="77777777" w:rsidR="006B1C5A" w:rsidRDefault="006B1C5A" w:rsidP="006B1C5A">
      <w:pPr>
        <w:rPr>
          <w:lang w:val="es-ES"/>
        </w:rPr>
      </w:pPr>
      <w:r w:rsidRPr="006B1C5A">
        <w:rPr>
          <w:lang w:val="es-ES"/>
        </w:rPr>
        <w:t>Este flujo asegura que la información académica de cada estudiante se gestione de forma centralizada, a la vez que personaliza la experiencia y facilita la coordinación con tutores y administradores.</w:t>
      </w:r>
    </w:p>
    <w:p w14:paraId="27C2EC58" w14:textId="77777777" w:rsidR="006B1C5A" w:rsidRDefault="006B1C5A" w:rsidP="006B1C5A">
      <w:pPr>
        <w:rPr>
          <w:lang w:val="es-ES"/>
        </w:rPr>
      </w:pPr>
    </w:p>
    <w:p w14:paraId="0139562D" w14:textId="15257126" w:rsidR="006B1C5A" w:rsidRDefault="006B1C5A" w:rsidP="006B1C5A">
      <w:pPr>
        <w:pStyle w:val="Ttulo3"/>
        <w:rPr>
          <w:lang w:val="es-ES"/>
        </w:rPr>
      </w:pPr>
      <w:bookmarkStart w:id="90" w:name="_Toc206069457"/>
      <w:r>
        <w:rPr>
          <w:lang w:val="es-ES"/>
        </w:rPr>
        <w:t>Profesores</w:t>
      </w:r>
      <w:bookmarkEnd w:id="90"/>
    </w:p>
    <w:p w14:paraId="135CC441" w14:textId="52ADDB3D" w:rsidR="006B1C5A" w:rsidRDefault="006B1C5A" w:rsidP="006B1C5A">
      <w:pPr>
        <w:rPr>
          <w:lang w:val="es-ES"/>
        </w:rPr>
      </w:pPr>
      <w:r w:rsidRPr="006B1C5A">
        <w:rPr>
          <w:lang w:val="es-ES"/>
        </w:rPr>
        <w:t xml:space="preserve">En la estructura de la aplicación, los </w:t>
      </w:r>
      <w:r>
        <w:rPr>
          <w:lang w:val="es-ES"/>
        </w:rPr>
        <w:t>profesores</w:t>
      </w:r>
      <w:r w:rsidRPr="006B1C5A">
        <w:rPr>
          <w:lang w:val="es-ES"/>
        </w:rPr>
        <w:t xml:space="preserve"> representan al personal docente universitario encargado de dirigir, supervisar y evaluar los Trabajos de Fin de Grado (TFG) de los estudiantes. Cada profesor está adscrito a un</w:t>
      </w:r>
      <w:r>
        <w:rPr>
          <w:lang w:val="es-ES"/>
        </w:rPr>
        <w:t xml:space="preserve">o o </w:t>
      </w:r>
      <w:proofErr w:type="gramStart"/>
      <w:r>
        <w:rPr>
          <w:lang w:val="es-ES"/>
        </w:rPr>
        <w:t>varios</w:t>
      </w:r>
      <w:r w:rsidRPr="006B1C5A">
        <w:rPr>
          <w:lang w:val="es-ES"/>
        </w:rPr>
        <w:t xml:space="preserve"> departamento</w:t>
      </w:r>
      <w:proofErr w:type="gramEnd"/>
      <w:r w:rsidRPr="006B1C5A">
        <w:rPr>
          <w:lang w:val="es-ES"/>
        </w:rPr>
        <w:t xml:space="preserve"> y puede tener una o varias líneas de investigación activas, así como asumir el rol de tutor principal o </w:t>
      </w:r>
      <w:proofErr w:type="spellStart"/>
      <w:r w:rsidRPr="006B1C5A">
        <w:rPr>
          <w:lang w:val="es-ES"/>
        </w:rPr>
        <w:t>co-tutor</w:t>
      </w:r>
      <w:proofErr w:type="spellEnd"/>
      <w:r w:rsidRPr="006B1C5A">
        <w:rPr>
          <w:lang w:val="es-ES"/>
        </w:rPr>
        <w:t xml:space="preserve"> en distintos proyectos.</w:t>
      </w:r>
    </w:p>
    <w:p w14:paraId="2F3CF54D" w14:textId="77777777" w:rsidR="00C063E5" w:rsidRPr="006B1C5A" w:rsidRDefault="00C063E5" w:rsidP="006B1C5A">
      <w:pPr>
        <w:rPr>
          <w:lang w:val="es-ES"/>
        </w:rPr>
      </w:pPr>
    </w:p>
    <w:p w14:paraId="68E19F9E" w14:textId="61FEF2E0" w:rsidR="006B1C5A" w:rsidRDefault="006B1C5A" w:rsidP="006B1C5A">
      <w:pPr>
        <w:jc w:val="left"/>
        <w:rPr>
          <w:lang w:val="es-ES"/>
        </w:rPr>
      </w:pPr>
      <w:r w:rsidRPr="006B1C5A">
        <w:rPr>
          <w:b/>
          <w:bCs/>
          <w:lang w:val="es-ES"/>
        </w:rPr>
        <w:t>Utilidad en la aplicación</w:t>
      </w:r>
      <w:r w:rsidRPr="006B1C5A">
        <w:rPr>
          <w:lang w:val="es-ES"/>
        </w:rPr>
        <w:br/>
        <w:t>Los profesores son una pieza clave en la gestión académica de TFG. A través de la plataforma, pueden aceptar solicitudes de estudiantes, coordinar el desarrollo de los proyectos, evaluar entregas y cerrar el proceso académico del TFG. Además, la información de su departamento y su perfil permite a los estudiantes localizar tutores afines a su área de estudio.</w:t>
      </w:r>
    </w:p>
    <w:p w14:paraId="7091DE1C" w14:textId="77777777" w:rsidR="00C063E5" w:rsidRDefault="00C063E5" w:rsidP="006B1C5A">
      <w:pPr>
        <w:jc w:val="left"/>
        <w:rPr>
          <w:lang w:val="es-ES"/>
        </w:rPr>
      </w:pPr>
    </w:p>
    <w:p w14:paraId="2EF7FD74" w14:textId="77777777" w:rsidR="00C063E5" w:rsidRDefault="00C063E5" w:rsidP="006B1C5A">
      <w:pPr>
        <w:jc w:val="left"/>
        <w:rPr>
          <w:lang w:val="es-ES"/>
        </w:rPr>
      </w:pPr>
    </w:p>
    <w:p w14:paraId="2A912CD1" w14:textId="77777777" w:rsidR="00C063E5" w:rsidRDefault="00C063E5" w:rsidP="006B1C5A">
      <w:pPr>
        <w:jc w:val="left"/>
        <w:rPr>
          <w:lang w:val="es-ES"/>
        </w:rPr>
      </w:pPr>
    </w:p>
    <w:p w14:paraId="71D0CCC2" w14:textId="77777777" w:rsidR="00C063E5" w:rsidRPr="006B1C5A" w:rsidRDefault="00C063E5" w:rsidP="006B1C5A">
      <w:pPr>
        <w:jc w:val="left"/>
        <w:rPr>
          <w:lang w:val="es-ES"/>
        </w:rPr>
      </w:pPr>
    </w:p>
    <w:p w14:paraId="32B55E78" w14:textId="77777777" w:rsidR="006B1C5A" w:rsidRPr="006B1C5A" w:rsidRDefault="006B1C5A" w:rsidP="006B1C5A">
      <w:pPr>
        <w:jc w:val="left"/>
        <w:rPr>
          <w:lang w:val="es-ES"/>
        </w:rPr>
      </w:pPr>
      <w:proofErr w:type="spellStart"/>
      <w:r w:rsidRPr="006B1C5A">
        <w:rPr>
          <w:b/>
          <w:bCs/>
          <w:lang w:val="es-ES"/>
        </w:rPr>
        <w:lastRenderedPageBreak/>
        <w:t>Endpoints</w:t>
      </w:r>
      <w:proofErr w:type="spellEnd"/>
      <w:r w:rsidRPr="006B1C5A">
        <w:rPr>
          <w:b/>
          <w:bCs/>
          <w:lang w:val="es-ES"/>
        </w:rPr>
        <w:t xml:space="preserve"> disponibles</w:t>
      </w:r>
    </w:p>
    <w:p w14:paraId="72F5F4E9" w14:textId="77777777" w:rsidR="006B1C5A" w:rsidRPr="006B1C5A" w:rsidRDefault="006B1C5A" w:rsidP="006B1C5A">
      <w:pPr>
        <w:numPr>
          <w:ilvl w:val="0"/>
          <w:numId w:val="83"/>
        </w:numPr>
        <w:jc w:val="left"/>
        <w:rPr>
          <w:lang w:val="es-ES"/>
        </w:rPr>
      </w:pPr>
      <w:r w:rsidRPr="006B1C5A">
        <w:rPr>
          <w:b/>
          <w:bCs/>
          <w:lang w:val="es-ES"/>
        </w:rPr>
        <w:t>GET /</w:t>
      </w:r>
      <w:proofErr w:type="spellStart"/>
      <w:r w:rsidRPr="006B1C5A">
        <w:rPr>
          <w:b/>
          <w:bCs/>
          <w:lang w:val="es-ES"/>
        </w:rPr>
        <w:t>professor</w:t>
      </w:r>
      <w:proofErr w:type="spellEnd"/>
      <w:r w:rsidRPr="006B1C5A">
        <w:rPr>
          <w:lang w:val="es-ES"/>
        </w:rPr>
        <w:br/>
        <w:t>Devuelve un listado con todos los profesores registrados, incluyendo nombre, departamento y correo electrónico.</w:t>
      </w:r>
    </w:p>
    <w:p w14:paraId="60C18E3F" w14:textId="77777777" w:rsidR="006B1C5A" w:rsidRPr="006B1C5A" w:rsidRDefault="006B1C5A" w:rsidP="006B1C5A">
      <w:pPr>
        <w:numPr>
          <w:ilvl w:val="0"/>
          <w:numId w:val="83"/>
        </w:numPr>
        <w:jc w:val="left"/>
        <w:rPr>
          <w:lang w:val="es-ES"/>
        </w:rPr>
      </w:pPr>
      <w:r w:rsidRPr="006B1C5A">
        <w:rPr>
          <w:b/>
          <w:bCs/>
          <w:lang w:val="es-ES"/>
        </w:rPr>
        <w:t>GET /</w:t>
      </w:r>
      <w:proofErr w:type="spellStart"/>
      <w:r w:rsidRPr="006B1C5A">
        <w:rPr>
          <w:b/>
          <w:bCs/>
          <w:lang w:val="es-ES"/>
        </w:rPr>
        <w:t>professor</w:t>
      </w:r>
      <w:proofErr w:type="spellEnd"/>
      <w:r w:rsidRPr="006B1C5A">
        <w:rPr>
          <w:b/>
          <w:bCs/>
          <w:lang w:val="es-ES"/>
        </w:rPr>
        <w:t>/{id}</w:t>
      </w:r>
      <w:r w:rsidRPr="006B1C5A">
        <w:rPr>
          <w:lang w:val="es-ES"/>
        </w:rPr>
        <w:br/>
        <w:t>Obtiene la información detallada de un profesor específico, incluyendo sus datos personales, departamento, líneas de investigación y TFG en curso.</w:t>
      </w:r>
    </w:p>
    <w:p w14:paraId="7C7AED9C" w14:textId="77777777" w:rsidR="006B1C5A" w:rsidRPr="006B1C5A" w:rsidRDefault="006B1C5A" w:rsidP="006B1C5A">
      <w:pPr>
        <w:numPr>
          <w:ilvl w:val="0"/>
          <w:numId w:val="83"/>
        </w:numPr>
        <w:jc w:val="left"/>
        <w:rPr>
          <w:lang w:val="es-ES"/>
        </w:rPr>
      </w:pPr>
      <w:r w:rsidRPr="006B1C5A">
        <w:rPr>
          <w:b/>
          <w:bCs/>
          <w:lang w:val="es-ES"/>
        </w:rPr>
        <w:t>POST /</w:t>
      </w:r>
      <w:proofErr w:type="spellStart"/>
      <w:r w:rsidRPr="006B1C5A">
        <w:rPr>
          <w:b/>
          <w:bCs/>
          <w:lang w:val="es-ES"/>
        </w:rPr>
        <w:t>professor</w:t>
      </w:r>
      <w:proofErr w:type="spellEnd"/>
      <w:r w:rsidRPr="006B1C5A">
        <w:rPr>
          <w:lang w:val="es-ES"/>
        </w:rPr>
        <w:br/>
        <w:t>Crea un nuevo registro de profesor y lo asocia a un departamento, habilitándolo para ofrecer y supervisar TFG.</w:t>
      </w:r>
    </w:p>
    <w:p w14:paraId="12FA7B00" w14:textId="77777777" w:rsidR="006B1C5A" w:rsidRPr="006B1C5A" w:rsidRDefault="006B1C5A" w:rsidP="006B1C5A">
      <w:pPr>
        <w:numPr>
          <w:ilvl w:val="0"/>
          <w:numId w:val="83"/>
        </w:numPr>
        <w:jc w:val="left"/>
        <w:rPr>
          <w:lang w:val="es-ES"/>
        </w:rPr>
      </w:pPr>
      <w:r w:rsidRPr="006B1C5A">
        <w:rPr>
          <w:b/>
          <w:bCs/>
          <w:lang w:val="es-ES"/>
        </w:rPr>
        <w:t>PUT /</w:t>
      </w:r>
      <w:proofErr w:type="spellStart"/>
      <w:r w:rsidRPr="006B1C5A">
        <w:rPr>
          <w:b/>
          <w:bCs/>
          <w:lang w:val="es-ES"/>
        </w:rPr>
        <w:t>professor</w:t>
      </w:r>
      <w:proofErr w:type="spellEnd"/>
      <w:r w:rsidRPr="006B1C5A">
        <w:rPr>
          <w:lang w:val="es-ES"/>
        </w:rPr>
        <w:br/>
        <w:t>Actualiza los datos de un profesor existente, como su nombre, apellidos, correo electrónico o el departamento al que pertenece.</w:t>
      </w:r>
    </w:p>
    <w:p w14:paraId="2E4D7642" w14:textId="77777777" w:rsidR="006B1C5A" w:rsidRPr="006B1C5A" w:rsidRDefault="006B1C5A" w:rsidP="006B1C5A">
      <w:pPr>
        <w:numPr>
          <w:ilvl w:val="0"/>
          <w:numId w:val="83"/>
        </w:numPr>
        <w:jc w:val="left"/>
        <w:rPr>
          <w:lang w:val="es-ES"/>
        </w:rPr>
      </w:pPr>
      <w:r w:rsidRPr="006B1C5A">
        <w:rPr>
          <w:b/>
          <w:bCs/>
          <w:lang w:val="es-ES"/>
        </w:rPr>
        <w:t>DELETE /</w:t>
      </w:r>
      <w:proofErr w:type="spellStart"/>
      <w:r w:rsidRPr="006B1C5A">
        <w:rPr>
          <w:b/>
          <w:bCs/>
          <w:lang w:val="es-ES"/>
        </w:rPr>
        <w:t>professor</w:t>
      </w:r>
      <w:proofErr w:type="spellEnd"/>
      <w:r w:rsidRPr="006B1C5A">
        <w:rPr>
          <w:b/>
          <w:bCs/>
          <w:lang w:val="es-ES"/>
        </w:rPr>
        <w:t>/{id}</w:t>
      </w:r>
      <w:r w:rsidRPr="006B1C5A">
        <w:rPr>
          <w:lang w:val="es-ES"/>
        </w:rPr>
        <w:br/>
        <w:t>Elimina un profesor del sistema, siempre y cuando no tenga TFG en curso o responsabilidades activas.</w:t>
      </w:r>
    </w:p>
    <w:p w14:paraId="6CBE91D9" w14:textId="77777777" w:rsidR="006B1C5A" w:rsidRPr="006B1C5A" w:rsidRDefault="006B1C5A" w:rsidP="006B1C5A">
      <w:pPr>
        <w:numPr>
          <w:ilvl w:val="0"/>
          <w:numId w:val="83"/>
        </w:numPr>
        <w:jc w:val="left"/>
        <w:rPr>
          <w:lang w:val="es-ES"/>
        </w:rPr>
      </w:pPr>
      <w:r w:rsidRPr="006B1C5A">
        <w:rPr>
          <w:b/>
          <w:bCs/>
          <w:lang w:val="es-ES"/>
        </w:rPr>
        <w:t>POST /</w:t>
      </w:r>
      <w:proofErr w:type="spellStart"/>
      <w:r w:rsidRPr="006B1C5A">
        <w:rPr>
          <w:b/>
          <w:bCs/>
          <w:lang w:val="es-ES"/>
        </w:rPr>
        <w:t>professor</w:t>
      </w:r>
      <w:proofErr w:type="spellEnd"/>
      <w:r w:rsidRPr="006B1C5A">
        <w:rPr>
          <w:b/>
          <w:bCs/>
          <w:lang w:val="es-ES"/>
        </w:rPr>
        <w:t>/</w:t>
      </w:r>
      <w:proofErr w:type="spellStart"/>
      <w:r w:rsidRPr="006B1C5A">
        <w:rPr>
          <w:b/>
          <w:bCs/>
          <w:lang w:val="es-ES"/>
        </w:rPr>
        <w:t>search</w:t>
      </w:r>
      <w:proofErr w:type="spellEnd"/>
      <w:r w:rsidRPr="006B1C5A">
        <w:rPr>
          <w:lang w:val="es-ES"/>
        </w:rPr>
        <w:br/>
        <w:t>Permite realizar búsquedas filtradas de profesores por nombre, departamento, área de investigación o palabras clave, facilitando la asignación de tutores a estudiantes.</w:t>
      </w:r>
    </w:p>
    <w:p w14:paraId="65EE23CC" w14:textId="77777777" w:rsidR="006B1C5A" w:rsidRDefault="006B1C5A" w:rsidP="006B1C5A">
      <w:pPr>
        <w:numPr>
          <w:ilvl w:val="0"/>
          <w:numId w:val="83"/>
        </w:numPr>
        <w:jc w:val="left"/>
        <w:rPr>
          <w:lang w:val="es-ES"/>
        </w:rPr>
      </w:pPr>
      <w:r w:rsidRPr="006B1C5A">
        <w:rPr>
          <w:b/>
          <w:bCs/>
          <w:lang w:val="es-ES"/>
        </w:rPr>
        <w:t>POST /</w:t>
      </w:r>
      <w:proofErr w:type="spellStart"/>
      <w:r w:rsidRPr="006B1C5A">
        <w:rPr>
          <w:b/>
          <w:bCs/>
          <w:lang w:val="es-ES"/>
        </w:rPr>
        <w:t>professor</w:t>
      </w:r>
      <w:proofErr w:type="spellEnd"/>
      <w:r w:rsidRPr="006B1C5A">
        <w:rPr>
          <w:b/>
          <w:bCs/>
          <w:lang w:val="es-ES"/>
        </w:rPr>
        <w:t>/</w:t>
      </w:r>
      <w:proofErr w:type="spellStart"/>
      <w:r w:rsidRPr="006B1C5A">
        <w:rPr>
          <w:b/>
          <w:bCs/>
          <w:lang w:val="es-ES"/>
        </w:rPr>
        <w:t>import</w:t>
      </w:r>
      <w:proofErr w:type="spellEnd"/>
      <w:r w:rsidRPr="006B1C5A">
        <w:rPr>
          <w:lang w:val="es-ES"/>
        </w:rPr>
        <w:br/>
        <w:t>Permite importar de forma masiva registros de profesores desde un archivo estructurado, agilizando el alta de personal docente.</w:t>
      </w:r>
    </w:p>
    <w:p w14:paraId="6D51B5DB" w14:textId="77777777" w:rsidR="00C063E5" w:rsidRPr="006B1C5A" w:rsidRDefault="00C063E5" w:rsidP="006B1C5A">
      <w:pPr>
        <w:numPr>
          <w:ilvl w:val="0"/>
          <w:numId w:val="83"/>
        </w:numPr>
        <w:jc w:val="left"/>
        <w:rPr>
          <w:lang w:val="es-ES"/>
        </w:rPr>
      </w:pPr>
    </w:p>
    <w:p w14:paraId="7BE02D96" w14:textId="77777777" w:rsidR="006B1C5A" w:rsidRPr="006B1C5A" w:rsidRDefault="006B1C5A" w:rsidP="006B1C5A">
      <w:pPr>
        <w:jc w:val="left"/>
        <w:rPr>
          <w:lang w:val="es-ES"/>
        </w:rPr>
      </w:pPr>
      <w:r w:rsidRPr="006B1C5A">
        <w:rPr>
          <w:b/>
          <w:bCs/>
          <w:lang w:val="es-ES"/>
        </w:rPr>
        <w:t>Ejemplo de uso</w:t>
      </w:r>
      <w:r w:rsidRPr="006B1C5A">
        <w:rPr>
          <w:lang w:val="es-ES"/>
        </w:rPr>
        <w:br/>
        <w:t>Supongamos que una universidad contrata a un nuevo grupo de profesores para reforzar la oferta de TFG en varias áreas:</w:t>
      </w:r>
    </w:p>
    <w:p w14:paraId="6241C395" w14:textId="77777777" w:rsidR="006B1C5A" w:rsidRPr="006B1C5A" w:rsidRDefault="006B1C5A" w:rsidP="006B1C5A">
      <w:pPr>
        <w:numPr>
          <w:ilvl w:val="0"/>
          <w:numId w:val="84"/>
        </w:numPr>
        <w:rPr>
          <w:lang w:val="es-ES"/>
        </w:rPr>
      </w:pPr>
      <w:r w:rsidRPr="006B1C5A">
        <w:rPr>
          <w:lang w:val="es-ES"/>
        </w:rPr>
        <w:t xml:space="preserve">El administrador utiliza el </w:t>
      </w:r>
      <w:proofErr w:type="spellStart"/>
      <w:r w:rsidRPr="006B1C5A">
        <w:rPr>
          <w:lang w:val="es-ES"/>
        </w:rPr>
        <w:t>endpoint</w:t>
      </w:r>
      <w:proofErr w:type="spellEnd"/>
      <w:r w:rsidRPr="006B1C5A">
        <w:rPr>
          <w:lang w:val="es-ES"/>
        </w:rPr>
        <w:t xml:space="preserve"> </w:t>
      </w:r>
      <w:r w:rsidRPr="006B1C5A">
        <w:rPr>
          <w:b/>
          <w:bCs/>
          <w:lang w:val="es-ES"/>
        </w:rPr>
        <w:t>POST /</w:t>
      </w:r>
      <w:proofErr w:type="spellStart"/>
      <w:r w:rsidRPr="006B1C5A">
        <w:rPr>
          <w:b/>
          <w:bCs/>
          <w:lang w:val="es-ES"/>
        </w:rPr>
        <w:t>professor</w:t>
      </w:r>
      <w:proofErr w:type="spellEnd"/>
      <w:r w:rsidRPr="006B1C5A">
        <w:rPr>
          <w:b/>
          <w:bCs/>
          <w:lang w:val="es-ES"/>
        </w:rPr>
        <w:t>/</w:t>
      </w:r>
      <w:proofErr w:type="spellStart"/>
      <w:r w:rsidRPr="006B1C5A">
        <w:rPr>
          <w:b/>
          <w:bCs/>
          <w:lang w:val="es-ES"/>
        </w:rPr>
        <w:t>import</w:t>
      </w:r>
      <w:proofErr w:type="spellEnd"/>
      <w:r w:rsidRPr="006B1C5A">
        <w:rPr>
          <w:lang w:val="es-ES"/>
        </w:rPr>
        <w:t xml:space="preserve"> para dar de alta masivamente a los nuevos docentes.</w:t>
      </w:r>
    </w:p>
    <w:p w14:paraId="0FF92125" w14:textId="77777777" w:rsidR="006B1C5A" w:rsidRPr="006B1C5A" w:rsidRDefault="006B1C5A" w:rsidP="006B1C5A">
      <w:pPr>
        <w:numPr>
          <w:ilvl w:val="0"/>
          <w:numId w:val="84"/>
        </w:numPr>
        <w:rPr>
          <w:lang w:val="es-ES"/>
        </w:rPr>
      </w:pPr>
      <w:r w:rsidRPr="006B1C5A">
        <w:rPr>
          <w:lang w:val="es-ES"/>
        </w:rPr>
        <w:t>Cada profesor queda vinculado a su departamento en la base de datos.</w:t>
      </w:r>
    </w:p>
    <w:p w14:paraId="63793F23" w14:textId="77777777" w:rsidR="006B1C5A" w:rsidRPr="006B1C5A" w:rsidRDefault="006B1C5A" w:rsidP="006B1C5A">
      <w:pPr>
        <w:numPr>
          <w:ilvl w:val="0"/>
          <w:numId w:val="84"/>
        </w:numPr>
        <w:rPr>
          <w:lang w:val="es-ES"/>
        </w:rPr>
      </w:pPr>
      <w:r w:rsidRPr="006B1C5A">
        <w:rPr>
          <w:lang w:val="es-ES"/>
        </w:rPr>
        <w:t>Los profesores acceden a la plataforma y crean sus líneas de investigación.</w:t>
      </w:r>
    </w:p>
    <w:p w14:paraId="3D78127B" w14:textId="77777777" w:rsidR="006B1C5A" w:rsidRPr="006B1C5A" w:rsidRDefault="006B1C5A" w:rsidP="006B1C5A">
      <w:pPr>
        <w:numPr>
          <w:ilvl w:val="0"/>
          <w:numId w:val="84"/>
        </w:numPr>
        <w:rPr>
          <w:lang w:val="es-ES"/>
        </w:rPr>
      </w:pPr>
      <w:r w:rsidRPr="006B1C5A">
        <w:rPr>
          <w:lang w:val="es-ES"/>
        </w:rPr>
        <w:t>Los estudiantes interesados solicitan TFG a través del sistema, que envía notificaciones a los profesores correspondientes.</w:t>
      </w:r>
    </w:p>
    <w:p w14:paraId="4269E0AF" w14:textId="77777777" w:rsidR="006B1C5A" w:rsidRPr="006B1C5A" w:rsidRDefault="006B1C5A" w:rsidP="006B1C5A">
      <w:pPr>
        <w:numPr>
          <w:ilvl w:val="0"/>
          <w:numId w:val="84"/>
        </w:numPr>
        <w:rPr>
          <w:lang w:val="es-ES"/>
        </w:rPr>
      </w:pPr>
      <w:r w:rsidRPr="006B1C5A">
        <w:rPr>
          <w:lang w:val="es-ES"/>
        </w:rPr>
        <w:t>El profesor acepta la propuesta, inicia el seguimiento del TFG y coordina reuniones con el estudiante.</w:t>
      </w:r>
    </w:p>
    <w:p w14:paraId="01CD5B5C" w14:textId="3ABAE9CF" w:rsidR="006B1C5A" w:rsidRDefault="006B1C5A" w:rsidP="00C063E5">
      <w:pPr>
        <w:rPr>
          <w:lang w:val="es-ES"/>
        </w:rPr>
      </w:pPr>
      <w:r w:rsidRPr="006B1C5A">
        <w:rPr>
          <w:lang w:val="es-ES"/>
        </w:rPr>
        <w:t>Este flujo asegura que los profesores tengan control total sobre la gestión de sus TFG y que los estudiantes puedan localizar tutores adecuados a su área de estudio de manera sencilla.</w:t>
      </w:r>
      <w:r w:rsidR="00C063E5">
        <w:rPr>
          <w:lang w:val="es-ES"/>
        </w:rPr>
        <w:br w:type="page"/>
      </w:r>
    </w:p>
    <w:p w14:paraId="334F8E12" w14:textId="7EA7A47F" w:rsidR="006B1C5A" w:rsidRDefault="00C063E5" w:rsidP="006B1C5A">
      <w:pPr>
        <w:pStyle w:val="Ttulo3"/>
        <w:rPr>
          <w:lang w:val="es-ES"/>
        </w:rPr>
      </w:pPr>
      <w:bookmarkStart w:id="91" w:name="_Toc206069458"/>
      <w:proofErr w:type="spellStart"/>
      <w:r>
        <w:rPr>
          <w:lang w:val="es-ES"/>
        </w:rPr>
        <w:lastRenderedPageBreak/>
        <w:t>Auth</w:t>
      </w:r>
      <w:bookmarkEnd w:id="91"/>
      <w:proofErr w:type="spellEnd"/>
    </w:p>
    <w:p w14:paraId="42FC0E76" w14:textId="22F50A0B" w:rsidR="00C063E5" w:rsidRDefault="00C063E5" w:rsidP="00C063E5">
      <w:pPr>
        <w:jc w:val="left"/>
        <w:rPr>
          <w:lang w:val="es-ES"/>
        </w:rPr>
      </w:pPr>
      <w:r w:rsidRPr="00C063E5">
        <w:rPr>
          <w:lang w:val="es-ES"/>
        </w:rPr>
        <w:t xml:space="preserve">En la estructura de la aplicación, el módulo </w:t>
      </w:r>
      <w:proofErr w:type="spellStart"/>
      <w:r w:rsidRPr="00C063E5">
        <w:rPr>
          <w:lang w:val="es-ES"/>
        </w:rPr>
        <w:t>Auth</w:t>
      </w:r>
      <w:proofErr w:type="spellEnd"/>
      <w:r w:rsidRPr="00C063E5">
        <w:rPr>
          <w:lang w:val="es-ES"/>
        </w:rPr>
        <w:t xml:space="preserve"> es el responsable de la autenticación y validación de credenciales de los usuarios (administradores, profesores y estudiantes), así como de la gestión de contraseñas y la verificación de tokens de sesión.</w:t>
      </w:r>
    </w:p>
    <w:p w14:paraId="486A8D48" w14:textId="77777777" w:rsidR="00C063E5" w:rsidRDefault="00C063E5" w:rsidP="00C063E5">
      <w:pPr>
        <w:jc w:val="left"/>
        <w:rPr>
          <w:lang w:val="es-ES"/>
        </w:rPr>
      </w:pPr>
    </w:p>
    <w:p w14:paraId="5AC3A260" w14:textId="629C35B8" w:rsidR="00C063E5" w:rsidRPr="00C063E5" w:rsidRDefault="00C063E5" w:rsidP="00C063E5">
      <w:pPr>
        <w:jc w:val="left"/>
        <w:rPr>
          <w:lang w:val="es-ES"/>
        </w:rPr>
      </w:pPr>
      <w:r w:rsidRPr="00C063E5">
        <w:rPr>
          <w:b/>
          <w:bCs/>
          <w:lang w:val="es-ES"/>
        </w:rPr>
        <w:t>Utilidad en la aplicación</w:t>
      </w:r>
      <w:r w:rsidRPr="00C063E5">
        <w:rPr>
          <w:lang w:val="es-ES"/>
        </w:rPr>
        <w:br/>
        <w:t>El controlador de autenticación permite iniciar sesión, cambiar contraseñas, crear cuentas de administrador y validar que un token de acceso es válido. Esto garantiza que solo usuarios autorizados accedan a la plataforma y que su información se mantenga segura.</w:t>
      </w:r>
    </w:p>
    <w:p w14:paraId="1E393117" w14:textId="77777777" w:rsidR="00C063E5" w:rsidRPr="00C063E5" w:rsidRDefault="00C063E5" w:rsidP="00C063E5">
      <w:pPr>
        <w:jc w:val="left"/>
        <w:rPr>
          <w:lang w:val="es-ES"/>
        </w:rPr>
      </w:pPr>
      <w:proofErr w:type="spellStart"/>
      <w:r w:rsidRPr="00C063E5">
        <w:rPr>
          <w:b/>
          <w:bCs/>
          <w:lang w:val="es-ES"/>
        </w:rPr>
        <w:t>Endpoints</w:t>
      </w:r>
      <w:proofErr w:type="spellEnd"/>
      <w:r w:rsidRPr="00C063E5">
        <w:rPr>
          <w:b/>
          <w:bCs/>
          <w:lang w:val="es-ES"/>
        </w:rPr>
        <w:t xml:space="preserve"> disponibles</w:t>
      </w:r>
    </w:p>
    <w:p w14:paraId="131D0EA2" w14:textId="77777777" w:rsidR="00C063E5" w:rsidRPr="00C063E5" w:rsidRDefault="00C063E5" w:rsidP="00C063E5">
      <w:pPr>
        <w:numPr>
          <w:ilvl w:val="0"/>
          <w:numId w:val="85"/>
        </w:numPr>
        <w:jc w:val="left"/>
        <w:rPr>
          <w:lang w:val="es-ES"/>
        </w:rPr>
      </w:pPr>
      <w:r w:rsidRPr="00C063E5">
        <w:rPr>
          <w:b/>
          <w:bCs/>
          <w:lang w:val="es-ES"/>
        </w:rPr>
        <w:t>POST /</w:t>
      </w:r>
      <w:proofErr w:type="spellStart"/>
      <w:r w:rsidRPr="00C063E5">
        <w:rPr>
          <w:b/>
          <w:bCs/>
          <w:lang w:val="es-ES"/>
        </w:rPr>
        <w:t>auth</w:t>
      </w:r>
      <w:proofErr w:type="spellEnd"/>
      <w:r w:rsidRPr="00C063E5">
        <w:rPr>
          <w:b/>
          <w:bCs/>
          <w:lang w:val="es-ES"/>
        </w:rPr>
        <w:t>/</w:t>
      </w:r>
      <w:proofErr w:type="spellStart"/>
      <w:r w:rsidRPr="00C063E5">
        <w:rPr>
          <w:b/>
          <w:bCs/>
          <w:lang w:val="es-ES"/>
        </w:rPr>
        <w:t>login</w:t>
      </w:r>
      <w:proofErr w:type="spellEnd"/>
      <w:r w:rsidRPr="00C063E5">
        <w:rPr>
          <w:lang w:val="es-ES"/>
        </w:rPr>
        <w:br/>
        <w:t>Inicia sesión en la plataforma usando credenciales de usuario. Devuelve la información de autenticación generada por el sistema.</w:t>
      </w:r>
    </w:p>
    <w:p w14:paraId="5CC71712" w14:textId="749C69A8" w:rsidR="00C063E5" w:rsidRPr="00C063E5" w:rsidRDefault="00C063E5" w:rsidP="00C063E5">
      <w:pPr>
        <w:numPr>
          <w:ilvl w:val="0"/>
          <w:numId w:val="85"/>
        </w:numPr>
        <w:jc w:val="left"/>
        <w:rPr>
          <w:lang w:val="es-ES"/>
        </w:rPr>
      </w:pPr>
      <w:r w:rsidRPr="00C063E5">
        <w:rPr>
          <w:b/>
          <w:bCs/>
          <w:lang w:val="es-ES"/>
        </w:rPr>
        <w:t>POST /</w:t>
      </w:r>
      <w:proofErr w:type="spellStart"/>
      <w:r w:rsidRPr="00C063E5">
        <w:rPr>
          <w:b/>
          <w:bCs/>
          <w:lang w:val="es-ES"/>
        </w:rPr>
        <w:t>auth</w:t>
      </w:r>
      <w:proofErr w:type="spellEnd"/>
      <w:r w:rsidRPr="00C063E5">
        <w:rPr>
          <w:b/>
          <w:bCs/>
          <w:lang w:val="es-ES"/>
        </w:rPr>
        <w:t>/</w:t>
      </w:r>
      <w:proofErr w:type="spellStart"/>
      <w:r w:rsidRPr="00C063E5">
        <w:rPr>
          <w:b/>
          <w:bCs/>
          <w:lang w:val="es-ES"/>
        </w:rPr>
        <w:t>change-</w:t>
      </w:r>
      <w:proofErr w:type="gramStart"/>
      <w:r w:rsidRPr="00C063E5">
        <w:rPr>
          <w:b/>
          <w:bCs/>
          <w:lang w:val="es-ES"/>
        </w:rPr>
        <w:t>password</w:t>
      </w:r>
      <w:proofErr w:type="spellEnd"/>
      <w:proofErr w:type="gramEnd"/>
      <w:r w:rsidRPr="00C063E5">
        <w:rPr>
          <w:lang w:val="es-ES"/>
        </w:rPr>
        <w:br/>
        <w:t>Permite cambiar la contraseña de un usuario autenticado proporcionando la contraseña actual y la nueva.</w:t>
      </w:r>
      <w:r>
        <w:rPr>
          <w:lang w:val="es-ES"/>
        </w:rPr>
        <w:t xml:space="preserve"> Este </w:t>
      </w:r>
      <w:proofErr w:type="spellStart"/>
      <w:r>
        <w:rPr>
          <w:lang w:val="es-ES"/>
        </w:rPr>
        <w:t>endpoint</w:t>
      </w:r>
      <w:proofErr w:type="spellEnd"/>
      <w:r>
        <w:rPr>
          <w:lang w:val="es-ES"/>
        </w:rPr>
        <w:t xml:space="preserve"> se usa principalmente cuando un usuario hace el </w:t>
      </w:r>
      <w:proofErr w:type="spellStart"/>
      <w:r>
        <w:rPr>
          <w:lang w:val="es-ES"/>
        </w:rPr>
        <w:t>login</w:t>
      </w:r>
      <w:proofErr w:type="spellEnd"/>
      <w:r>
        <w:rPr>
          <w:lang w:val="es-ES"/>
        </w:rPr>
        <w:t xml:space="preserve"> por primera vez, para que pueda establecer él mismo su propia contraseña.</w:t>
      </w:r>
    </w:p>
    <w:p w14:paraId="5CCCEC8C" w14:textId="77777777" w:rsidR="00C063E5" w:rsidRPr="00C063E5" w:rsidRDefault="00C063E5" w:rsidP="00C063E5">
      <w:pPr>
        <w:numPr>
          <w:ilvl w:val="0"/>
          <w:numId w:val="85"/>
        </w:numPr>
        <w:jc w:val="left"/>
        <w:rPr>
          <w:lang w:val="es-ES"/>
        </w:rPr>
      </w:pPr>
      <w:r w:rsidRPr="00C063E5">
        <w:rPr>
          <w:b/>
          <w:bCs/>
          <w:lang w:val="es-ES"/>
        </w:rPr>
        <w:t>POST /</w:t>
      </w:r>
      <w:proofErr w:type="spellStart"/>
      <w:r w:rsidRPr="00C063E5">
        <w:rPr>
          <w:b/>
          <w:bCs/>
          <w:lang w:val="es-ES"/>
        </w:rPr>
        <w:t>auth</w:t>
      </w:r>
      <w:proofErr w:type="spellEnd"/>
      <w:r w:rsidRPr="00C063E5">
        <w:rPr>
          <w:b/>
          <w:bCs/>
          <w:lang w:val="es-ES"/>
        </w:rPr>
        <w:t>/</w:t>
      </w:r>
      <w:proofErr w:type="spellStart"/>
      <w:r w:rsidRPr="00C063E5">
        <w:rPr>
          <w:b/>
          <w:bCs/>
          <w:lang w:val="es-ES"/>
        </w:rPr>
        <w:t>create-admin</w:t>
      </w:r>
      <w:proofErr w:type="spellEnd"/>
      <w:r w:rsidRPr="00C063E5">
        <w:rPr>
          <w:lang w:val="es-ES"/>
        </w:rPr>
        <w:br/>
        <w:t>Crea un nuevo usuario con rol de administrador en el sistema.</w:t>
      </w:r>
    </w:p>
    <w:p w14:paraId="3C9B9CFD" w14:textId="77777777" w:rsidR="00C063E5" w:rsidRDefault="00C063E5" w:rsidP="00C063E5">
      <w:pPr>
        <w:numPr>
          <w:ilvl w:val="0"/>
          <w:numId w:val="85"/>
        </w:numPr>
        <w:jc w:val="left"/>
        <w:rPr>
          <w:lang w:val="es-ES"/>
        </w:rPr>
      </w:pPr>
      <w:r w:rsidRPr="00C063E5">
        <w:rPr>
          <w:b/>
          <w:bCs/>
          <w:lang w:val="es-ES"/>
        </w:rPr>
        <w:t>POST /</w:t>
      </w:r>
      <w:proofErr w:type="spellStart"/>
      <w:r w:rsidRPr="00C063E5">
        <w:rPr>
          <w:b/>
          <w:bCs/>
          <w:lang w:val="es-ES"/>
        </w:rPr>
        <w:t>auth</w:t>
      </w:r>
      <w:proofErr w:type="spellEnd"/>
      <w:r w:rsidRPr="00C063E5">
        <w:rPr>
          <w:b/>
          <w:bCs/>
          <w:lang w:val="es-ES"/>
        </w:rPr>
        <w:t>/</w:t>
      </w:r>
      <w:proofErr w:type="spellStart"/>
      <w:r w:rsidRPr="00C063E5">
        <w:rPr>
          <w:b/>
          <w:bCs/>
          <w:lang w:val="es-ES"/>
        </w:rPr>
        <w:t>check</w:t>
      </w:r>
      <w:proofErr w:type="spellEnd"/>
      <w:r w:rsidRPr="00C063E5">
        <w:rPr>
          <w:b/>
          <w:bCs/>
          <w:lang w:val="es-ES"/>
        </w:rPr>
        <w:t>-token</w:t>
      </w:r>
      <w:r w:rsidRPr="00C063E5">
        <w:rPr>
          <w:lang w:val="es-ES"/>
        </w:rPr>
        <w:br/>
        <w:t>Verifica si un token de autenticación es válido y no ha expirado.</w:t>
      </w:r>
    </w:p>
    <w:p w14:paraId="3089C833" w14:textId="77777777" w:rsidR="00C063E5" w:rsidRPr="00C063E5" w:rsidRDefault="00C063E5" w:rsidP="00C063E5">
      <w:pPr>
        <w:ind w:left="720"/>
        <w:jc w:val="left"/>
        <w:rPr>
          <w:lang w:val="es-ES"/>
        </w:rPr>
      </w:pPr>
    </w:p>
    <w:p w14:paraId="38E25F7E" w14:textId="7F9D08EA" w:rsidR="00C063E5" w:rsidRPr="00C063E5" w:rsidRDefault="00C063E5" w:rsidP="00C063E5">
      <w:pPr>
        <w:jc w:val="left"/>
        <w:rPr>
          <w:lang w:val="es-ES"/>
        </w:rPr>
      </w:pPr>
      <w:r w:rsidRPr="00C063E5">
        <w:rPr>
          <w:b/>
          <w:bCs/>
          <w:lang w:val="es-ES"/>
        </w:rPr>
        <w:t>Ejemplo de uso</w:t>
      </w:r>
      <w:r w:rsidRPr="00C063E5">
        <w:rPr>
          <w:lang w:val="es-ES"/>
        </w:rPr>
        <w:br/>
        <w:t xml:space="preserve">Un administrador necesita dar acceso a la plataforma a un nuevo </w:t>
      </w:r>
      <w:r>
        <w:rPr>
          <w:lang w:val="es-ES"/>
        </w:rPr>
        <w:t>usuario administrador</w:t>
      </w:r>
      <w:r w:rsidRPr="00C063E5">
        <w:rPr>
          <w:lang w:val="es-ES"/>
        </w:rPr>
        <w:t>:</w:t>
      </w:r>
    </w:p>
    <w:p w14:paraId="5F76267C" w14:textId="77777777" w:rsidR="00C063E5" w:rsidRPr="00C063E5" w:rsidRDefault="00C063E5" w:rsidP="00C063E5">
      <w:pPr>
        <w:numPr>
          <w:ilvl w:val="0"/>
          <w:numId w:val="86"/>
        </w:numPr>
        <w:rPr>
          <w:lang w:val="es-ES"/>
        </w:rPr>
      </w:pPr>
      <w:r w:rsidRPr="00C063E5">
        <w:rPr>
          <w:lang w:val="es-ES"/>
        </w:rPr>
        <w:t xml:space="preserve">El administrador existente envía una petición </w:t>
      </w:r>
      <w:r w:rsidRPr="00C063E5">
        <w:rPr>
          <w:b/>
          <w:bCs/>
          <w:lang w:val="es-ES"/>
        </w:rPr>
        <w:t>POST /</w:t>
      </w:r>
      <w:proofErr w:type="spellStart"/>
      <w:r w:rsidRPr="00C063E5">
        <w:rPr>
          <w:b/>
          <w:bCs/>
          <w:lang w:val="es-ES"/>
        </w:rPr>
        <w:t>auth</w:t>
      </w:r>
      <w:proofErr w:type="spellEnd"/>
      <w:r w:rsidRPr="00C063E5">
        <w:rPr>
          <w:b/>
          <w:bCs/>
          <w:lang w:val="es-ES"/>
        </w:rPr>
        <w:t>/</w:t>
      </w:r>
      <w:proofErr w:type="spellStart"/>
      <w:r w:rsidRPr="00C063E5">
        <w:rPr>
          <w:b/>
          <w:bCs/>
          <w:lang w:val="es-ES"/>
        </w:rPr>
        <w:t>create-admin</w:t>
      </w:r>
      <w:proofErr w:type="spellEnd"/>
      <w:r w:rsidRPr="00C063E5">
        <w:rPr>
          <w:lang w:val="es-ES"/>
        </w:rPr>
        <w:t xml:space="preserve"> con las credenciales del nuevo administrador.</w:t>
      </w:r>
    </w:p>
    <w:p w14:paraId="52AF4859" w14:textId="77777777" w:rsidR="00C063E5" w:rsidRPr="00C063E5" w:rsidRDefault="00C063E5" w:rsidP="00C063E5">
      <w:pPr>
        <w:numPr>
          <w:ilvl w:val="0"/>
          <w:numId w:val="86"/>
        </w:numPr>
        <w:rPr>
          <w:lang w:val="es-ES"/>
        </w:rPr>
      </w:pPr>
      <w:r w:rsidRPr="00C063E5">
        <w:rPr>
          <w:lang w:val="es-ES"/>
        </w:rPr>
        <w:t xml:space="preserve">El nuevo administrador puede iniciar sesión mediante </w:t>
      </w:r>
      <w:r w:rsidRPr="00C063E5">
        <w:rPr>
          <w:b/>
          <w:bCs/>
          <w:lang w:val="es-ES"/>
        </w:rPr>
        <w:t>POST /</w:t>
      </w:r>
      <w:proofErr w:type="spellStart"/>
      <w:r w:rsidRPr="00C063E5">
        <w:rPr>
          <w:b/>
          <w:bCs/>
          <w:lang w:val="es-ES"/>
        </w:rPr>
        <w:t>auth</w:t>
      </w:r>
      <w:proofErr w:type="spellEnd"/>
      <w:r w:rsidRPr="00C063E5">
        <w:rPr>
          <w:b/>
          <w:bCs/>
          <w:lang w:val="es-ES"/>
        </w:rPr>
        <w:t>/</w:t>
      </w:r>
      <w:proofErr w:type="spellStart"/>
      <w:r w:rsidRPr="00C063E5">
        <w:rPr>
          <w:b/>
          <w:bCs/>
          <w:lang w:val="es-ES"/>
        </w:rPr>
        <w:t>login</w:t>
      </w:r>
      <w:proofErr w:type="spellEnd"/>
      <w:r w:rsidRPr="00C063E5">
        <w:rPr>
          <w:lang w:val="es-ES"/>
        </w:rPr>
        <w:t>.</w:t>
      </w:r>
    </w:p>
    <w:p w14:paraId="29776E5A" w14:textId="77777777" w:rsidR="00C063E5" w:rsidRPr="00C063E5" w:rsidRDefault="00C063E5" w:rsidP="00C063E5">
      <w:pPr>
        <w:numPr>
          <w:ilvl w:val="0"/>
          <w:numId w:val="86"/>
        </w:numPr>
        <w:rPr>
          <w:lang w:val="es-ES"/>
        </w:rPr>
      </w:pPr>
      <w:r w:rsidRPr="00C063E5">
        <w:rPr>
          <w:lang w:val="es-ES"/>
        </w:rPr>
        <w:t xml:space="preserve">Si necesita actualizar su clave por seguridad, usa </w:t>
      </w:r>
      <w:r w:rsidRPr="00C063E5">
        <w:rPr>
          <w:b/>
          <w:bCs/>
          <w:lang w:val="es-ES"/>
        </w:rPr>
        <w:t>POST /</w:t>
      </w:r>
      <w:proofErr w:type="spellStart"/>
      <w:r w:rsidRPr="00C063E5">
        <w:rPr>
          <w:b/>
          <w:bCs/>
          <w:lang w:val="es-ES"/>
        </w:rPr>
        <w:t>auth</w:t>
      </w:r>
      <w:proofErr w:type="spellEnd"/>
      <w:r w:rsidRPr="00C063E5">
        <w:rPr>
          <w:b/>
          <w:bCs/>
          <w:lang w:val="es-ES"/>
        </w:rPr>
        <w:t>/</w:t>
      </w:r>
      <w:proofErr w:type="spellStart"/>
      <w:r w:rsidRPr="00C063E5">
        <w:rPr>
          <w:b/>
          <w:bCs/>
          <w:lang w:val="es-ES"/>
        </w:rPr>
        <w:t>change-</w:t>
      </w:r>
      <w:proofErr w:type="gramStart"/>
      <w:r w:rsidRPr="00C063E5">
        <w:rPr>
          <w:b/>
          <w:bCs/>
          <w:lang w:val="es-ES"/>
        </w:rPr>
        <w:t>password</w:t>
      </w:r>
      <w:proofErr w:type="spellEnd"/>
      <w:proofErr w:type="gramEnd"/>
      <w:r w:rsidRPr="00C063E5">
        <w:rPr>
          <w:lang w:val="es-ES"/>
        </w:rPr>
        <w:t>.</w:t>
      </w:r>
    </w:p>
    <w:p w14:paraId="65D13B60" w14:textId="46A15741" w:rsidR="00C063E5" w:rsidRDefault="00C063E5" w:rsidP="00C063E5">
      <w:pPr>
        <w:numPr>
          <w:ilvl w:val="0"/>
          <w:numId w:val="86"/>
        </w:numPr>
        <w:rPr>
          <w:lang w:val="es-ES"/>
        </w:rPr>
      </w:pPr>
      <w:r w:rsidRPr="00C063E5">
        <w:rPr>
          <w:lang w:val="es-ES"/>
        </w:rPr>
        <w:t xml:space="preserve">En cada interacción con la API, el cliente puede llamar a </w:t>
      </w:r>
      <w:r w:rsidRPr="00C063E5">
        <w:rPr>
          <w:b/>
          <w:bCs/>
          <w:lang w:val="es-ES"/>
        </w:rPr>
        <w:t>POST /</w:t>
      </w:r>
      <w:proofErr w:type="spellStart"/>
      <w:r w:rsidRPr="00C063E5">
        <w:rPr>
          <w:b/>
          <w:bCs/>
          <w:lang w:val="es-ES"/>
        </w:rPr>
        <w:t>auth</w:t>
      </w:r>
      <w:proofErr w:type="spellEnd"/>
      <w:r w:rsidRPr="00C063E5">
        <w:rPr>
          <w:b/>
          <w:bCs/>
          <w:lang w:val="es-ES"/>
        </w:rPr>
        <w:t>/</w:t>
      </w:r>
      <w:proofErr w:type="spellStart"/>
      <w:r w:rsidRPr="00C063E5">
        <w:rPr>
          <w:b/>
          <w:bCs/>
          <w:lang w:val="es-ES"/>
        </w:rPr>
        <w:t>check</w:t>
      </w:r>
      <w:proofErr w:type="spellEnd"/>
      <w:r w:rsidRPr="00C063E5">
        <w:rPr>
          <w:b/>
          <w:bCs/>
          <w:lang w:val="es-ES"/>
        </w:rPr>
        <w:t>-token</w:t>
      </w:r>
      <w:r w:rsidRPr="00C063E5">
        <w:rPr>
          <w:lang w:val="es-ES"/>
        </w:rPr>
        <w:t xml:space="preserve"> para confirmar que el token es válido.</w:t>
      </w:r>
    </w:p>
    <w:p w14:paraId="369D300E" w14:textId="77777777" w:rsidR="00C063E5" w:rsidRDefault="00C063E5">
      <w:pPr>
        <w:jc w:val="left"/>
        <w:rPr>
          <w:lang w:val="es-ES"/>
        </w:rPr>
      </w:pPr>
      <w:r>
        <w:rPr>
          <w:lang w:val="es-ES"/>
        </w:rPr>
        <w:br w:type="page"/>
      </w:r>
    </w:p>
    <w:p w14:paraId="6DFE0F64" w14:textId="24613C7E" w:rsidR="00C063E5" w:rsidRDefault="00C063E5" w:rsidP="00C063E5">
      <w:pPr>
        <w:pStyle w:val="Ttulo3"/>
        <w:rPr>
          <w:lang w:val="es-ES"/>
        </w:rPr>
      </w:pPr>
      <w:bookmarkStart w:id="92" w:name="_Toc206069459"/>
      <w:r>
        <w:rPr>
          <w:lang w:val="es-ES"/>
        </w:rPr>
        <w:lastRenderedPageBreak/>
        <w:t>Línea de TFG</w:t>
      </w:r>
      <w:bookmarkEnd w:id="92"/>
    </w:p>
    <w:p w14:paraId="31A91988" w14:textId="77777777" w:rsidR="00C063E5" w:rsidRDefault="00C063E5" w:rsidP="00C063E5">
      <w:pPr>
        <w:rPr>
          <w:lang w:val="es-ES"/>
        </w:rPr>
      </w:pPr>
      <w:r w:rsidRPr="00C063E5">
        <w:rPr>
          <w:lang w:val="es-ES"/>
        </w:rPr>
        <w:t>En la estructura de la aplicación, las líneas de TFG representan las propuestas temáticas bajo las cuales los estudiantes pueden desarrollar sus Trabajos de Fin de Grado. Cada línea está asociada a un departamento, puede tener asignados profesores y titulaciones, y define los cupos disponibles para la asignación de estudiantes.</w:t>
      </w:r>
    </w:p>
    <w:p w14:paraId="4F5719FB" w14:textId="77777777" w:rsidR="00C063E5" w:rsidRPr="00C063E5" w:rsidRDefault="00C063E5" w:rsidP="00C063E5">
      <w:pPr>
        <w:rPr>
          <w:lang w:val="es-ES"/>
        </w:rPr>
      </w:pPr>
    </w:p>
    <w:p w14:paraId="3F454801" w14:textId="77777777" w:rsidR="00C063E5" w:rsidRDefault="00C063E5" w:rsidP="00C063E5">
      <w:pPr>
        <w:jc w:val="left"/>
        <w:rPr>
          <w:lang w:val="es-ES"/>
        </w:rPr>
      </w:pPr>
      <w:r w:rsidRPr="00C063E5">
        <w:rPr>
          <w:b/>
          <w:bCs/>
          <w:lang w:val="es-ES"/>
        </w:rPr>
        <w:t>Utilidad en la aplicación</w:t>
      </w:r>
      <w:r w:rsidRPr="00C063E5">
        <w:rPr>
          <w:lang w:val="es-ES"/>
        </w:rPr>
        <w:br/>
        <w:t xml:space="preserve">El controlador </w:t>
      </w:r>
      <w:proofErr w:type="spellStart"/>
      <w:r w:rsidRPr="00C063E5">
        <w:rPr>
          <w:lang w:val="es-ES"/>
        </w:rPr>
        <w:t>TFGLine</w:t>
      </w:r>
      <w:proofErr w:type="spellEnd"/>
      <w:r w:rsidRPr="00C063E5">
        <w:rPr>
          <w:lang w:val="es-ES"/>
        </w:rPr>
        <w:t xml:space="preserve"> permite crear, modificar, eliminar, buscar y asignar relaciones a las líneas de TFG. A través de él, los administradores gestionan la oferta de proyectos y definen qué titulaciones y profesores están vinculados a cada línea, facilitando así la organización y asignación de trabajos.</w:t>
      </w:r>
    </w:p>
    <w:p w14:paraId="3B7ECF1D" w14:textId="77777777" w:rsidR="00BF0BB2" w:rsidRPr="00C063E5" w:rsidRDefault="00BF0BB2" w:rsidP="00C063E5">
      <w:pPr>
        <w:jc w:val="left"/>
        <w:rPr>
          <w:lang w:val="es-ES"/>
        </w:rPr>
      </w:pPr>
    </w:p>
    <w:p w14:paraId="5FE820C8" w14:textId="77777777" w:rsidR="00C063E5" w:rsidRPr="00C063E5" w:rsidRDefault="00C063E5" w:rsidP="00C063E5">
      <w:pPr>
        <w:rPr>
          <w:lang w:val="es-ES"/>
        </w:rPr>
      </w:pPr>
      <w:proofErr w:type="spellStart"/>
      <w:r w:rsidRPr="00C063E5">
        <w:rPr>
          <w:b/>
          <w:bCs/>
          <w:lang w:val="es-ES"/>
        </w:rPr>
        <w:t>Endpoints</w:t>
      </w:r>
      <w:proofErr w:type="spellEnd"/>
      <w:r w:rsidRPr="00C063E5">
        <w:rPr>
          <w:b/>
          <w:bCs/>
          <w:lang w:val="es-ES"/>
        </w:rPr>
        <w:t xml:space="preserve"> disponibles</w:t>
      </w:r>
    </w:p>
    <w:p w14:paraId="673E915D" w14:textId="3D79F4F1" w:rsidR="00C063E5" w:rsidRPr="00C063E5" w:rsidRDefault="00C063E5" w:rsidP="00C063E5">
      <w:pPr>
        <w:numPr>
          <w:ilvl w:val="0"/>
          <w:numId w:val="87"/>
        </w:numPr>
        <w:jc w:val="left"/>
        <w:rPr>
          <w:lang w:val="es-ES"/>
        </w:rPr>
      </w:pPr>
      <w:r w:rsidRPr="00C063E5">
        <w:rPr>
          <w:b/>
          <w:bCs/>
          <w:lang w:val="es-ES"/>
        </w:rPr>
        <w:t>POST /</w:t>
      </w:r>
      <w:proofErr w:type="spellStart"/>
      <w:r w:rsidRPr="00C063E5">
        <w:rPr>
          <w:b/>
          <w:bCs/>
          <w:lang w:val="es-ES"/>
        </w:rPr>
        <w:t>tfg</w:t>
      </w:r>
      <w:proofErr w:type="spellEnd"/>
      <w:r w:rsidRPr="00C063E5">
        <w:rPr>
          <w:b/>
          <w:bCs/>
          <w:lang w:val="es-ES"/>
        </w:rPr>
        <w:t>-line</w:t>
      </w:r>
      <w:r w:rsidRPr="00C063E5">
        <w:rPr>
          <w:lang w:val="es-ES"/>
        </w:rPr>
        <w:br/>
        <w:t>Crea una nueva línea de TFG.</w:t>
      </w:r>
      <w:r w:rsidRPr="00C063E5">
        <w:rPr>
          <w:lang w:val="es-ES"/>
        </w:rPr>
        <w:t xml:space="preserve"> </w:t>
      </w:r>
      <w:r w:rsidRPr="00C063E5">
        <w:rPr>
          <w:lang w:val="es-ES"/>
        </w:rPr>
        <w:t xml:space="preserve">Solo accesible para usuarios con rol </w:t>
      </w:r>
      <w:proofErr w:type="spellStart"/>
      <w:r w:rsidRPr="00C063E5">
        <w:rPr>
          <w:lang w:val="es-ES"/>
        </w:rPr>
        <w:t>Admin</w:t>
      </w:r>
      <w:proofErr w:type="spellEnd"/>
      <w:r w:rsidRPr="00C063E5">
        <w:rPr>
          <w:lang w:val="es-ES"/>
        </w:rPr>
        <w:t>.</w:t>
      </w:r>
    </w:p>
    <w:p w14:paraId="665B8E86" w14:textId="77777777" w:rsidR="00C063E5" w:rsidRPr="00C063E5" w:rsidRDefault="00C063E5" w:rsidP="00C063E5">
      <w:pPr>
        <w:numPr>
          <w:ilvl w:val="0"/>
          <w:numId w:val="87"/>
        </w:numPr>
        <w:jc w:val="left"/>
        <w:rPr>
          <w:lang w:val="es-ES"/>
        </w:rPr>
      </w:pPr>
      <w:r w:rsidRPr="00C063E5">
        <w:rPr>
          <w:b/>
          <w:bCs/>
          <w:lang w:val="es-ES"/>
        </w:rPr>
        <w:t>GET /</w:t>
      </w:r>
      <w:proofErr w:type="spellStart"/>
      <w:r w:rsidRPr="00C063E5">
        <w:rPr>
          <w:b/>
          <w:bCs/>
          <w:lang w:val="es-ES"/>
        </w:rPr>
        <w:t>tfg</w:t>
      </w:r>
      <w:proofErr w:type="spellEnd"/>
      <w:r w:rsidRPr="00C063E5">
        <w:rPr>
          <w:b/>
          <w:bCs/>
          <w:lang w:val="es-ES"/>
        </w:rPr>
        <w:t>-line</w:t>
      </w:r>
      <w:r w:rsidRPr="00C063E5">
        <w:rPr>
          <w:lang w:val="es-ES"/>
        </w:rPr>
        <w:br/>
        <w:t>Obtiene el listado completo de líneas de TFG disponibles.</w:t>
      </w:r>
    </w:p>
    <w:p w14:paraId="6177A08A" w14:textId="77777777" w:rsidR="00C063E5" w:rsidRPr="00C063E5" w:rsidRDefault="00C063E5" w:rsidP="00C063E5">
      <w:pPr>
        <w:numPr>
          <w:ilvl w:val="0"/>
          <w:numId w:val="87"/>
        </w:numPr>
        <w:jc w:val="left"/>
        <w:rPr>
          <w:lang w:val="es-ES"/>
        </w:rPr>
      </w:pPr>
      <w:r w:rsidRPr="00C063E5">
        <w:rPr>
          <w:b/>
          <w:bCs/>
          <w:lang w:val="es-ES"/>
        </w:rPr>
        <w:t>DELETE /</w:t>
      </w:r>
      <w:proofErr w:type="spellStart"/>
      <w:r w:rsidRPr="00C063E5">
        <w:rPr>
          <w:b/>
          <w:bCs/>
          <w:lang w:val="es-ES"/>
        </w:rPr>
        <w:t>tfg</w:t>
      </w:r>
      <w:proofErr w:type="spellEnd"/>
      <w:r w:rsidRPr="00C063E5">
        <w:rPr>
          <w:b/>
          <w:bCs/>
          <w:lang w:val="es-ES"/>
        </w:rPr>
        <w:t>-line/{id}</w:t>
      </w:r>
      <w:r w:rsidRPr="00C063E5">
        <w:rPr>
          <w:lang w:val="es-ES"/>
        </w:rPr>
        <w:br/>
        <w:t xml:space="preserve">Elimina una línea de TFG específica por su identificador. Solo accesible para usuarios con rol </w:t>
      </w:r>
      <w:proofErr w:type="spellStart"/>
      <w:r w:rsidRPr="00C063E5">
        <w:rPr>
          <w:lang w:val="es-ES"/>
        </w:rPr>
        <w:t>Admin</w:t>
      </w:r>
      <w:proofErr w:type="spellEnd"/>
      <w:r w:rsidRPr="00C063E5">
        <w:rPr>
          <w:lang w:val="es-ES"/>
        </w:rPr>
        <w:t>.</w:t>
      </w:r>
    </w:p>
    <w:p w14:paraId="4556C39F" w14:textId="77777777" w:rsidR="00C063E5" w:rsidRPr="00C063E5" w:rsidRDefault="00C063E5" w:rsidP="00C063E5">
      <w:pPr>
        <w:numPr>
          <w:ilvl w:val="0"/>
          <w:numId w:val="87"/>
        </w:numPr>
        <w:jc w:val="left"/>
        <w:rPr>
          <w:lang w:val="es-ES"/>
        </w:rPr>
      </w:pPr>
      <w:r w:rsidRPr="00C063E5">
        <w:rPr>
          <w:b/>
          <w:bCs/>
          <w:lang w:val="es-ES"/>
        </w:rPr>
        <w:t>POST /</w:t>
      </w:r>
      <w:proofErr w:type="spellStart"/>
      <w:r w:rsidRPr="00C063E5">
        <w:rPr>
          <w:b/>
          <w:bCs/>
          <w:lang w:val="es-ES"/>
        </w:rPr>
        <w:t>tfg</w:t>
      </w:r>
      <w:proofErr w:type="spellEnd"/>
      <w:r w:rsidRPr="00C063E5">
        <w:rPr>
          <w:b/>
          <w:bCs/>
          <w:lang w:val="es-ES"/>
        </w:rPr>
        <w:t>-line/</w:t>
      </w:r>
      <w:proofErr w:type="spellStart"/>
      <w:r w:rsidRPr="00C063E5">
        <w:rPr>
          <w:b/>
          <w:bCs/>
          <w:lang w:val="es-ES"/>
        </w:rPr>
        <w:t>search</w:t>
      </w:r>
      <w:proofErr w:type="spellEnd"/>
      <w:r w:rsidRPr="00C063E5">
        <w:rPr>
          <w:lang w:val="es-ES"/>
        </w:rPr>
        <w:br/>
        <w:t>Realiza una búsqueda filtrada de líneas de TFG según criterios enviados en la solicitud.</w:t>
      </w:r>
    </w:p>
    <w:p w14:paraId="2C9B7D69" w14:textId="77777777" w:rsidR="00C063E5" w:rsidRPr="00C063E5" w:rsidRDefault="00C063E5" w:rsidP="00C063E5">
      <w:pPr>
        <w:numPr>
          <w:ilvl w:val="0"/>
          <w:numId w:val="87"/>
        </w:numPr>
        <w:jc w:val="left"/>
        <w:rPr>
          <w:lang w:val="es-ES"/>
        </w:rPr>
      </w:pPr>
      <w:r w:rsidRPr="00C063E5">
        <w:rPr>
          <w:b/>
          <w:bCs/>
          <w:lang w:val="es-ES"/>
        </w:rPr>
        <w:t>PUT /</w:t>
      </w:r>
      <w:proofErr w:type="spellStart"/>
      <w:r w:rsidRPr="00C063E5">
        <w:rPr>
          <w:b/>
          <w:bCs/>
          <w:lang w:val="es-ES"/>
        </w:rPr>
        <w:t>tfg</w:t>
      </w:r>
      <w:proofErr w:type="spellEnd"/>
      <w:r w:rsidRPr="00C063E5">
        <w:rPr>
          <w:b/>
          <w:bCs/>
          <w:lang w:val="es-ES"/>
        </w:rPr>
        <w:t>-line</w:t>
      </w:r>
      <w:r w:rsidRPr="00C063E5">
        <w:rPr>
          <w:lang w:val="es-ES"/>
        </w:rPr>
        <w:br/>
        <w:t xml:space="preserve">Actualiza los datos de una línea de TFG existente. Solo accesible para usuarios con rol </w:t>
      </w:r>
      <w:proofErr w:type="spellStart"/>
      <w:r w:rsidRPr="00C063E5">
        <w:rPr>
          <w:lang w:val="es-ES"/>
        </w:rPr>
        <w:t>Admin</w:t>
      </w:r>
      <w:proofErr w:type="spellEnd"/>
      <w:r w:rsidRPr="00C063E5">
        <w:rPr>
          <w:lang w:val="es-ES"/>
        </w:rPr>
        <w:t>.</w:t>
      </w:r>
    </w:p>
    <w:p w14:paraId="6426E608" w14:textId="77777777" w:rsidR="00C063E5" w:rsidRPr="00C063E5" w:rsidRDefault="00C063E5" w:rsidP="00C063E5">
      <w:pPr>
        <w:numPr>
          <w:ilvl w:val="0"/>
          <w:numId w:val="87"/>
        </w:numPr>
        <w:jc w:val="left"/>
        <w:rPr>
          <w:lang w:val="es-ES"/>
        </w:rPr>
      </w:pPr>
      <w:r w:rsidRPr="00C063E5">
        <w:rPr>
          <w:b/>
          <w:bCs/>
          <w:lang w:val="es-ES"/>
        </w:rPr>
        <w:t>POST /</w:t>
      </w:r>
      <w:proofErr w:type="spellStart"/>
      <w:r w:rsidRPr="00C063E5">
        <w:rPr>
          <w:b/>
          <w:bCs/>
          <w:lang w:val="es-ES"/>
        </w:rPr>
        <w:t>tfg</w:t>
      </w:r>
      <w:proofErr w:type="spellEnd"/>
      <w:r w:rsidRPr="00C063E5">
        <w:rPr>
          <w:b/>
          <w:bCs/>
          <w:lang w:val="es-ES"/>
        </w:rPr>
        <w:t>-line/</w:t>
      </w:r>
      <w:proofErr w:type="spellStart"/>
      <w:r w:rsidRPr="00C063E5">
        <w:rPr>
          <w:b/>
          <w:bCs/>
          <w:lang w:val="es-ES"/>
        </w:rPr>
        <w:t>add-career</w:t>
      </w:r>
      <w:proofErr w:type="spellEnd"/>
      <w:r w:rsidRPr="00C063E5">
        <w:rPr>
          <w:b/>
          <w:bCs/>
          <w:lang w:val="es-ES"/>
        </w:rPr>
        <w:t>/{id}</w:t>
      </w:r>
      <w:r w:rsidRPr="00C063E5">
        <w:rPr>
          <w:lang w:val="es-ES"/>
        </w:rPr>
        <w:br/>
        <w:t xml:space="preserve">Asocia una o varias titulaciones a la línea de TFG indicada. Solo accesible para usuarios con rol </w:t>
      </w:r>
      <w:proofErr w:type="spellStart"/>
      <w:r w:rsidRPr="00C063E5">
        <w:rPr>
          <w:lang w:val="es-ES"/>
        </w:rPr>
        <w:t>Admin</w:t>
      </w:r>
      <w:proofErr w:type="spellEnd"/>
      <w:r w:rsidRPr="00C063E5">
        <w:rPr>
          <w:lang w:val="es-ES"/>
        </w:rPr>
        <w:t>.</w:t>
      </w:r>
    </w:p>
    <w:p w14:paraId="4353A649" w14:textId="77777777" w:rsidR="00C063E5" w:rsidRPr="00C063E5" w:rsidRDefault="00C063E5" w:rsidP="00C063E5">
      <w:pPr>
        <w:numPr>
          <w:ilvl w:val="0"/>
          <w:numId w:val="87"/>
        </w:numPr>
        <w:jc w:val="left"/>
        <w:rPr>
          <w:lang w:val="es-ES"/>
        </w:rPr>
      </w:pPr>
      <w:r w:rsidRPr="00C063E5">
        <w:rPr>
          <w:b/>
          <w:bCs/>
          <w:lang w:val="es-ES"/>
        </w:rPr>
        <w:t>POST /</w:t>
      </w:r>
      <w:proofErr w:type="spellStart"/>
      <w:r w:rsidRPr="00C063E5">
        <w:rPr>
          <w:b/>
          <w:bCs/>
          <w:lang w:val="es-ES"/>
        </w:rPr>
        <w:t>tfg</w:t>
      </w:r>
      <w:proofErr w:type="spellEnd"/>
      <w:r w:rsidRPr="00C063E5">
        <w:rPr>
          <w:b/>
          <w:bCs/>
          <w:lang w:val="es-ES"/>
        </w:rPr>
        <w:t>-line/</w:t>
      </w:r>
      <w:proofErr w:type="spellStart"/>
      <w:r w:rsidRPr="00C063E5">
        <w:rPr>
          <w:b/>
          <w:bCs/>
          <w:lang w:val="es-ES"/>
        </w:rPr>
        <w:t>add-professor</w:t>
      </w:r>
      <w:proofErr w:type="spellEnd"/>
      <w:r w:rsidRPr="00C063E5">
        <w:rPr>
          <w:b/>
          <w:bCs/>
          <w:lang w:val="es-ES"/>
        </w:rPr>
        <w:t>/{id}</w:t>
      </w:r>
      <w:r w:rsidRPr="00C063E5">
        <w:rPr>
          <w:lang w:val="es-ES"/>
        </w:rPr>
        <w:br/>
        <w:t xml:space="preserve">Asocia uno o varios profesores a la línea de TFG indicada. Solo accesible para usuarios con rol </w:t>
      </w:r>
      <w:proofErr w:type="spellStart"/>
      <w:r w:rsidRPr="00C063E5">
        <w:rPr>
          <w:lang w:val="es-ES"/>
        </w:rPr>
        <w:t>Admin</w:t>
      </w:r>
      <w:proofErr w:type="spellEnd"/>
      <w:r w:rsidRPr="00C063E5">
        <w:rPr>
          <w:lang w:val="es-ES"/>
        </w:rPr>
        <w:t>.</w:t>
      </w:r>
    </w:p>
    <w:p w14:paraId="7B1F0F24" w14:textId="77777777" w:rsidR="00C063E5" w:rsidRPr="00C063E5" w:rsidRDefault="00C063E5" w:rsidP="00C063E5">
      <w:pPr>
        <w:numPr>
          <w:ilvl w:val="0"/>
          <w:numId w:val="87"/>
        </w:numPr>
        <w:jc w:val="left"/>
        <w:rPr>
          <w:lang w:val="es-ES"/>
        </w:rPr>
      </w:pPr>
      <w:r w:rsidRPr="00C063E5">
        <w:rPr>
          <w:b/>
          <w:bCs/>
          <w:lang w:val="es-ES"/>
        </w:rPr>
        <w:t>GET /</w:t>
      </w:r>
      <w:proofErr w:type="spellStart"/>
      <w:r w:rsidRPr="00C063E5">
        <w:rPr>
          <w:b/>
          <w:bCs/>
          <w:lang w:val="es-ES"/>
        </w:rPr>
        <w:t>tfg</w:t>
      </w:r>
      <w:proofErr w:type="spellEnd"/>
      <w:r w:rsidRPr="00C063E5">
        <w:rPr>
          <w:b/>
          <w:bCs/>
          <w:lang w:val="es-ES"/>
        </w:rPr>
        <w:t>-line/{id}</w:t>
      </w:r>
      <w:r w:rsidRPr="00C063E5">
        <w:rPr>
          <w:lang w:val="es-ES"/>
        </w:rPr>
        <w:br/>
        <w:t>Obtiene la información detallada de una línea de TFG específica por su identificador.</w:t>
      </w:r>
    </w:p>
    <w:p w14:paraId="7194C300" w14:textId="42BC5FE6" w:rsidR="00C063E5" w:rsidRPr="00C063E5" w:rsidRDefault="00C063E5" w:rsidP="00C063E5">
      <w:pPr>
        <w:numPr>
          <w:ilvl w:val="0"/>
          <w:numId w:val="87"/>
        </w:numPr>
        <w:jc w:val="left"/>
        <w:rPr>
          <w:lang w:val="es-ES"/>
        </w:rPr>
      </w:pPr>
      <w:r w:rsidRPr="00C063E5">
        <w:rPr>
          <w:b/>
          <w:bCs/>
          <w:lang w:val="es-ES"/>
        </w:rPr>
        <w:t>GET /</w:t>
      </w:r>
      <w:proofErr w:type="spellStart"/>
      <w:r w:rsidRPr="00C063E5">
        <w:rPr>
          <w:b/>
          <w:bCs/>
          <w:lang w:val="es-ES"/>
        </w:rPr>
        <w:t>tfg</w:t>
      </w:r>
      <w:proofErr w:type="spellEnd"/>
      <w:r w:rsidRPr="00C063E5">
        <w:rPr>
          <w:b/>
          <w:bCs/>
          <w:lang w:val="es-ES"/>
        </w:rPr>
        <w:t>-line/</w:t>
      </w:r>
      <w:proofErr w:type="spellStart"/>
      <w:r w:rsidRPr="00C063E5">
        <w:rPr>
          <w:b/>
          <w:bCs/>
          <w:lang w:val="es-ES"/>
        </w:rPr>
        <w:t>student</w:t>
      </w:r>
      <w:proofErr w:type="spellEnd"/>
      <w:r w:rsidRPr="00C063E5">
        <w:rPr>
          <w:b/>
          <w:bCs/>
          <w:lang w:val="es-ES"/>
        </w:rPr>
        <w:t>/{id}</w:t>
      </w:r>
      <w:r w:rsidRPr="00C063E5">
        <w:rPr>
          <w:lang w:val="es-ES"/>
        </w:rPr>
        <w:br/>
        <w:t xml:space="preserve">Obtiene todas las líneas de TFG </w:t>
      </w:r>
      <w:r w:rsidR="00BF0BB2">
        <w:rPr>
          <w:lang w:val="es-ES"/>
        </w:rPr>
        <w:t>a las que el alumno ha solicitado hacer un TFG.</w:t>
      </w:r>
    </w:p>
    <w:p w14:paraId="7309B8A1" w14:textId="317E105B" w:rsidR="00C063E5" w:rsidRPr="00C063E5" w:rsidRDefault="00C063E5" w:rsidP="00C063E5">
      <w:pPr>
        <w:numPr>
          <w:ilvl w:val="0"/>
          <w:numId w:val="87"/>
        </w:numPr>
        <w:jc w:val="left"/>
        <w:rPr>
          <w:lang w:val="es-ES"/>
        </w:rPr>
      </w:pPr>
      <w:r w:rsidRPr="00C063E5">
        <w:rPr>
          <w:b/>
          <w:bCs/>
          <w:lang w:val="es-ES"/>
        </w:rPr>
        <w:t>GET /</w:t>
      </w:r>
      <w:proofErr w:type="spellStart"/>
      <w:r w:rsidRPr="00C063E5">
        <w:rPr>
          <w:b/>
          <w:bCs/>
          <w:lang w:val="es-ES"/>
        </w:rPr>
        <w:t>tfg</w:t>
      </w:r>
      <w:proofErr w:type="spellEnd"/>
      <w:r w:rsidRPr="00C063E5">
        <w:rPr>
          <w:b/>
          <w:bCs/>
          <w:lang w:val="es-ES"/>
        </w:rPr>
        <w:t>-line/</w:t>
      </w:r>
      <w:proofErr w:type="spellStart"/>
      <w:r w:rsidRPr="00C063E5">
        <w:rPr>
          <w:b/>
          <w:bCs/>
          <w:lang w:val="es-ES"/>
        </w:rPr>
        <w:t>professor</w:t>
      </w:r>
      <w:proofErr w:type="spellEnd"/>
      <w:r w:rsidRPr="00C063E5">
        <w:rPr>
          <w:b/>
          <w:bCs/>
          <w:lang w:val="es-ES"/>
        </w:rPr>
        <w:t>/{id}</w:t>
      </w:r>
      <w:r w:rsidRPr="00C063E5">
        <w:rPr>
          <w:lang w:val="es-ES"/>
        </w:rPr>
        <w:br/>
        <w:t xml:space="preserve">Obtiene todas las líneas de TFG </w:t>
      </w:r>
      <w:r w:rsidR="00BF0BB2">
        <w:rPr>
          <w:lang w:val="es-ES"/>
        </w:rPr>
        <w:t>a las que el profesor este asociado.</w:t>
      </w:r>
    </w:p>
    <w:p w14:paraId="56FCEC67" w14:textId="77777777" w:rsidR="00C063E5" w:rsidRDefault="00C063E5" w:rsidP="00C063E5">
      <w:pPr>
        <w:numPr>
          <w:ilvl w:val="0"/>
          <w:numId w:val="87"/>
        </w:numPr>
        <w:jc w:val="left"/>
        <w:rPr>
          <w:lang w:val="es-ES"/>
        </w:rPr>
      </w:pPr>
      <w:r w:rsidRPr="00C063E5">
        <w:rPr>
          <w:b/>
          <w:bCs/>
          <w:lang w:val="es-ES"/>
        </w:rPr>
        <w:t>POST /</w:t>
      </w:r>
      <w:proofErr w:type="spellStart"/>
      <w:r w:rsidRPr="00C063E5">
        <w:rPr>
          <w:b/>
          <w:bCs/>
          <w:lang w:val="es-ES"/>
        </w:rPr>
        <w:t>tfg</w:t>
      </w:r>
      <w:proofErr w:type="spellEnd"/>
      <w:r w:rsidRPr="00C063E5">
        <w:rPr>
          <w:b/>
          <w:bCs/>
          <w:lang w:val="es-ES"/>
        </w:rPr>
        <w:t>-line/</w:t>
      </w:r>
      <w:proofErr w:type="spellStart"/>
      <w:r w:rsidRPr="00C063E5">
        <w:rPr>
          <w:b/>
          <w:bCs/>
          <w:lang w:val="es-ES"/>
        </w:rPr>
        <w:t>import</w:t>
      </w:r>
      <w:proofErr w:type="spellEnd"/>
      <w:r w:rsidRPr="00C063E5">
        <w:rPr>
          <w:lang w:val="es-ES"/>
        </w:rPr>
        <w:br/>
        <w:t xml:space="preserve">Permite importar masivamente líneas de TFG desde un archivo CSV. Solo accesible para usuarios con rol </w:t>
      </w:r>
      <w:proofErr w:type="spellStart"/>
      <w:r w:rsidRPr="00C063E5">
        <w:rPr>
          <w:lang w:val="es-ES"/>
        </w:rPr>
        <w:t>Admin</w:t>
      </w:r>
      <w:proofErr w:type="spellEnd"/>
      <w:r w:rsidRPr="00C063E5">
        <w:rPr>
          <w:lang w:val="es-ES"/>
        </w:rPr>
        <w:t>.</w:t>
      </w:r>
    </w:p>
    <w:p w14:paraId="0EAD9294" w14:textId="77777777" w:rsidR="00BF0BB2" w:rsidRPr="00C063E5" w:rsidRDefault="00BF0BB2" w:rsidP="00BF0BB2">
      <w:pPr>
        <w:jc w:val="left"/>
        <w:rPr>
          <w:lang w:val="es-ES"/>
        </w:rPr>
      </w:pPr>
    </w:p>
    <w:p w14:paraId="40060542" w14:textId="77777777" w:rsidR="00C063E5" w:rsidRPr="00C063E5" w:rsidRDefault="00C063E5" w:rsidP="00BF0BB2">
      <w:pPr>
        <w:jc w:val="left"/>
        <w:rPr>
          <w:lang w:val="es-ES"/>
        </w:rPr>
      </w:pPr>
      <w:r w:rsidRPr="00C063E5">
        <w:rPr>
          <w:b/>
          <w:bCs/>
          <w:lang w:val="es-ES"/>
        </w:rPr>
        <w:t>Ejemplo de uso</w:t>
      </w:r>
      <w:r w:rsidRPr="00C063E5">
        <w:rPr>
          <w:lang w:val="es-ES"/>
        </w:rPr>
        <w:br/>
        <w:t>Supongamos que un centro universitario quiere crear nuevas líneas de TFG para el próximo curso:</w:t>
      </w:r>
    </w:p>
    <w:p w14:paraId="420486A6" w14:textId="77777777" w:rsidR="00C063E5" w:rsidRPr="00C063E5" w:rsidRDefault="00C063E5" w:rsidP="00C063E5">
      <w:pPr>
        <w:numPr>
          <w:ilvl w:val="0"/>
          <w:numId w:val="88"/>
        </w:numPr>
        <w:rPr>
          <w:lang w:val="es-ES"/>
        </w:rPr>
      </w:pPr>
      <w:r w:rsidRPr="00C063E5">
        <w:rPr>
          <w:lang w:val="es-ES"/>
        </w:rPr>
        <w:t xml:space="preserve">El administrador crea cada línea de TFG mediante </w:t>
      </w:r>
      <w:r w:rsidRPr="00C063E5">
        <w:rPr>
          <w:b/>
          <w:bCs/>
          <w:lang w:val="es-ES"/>
        </w:rPr>
        <w:t>POST /</w:t>
      </w:r>
      <w:proofErr w:type="spellStart"/>
      <w:r w:rsidRPr="00C063E5">
        <w:rPr>
          <w:b/>
          <w:bCs/>
          <w:lang w:val="es-ES"/>
        </w:rPr>
        <w:t>tfg</w:t>
      </w:r>
      <w:proofErr w:type="spellEnd"/>
      <w:r w:rsidRPr="00C063E5">
        <w:rPr>
          <w:b/>
          <w:bCs/>
          <w:lang w:val="es-ES"/>
        </w:rPr>
        <w:t>-line</w:t>
      </w:r>
      <w:r w:rsidRPr="00C063E5">
        <w:rPr>
          <w:lang w:val="es-ES"/>
        </w:rPr>
        <w:t>.</w:t>
      </w:r>
    </w:p>
    <w:p w14:paraId="42AE67B2" w14:textId="77777777" w:rsidR="00C063E5" w:rsidRPr="00C063E5" w:rsidRDefault="00C063E5" w:rsidP="00C063E5">
      <w:pPr>
        <w:numPr>
          <w:ilvl w:val="0"/>
          <w:numId w:val="88"/>
        </w:numPr>
        <w:rPr>
          <w:lang w:val="es-ES"/>
        </w:rPr>
      </w:pPr>
      <w:r w:rsidRPr="00C063E5">
        <w:rPr>
          <w:lang w:val="es-ES"/>
        </w:rPr>
        <w:lastRenderedPageBreak/>
        <w:t xml:space="preserve">Posteriormente, asocia titulaciones con </w:t>
      </w:r>
      <w:r w:rsidRPr="00C063E5">
        <w:rPr>
          <w:b/>
          <w:bCs/>
          <w:lang w:val="es-ES"/>
        </w:rPr>
        <w:t>POST /</w:t>
      </w:r>
      <w:proofErr w:type="spellStart"/>
      <w:r w:rsidRPr="00C063E5">
        <w:rPr>
          <w:b/>
          <w:bCs/>
          <w:lang w:val="es-ES"/>
        </w:rPr>
        <w:t>tfg</w:t>
      </w:r>
      <w:proofErr w:type="spellEnd"/>
      <w:r w:rsidRPr="00C063E5">
        <w:rPr>
          <w:b/>
          <w:bCs/>
          <w:lang w:val="es-ES"/>
        </w:rPr>
        <w:t>-line/</w:t>
      </w:r>
      <w:proofErr w:type="spellStart"/>
      <w:r w:rsidRPr="00C063E5">
        <w:rPr>
          <w:b/>
          <w:bCs/>
          <w:lang w:val="es-ES"/>
        </w:rPr>
        <w:t>add-career</w:t>
      </w:r>
      <w:proofErr w:type="spellEnd"/>
      <w:r w:rsidRPr="00C063E5">
        <w:rPr>
          <w:b/>
          <w:bCs/>
          <w:lang w:val="es-ES"/>
        </w:rPr>
        <w:t>/{id}</w:t>
      </w:r>
      <w:r w:rsidRPr="00C063E5">
        <w:rPr>
          <w:lang w:val="es-ES"/>
        </w:rPr>
        <w:t xml:space="preserve"> y profesores con </w:t>
      </w:r>
      <w:r w:rsidRPr="00C063E5">
        <w:rPr>
          <w:b/>
          <w:bCs/>
          <w:lang w:val="es-ES"/>
        </w:rPr>
        <w:t>POST /</w:t>
      </w:r>
      <w:proofErr w:type="spellStart"/>
      <w:r w:rsidRPr="00C063E5">
        <w:rPr>
          <w:b/>
          <w:bCs/>
          <w:lang w:val="es-ES"/>
        </w:rPr>
        <w:t>tfg</w:t>
      </w:r>
      <w:proofErr w:type="spellEnd"/>
      <w:r w:rsidRPr="00C063E5">
        <w:rPr>
          <w:b/>
          <w:bCs/>
          <w:lang w:val="es-ES"/>
        </w:rPr>
        <w:t>-line/</w:t>
      </w:r>
      <w:proofErr w:type="spellStart"/>
      <w:r w:rsidRPr="00C063E5">
        <w:rPr>
          <w:b/>
          <w:bCs/>
          <w:lang w:val="es-ES"/>
        </w:rPr>
        <w:t>add-professor</w:t>
      </w:r>
      <w:proofErr w:type="spellEnd"/>
      <w:r w:rsidRPr="00C063E5">
        <w:rPr>
          <w:b/>
          <w:bCs/>
          <w:lang w:val="es-ES"/>
        </w:rPr>
        <w:t>/{id}</w:t>
      </w:r>
      <w:r w:rsidRPr="00C063E5">
        <w:rPr>
          <w:lang w:val="es-ES"/>
        </w:rPr>
        <w:t>.</w:t>
      </w:r>
    </w:p>
    <w:p w14:paraId="37CCE5E4" w14:textId="41664311" w:rsidR="00C063E5" w:rsidRPr="00C063E5" w:rsidRDefault="00C063E5" w:rsidP="00C063E5">
      <w:pPr>
        <w:numPr>
          <w:ilvl w:val="0"/>
          <w:numId w:val="88"/>
        </w:numPr>
        <w:rPr>
          <w:lang w:val="es-ES"/>
        </w:rPr>
      </w:pPr>
      <w:r w:rsidRPr="00C063E5">
        <w:rPr>
          <w:lang w:val="es-ES"/>
        </w:rPr>
        <w:t>Los estudiantes pueden ver las líneas disponibles mediante</w:t>
      </w:r>
      <w:r w:rsidR="00BF0BB2">
        <w:rPr>
          <w:lang w:val="es-ES"/>
        </w:rPr>
        <w:t xml:space="preserve"> </w:t>
      </w:r>
      <w:r w:rsidRPr="00C063E5">
        <w:rPr>
          <w:b/>
          <w:bCs/>
          <w:lang w:val="es-ES"/>
        </w:rPr>
        <w:t>POST /</w:t>
      </w:r>
      <w:proofErr w:type="spellStart"/>
      <w:r w:rsidRPr="00C063E5">
        <w:rPr>
          <w:b/>
          <w:bCs/>
          <w:lang w:val="es-ES"/>
        </w:rPr>
        <w:t>tfg</w:t>
      </w:r>
      <w:proofErr w:type="spellEnd"/>
      <w:r w:rsidRPr="00C063E5">
        <w:rPr>
          <w:b/>
          <w:bCs/>
          <w:lang w:val="es-ES"/>
        </w:rPr>
        <w:t>-line/</w:t>
      </w:r>
      <w:proofErr w:type="spellStart"/>
      <w:r w:rsidRPr="00C063E5">
        <w:rPr>
          <w:b/>
          <w:bCs/>
          <w:lang w:val="es-ES"/>
        </w:rPr>
        <w:t>search</w:t>
      </w:r>
      <w:proofErr w:type="spellEnd"/>
      <w:r w:rsidRPr="00C063E5">
        <w:rPr>
          <w:lang w:val="es-ES"/>
        </w:rPr>
        <w:t>.</w:t>
      </w:r>
    </w:p>
    <w:p w14:paraId="4A9C2795" w14:textId="77777777" w:rsidR="00C063E5" w:rsidRDefault="00C063E5" w:rsidP="00C063E5">
      <w:pPr>
        <w:numPr>
          <w:ilvl w:val="0"/>
          <w:numId w:val="88"/>
        </w:numPr>
        <w:rPr>
          <w:lang w:val="es-ES"/>
        </w:rPr>
      </w:pPr>
      <w:r w:rsidRPr="00C063E5">
        <w:rPr>
          <w:lang w:val="es-ES"/>
        </w:rPr>
        <w:t xml:space="preserve">Si se dispone de muchas líneas para cargar, se utiliza </w:t>
      </w:r>
      <w:r w:rsidRPr="00C063E5">
        <w:rPr>
          <w:b/>
          <w:bCs/>
          <w:lang w:val="es-ES"/>
        </w:rPr>
        <w:t>POST /</w:t>
      </w:r>
      <w:proofErr w:type="spellStart"/>
      <w:r w:rsidRPr="00C063E5">
        <w:rPr>
          <w:b/>
          <w:bCs/>
          <w:lang w:val="es-ES"/>
        </w:rPr>
        <w:t>tfg</w:t>
      </w:r>
      <w:proofErr w:type="spellEnd"/>
      <w:r w:rsidRPr="00C063E5">
        <w:rPr>
          <w:b/>
          <w:bCs/>
          <w:lang w:val="es-ES"/>
        </w:rPr>
        <w:t>-line/</w:t>
      </w:r>
      <w:proofErr w:type="spellStart"/>
      <w:r w:rsidRPr="00C063E5">
        <w:rPr>
          <w:b/>
          <w:bCs/>
          <w:lang w:val="es-ES"/>
        </w:rPr>
        <w:t>import</w:t>
      </w:r>
      <w:proofErr w:type="spellEnd"/>
      <w:r w:rsidRPr="00C063E5">
        <w:rPr>
          <w:lang w:val="es-ES"/>
        </w:rPr>
        <w:t xml:space="preserve"> para agilizar el proceso.</w:t>
      </w:r>
    </w:p>
    <w:p w14:paraId="275D6E2B" w14:textId="77777777" w:rsidR="000A0629" w:rsidRDefault="000A0629" w:rsidP="000A0629">
      <w:pPr>
        <w:ind w:left="720"/>
        <w:rPr>
          <w:lang w:val="es-ES"/>
        </w:rPr>
      </w:pPr>
    </w:p>
    <w:p w14:paraId="41780496" w14:textId="47BC4110" w:rsidR="00BF0BB2" w:rsidRDefault="00BF0BB2" w:rsidP="00BF0BB2">
      <w:pPr>
        <w:pStyle w:val="Ttulo3"/>
        <w:rPr>
          <w:lang w:val="es-ES"/>
        </w:rPr>
      </w:pPr>
      <w:bookmarkStart w:id="93" w:name="_Toc206069460"/>
      <w:r>
        <w:rPr>
          <w:lang w:val="es-ES"/>
        </w:rPr>
        <w:t>TFG</w:t>
      </w:r>
      <w:bookmarkEnd w:id="93"/>
    </w:p>
    <w:p w14:paraId="0FC77726" w14:textId="77777777" w:rsidR="00BF0BB2" w:rsidRDefault="00BF0BB2" w:rsidP="00BF0BB2">
      <w:pPr>
        <w:rPr>
          <w:lang w:val="es-ES"/>
        </w:rPr>
      </w:pPr>
      <w:r w:rsidRPr="00BF0BB2">
        <w:rPr>
          <w:lang w:val="es-ES"/>
        </w:rPr>
        <w:t>En la estructura de la aplicación, TFG representa un Trabajo de Fin de Grado cuando ya existe una solicitud formal de un estudiante para realizarlo. Es decir, se trata de un proyecto ya en proceso de asignación o desarrollo, con uno o más tutores y un estudiante asignado.</w:t>
      </w:r>
    </w:p>
    <w:p w14:paraId="1C586AD4" w14:textId="77777777" w:rsidR="00BF0BB2" w:rsidRPr="00BF0BB2" w:rsidRDefault="00BF0BB2" w:rsidP="00BF0BB2">
      <w:pPr>
        <w:rPr>
          <w:lang w:val="es-ES"/>
        </w:rPr>
      </w:pPr>
    </w:p>
    <w:p w14:paraId="7232A513" w14:textId="3F920D4B" w:rsidR="00BF0BB2" w:rsidRDefault="00BF0BB2" w:rsidP="00BF0BB2">
      <w:pPr>
        <w:rPr>
          <w:lang w:val="es-ES"/>
        </w:rPr>
      </w:pPr>
      <w:r w:rsidRPr="00BF0BB2">
        <w:rPr>
          <w:lang w:val="es-ES"/>
        </w:rPr>
        <w:t xml:space="preserve">La diferencia con </w:t>
      </w:r>
      <w:r>
        <w:rPr>
          <w:lang w:val="es-ES"/>
        </w:rPr>
        <w:t>líneas de TFG</w:t>
      </w:r>
      <w:r w:rsidRPr="00BF0BB2">
        <w:rPr>
          <w:lang w:val="es-ES"/>
        </w:rPr>
        <w:t xml:space="preserve"> es que </w:t>
      </w:r>
      <w:r>
        <w:rPr>
          <w:lang w:val="es-ES"/>
        </w:rPr>
        <w:t>en las líneas se</w:t>
      </w:r>
      <w:r w:rsidRPr="00BF0BB2">
        <w:rPr>
          <w:lang w:val="es-ES"/>
        </w:rPr>
        <w:t xml:space="preserve"> gestiona </w:t>
      </w:r>
      <w:r w:rsidRPr="00BF0BB2">
        <w:rPr>
          <w:i/>
          <w:iCs/>
          <w:lang w:val="es-ES"/>
        </w:rPr>
        <w:t>líneas disponibles</w:t>
      </w:r>
      <w:r w:rsidRPr="00BF0BB2">
        <w:rPr>
          <w:lang w:val="es-ES"/>
        </w:rPr>
        <w:t xml:space="preserve"> de TFG (temas y proyectos potenciales aún sin asignar), mientras que TFG gestiona </w:t>
      </w:r>
      <w:r w:rsidRPr="00BF0BB2">
        <w:rPr>
          <w:i/>
          <w:iCs/>
          <w:lang w:val="es-ES"/>
        </w:rPr>
        <w:t>proyectos en curso o en solicitud</w:t>
      </w:r>
      <w:r w:rsidRPr="00BF0BB2">
        <w:rPr>
          <w:lang w:val="es-ES"/>
        </w:rPr>
        <w:t>, resultado de que un estudiante haya solicitado una línea y se haya iniciado su tramitación.</w:t>
      </w:r>
    </w:p>
    <w:p w14:paraId="32EC9820" w14:textId="77777777" w:rsidR="00BF0BB2" w:rsidRPr="00BF0BB2" w:rsidRDefault="00BF0BB2" w:rsidP="00BF0BB2">
      <w:pPr>
        <w:rPr>
          <w:lang w:val="es-ES"/>
        </w:rPr>
      </w:pPr>
    </w:p>
    <w:p w14:paraId="1BF3B38E" w14:textId="77777777" w:rsidR="00BF0BB2" w:rsidRDefault="00BF0BB2" w:rsidP="00BF0BB2">
      <w:pPr>
        <w:jc w:val="left"/>
        <w:rPr>
          <w:lang w:val="es-ES"/>
        </w:rPr>
      </w:pPr>
      <w:r w:rsidRPr="00BF0BB2">
        <w:rPr>
          <w:b/>
          <w:bCs/>
          <w:lang w:val="es-ES"/>
        </w:rPr>
        <w:t>Utilidad en la aplicación</w:t>
      </w:r>
      <w:r w:rsidRPr="00BF0BB2">
        <w:rPr>
          <w:lang w:val="es-ES"/>
        </w:rPr>
        <w:br/>
        <w:t>El controlador TFG permite gestionar el ciclo de vida de los Trabajos de Fin de Grado desde que se realiza una solicitud hasta su aceptación, rechazo o cambio de estado. A través de él, administradores y profesores supervisan y actualizan el estado de los proyectos, mientras que los estudiantes pueden solicitar un TFG disponible.</w:t>
      </w:r>
    </w:p>
    <w:p w14:paraId="75DEB4E7" w14:textId="77777777" w:rsidR="00BF0BB2" w:rsidRPr="00BF0BB2" w:rsidRDefault="00BF0BB2" w:rsidP="00BF0BB2">
      <w:pPr>
        <w:jc w:val="left"/>
        <w:rPr>
          <w:lang w:val="es-ES"/>
        </w:rPr>
      </w:pPr>
    </w:p>
    <w:p w14:paraId="6F3C068E" w14:textId="77777777" w:rsidR="00BF0BB2" w:rsidRPr="00BF0BB2" w:rsidRDefault="00BF0BB2" w:rsidP="00BF0BB2">
      <w:pPr>
        <w:rPr>
          <w:lang w:val="es-ES"/>
        </w:rPr>
      </w:pPr>
      <w:proofErr w:type="spellStart"/>
      <w:r w:rsidRPr="00BF0BB2">
        <w:rPr>
          <w:b/>
          <w:bCs/>
          <w:lang w:val="es-ES"/>
        </w:rPr>
        <w:t>Endpoints</w:t>
      </w:r>
      <w:proofErr w:type="spellEnd"/>
      <w:r w:rsidRPr="00BF0BB2">
        <w:rPr>
          <w:b/>
          <w:bCs/>
          <w:lang w:val="es-ES"/>
        </w:rPr>
        <w:t xml:space="preserve"> disponibles</w:t>
      </w:r>
    </w:p>
    <w:p w14:paraId="6CD469B9" w14:textId="77777777" w:rsidR="00BF0BB2" w:rsidRPr="00BF0BB2" w:rsidRDefault="00BF0BB2" w:rsidP="00BF0BB2">
      <w:pPr>
        <w:numPr>
          <w:ilvl w:val="0"/>
          <w:numId w:val="89"/>
        </w:numPr>
        <w:jc w:val="left"/>
        <w:rPr>
          <w:lang w:val="es-ES"/>
        </w:rPr>
      </w:pPr>
      <w:r w:rsidRPr="00BF0BB2">
        <w:rPr>
          <w:b/>
          <w:bCs/>
          <w:lang w:val="es-ES"/>
        </w:rPr>
        <w:t>POST /</w:t>
      </w:r>
      <w:proofErr w:type="spellStart"/>
      <w:r w:rsidRPr="00BF0BB2">
        <w:rPr>
          <w:b/>
          <w:bCs/>
          <w:lang w:val="es-ES"/>
        </w:rPr>
        <w:t>tfg</w:t>
      </w:r>
      <w:proofErr w:type="spellEnd"/>
      <w:r w:rsidRPr="00BF0BB2">
        <w:rPr>
          <w:lang w:val="es-ES"/>
        </w:rPr>
        <w:br/>
        <w:t xml:space="preserve">Crea un nuevo TFG. Solo accesible para usuarios con rol </w:t>
      </w:r>
      <w:proofErr w:type="spellStart"/>
      <w:r w:rsidRPr="00BF0BB2">
        <w:rPr>
          <w:lang w:val="es-ES"/>
        </w:rPr>
        <w:t>Admin</w:t>
      </w:r>
      <w:proofErr w:type="spellEnd"/>
      <w:r w:rsidRPr="00BF0BB2">
        <w:rPr>
          <w:lang w:val="es-ES"/>
        </w:rPr>
        <w:t>.</w:t>
      </w:r>
    </w:p>
    <w:p w14:paraId="2BE8CD07" w14:textId="77777777" w:rsidR="00BF0BB2" w:rsidRPr="00BF0BB2" w:rsidRDefault="00BF0BB2" w:rsidP="00BF0BB2">
      <w:pPr>
        <w:numPr>
          <w:ilvl w:val="0"/>
          <w:numId w:val="89"/>
        </w:numPr>
        <w:jc w:val="left"/>
        <w:rPr>
          <w:lang w:val="es-ES"/>
        </w:rPr>
      </w:pPr>
      <w:r w:rsidRPr="00BF0BB2">
        <w:rPr>
          <w:b/>
          <w:bCs/>
          <w:lang w:val="es-ES"/>
        </w:rPr>
        <w:t>GET /</w:t>
      </w:r>
      <w:proofErr w:type="spellStart"/>
      <w:r w:rsidRPr="00BF0BB2">
        <w:rPr>
          <w:b/>
          <w:bCs/>
          <w:lang w:val="es-ES"/>
        </w:rPr>
        <w:t>tfg</w:t>
      </w:r>
      <w:proofErr w:type="spellEnd"/>
      <w:r w:rsidRPr="00BF0BB2">
        <w:rPr>
          <w:lang w:val="es-ES"/>
        </w:rPr>
        <w:br/>
        <w:t xml:space="preserve">Obtiene el listado completo de </w:t>
      </w:r>
      <w:proofErr w:type="spellStart"/>
      <w:r w:rsidRPr="00BF0BB2">
        <w:rPr>
          <w:lang w:val="es-ES"/>
        </w:rPr>
        <w:t>TFGs</w:t>
      </w:r>
      <w:proofErr w:type="spellEnd"/>
      <w:r w:rsidRPr="00BF0BB2">
        <w:rPr>
          <w:lang w:val="es-ES"/>
        </w:rPr>
        <w:t xml:space="preserve"> registrados en el sistema.</w:t>
      </w:r>
    </w:p>
    <w:p w14:paraId="1D0E51E6" w14:textId="77777777" w:rsidR="00BF0BB2" w:rsidRPr="00BF0BB2" w:rsidRDefault="00BF0BB2" w:rsidP="00BF0BB2">
      <w:pPr>
        <w:numPr>
          <w:ilvl w:val="0"/>
          <w:numId w:val="89"/>
        </w:numPr>
        <w:jc w:val="left"/>
        <w:rPr>
          <w:lang w:val="es-ES"/>
        </w:rPr>
      </w:pPr>
      <w:r w:rsidRPr="00BF0BB2">
        <w:rPr>
          <w:b/>
          <w:bCs/>
          <w:lang w:val="es-ES"/>
        </w:rPr>
        <w:t>POST /</w:t>
      </w:r>
      <w:proofErr w:type="spellStart"/>
      <w:r w:rsidRPr="00BF0BB2">
        <w:rPr>
          <w:b/>
          <w:bCs/>
          <w:lang w:val="es-ES"/>
        </w:rPr>
        <w:t>tfg</w:t>
      </w:r>
      <w:proofErr w:type="spellEnd"/>
      <w:r w:rsidRPr="00BF0BB2">
        <w:rPr>
          <w:b/>
          <w:bCs/>
          <w:lang w:val="es-ES"/>
        </w:rPr>
        <w:t>/</w:t>
      </w:r>
      <w:proofErr w:type="spellStart"/>
      <w:r w:rsidRPr="00BF0BB2">
        <w:rPr>
          <w:b/>
          <w:bCs/>
          <w:lang w:val="es-ES"/>
        </w:rPr>
        <w:t>search</w:t>
      </w:r>
      <w:proofErr w:type="spellEnd"/>
      <w:r w:rsidRPr="00BF0BB2">
        <w:rPr>
          <w:lang w:val="es-ES"/>
        </w:rPr>
        <w:br/>
        <w:t xml:space="preserve">Realiza una búsqueda filtrada de </w:t>
      </w:r>
      <w:proofErr w:type="spellStart"/>
      <w:r w:rsidRPr="00BF0BB2">
        <w:rPr>
          <w:lang w:val="es-ES"/>
        </w:rPr>
        <w:t>TFGs</w:t>
      </w:r>
      <w:proofErr w:type="spellEnd"/>
      <w:r w:rsidRPr="00BF0BB2">
        <w:rPr>
          <w:lang w:val="es-ES"/>
        </w:rPr>
        <w:t xml:space="preserve"> según criterios especificados.</w:t>
      </w:r>
    </w:p>
    <w:p w14:paraId="49689B8D" w14:textId="77777777" w:rsidR="00BF0BB2" w:rsidRPr="00BF0BB2" w:rsidRDefault="00BF0BB2" w:rsidP="00BF0BB2">
      <w:pPr>
        <w:numPr>
          <w:ilvl w:val="0"/>
          <w:numId w:val="89"/>
        </w:numPr>
        <w:jc w:val="left"/>
        <w:rPr>
          <w:lang w:val="es-ES"/>
        </w:rPr>
      </w:pPr>
      <w:r w:rsidRPr="00BF0BB2">
        <w:rPr>
          <w:b/>
          <w:bCs/>
          <w:lang w:val="es-ES"/>
        </w:rPr>
        <w:t>DELETE /</w:t>
      </w:r>
      <w:proofErr w:type="spellStart"/>
      <w:r w:rsidRPr="00BF0BB2">
        <w:rPr>
          <w:b/>
          <w:bCs/>
          <w:lang w:val="es-ES"/>
        </w:rPr>
        <w:t>tfg</w:t>
      </w:r>
      <w:proofErr w:type="spellEnd"/>
      <w:r w:rsidRPr="00BF0BB2">
        <w:rPr>
          <w:b/>
          <w:bCs/>
          <w:lang w:val="es-ES"/>
        </w:rPr>
        <w:t>/{id}</w:t>
      </w:r>
      <w:r w:rsidRPr="00BF0BB2">
        <w:rPr>
          <w:lang w:val="es-ES"/>
        </w:rPr>
        <w:br/>
        <w:t xml:space="preserve">Elimina un TFG por su identificador. Solo accesible para usuarios con rol </w:t>
      </w:r>
      <w:proofErr w:type="spellStart"/>
      <w:r w:rsidRPr="00BF0BB2">
        <w:rPr>
          <w:lang w:val="es-ES"/>
        </w:rPr>
        <w:t>Admin</w:t>
      </w:r>
      <w:proofErr w:type="spellEnd"/>
      <w:r w:rsidRPr="00BF0BB2">
        <w:rPr>
          <w:lang w:val="es-ES"/>
        </w:rPr>
        <w:t>.</w:t>
      </w:r>
    </w:p>
    <w:p w14:paraId="4D245680" w14:textId="77777777" w:rsidR="00BF0BB2" w:rsidRPr="00BF0BB2" w:rsidRDefault="00BF0BB2" w:rsidP="00BF0BB2">
      <w:pPr>
        <w:numPr>
          <w:ilvl w:val="0"/>
          <w:numId w:val="89"/>
        </w:numPr>
        <w:jc w:val="left"/>
        <w:rPr>
          <w:lang w:val="es-ES"/>
        </w:rPr>
      </w:pPr>
      <w:r w:rsidRPr="00BF0BB2">
        <w:rPr>
          <w:b/>
          <w:bCs/>
          <w:lang w:val="es-ES"/>
        </w:rPr>
        <w:t>PUT /</w:t>
      </w:r>
      <w:proofErr w:type="spellStart"/>
      <w:r w:rsidRPr="00BF0BB2">
        <w:rPr>
          <w:b/>
          <w:bCs/>
          <w:lang w:val="es-ES"/>
        </w:rPr>
        <w:t>tfg</w:t>
      </w:r>
      <w:proofErr w:type="spellEnd"/>
      <w:r w:rsidRPr="00BF0BB2">
        <w:rPr>
          <w:lang w:val="es-ES"/>
        </w:rPr>
        <w:br/>
        <w:t xml:space="preserve">Actualiza la información de un TFG existente. Solo accesible para usuarios con rol </w:t>
      </w:r>
      <w:proofErr w:type="spellStart"/>
      <w:r w:rsidRPr="00BF0BB2">
        <w:rPr>
          <w:b/>
          <w:bCs/>
          <w:lang w:val="es-ES"/>
        </w:rPr>
        <w:t>Admin</w:t>
      </w:r>
      <w:proofErr w:type="spellEnd"/>
      <w:r w:rsidRPr="00BF0BB2">
        <w:rPr>
          <w:lang w:val="es-ES"/>
        </w:rPr>
        <w:t>.</w:t>
      </w:r>
    </w:p>
    <w:p w14:paraId="06174405" w14:textId="77777777" w:rsidR="00BF0BB2" w:rsidRPr="00BF0BB2" w:rsidRDefault="00BF0BB2" w:rsidP="00BF0BB2">
      <w:pPr>
        <w:numPr>
          <w:ilvl w:val="0"/>
          <w:numId w:val="89"/>
        </w:numPr>
        <w:jc w:val="left"/>
        <w:rPr>
          <w:lang w:val="es-ES"/>
        </w:rPr>
      </w:pPr>
      <w:r w:rsidRPr="00BF0BB2">
        <w:rPr>
          <w:b/>
          <w:bCs/>
          <w:lang w:val="es-ES"/>
        </w:rPr>
        <w:t>GET /</w:t>
      </w:r>
      <w:proofErr w:type="spellStart"/>
      <w:r w:rsidRPr="00BF0BB2">
        <w:rPr>
          <w:b/>
          <w:bCs/>
          <w:lang w:val="es-ES"/>
        </w:rPr>
        <w:t>tfg</w:t>
      </w:r>
      <w:proofErr w:type="spellEnd"/>
      <w:r w:rsidRPr="00BF0BB2">
        <w:rPr>
          <w:b/>
          <w:bCs/>
          <w:lang w:val="es-ES"/>
        </w:rPr>
        <w:t>/{id}</w:t>
      </w:r>
      <w:r w:rsidRPr="00BF0BB2">
        <w:rPr>
          <w:lang w:val="es-ES"/>
        </w:rPr>
        <w:br/>
        <w:t>Obtiene la información detallada de un TFG específico.</w:t>
      </w:r>
    </w:p>
    <w:p w14:paraId="45992D49" w14:textId="77777777" w:rsidR="00BF0BB2" w:rsidRPr="00BF0BB2" w:rsidRDefault="00BF0BB2" w:rsidP="00BF0BB2">
      <w:pPr>
        <w:numPr>
          <w:ilvl w:val="0"/>
          <w:numId w:val="89"/>
        </w:numPr>
        <w:jc w:val="left"/>
        <w:rPr>
          <w:lang w:val="es-ES"/>
        </w:rPr>
      </w:pPr>
      <w:r w:rsidRPr="00BF0BB2">
        <w:rPr>
          <w:b/>
          <w:bCs/>
          <w:lang w:val="es-ES"/>
        </w:rPr>
        <w:t>POST /</w:t>
      </w:r>
      <w:proofErr w:type="spellStart"/>
      <w:r w:rsidRPr="00BF0BB2">
        <w:rPr>
          <w:b/>
          <w:bCs/>
          <w:lang w:val="es-ES"/>
        </w:rPr>
        <w:t>tfg</w:t>
      </w:r>
      <w:proofErr w:type="spellEnd"/>
      <w:r w:rsidRPr="00BF0BB2">
        <w:rPr>
          <w:b/>
          <w:bCs/>
          <w:lang w:val="es-ES"/>
        </w:rPr>
        <w:t>/</w:t>
      </w:r>
      <w:proofErr w:type="spellStart"/>
      <w:r w:rsidRPr="00BF0BB2">
        <w:rPr>
          <w:b/>
          <w:bCs/>
          <w:lang w:val="es-ES"/>
        </w:rPr>
        <w:t>request</w:t>
      </w:r>
      <w:proofErr w:type="spellEnd"/>
      <w:r w:rsidRPr="00BF0BB2">
        <w:rPr>
          <w:lang w:val="es-ES"/>
        </w:rPr>
        <w:br/>
        <w:t>Permite a un estudiante solicitar un TFG. Solo el propio estudiante (o un usuario con permisos) puede realizar la solicitud para su cuenta.</w:t>
      </w:r>
    </w:p>
    <w:p w14:paraId="206B2F93" w14:textId="77777777" w:rsidR="00BF0BB2" w:rsidRPr="00BF0BB2" w:rsidRDefault="00BF0BB2" w:rsidP="00BF0BB2">
      <w:pPr>
        <w:numPr>
          <w:ilvl w:val="0"/>
          <w:numId w:val="89"/>
        </w:numPr>
        <w:jc w:val="left"/>
        <w:rPr>
          <w:lang w:val="es-ES"/>
        </w:rPr>
      </w:pPr>
      <w:r w:rsidRPr="00BF0BB2">
        <w:rPr>
          <w:b/>
          <w:bCs/>
          <w:lang w:val="es-ES"/>
        </w:rPr>
        <w:t>GET /</w:t>
      </w:r>
      <w:proofErr w:type="spellStart"/>
      <w:r w:rsidRPr="00BF0BB2">
        <w:rPr>
          <w:b/>
          <w:bCs/>
          <w:lang w:val="es-ES"/>
        </w:rPr>
        <w:t>tfg</w:t>
      </w:r>
      <w:proofErr w:type="spellEnd"/>
      <w:r w:rsidRPr="00BF0BB2">
        <w:rPr>
          <w:b/>
          <w:bCs/>
          <w:lang w:val="es-ES"/>
        </w:rPr>
        <w:t>/</w:t>
      </w:r>
      <w:proofErr w:type="spellStart"/>
      <w:r w:rsidRPr="00BF0BB2">
        <w:rPr>
          <w:b/>
          <w:bCs/>
          <w:lang w:val="es-ES"/>
        </w:rPr>
        <w:t>professor-pending</w:t>
      </w:r>
      <w:proofErr w:type="spellEnd"/>
      <w:r w:rsidRPr="00BF0BB2">
        <w:rPr>
          <w:b/>
          <w:bCs/>
          <w:lang w:val="es-ES"/>
        </w:rPr>
        <w:t>/{id}</w:t>
      </w:r>
      <w:r w:rsidRPr="00BF0BB2">
        <w:rPr>
          <w:lang w:val="es-ES"/>
        </w:rPr>
        <w:br/>
        <w:t xml:space="preserve">Obtiene todos los </w:t>
      </w:r>
      <w:proofErr w:type="spellStart"/>
      <w:r w:rsidRPr="00BF0BB2">
        <w:rPr>
          <w:lang w:val="es-ES"/>
        </w:rPr>
        <w:t>TFGs</w:t>
      </w:r>
      <w:proofErr w:type="spellEnd"/>
      <w:r w:rsidRPr="00BF0BB2">
        <w:rPr>
          <w:lang w:val="es-ES"/>
        </w:rPr>
        <w:t xml:space="preserve"> pendientes de un profesor específico. Accesible para el propio profesor o un </w:t>
      </w:r>
      <w:proofErr w:type="spellStart"/>
      <w:r w:rsidRPr="00BF0BB2">
        <w:rPr>
          <w:lang w:val="es-ES"/>
        </w:rPr>
        <w:t>Admin</w:t>
      </w:r>
      <w:proofErr w:type="spellEnd"/>
      <w:r w:rsidRPr="00BF0BB2">
        <w:rPr>
          <w:lang w:val="es-ES"/>
        </w:rPr>
        <w:t>.</w:t>
      </w:r>
    </w:p>
    <w:p w14:paraId="4B0CDD03" w14:textId="77777777" w:rsidR="00BF0BB2" w:rsidRPr="00BF0BB2" w:rsidRDefault="00BF0BB2" w:rsidP="00BF0BB2">
      <w:pPr>
        <w:numPr>
          <w:ilvl w:val="0"/>
          <w:numId w:val="89"/>
        </w:numPr>
        <w:jc w:val="left"/>
        <w:rPr>
          <w:lang w:val="es-ES"/>
        </w:rPr>
      </w:pPr>
      <w:r w:rsidRPr="00BF0BB2">
        <w:rPr>
          <w:b/>
          <w:bCs/>
          <w:lang w:val="es-ES"/>
        </w:rPr>
        <w:t>POST /</w:t>
      </w:r>
      <w:proofErr w:type="spellStart"/>
      <w:r w:rsidRPr="00BF0BB2">
        <w:rPr>
          <w:b/>
          <w:bCs/>
          <w:lang w:val="es-ES"/>
        </w:rPr>
        <w:t>tfg</w:t>
      </w:r>
      <w:proofErr w:type="spellEnd"/>
      <w:r w:rsidRPr="00BF0BB2">
        <w:rPr>
          <w:b/>
          <w:bCs/>
          <w:lang w:val="es-ES"/>
        </w:rPr>
        <w:t>/</w:t>
      </w:r>
      <w:proofErr w:type="spellStart"/>
      <w:r w:rsidRPr="00BF0BB2">
        <w:rPr>
          <w:b/>
          <w:bCs/>
          <w:lang w:val="es-ES"/>
        </w:rPr>
        <w:t>accept</w:t>
      </w:r>
      <w:proofErr w:type="spellEnd"/>
      <w:r w:rsidRPr="00BF0BB2">
        <w:rPr>
          <w:b/>
          <w:bCs/>
          <w:lang w:val="es-ES"/>
        </w:rPr>
        <w:t>/{id}</w:t>
      </w:r>
      <w:r w:rsidRPr="00BF0BB2">
        <w:rPr>
          <w:lang w:val="es-ES"/>
        </w:rPr>
        <w:br/>
        <w:t xml:space="preserve">Acepta una solicitud de TFG. Accesible para usuarios con rol </w:t>
      </w:r>
      <w:proofErr w:type="spellStart"/>
      <w:r w:rsidRPr="00BF0BB2">
        <w:rPr>
          <w:lang w:val="es-ES"/>
        </w:rPr>
        <w:t>Admin</w:t>
      </w:r>
      <w:proofErr w:type="spellEnd"/>
      <w:r w:rsidRPr="00BF0BB2">
        <w:rPr>
          <w:lang w:val="es-ES"/>
        </w:rPr>
        <w:t xml:space="preserve"> o </w:t>
      </w:r>
      <w:proofErr w:type="spellStart"/>
      <w:r w:rsidRPr="00BF0BB2">
        <w:rPr>
          <w:lang w:val="es-ES"/>
        </w:rPr>
        <w:t>Professor</w:t>
      </w:r>
      <w:proofErr w:type="spellEnd"/>
      <w:r w:rsidRPr="00BF0BB2">
        <w:rPr>
          <w:lang w:val="es-ES"/>
        </w:rPr>
        <w:t>.</w:t>
      </w:r>
    </w:p>
    <w:p w14:paraId="4787A849" w14:textId="77777777" w:rsidR="00BF0BB2" w:rsidRPr="00BF0BB2" w:rsidRDefault="00BF0BB2" w:rsidP="00BF0BB2">
      <w:pPr>
        <w:numPr>
          <w:ilvl w:val="0"/>
          <w:numId w:val="89"/>
        </w:numPr>
        <w:jc w:val="left"/>
        <w:rPr>
          <w:lang w:val="es-ES"/>
        </w:rPr>
      </w:pPr>
      <w:r w:rsidRPr="00BF0BB2">
        <w:rPr>
          <w:b/>
          <w:bCs/>
          <w:lang w:val="es-ES"/>
        </w:rPr>
        <w:lastRenderedPageBreak/>
        <w:t>POST /</w:t>
      </w:r>
      <w:proofErr w:type="spellStart"/>
      <w:r w:rsidRPr="00BF0BB2">
        <w:rPr>
          <w:b/>
          <w:bCs/>
          <w:lang w:val="es-ES"/>
        </w:rPr>
        <w:t>tfg</w:t>
      </w:r>
      <w:proofErr w:type="spellEnd"/>
      <w:r w:rsidRPr="00BF0BB2">
        <w:rPr>
          <w:b/>
          <w:bCs/>
          <w:lang w:val="es-ES"/>
        </w:rPr>
        <w:t>/</w:t>
      </w:r>
      <w:proofErr w:type="spellStart"/>
      <w:r w:rsidRPr="00BF0BB2">
        <w:rPr>
          <w:b/>
          <w:bCs/>
          <w:lang w:val="es-ES"/>
        </w:rPr>
        <w:t>reject</w:t>
      </w:r>
      <w:proofErr w:type="spellEnd"/>
      <w:r w:rsidRPr="00BF0BB2">
        <w:rPr>
          <w:b/>
          <w:bCs/>
          <w:lang w:val="es-ES"/>
        </w:rPr>
        <w:t>/{id}</w:t>
      </w:r>
      <w:r w:rsidRPr="00BF0BB2">
        <w:rPr>
          <w:lang w:val="es-ES"/>
        </w:rPr>
        <w:br/>
        <w:t xml:space="preserve">Rechaza una solicitud de TFG. Accesible para usuarios con rol </w:t>
      </w:r>
      <w:proofErr w:type="spellStart"/>
      <w:r w:rsidRPr="00BF0BB2">
        <w:rPr>
          <w:lang w:val="es-ES"/>
        </w:rPr>
        <w:t>Admin</w:t>
      </w:r>
      <w:proofErr w:type="spellEnd"/>
      <w:r w:rsidRPr="00BF0BB2">
        <w:rPr>
          <w:lang w:val="es-ES"/>
        </w:rPr>
        <w:t xml:space="preserve"> o </w:t>
      </w:r>
      <w:proofErr w:type="spellStart"/>
      <w:r w:rsidRPr="00BF0BB2">
        <w:rPr>
          <w:lang w:val="es-ES"/>
        </w:rPr>
        <w:t>Professor</w:t>
      </w:r>
      <w:proofErr w:type="spellEnd"/>
      <w:r w:rsidRPr="00BF0BB2">
        <w:rPr>
          <w:lang w:val="es-ES"/>
        </w:rPr>
        <w:t>.</w:t>
      </w:r>
    </w:p>
    <w:p w14:paraId="3A4FDD73" w14:textId="77777777" w:rsidR="00BF0BB2" w:rsidRDefault="00BF0BB2" w:rsidP="00BF0BB2">
      <w:pPr>
        <w:numPr>
          <w:ilvl w:val="0"/>
          <w:numId w:val="89"/>
        </w:numPr>
        <w:jc w:val="left"/>
        <w:rPr>
          <w:lang w:val="es-ES"/>
        </w:rPr>
      </w:pPr>
      <w:r w:rsidRPr="00BF0BB2">
        <w:rPr>
          <w:b/>
          <w:bCs/>
          <w:lang w:val="es-ES"/>
        </w:rPr>
        <w:t>POST /</w:t>
      </w:r>
      <w:proofErr w:type="spellStart"/>
      <w:r w:rsidRPr="00BF0BB2">
        <w:rPr>
          <w:b/>
          <w:bCs/>
          <w:lang w:val="es-ES"/>
        </w:rPr>
        <w:t>tfg</w:t>
      </w:r>
      <w:proofErr w:type="spellEnd"/>
      <w:r w:rsidRPr="00BF0BB2">
        <w:rPr>
          <w:b/>
          <w:bCs/>
          <w:lang w:val="es-ES"/>
        </w:rPr>
        <w:t>/</w:t>
      </w:r>
      <w:proofErr w:type="spellStart"/>
      <w:r w:rsidRPr="00BF0BB2">
        <w:rPr>
          <w:b/>
          <w:bCs/>
          <w:lang w:val="es-ES"/>
        </w:rPr>
        <w:t>change</w:t>
      </w:r>
      <w:proofErr w:type="spellEnd"/>
      <w:r w:rsidRPr="00BF0BB2">
        <w:rPr>
          <w:b/>
          <w:bCs/>
          <w:lang w:val="es-ES"/>
        </w:rPr>
        <w:t>-</w:t>
      </w:r>
      <w:proofErr w:type="gramStart"/>
      <w:r w:rsidRPr="00BF0BB2">
        <w:rPr>
          <w:b/>
          <w:bCs/>
          <w:lang w:val="es-ES"/>
        </w:rPr>
        <w:t>status</w:t>
      </w:r>
      <w:proofErr w:type="gramEnd"/>
      <w:r w:rsidRPr="00BF0BB2">
        <w:rPr>
          <w:b/>
          <w:bCs/>
          <w:lang w:val="es-ES"/>
        </w:rPr>
        <w:t>/{id}</w:t>
      </w:r>
      <w:r w:rsidRPr="00BF0BB2">
        <w:rPr>
          <w:lang w:val="es-ES"/>
        </w:rPr>
        <w:br/>
        <w:t xml:space="preserve">Cambia el estado de un TFG (por ejemplo, en curso, finalizado). Accesible para usuarios con rol </w:t>
      </w:r>
      <w:proofErr w:type="spellStart"/>
      <w:r w:rsidRPr="00BF0BB2">
        <w:rPr>
          <w:lang w:val="es-ES"/>
        </w:rPr>
        <w:t>Admin</w:t>
      </w:r>
      <w:proofErr w:type="spellEnd"/>
      <w:r w:rsidRPr="00BF0BB2">
        <w:rPr>
          <w:lang w:val="es-ES"/>
        </w:rPr>
        <w:t xml:space="preserve"> o </w:t>
      </w:r>
      <w:proofErr w:type="spellStart"/>
      <w:r w:rsidRPr="00BF0BB2">
        <w:rPr>
          <w:lang w:val="es-ES"/>
        </w:rPr>
        <w:t>Professor</w:t>
      </w:r>
      <w:proofErr w:type="spellEnd"/>
      <w:r w:rsidRPr="00BF0BB2">
        <w:rPr>
          <w:lang w:val="es-ES"/>
        </w:rPr>
        <w:t>.</w:t>
      </w:r>
    </w:p>
    <w:p w14:paraId="4F96F0C0" w14:textId="77777777" w:rsidR="00BF0BB2" w:rsidRPr="00BF0BB2" w:rsidRDefault="00BF0BB2" w:rsidP="00BF0BB2">
      <w:pPr>
        <w:jc w:val="left"/>
        <w:rPr>
          <w:lang w:val="es-ES"/>
        </w:rPr>
      </w:pPr>
    </w:p>
    <w:p w14:paraId="24EF51F5" w14:textId="77777777" w:rsidR="00BF0BB2" w:rsidRPr="00BF0BB2" w:rsidRDefault="00BF0BB2" w:rsidP="000A0629">
      <w:pPr>
        <w:jc w:val="left"/>
        <w:rPr>
          <w:lang w:val="es-ES"/>
        </w:rPr>
      </w:pPr>
      <w:r w:rsidRPr="00BF0BB2">
        <w:rPr>
          <w:b/>
          <w:bCs/>
          <w:lang w:val="es-ES"/>
        </w:rPr>
        <w:t>Ejemplo de uso</w:t>
      </w:r>
      <w:r w:rsidRPr="00BF0BB2">
        <w:rPr>
          <w:lang w:val="es-ES"/>
        </w:rPr>
        <w:br/>
        <w:t>Un estudiante encuentra en el catálogo una línea de TFG (</w:t>
      </w:r>
      <w:proofErr w:type="spellStart"/>
      <w:r w:rsidRPr="00BF0BB2">
        <w:rPr>
          <w:lang w:val="es-ES"/>
        </w:rPr>
        <w:t>TFGLine</w:t>
      </w:r>
      <w:proofErr w:type="spellEnd"/>
      <w:r w:rsidRPr="00BF0BB2">
        <w:rPr>
          <w:lang w:val="es-ES"/>
        </w:rPr>
        <w:t>) que le interesa:</w:t>
      </w:r>
    </w:p>
    <w:p w14:paraId="0C27DAEE" w14:textId="77777777" w:rsidR="00BF0BB2" w:rsidRPr="00BF0BB2" w:rsidRDefault="00BF0BB2" w:rsidP="00BF0BB2">
      <w:pPr>
        <w:numPr>
          <w:ilvl w:val="0"/>
          <w:numId w:val="90"/>
        </w:numPr>
        <w:rPr>
          <w:lang w:val="es-ES"/>
        </w:rPr>
      </w:pPr>
      <w:r w:rsidRPr="00BF0BB2">
        <w:rPr>
          <w:lang w:val="es-ES"/>
        </w:rPr>
        <w:t xml:space="preserve">Solicita ese trabajo mediante </w:t>
      </w:r>
      <w:r w:rsidRPr="00BF0BB2">
        <w:rPr>
          <w:b/>
          <w:bCs/>
          <w:lang w:val="es-ES"/>
        </w:rPr>
        <w:t>POST /</w:t>
      </w:r>
      <w:proofErr w:type="spellStart"/>
      <w:r w:rsidRPr="00BF0BB2">
        <w:rPr>
          <w:b/>
          <w:bCs/>
          <w:lang w:val="es-ES"/>
        </w:rPr>
        <w:t>tfg</w:t>
      </w:r>
      <w:proofErr w:type="spellEnd"/>
      <w:r w:rsidRPr="00BF0BB2">
        <w:rPr>
          <w:b/>
          <w:bCs/>
          <w:lang w:val="es-ES"/>
        </w:rPr>
        <w:t>/</w:t>
      </w:r>
      <w:proofErr w:type="spellStart"/>
      <w:r w:rsidRPr="00BF0BB2">
        <w:rPr>
          <w:b/>
          <w:bCs/>
          <w:lang w:val="es-ES"/>
        </w:rPr>
        <w:t>request</w:t>
      </w:r>
      <w:proofErr w:type="spellEnd"/>
      <w:r w:rsidRPr="00BF0BB2">
        <w:rPr>
          <w:lang w:val="es-ES"/>
        </w:rPr>
        <w:t>.</w:t>
      </w:r>
    </w:p>
    <w:p w14:paraId="70069567" w14:textId="77777777" w:rsidR="00BF0BB2" w:rsidRPr="00BF0BB2" w:rsidRDefault="00BF0BB2" w:rsidP="00BF0BB2">
      <w:pPr>
        <w:numPr>
          <w:ilvl w:val="0"/>
          <w:numId w:val="90"/>
        </w:numPr>
        <w:rPr>
          <w:lang w:val="es-ES"/>
        </w:rPr>
      </w:pPr>
      <w:r w:rsidRPr="00BF0BB2">
        <w:rPr>
          <w:lang w:val="es-ES"/>
        </w:rPr>
        <w:t xml:space="preserve">El profesor responsable revisa la solicitud usando </w:t>
      </w:r>
      <w:r w:rsidRPr="00BF0BB2">
        <w:rPr>
          <w:b/>
          <w:bCs/>
          <w:lang w:val="es-ES"/>
        </w:rPr>
        <w:t>GET /</w:t>
      </w:r>
      <w:proofErr w:type="spellStart"/>
      <w:r w:rsidRPr="00BF0BB2">
        <w:rPr>
          <w:b/>
          <w:bCs/>
          <w:lang w:val="es-ES"/>
        </w:rPr>
        <w:t>tfg</w:t>
      </w:r>
      <w:proofErr w:type="spellEnd"/>
      <w:r w:rsidRPr="00BF0BB2">
        <w:rPr>
          <w:b/>
          <w:bCs/>
          <w:lang w:val="es-ES"/>
        </w:rPr>
        <w:t>/</w:t>
      </w:r>
      <w:proofErr w:type="spellStart"/>
      <w:r w:rsidRPr="00BF0BB2">
        <w:rPr>
          <w:b/>
          <w:bCs/>
          <w:lang w:val="es-ES"/>
        </w:rPr>
        <w:t>professor-pending</w:t>
      </w:r>
      <w:proofErr w:type="spellEnd"/>
      <w:r w:rsidRPr="00BF0BB2">
        <w:rPr>
          <w:b/>
          <w:bCs/>
          <w:lang w:val="es-ES"/>
        </w:rPr>
        <w:t>/{id}</w:t>
      </w:r>
      <w:r w:rsidRPr="00BF0BB2">
        <w:rPr>
          <w:lang w:val="es-ES"/>
        </w:rPr>
        <w:t>.</w:t>
      </w:r>
    </w:p>
    <w:p w14:paraId="479E926B" w14:textId="77777777" w:rsidR="00BF0BB2" w:rsidRPr="00BF0BB2" w:rsidRDefault="00BF0BB2" w:rsidP="00BF0BB2">
      <w:pPr>
        <w:numPr>
          <w:ilvl w:val="0"/>
          <w:numId w:val="90"/>
        </w:numPr>
        <w:rPr>
          <w:lang w:val="es-ES"/>
        </w:rPr>
      </w:pPr>
      <w:r w:rsidRPr="00BF0BB2">
        <w:rPr>
          <w:lang w:val="es-ES"/>
        </w:rPr>
        <w:t xml:space="preserve">El profesor acepta la propuesta con </w:t>
      </w:r>
      <w:r w:rsidRPr="00BF0BB2">
        <w:rPr>
          <w:b/>
          <w:bCs/>
          <w:lang w:val="es-ES"/>
        </w:rPr>
        <w:t>POST /</w:t>
      </w:r>
      <w:proofErr w:type="spellStart"/>
      <w:r w:rsidRPr="00BF0BB2">
        <w:rPr>
          <w:b/>
          <w:bCs/>
          <w:lang w:val="es-ES"/>
        </w:rPr>
        <w:t>tfg</w:t>
      </w:r>
      <w:proofErr w:type="spellEnd"/>
      <w:r w:rsidRPr="00BF0BB2">
        <w:rPr>
          <w:b/>
          <w:bCs/>
          <w:lang w:val="es-ES"/>
        </w:rPr>
        <w:t>/</w:t>
      </w:r>
      <w:proofErr w:type="spellStart"/>
      <w:r w:rsidRPr="00BF0BB2">
        <w:rPr>
          <w:b/>
          <w:bCs/>
          <w:lang w:val="es-ES"/>
        </w:rPr>
        <w:t>accept</w:t>
      </w:r>
      <w:proofErr w:type="spellEnd"/>
      <w:r w:rsidRPr="00BF0BB2">
        <w:rPr>
          <w:b/>
          <w:bCs/>
          <w:lang w:val="es-ES"/>
        </w:rPr>
        <w:t>/{id}</w:t>
      </w:r>
      <w:r w:rsidRPr="00BF0BB2">
        <w:rPr>
          <w:lang w:val="es-ES"/>
        </w:rPr>
        <w:t>.</w:t>
      </w:r>
    </w:p>
    <w:p w14:paraId="2963F268" w14:textId="77777777" w:rsidR="00BF0BB2" w:rsidRPr="00BF0BB2" w:rsidRDefault="00BF0BB2" w:rsidP="00BF0BB2">
      <w:pPr>
        <w:numPr>
          <w:ilvl w:val="0"/>
          <w:numId w:val="90"/>
        </w:numPr>
        <w:rPr>
          <w:lang w:val="es-ES"/>
        </w:rPr>
      </w:pPr>
      <w:r w:rsidRPr="00BF0BB2">
        <w:rPr>
          <w:lang w:val="es-ES"/>
        </w:rPr>
        <w:t xml:space="preserve">Durante el desarrollo del proyecto, el estado puede actualizarse mediante </w:t>
      </w:r>
      <w:r w:rsidRPr="00BF0BB2">
        <w:rPr>
          <w:b/>
          <w:bCs/>
          <w:lang w:val="es-ES"/>
        </w:rPr>
        <w:t>POST /</w:t>
      </w:r>
      <w:proofErr w:type="spellStart"/>
      <w:r w:rsidRPr="00BF0BB2">
        <w:rPr>
          <w:b/>
          <w:bCs/>
          <w:lang w:val="es-ES"/>
        </w:rPr>
        <w:t>tfg</w:t>
      </w:r>
      <w:proofErr w:type="spellEnd"/>
      <w:r w:rsidRPr="00BF0BB2">
        <w:rPr>
          <w:b/>
          <w:bCs/>
          <w:lang w:val="es-ES"/>
        </w:rPr>
        <w:t>/</w:t>
      </w:r>
      <w:proofErr w:type="spellStart"/>
      <w:r w:rsidRPr="00BF0BB2">
        <w:rPr>
          <w:b/>
          <w:bCs/>
          <w:lang w:val="es-ES"/>
        </w:rPr>
        <w:t>change</w:t>
      </w:r>
      <w:proofErr w:type="spellEnd"/>
      <w:r w:rsidRPr="00BF0BB2">
        <w:rPr>
          <w:b/>
          <w:bCs/>
          <w:lang w:val="es-ES"/>
        </w:rPr>
        <w:t>-</w:t>
      </w:r>
      <w:proofErr w:type="gramStart"/>
      <w:r w:rsidRPr="00BF0BB2">
        <w:rPr>
          <w:b/>
          <w:bCs/>
          <w:lang w:val="es-ES"/>
        </w:rPr>
        <w:t>status</w:t>
      </w:r>
      <w:proofErr w:type="gramEnd"/>
      <w:r w:rsidRPr="00BF0BB2">
        <w:rPr>
          <w:b/>
          <w:bCs/>
          <w:lang w:val="es-ES"/>
        </w:rPr>
        <w:t>/{id}</w:t>
      </w:r>
      <w:r w:rsidRPr="00BF0BB2">
        <w:rPr>
          <w:lang w:val="es-ES"/>
        </w:rPr>
        <w:t>.</w:t>
      </w:r>
    </w:p>
    <w:p w14:paraId="7A5749F5" w14:textId="77777777" w:rsidR="00BF0BB2" w:rsidRPr="00BF0BB2" w:rsidRDefault="00BF0BB2" w:rsidP="00BF0BB2">
      <w:pPr>
        <w:numPr>
          <w:ilvl w:val="0"/>
          <w:numId w:val="90"/>
        </w:numPr>
        <w:rPr>
          <w:lang w:val="es-ES"/>
        </w:rPr>
      </w:pPr>
      <w:r w:rsidRPr="00BF0BB2">
        <w:rPr>
          <w:lang w:val="es-ES"/>
        </w:rPr>
        <w:t>Una vez completado, el TFG queda registrado como finalizado en la plataforma.</w:t>
      </w:r>
    </w:p>
    <w:p w14:paraId="01BD3578" w14:textId="3C492205" w:rsidR="00BF0BB2" w:rsidRDefault="00BF0BB2" w:rsidP="00BF0BB2">
      <w:pPr>
        <w:rPr>
          <w:lang w:val="es-ES"/>
        </w:rPr>
      </w:pPr>
      <w:r w:rsidRPr="00BF0BB2">
        <w:rPr>
          <w:lang w:val="es-ES"/>
        </w:rPr>
        <w:t xml:space="preserve">Este flujo refleja cómo </w:t>
      </w:r>
      <w:r w:rsidR="000A0629">
        <w:rPr>
          <w:lang w:val="es-ES"/>
        </w:rPr>
        <w:t>el gestor de líneas</w:t>
      </w:r>
      <w:r w:rsidRPr="00BF0BB2">
        <w:rPr>
          <w:lang w:val="es-ES"/>
        </w:rPr>
        <w:t xml:space="preserve"> actúa como catálogo de oportunidades, mientras que</w:t>
      </w:r>
      <w:r w:rsidR="000A0629">
        <w:rPr>
          <w:lang w:val="es-ES"/>
        </w:rPr>
        <w:t xml:space="preserve"> el gestor de</w:t>
      </w:r>
      <w:r w:rsidRPr="00BF0BB2">
        <w:rPr>
          <w:lang w:val="es-ES"/>
        </w:rPr>
        <w:t xml:space="preserve"> TFG gestiona los proyectos reales con estudiantes asignados.</w:t>
      </w:r>
    </w:p>
    <w:p w14:paraId="5D0B9249" w14:textId="77777777" w:rsidR="000A0629" w:rsidRDefault="000A0629" w:rsidP="00BF0BB2">
      <w:pPr>
        <w:rPr>
          <w:lang w:val="es-ES"/>
        </w:rPr>
      </w:pPr>
    </w:p>
    <w:p w14:paraId="3F9842C9" w14:textId="7454403B" w:rsidR="000A0629" w:rsidRDefault="000A0629" w:rsidP="000A0629">
      <w:pPr>
        <w:pStyle w:val="Ttulo3"/>
        <w:rPr>
          <w:lang w:val="es-ES"/>
        </w:rPr>
      </w:pPr>
      <w:bookmarkStart w:id="94" w:name="_Toc206069461"/>
      <w:r>
        <w:rPr>
          <w:lang w:val="es-ES"/>
        </w:rPr>
        <w:t>Canales</w:t>
      </w:r>
      <w:bookmarkEnd w:id="94"/>
    </w:p>
    <w:p w14:paraId="781D1505" w14:textId="0FD3EEA7" w:rsidR="000A0629" w:rsidRPr="000A0629" w:rsidRDefault="000A0629" w:rsidP="000A0629">
      <w:pPr>
        <w:rPr>
          <w:lang w:val="es-ES"/>
        </w:rPr>
      </w:pPr>
      <w:r>
        <w:rPr>
          <w:lang w:val="es-ES"/>
        </w:rPr>
        <w:t>E</w:t>
      </w:r>
      <w:r w:rsidRPr="000A0629">
        <w:rPr>
          <w:lang w:val="es-ES"/>
        </w:rPr>
        <w:t xml:space="preserve">n la aplicación, los </w:t>
      </w:r>
      <w:proofErr w:type="spellStart"/>
      <w:r w:rsidRPr="000A0629">
        <w:rPr>
          <w:b/>
          <w:bCs/>
          <w:lang w:val="es-ES"/>
        </w:rPr>
        <w:t>Working</w:t>
      </w:r>
      <w:proofErr w:type="spellEnd"/>
      <w:r w:rsidRPr="000A0629">
        <w:rPr>
          <w:b/>
          <w:bCs/>
          <w:lang w:val="es-ES"/>
        </w:rPr>
        <w:t xml:space="preserve"> </w:t>
      </w:r>
      <w:proofErr w:type="spellStart"/>
      <w:r w:rsidRPr="000A0629">
        <w:rPr>
          <w:b/>
          <w:bCs/>
          <w:lang w:val="es-ES"/>
        </w:rPr>
        <w:t>Groups</w:t>
      </w:r>
      <w:proofErr w:type="spellEnd"/>
      <w:r w:rsidRPr="000A0629">
        <w:rPr>
          <w:lang w:val="es-ES"/>
        </w:rPr>
        <w:t xml:space="preserve"> (o </w:t>
      </w:r>
      <w:r w:rsidRPr="000A0629">
        <w:rPr>
          <w:i/>
          <w:iCs/>
          <w:lang w:val="es-ES"/>
        </w:rPr>
        <w:t>canales de trabajo</w:t>
      </w:r>
      <w:r w:rsidRPr="000A0629">
        <w:rPr>
          <w:lang w:val="es-ES"/>
        </w:rPr>
        <w:t>) son espacios colaborativos donde profesores y estudiantes pueden interactuar en torno a un TFG o un tema concreto.</w:t>
      </w:r>
    </w:p>
    <w:p w14:paraId="0EBC4A52" w14:textId="507729A0" w:rsidR="000A0629" w:rsidRPr="000A0629" w:rsidRDefault="000A0629" w:rsidP="000A0629">
      <w:pPr>
        <w:rPr>
          <w:lang w:val="es-ES"/>
        </w:rPr>
      </w:pPr>
    </w:p>
    <w:p w14:paraId="687BD5AC" w14:textId="77777777" w:rsidR="000A0629" w:rsidRPr="000A0629" w:rsidRDefault="000A0629" w:rsidP="000A0629">
      <w:pPr>
        <w:rPr>
          <w:b/>
          <w:bCs/>
          <w:lang w:val="es-ES"/>
        </w:rPr>
      </w:pPr>
      <w:proofErr w:type="spellStart"/>
      <w:r w:rsidRPr="000A0629">
        <w:rPr>
          <w:b/>
          <w:bCs/>
          <w:lang w:val="es-ES"/>
        </w:rPr>
        <w:t>Endpoints</w:t>
      </w:r>
      <w:proofErr w:type="spellEnd"/>
      <w:r w:rsidRPr="000A0629">
        <w:rPr>
          <w:b/>
          <w:bCs/>
          <w:lang w:val="es-ES"/>
        </w:rPr>
        <w:t xml:space="preserve"> disponibles</w:t>
      </w:r>
    </w:p>
    <w:p w14:paraId="71C115ED" w14:textId="50AEA9DC" w:rsidR="000A0629" w:rsidRPr="000A0629" w:rsidRDefault="000A0629" w:rsidP="000A0629">
      <w:pPr>
        <w:numPr>
          <w:ilvl w:val="0"/>
          <w:numId w:val="93"/>
        </w:numPr>
        <w:jc w:val="left"/>
        <w:rPr>
          <w:lang w:val="es-ES"/>
        </w:rPr>
      </w:pPr>
      <w:r w:rsidRPr="000A0629">
        <w:rPr>
          <w:b/>
          <w:bCs/>
          <w:lang w:val="es-ES"/>
        </w:rPr>
        <w:t>POST /</w:t>
      </w:r>
      <w:proofErr w:type="spellStart"/>
      <w:r w:rsidRPr="000A0629">
        <w:rPr>
          <w:b/>
          <w:bCs/>
          <w:lang w:val="es-ES"/>
        </w:rPr>
        <w:t>working-group</w:t>
      </w:r>
      <w:proofErr w:type="spellEnd"/>
      <w:r w:rsidRPr="000A0629">
        <w:rPr>
          <w:lang w:val="es-ES"/>
        </w:rPr>
        <w:br/>
        <w:t>Crea un nuevo canal de trabajo con al menos un profesor asignado.</w:t>
      </w:r>
      <w:r>
        <w:rPr>
          <w:lang w:val="es-ES"/>
        </w:rPr>
        <w:t xml:space="preserve"> Si un administrador crea el grupo, debe seleccionar un profesor para </w:t>
      </w:r>
      <w:r w:rsidR="00D81B72">
        <w:rPr>
          <w:lang w:val="es-ES"/>
        </w:rPr>
        <w:t xml:space="preserve">que sea el primer miembro, </w:t>
      </w:r>
      <w:proofErr w:type="gramStart"/>
      <w:r w:rsidR="00D81B72">
        <w:rPr>
          <w:lang w:val="es-ES"/>
        </w:rPr>
        <w:t>en caso que</w:t>
      </w:r>
      <w:proofErr w:type="gramEnd"/>
      <w:r w:rsidR="00D81B72">
        <w:rPr>
          <w:lang w:val="es-ES"/>
        </w:rPr>
        <w:t xml:space="preserve"> lo cree un profesor, él será el primer miembro.</w:t>
      </w:r>
    </w:p>
    <w:p w14:paraId="17731B43" w14:textId="77777777" w:rsidR="000A0629" w:rsidRPr="000A0629" w:rsidRDefault="000A0629" w:rsidP="000A0629">
      <w:pPr>
        <w:numPr>
          <w:ilvl w:val="0"/>
          <w:numId w:val="93"/>
        </w:numPr>
        <w:jc w:val="left"/>
        <w:rPr>
          <w:lang w:val="es-ES"/>
        </w:rPr>
      </w:pPr>
      <w:r w:rsidRPr="000A0629">
        <w:rPr>
          <w:b/>
          <w:bCs/>
          <w:lang w:val="es-ES"/>
        </w:rPr>
        <w:t>GET /</w:t>
      </w:r>
      <w:proofErr w:type="spellStart"/>
      <w:r w:rsidRPr="000A0629">
        <w:rPr>
          <w:b/>
          <w:bCs/>
          <w:lang w:val="es-ES"/>
        </w:rPr>
        <w:t>working-group</w:t>
      </w:r>
      <w:proofErr w:type="spellEnd"/>
      <w:r w:rsidRPr="000A0629">
        <w:rPr>
          <w:lang w:val="es-ES"/>
        </w:rPr>
        <w:br/>
        <w:t>Lista todos los canales de trabajo existentes.</w:t>
      </w:r>
    </w:p>
    <w:p w14:paraId="35E99E0D" w14:textId="77777777" w:rsidR="000A0629" w:rsidRPr="000A0629" w:rsidRDefault="000A0629" w:rsidP="000A0629">
      <w:pPr>
        <w:numPr>
          <w:ilvl w:val="0"/>
          <w:numId w:val="93"/>
        </w:numPr>
        <w:jc w:val="left"/>
        <w:rPr>
          <w:lang w:val="es-ES"/>
        </w:rPr>
      </w:pPr>
      <w:r w:rsidRPr="000A0629">
        <w:rPr>
          <w:b/>
          <w:bCs/>
          <w:lang w:val="es-ES"/>
        </w:rPr>
        <w:t>DELETE /</w:t>
      </w:r>
      <w:proofErr w:type="spellStart"/>
      <w:r w:rsidRPr="000A0629">
        <w:rPr>
          <w:b/>
          <w:bCs/>
          <w:lang w:val="es-ES"/>
        </w:rPr>
        <w:t>working-group</w:t>
      </w:r>
      <w:proofErr w:type="spellEnd"/>
      <w:r w:rsidRPr="000A0629">
        <w:rPr>
          <w:b/>
          <w:bCs/>
          <w:lang w:val="es-ES"/>
        </w:rPr>
        <w:t>/{id}</w:t>
      </w:r>
      <w:r w:rsidRPr="000A0629">
        <w:rPr>
          <w:lang w:val="es-ES"/>
        </w:rPr>
        <w:br/>
        <w:t>Elimina un canal de trabajo por ID.</w:t>
      </w:r>
    </w:p>
    <w:p w14:paraId="5E6121DA" w14:textId="77777777" w:rsidR="000A0629" w:rsidRPr="000A0629" w:rsidRDefault="000A0629" w:rsidP="000A0629">
      <w:pPr>
        <w:numPr>
          <w:ilvl w:val="0"/>
          <w:numId w:val="93"/>
        </w:numPr>
        <w:jc w:val="left"/>
        <w:rPr>
          <w:lang w:val="es-ES"/>
        </w:rPr>
      </w:pPr>
      <w:r w:rsidRPr="000A0629">
        <w:rPr>
          <w:b/>
          <w:bCs/>
          <w:lang w:val="es-ES"/>
        </w:rPr>
        <w:t>PUT /</w:t>
      </w:r>
      <w:proofErr w:type="spellStart"/>
      <w:r w:rsidRPr="000A0629">
        <w:rPr>
          <w:b/>
          <w:bCs/>
          <w:lang w:val="es-ES"/>
        </w:rPr>
        <w:t>working-group</w:t>
      </w:r>
      <w:proofErr w:type="spellEnd"/>
      <w:r w:rsidRPr="000A0629">
        <w:rPr>
          <w:lang w:val="es-ES"/>
        </w:rPr>
        <w:br/>
        <w:t>Actualiza la información de un canal de trabajo.</w:t>
      </w:r>
    </w:p>
    <w:p w14:paraId="4F5C8CD3" w14:textId="77777777" w:rsidR="000A0629" w:rsidRPr="000A0629" w:rsidRDefault="000A0629" w:rsidP="000A0629">
      <w:pPr>
        <w:numPr>
          <w:ilvl w:val="0"/>
          <w:numId w:val="93"/>
        </w:numPr>
        <w:jc w:val="left"/>
        <w:rPr>
          <w:lang w:val="es-ES"/>
        </w:rPr>
      </w:pPr>
      <w:r w:rsidRPr="000A0629">
        <w:rPr>
          <w:b/>
          <w:bCs/>
          <w:lang w:val="es-ES"/>
        </w:rPr>
        <w:t>GET /</w:t>
      </w:r>
      <w:proofErr w:type="spellStart"/>
      <w:r w:rsidRPr="000A0629">
        <w:rPr>
          <w:b/>
          <w:bCs/>
          <w:lang w:val="es-ES"/>
        </w:rPr>
        <w:t>working-group</w:t>
      </w:r>
      <w:proofErr w:type="spellEnd"/>
      <w:r w:rsidRPr="000A0629">
        <w:rPr>
          <w:b/>
          <w:bCs/>
          <w:lang w:val="es-ES"/>
        </w:rPr>
        <w:t>/{id}</w:t>
      </w:r>
      <w:r w:rsidRPr="000A0629">
        <w:rPr>
          <w:lang w:val="es-ES"/>
        </w:rPr>
        <w:br/>
        <w:t>Obtiene la información de un canal específico.</w:t>
      </w:r>
    </w:p>
    <w:p w14:paraId="2C935252" w14:textId="77777777" w:rsidR="000A0629" w:rsidRPr="000A0629" w:rsidRDefault="000A0629" w:rsidP="000A0629">
      <w:pPr>
        <w:numPr>
          <w:ilvl w:val="0"/>
          <w:numId w:val="93"/>
        </w:numPr>
        <w:jc w:val="left"/>
        <w:rPr>
          <w:lang w:val="es-ES"/>
        </w:rPr>
      </w:pPr>
      <w:r w:rsidRPr="000A0629">
        <w:rPr>
          <w:b/>
          <w:bCs/>
          <w:lang w:val="es-ES"/>
        </w:rPr>
        <w:t>GET /</w:t>
      </w:r>
      <w:proofErr w:type="spellStart"/>
      <w:r w:rsidRPr="000A0629">
        <w:rPr>
          <w:b/>
          <w:bCs/>
          <w:lang w:val="es-ES"/>
        </w:rPr>
        <w:t>working-group</w:t>
      </w:r>
      <w:proofErr w:type="spellEnd"/>
      <w:r w:rsidRPr="000A0629">
        <w:rPr>
          <w:b/>
          <w:bCs/>
          <w:lang w:val="es-ES"/>
        </w:rPr>
        <w:t>/{id}/</w:t>
      </w:r>
      <w:proofErr w:type="spellStart"/>
      <w:r w:rsidRPr="000A0629">
        <w:rPr>
          <w:b/>
          <w:bCs/>
          <w:lang w:val="es-ES"/>
        </w:rPr>
        <w:t>professor</w:t>
      </w:r>
      <w:proofErr w:type="spellEnd"/>
      <w:r w:rsidRPr="000A0629">
        <w:rPr>
          <w:lang w:val="es-ES"/>
        </w:rPr>
        <w:br/>
        <w:t>Lista los profesores asociados a un canal de trabajo.</w:t>
      </w:r>
    </w:p>
    <w:p w14:paraId="2AC9DB33" w14:textId="77777777" w:rsidR="000A0629" w:rsidRPr="000A0629" w:rsidRDefault="000A0629" w:rsidP="000A0629">
      <w:pPr>
        <w:numPr>
          <w:ilvl w:val="0"/>
          <w:numId w:val="93"/>
        </w:numPr>
        <w:jc w:val="left"/>
        <w:rPr>
          <w:lang w:val="es-ES"/>
        </w:rPr>
      </w:pPr>
      <w:r w:rsidRPr="000A0629">
        <w:rPr>
          <w:b/>
          <w:bCs/>
          <w:lang w:val="es-ES"/>
        </w:rPr>
        <w:t>GET /</w:t>
      </w:r>
      <w:proofErr w:type="spellStart"/>
      <w:r w:rsidRPr="000A0629">
        <w:rPr>
          <w:b/>
          <w:bCs/>
          <w:lang w:val="es-ES"/>
        </w:rPr>
        <w:t>working-group</w:t>
      </w:r>
      <w:proofErr w:type="spellEnd"/>
      <w:r w:rsidRPr="000A0629">
        <w:rPr>
          <w:b/>
          <w:bCs/>
          <w:lang w:val="es-ES"/>
        </w:rPr>
        <w:t>/{id}/</w:t>
      </w:r>
      <w:proofErr w:type="spellStart"/>
      <w:r w:rsidRPr="000A0629">
        <w:rPr>
          <w:b/>
          <w:bCs/>
          <w:lang w:val="es-ES"/>
        </w:rPr>
        <w:t>student</w:t>
      </w:r>
      <w:proofErr w:type="spellEnd"/>
      <w:r w:rsidRPr="000A0629">
        <w:rPr>
          <w:lang w:val="es-ES"/>
        </w:rPr>
        <w:br/>
        <w:t>Lista los estudiantes asociados a un canal de trabajo.</w:t>
      </w:r>
    </w:p>
    <w:p w14:paraId="1CEAEAFA" w14:textId="77777777" w:rsidR="000A0629" w:rsidRPr="000A0629" w:rsidRDefault="000A0629" w:rsidP="000A0629">
      <w:pPr>
        <w:numPr>
          <w:ilvl w:val="0"/>
          <w:numId w:val="93"/>
        </w:numPr>
        <w:jc w:val="left"/>
        <w:rPr>
          <w:lang w:val="es-ES"/>
        </w:rPr>
      </w:pPr>
      <w:r w:rsidRPr="000A0629">
        <w:rPr>
          <w:b/>
          <w:bCs/>
          <w:lang w:val="es-ES"/>
        </w:rPr>
        <w:t>GET /</w:t>
      </w:r>
      <w:proofErr w:type="spellStart"/>
      <w:r w:rsidRPr="000A0629">
        <w:rPr>
          <w:b/>
          <w:bCs/>
          <w:lang w:val="es-ES"/>
        </w:rPr>
        <w:t>working-group</w:t>
      </w:r>
      <w:proofErr w:type="spellEnd"/>
      <w:r w:rsidRPr="000A0629">
        <w:rPr>
          <w:b/>
          <w:bCs/>
          <w:lang w:val="es-ES"/>
        </w:rPr>
        <w:t>/{id}/</w:t>
      </w:r>
      <w:proofErr w:type="spellStart"/>
      <w:r w:rsidRPr="000A0629">
        <w:rPr>
          <w:b/>
          <w:bCs/>
          <w:lang w:val="es-ES"/>
        </w:rPr>
        <w:t>tfg</w:t>
      </w:r>
      <w:proofErr w:type="spellEnd"/>
      <w:r w:rsidRPr="000A0629">
        <w:rPr>
          <w:lang w:val="es-ES"/>
        </w:rPr>
        <w:br/>
        <w:t>Lista los TFG vinculados a un canal de trabajo.</w:t>
      </w:r>
    </w:p>
    <w:p w14:paraId="7B453C2D" w14:textId="77777777" w:rsidR="000A0629" w:rsidRPr="000A0629" w:rsidRDefault="000A0629" w:rsidP="000A0629">
      <w:pPr>
        <w:numPr>
          <w:ilvl w:val="0"/>
          <w:numId w:val="93"/>
        </w:numPr>
        <w:jc w:val="left"/>
        <w:rPr>
          <w:lang w:val="es-ES"/>
        </w:rPr>
      </w:pPr>
      <w:r w:rsidRPr="000A0629">
        <w:rPr>
          <w:b/>
          <w:bCs/>
          <w:lang w:val="es-ES"/>
        </w:rPr>
        <w:t>GET /</w:t>
      </w:r>
      <w:proofErr w:type="spellStart"/>
      <w:r w:rsidRPr="000A0629">
        <w:rPr>
          <w:b/>
          <w:bCs/>
          <w:lang w:val="es-ES"/>
        </w:rPr>
        <w:t>working-group</w:t>
      </w:r>
      <w:proofErr w:type="spellEnd"/>
      <w:r w:rsidRPr="000A0629">
        <w:rPr>
          <w:b/>
          <w:bCs/>
          <w:lang w:val="es-ES"/>
        </w:rPr>
        <w:t>/</w:t>
      </w:r>
      <w:proofErr w:type="spellStart"/>
      <w:r w:rsidRPr="000A0629">
        <w:rPr>
          <w:b/>
          <w:bCs/>
          <w:lang w:val="es-ES"/>
        </w:rPr>
        <w:t>professor</w:t>
      </w:r>
      <w:proofErr w:type="spellEnd"/>
      <w:r w:rsidRPr="000A0629">
        <w:rPr>
          <w:b/>
          <w:bCs/>
          <w:lang w:val="es-ES"/>
        </w:rPr>
        <w:t>/{id}</w:t>
      </w:r>
      <w:r w:rsidRPr="000A0629">
        <w:rPr>
          <w:lang w:val="es-ES"/>
        </w:rPr>
        <w:br/>
        <w:t>Muestra los canales en los que un profesor participa.</w:t>
      </w:r>
    </w:p>
    <w:p w14:paraId="2A2295DE" w14:textId="77777777" w:rsidR="000A0629" w:rsidRPr="000A0629" w:rsidRDefault="000A0629" w:rsidP="000A0629">
      <w:pPr>
        <w:numPr>
          <w:ilvl w:val="0"/>
          <w:numId w:val="93"/>
        </w:numPr>
        <w:jc w:val="left"/>
        <w:rPr>
          <w:lang w:val="es-ES"/>
        </w:rPr>
      </w:pPr>
      <w:r w:rsidRPr="000A0629">
        <w:rPr>
          <w:b/>
          <w:bCs/>
          <w:lang w:val="es-ES"/>
        </w:rPr>
        <w:t>GET /</w:t>
      </w:r>
      <w:proofErr w:type="spellStart"/>
      <w:r w:rsidRPr="000A0629">
        <w:rPr>
          <w:b/>
          <w:bCs/>
          <w:lang w:val="es-ES"/>
        </w:rPr>
        <w:t>working-group</w:t>
      </w:r>
      <w:proofErr w:type="spellEnd"/>
      <w:r w:rsidRPr="000A0629">
        <w:rPr>
          <w:b/>
          <w:bCs/>
          <w:lang w:val="es-ES"/>
        </w:rPr>
        <w:t>/</w:t>
      </w:r>
      <w:proofErr w:type="spellStart"/>
      <w:r w:rsidRPr="000A0629">
        <w:rPr>
          <w:b/>
          <w:bCs/>
          <w:lang w:val="es-ES"/>
        </w:rPr>
        <w:t>student</w:t>
      </w:r>
      <w:proofErr w:type="spellEnd"/>
      <w:r w:rsidRPr="000A0629">
        <w:rPr>
          <w:b/>
          <w:bCs/>
          <w:lang w:val="es-ES"/>
        </w:rPr>
        <w:t>/{id}</w:t>
      </w:r>
      <w:r w:rsidRPr="000A0629">
        <w:rPr>
          <w:lang w:val="es-ES"/>
        </w:rPr>
        <w:br/>
        <w:t>Muestra los canales en los que un estudiante participa.</w:t>
      </w:r>
    </w:p>
    <w:p w14:paraId="0BDC2185" w14:textId="54C0DEDB" w:rsidR="000A0629" w:rsidRPr="000A0629" w:rsidRDefault="000A0629" w:rsidP="000A0629">
      <w:pPr>
        <w:numPr>
          <w:ilvl w:val="0"/>
          <w:numId w:val="93"/>
        </w:numPr>
        <w:jc w:val="left"/>
        <w:rPr>
          <w:lang w:val="es-ES"/>
        </w:rPr>
      </w:pPr>
      <w:r w:rsidRPr="000A0629">
        <w:rPr>
          <w:b/>
          <w:bCs/>
          <w:lang w:val="es-ES"/>
        </w:rPr>
        <w:lastRenderedPageBreak/>
        <w:t>POST /</w:t>
      </w:r>
      <w:proofErr w:type="spellStart"/>
      <w:r w:rsidRPr="000A0629">
        <w:rPr>
          <w:b/>
          <w:bCs/>
          <w:lang w:val="es-ES"/>
        </w:rPr>
        <w:t>working-group</w:t>
      </w:r>
      <w:proofErr w:type="spellEnd"/>
      <w:r w:rsidRPr="000A0629">
        <w:rPr>
          <w:b/>
          <w:bCs/>
          <w:lang w:val="es-ES"/>
        </w:rPr>
        <w:t>/</w:t>
      </w:r>
      <w:proofErr w:type="spellStart"/>
      <w:r w:rsidRPr="000A0629">
        <w:rPr>
          <w:b/>
          <w:bCs/>
          <w:lang w:val="es-ES"/>
        </w:rPr>
        <w:t>add-student</w:t>
      </w:r>
      <w:proofErr w:type="spellEnd"/>
      <w:r w:rsidRPr="000A0629">
        <w:rPr>
          <w:lang w:val="es-ES"/>
        </w:rPr>
        <w:br/>
        <w:t>Añade un estudiante a un canal de trabajo.</w:t>
      </w:r>
      <w:r w:rsidR="00D81B72">
        <w:rPr>
          <w:lang w:val="es-ES"/>
        </w:rPr>
        <w:t xml:space="preserve"> Este </w:t>
      </w:r>
      <w:proofErr w:type="spellStart"/>
      <w:r w:rsidR="00D81B72">
        <w:rPr>
          <w:lang w:val="es-ES"/>
        </w:rPr>
        <w:t>endpoint</w:t>
      </w:r>
      <w:proofErr w:type="spellEnd"/>
      <w:r w:rsidR="00D81B72">
        <w:rPr>
          <w:lang w:val="es-ES"/>
        </w:rPr>
        <w:t xml:space="preserve"> puede hacerlo el mismo estudiante que se va a unir, siempre que el grupo sea público.</w:t>
      </w:r>
    </w:p>
    <w:p w14:paraId="16FEA3D1" w14:textId="6CD04C9B" w:rsidR="000A0629" w:rsidRPr="000A0629" w:rsidRDefault="000A0629" w:rsidP="000A0629">
      <w:pPr>
        <w:numPr>
          <w:ilvl w:val="0"/>
          <w:numId w:val="93"/>
        </w:numPr>
        <w:jc w:val="left"/>
        <w:rPr>
          <w:lang w:val="es-ES"/>
        </w:rPr>
      </w:pPr>
      <w:r w:rsidRPr="000A0629">
        <w:rPr>
          <w:b/>
          <w:bCs/>
          <w:lang w:val="es-ES"/>
        </w:rPr>
        <w:t>POST /</w:t>
      </w:r>
      <w:proofErr w:type="spellStart"/>
      <w:r w:rsidRPr="000A0629">
        <w:rPr>
          <w:b/>
          <w:bCs/>
          <w:lang w:val="es-ES"/>
        </w:rPr>
        <w:t>working-group</w:t>
      </w:r>
      <w:proofErr w:type="spellEnd"/>
      <w:r w:rsidRPr="000A0629">
        <w:rPr>
          <w:b/>
          <w:bCs/>
          <w:lang w:val="es-ES"/>
        </w:rPr>
        <w:t>/{id}/</w:t>
      </w:r>
      <w:proofErr w:type="spellStart"/>
      <w:r w:rsidRPr="000A0629">
        <w:rPr>
          <w:b/>
          <w:bCs/>
          <w:lang w:val="es-ES"/>
        </w:rPr>
        <w:t>add-student</w:t>
      </w:r>
      <w:proofErr w:type="spellEnd"/>
      <w:r w:rsidRPr="000A0629">
        <w:rPr>
          <w:b/>
          <w:bCs/>
          <w:lang w:val="es-ES"/>
        </w:rPr>
        <w:t>/{email}</w:t>
      </w:r>
      <w:r w:rsidRPr="000A0629">
        <w:rPr>
          <w:lang w:val="es-ES"/>
        </w:rPr>
        <w:br/>
        <w:t>Añade un estudiante a un canal usando su email.</w:t>
      </w:r>
      <w:r w:rsidR="00D81B72">
        <w:rPr>
          <w:lang w:val="es-ES"/>
        </w:rPr>
        <w:t xml:space="preserve"> Este </w:t>
      </w:r>
      <w:proofErr w:type="spellStart"/>
      <w:r w:rsidR="00D81B72">
        <w:rPr>
          <w:lang w:val="es-ES"/>
        </w:rPr>
        <w:t>endpoint</w:t>
      </w:r>
      <w:proofErr w:type="spellEnd"/>
      <w:r w:rsidR="00D81B72">
        <w:rPr>
          <w:lang w:val="es-ES"/>
        </w:rPr>
        <w:t xml:space="preserve"> funciona similar al </w:t>
      </w:r>
      <w:proofErr w:type="gramStart"/>
      <w:r w:rsidR="00D81B72">
        <w:rPr>
          <w:lang w:val="es-ES"/>
        </w:rPr>
        <w:t>anterior</w:t>
      </w:r>
      <w:proofErr w:type="gramEnd"/>
      <w:r w:rsidR="00D81B72">
        <w:rPr>
          <w:lang w:val="es-ES"/>
        </w:rPr>
        <w:t xml:space="preserve"> pero con la diferencia que es el profesor quien agrega al estudiante con su correo, por lo que el grupo podría ser privado.</w:t>
      </w:r>
    </w:p>
    <w:p w14:paraId="41DF3AC1" w14:textId="77777777" w:rsidR="000A0629" w:rsidRPr="000A0629" w:rsidRDefault="000A0629" w:rsidP="000A0629">
      <w:pPr>
        <w:numPr>
          <w:ilvl w:val="0"/>
          <w:numId w:val="93"/>
        </w:numPr>
        <w:jc w:val="left"/>
        <w:rPr>
          <w:lang w:val="es-ES"/>
        </w:rPr>
      </w:pPr>
      <w:r w:rsidRPr="000A0629">
        <w:rPr>
          <w:b/>
          <w:bCs/>
          <w:lang w:val="es-ES"/>
        </w:rPr>
        <w:t>POST /</w:t>
      </w:r>
      <w:proofErr w:type="spellStart"/>
      <w:r w:rsidRPr="000A0629">
        <w:rPr>
          <w:b/>
          <w:bCs/>
          <w:lang w:val="es-ES"/>
        </w:rPr>
        <w:t>working-group</w:t>
      </w:r>
      <w:proofErr w:type="spellEnd"/>
      <w:r w:rsidRPr="000A0629">
        <w:rPr>
          <w:b/>
          <w:bCs/>
          <w:lang w:val="es-ES"/>
        </w:rPr>
        <w:t>/</w:t>
      </w:r>
      <w:proofErr w:type="spellStart"/>
      <w:r w:rsidRPr="000A0629">
        <w:rPr>
          <w:b/>
          <w:bCs/>
          <w:lang w:val="es-ES"/>
        </w:rPr>
        <w:t>remove-student</w:t>
      </w:r>
      <w:proofErr w:type="spellEnd"/>
      <w:r w:rsidRPr="000A0629">
        <w:rPr>
          <w:lang w:val="es-ES"/>
        </w:rPr>
        <w:br/>
        <w:t>Elimina un estudiante de un canal.</w:t>
      </w:r>
    </w:p>
    <w:p w14:paraId="2BDDCFF0" w14:textId="77777777" w:rsidR="000A0629" w:rsidRPr="000A0629" w:rsidRDefault="000A0629" w:rsidP="000A0629">
      <w:pPr>
        <w:numPr>
          <w:ilvl w:val="0"/>
          <w:numId w:val="93"/>
        </w:numPr>
        <w:jc w:val="left"/>
        <w:rPr>
          <w:lang w:val="es-ES"/>
        </w:rPr>
      </w:pPr>
      <w:r w:rsidRPr="000A0629">
        <w:rPr>
          <w:b/>
          <w:bCs/>
          <w:lang w:val="es-ES"/>
        </w:rPr>
        <w:t>POST /</w:t>
      </w:r>
      <w:proofErr w:type="spellStart"/>
      <w:r w:rsidRPr="000A0629">
        <w:rPr>
          <w:b/>
          <w:bCs/>
          <w:lang w:val="es-ES"/>
        </w:rPr>
        <w:t>working-group</w:t>
      </w:r>
      <w:proofErr w:type="spellEnd"/>
      <w:r w:rsidRPr="000A0629">
        <w:rPr>
          <w:b/>
          <w:bCs/>
          <w:lang w:val="es-ES"/>
        </w:rPr>
        <w:t>/</w:t>
      </w:r>
      <w:proofErr w:type="spellStart"/>
      <w:r w:rsidRPr="000A0629">
        <w:rPr>
          <w:b/>
          <w:bCs/>
          <w:lang w:val="es-ES"/>
        </w:rPr>
        <w:t>add-professor</w:t>
      </w:r>
      <w:proofErr w:type="spellEnd"/>
      <w:r w:rsidRPr="000A0629">
        <w:rPr>
          <w:lang w:val="es-ES"/>
        </w:rPr>
        <w:br/>
        <w:t>Añade un profesor a un canal.</w:t>
      </w:r>
    </w:p>
    <w:p w14:paraId="777EEB26" w14:textId="77777777" w:rsidR="000A0629" w:rsidRPr="000A0629" w:rsidRDefault="000A0629" w:rsidP="000A0629">
      <w:pPr>
        <w:numPr>
          <w:ilvl w:val="0"/>
          <w:numId w:val="93"/>
        </w:numPr>
        <w:jc w:val="left"/>
        <w:rPr>
          <w:lang w:val="es-ES"/>
        </w:rPr>
      </w:pPr>
      <w:r w:rsidRPr="000A0629">
        <w:rPr>
          <w:b/>
          <w:bCs/>
          <w:lang w:val="es-ES"/>
        </w:rPr>
        <w:t>POST /</w:t>
      </w:r>
      <w:proofErr w:type="spellStart"/>
      <w:r w:rsidRPr="000A0629">
        <w:rPr>
          <w:b/>
          <w:bCs/>
          <w:lang w:val="es-ES"/>
        </w:rPr>
        <w:t>working-group</w:t>
      </w:r>
      <w:proofErr w:type="spellEnd"/>
      <w:r w:rsidRPr="000A0629">
        <w:rPr>
          <w:b/>
          <w:bCs/>
          <w:lang w:val="es-ES"/>
        </w:rPr>
        <w:t>/</w:t>
      </w:r>
      <w:proofErr w:type="spellStart"/>
      <w:r w:rsidRPr="000A0629">
        <w:rPr>
          <w:b/>
          <w:bCs/>
          <w:lang w:val="es-ES"/>
        </w:rPr>
        <w:t>remove-professor</w:t>
      </w:r>
      <w:proofErr w:type="spellEnd"/>
      <w:r w:rsidRPr="000A0629">
        <w:rPr>
          <w:lang w:val="es-ES"/>
        </w:rPr>
        <w:br/>
        <w:t>Elimina un profesor de un canal.</w:t>
      </w:r>
    </w:p>
    <w:p w14:paraId="5B0FFD26" w14:textId="77777777" w:rsidR="000A0629" w:rsidRPr="000A0629" w:rsidRDefault="000A0629" w:rsidP="000A0629">
      <w:pPr>
        <w:numPr>
          <w:ilvl w:val="0"/>
          <w:numId w:val="93"/>
        </w:numPr>
        <w:jc w:val="left"/>
        <w:rPr>
          <w:lang w:val="es-ES"/>
        </w:rPr>
      </w:pPr>
      <w:r w:rsidRPr="000A0629">
        <w:rPr>
          <w:b/>
          <w:bCs/>
          <w:lang w:val="es-ES"/>
        </w:rPr>
        <w:t>POST /</w:t>
      </w:r>
      <w:proofErr w:type="spellStart"/>
      <w:r w:rsidRPr="000A0629">
        <w:rPr>
          <w:b/>
          <w:bCs/>
          <w:lang w:val="es-ES"/>
        </w:rPr>
        <w:t>working-group</w:t>
      </w:r>
      <w:proofErr w:type="spellEnd"/>
      <w:r w:rsidRPr="000A0629">
        <w:rPr>
          <w:b/>
          <w:bCs/>
          <w:lang w:val="es-ES"/>
        </w:rPr>
        <w:t>/</w:t>
      </w:r>
      <w:proofErr w:type="spellStart"/>
      <w:r w:rsidRPr="000A0629">
        <w:rPr>
          <w:b/>
          <w:bCs/>
          <w:lang w:val="es-ES"/>
        </w:rPr>
        <w:t>send-message</w:t>
      </w:r>
      <w:proofErr w:type="spellEnd"/>
      <w:r w:rsidRPr="000A0629">
        <w:rPr>
          <w:lang w:val="es-ES"/>
        </w:rPr>
        <w:br/>
        <w:t>Envía un mensaje en un canal (solo profesores y administradores).</w:t>
      </w:r>
    </w:p>
    <w:p w14:paraId="0F6F8DD3" w14:textId="77777777" w:rsidR="000A0629" w:rsidRPr="000A0629" w:rsidRDefault="000A0629" w:rsidP="000A0629">
      <w:pPr>
        <w:numPr>
          <w:ilvl w:val="0"/>
          <w:numId w:val="93"/>
        </w:numPr>
        <w:jc w:val="left"/>
        <w:rPr>
          <w:lang w:val="es-ES"/>
        </w:rPr>
      </w:pPr>
      <w:r w:rsidRPr="000A0629">
        <w:rPr>
          <w:b/>
          <w:bCs/>
          <w:lang w:val="es-ES"/>
        </w:rPr>
        <w:t>POST /</w:t>
      </w:r>
      <w:proofErr w:type="spellStart"/>
      <w:r w:rsidRPr="000A0629">
        <w:rPr>
          <w:b/>
          <w:bCs/>
          <w:lang w:val="es-ES"/>
        </w:rPr>
        <w:t>working-group</w:t>
      </w:r>
      <w:proofErr w:type="spellEnd"/>
      <w:r w:rsidRPr="000A0629">
        <w:rPr>
          <w:b/>
          <w:bCs/>
          <w:lang w:val="es-ES"/>
        </w:rPr>
        <w:t>/</w:t>
      </w:r>
      <w:proofErr w:type="spellStart"/>
      <w:r w:rsidRPr="000A0629">
        <w:rPr>
          <w:b/>
          <w:bCs/>
          <w:lang w:val="es-ES"/>
        </w:rPr>
        <w:t>search</w:t>
      </w:r>
      <w:proofErr w:type="spellEnd"/>
      <w:r w:rsidRPr="000A0629">
        <w:rPr>
          <w:lang w:val="es-ES"/>
        </w:rPr>
        <w:br/>
        <w:t>Filtra canales de trabajo según criterios definidos.</w:t>
      </w:r>
    </w:p>
    <w:p w14:paraId="45A08429" w14:textId="0E17C3EF" w:rsidR="000A0629" w:rsidRPr="000A0629" w:rsidRDefault="000A0629" w:rsidP="000A0629">
      <w:pPr>
        <w:rPr>
          <w:lang w:val="es-ES"/>
        </w:rPr>
      </w:pPr>
    </w:p>
    <w:p w14:paraId="39FAEEB0" w14:textId="77777777" w:rsidR="000A0629" w:rsidRPr="000A0629" w:rsidRDefault="000A0629" w:rsidP="00D81B72">
      <w:pPr>
        <w:rPr>
          <w:b/>
          <w:bCs/>
          <w:lang w:val="es-ES"/>
        </w:rPr>
      </w:pPr>
      <w:r w:rsidRPr="000A0629">
        <w:rPr>
          <w:b/>
          <w:bCs/>
          <w:lang w:val="es-ES"/>
        </w:rPr>
        <w:t>Ejemplo de uso en flujo de trabajo</w:t>
      </w:r>
    </w:p>
    <w:p w14:paraId="76AFD933" w14:textId="28D7B8CF" w:rsidR="000A0629" w:rsidRDefault="00D81B72" w:rsidP="00D81B72">
      <w:pPr>
        <w:pStyle w:val="Prrafodelista"/>
        <w:numPr>
          <w:ilvl w:val="0"/>
          <w:numId w:val="95"/>
        </w:numPr>
        <w:rPr>
          <w:lang w:val="es-ES"/>
        </w:rPr>
      </w:pPr>
      <w:r>
        <w:rPr>
          <w:lang w:val="es-ES"/>
        </w:rPr>
        <w:t xml:space="preserve">Un profesor al aceptar una solicitud de TFG automáticamente se crea un canal asociado a ese TFG con el tutor y, en caso de que tenga, cotutor y el estudiante que lo solicitó mediante el </w:t>
      </w:r>
      <w:proofErr w:type="spellStart"/>
      <w:r>
        <w:rPr>
          <w:lang w:val="es-ES"/>
        </w:rPr>
        <w:t>endpoint</w:t>
      </w:r>
      <w:proofErr w:type="spellEnd"/>
      <w:r>
        <w:rPr>
          <w:lang w:val="es-ES"/>
        </w:rPr>
        <w:t xml:space="preserve"> </w:t>
      </w:r>
      <w:r w:rsidRPr="000A0629">
        <w:rPr>
          <w:b/>
          <w:bCs/>
          <w:lang w:val="es-ES"/>
        </w:rPr>
        <w:t>POST /</w:t>
      </w:r>
      <w:proofErr w:type="spellStart"/>
      <w:r w:rsidRPr="000A0629">
        <w:rPr>
          <w:b/>
          <w:bCs/>
          <w:lang w:val="es-ES"/>
        </w:rPr>
        <w:t>working-group</w:t>
      </w:r>
      <w:proofErr w:type="spellEnd"/>
      <w:r>
        <w:rPr>
          <w:lang w:val="es-ES"/>
        </w:rPr>
        <w:t>.</w:t>
      </w:r>
    </w:p>
    <w:p w14:paraId="2CE59104" w14:textId="2EE1C6C1" w:rsidR="00D81B72" w:rsidRPr="00D81B72" w:rsidRDefault="00D81B72" w:rsidP="00D81B72">
      <w:pPr>
        <w:pStyle w:val="Prrafodelista"/>
        <w:numPr>
          <w:ilvl w:val="0"/>
          <w:numId w:val="95"/>
        </w:numPr>
        <w:rPr>
          <w:lang w:val="es-ES"/>
        </w:rPr>
      </w:pPr>
      <w:r>
        <w:rPr>
          <w:lang w:val="es-ES"/>
        </w:rPr>
        <w:t xml:space="preserve">En caso de que algún otro profesor vaya a formar parte del proyecto se puede agregar con el </w:t>
      </w:r>
      <w:proofErr w:type="spellStart"/>
      <w:r>
        <w:rPr>
          <w:lang w:val="es-ES"/>
        </w:rPr>
        <w:t>endpoint</w:t>
      </w:r>
      <w:proofErr w:type="spellEnd"/>
      <w:r>
        <w:rPr>
          <w:lang w:val="es-ES"/>
        </w:rPr>
        <w:t xml:space="preserve"> </w:t>
      </w:r>
      <w:r w:rsidRPr="000A0629">
        <w:rPr>
          <w:b/>
          <w:bCs/>
          <w:lang w:val="es-ES"/>
        </w:rPr>
        <w:t>POST /</w:t>
      </w:r>
      <w:proofErr w:type="spellStart"/>
      <w:r w:rsidRPr="000A0629">
        <w:rPr>
          <w:b/>
          <w:bCs/>
          <w:lang w:val="es-ES"/>
        </w:rPr>
        <w:t>working-group</w:t>
      </w:r>
      <w:proofErr w:type="spellEnd"/>
      <w:r w:rsidRPr="000A0629">
        <w:rPr>
          <w:b/>
          <w:bCs/>
          <w:lang w:val="es-ES"/>
        </w:rPr>
        <w:t>/</w:t>
      </w:r>
      <w:proofErr w:type="spellStart"/>
      <w:r w:rsidRPr="000A0629">
        <w:rPr>
          <w:b/>
          <w:bCs/>
          <w:lang w:val="es-ES"/>
        </w:rPr>
        <w:t>add-professor</w:t>
      </w:r>
      <w:proofErr w:type="spellEnd"/>
      <w:r>
        <w:rPr>
          <w:b/>
          <w:bCs/>
          <w:lang w:val="es-ES"/>
        </w:rPr>
        <w:t>.</w:t>
      </w:r>
    </w:p>
    <w:p w14:paraId="657024EA" w14:textId="1CBCF9B3" w:rsidR="00D81B72" w:rsidRPr="00D81B72" w:rsidRDefault="00D81B72" w:rsidP="00D81B72">
      <w:pPr>
        <w:pStyle w:val="Prrafodelista"/>
        <w:numPr>
          <w:ilvl w:val="0"/>
          <w:numId w:val="95"/>
        </w:numPr>
        <w:rPr>
          <w:lang w:val="es-ES"/>
        </w:rPr>
      </w:pPr>
      <w:r>
        <w:rPr>
          <w:lang w:val="es-ES"/>
        </w:rPr>
        <w:t xml:space="preserve">Cualquier profesor de los que pertenezcan al grupo podrán enviar mensajes vía correo electrónico para los alumnos mediante el </w:t>
      </w:r>
      <w:proofErr w:type="spellStart"/>
      <w:r>
        <w:rPr>
          <w:lang w:val="es-ES"/>
        </w:rPr>
        <w:t>endpoint</w:t>
      </w:r>
      <w:proofErr w:type="spellEnd"/>
      <w:r>
        <w:rPr>
          <w:lang w:val="es-ES"/>
        </w:rPr>
        <w:t xml:space="preserve"> </w:t>
      </w:r>
      <w:r w:rsidRPr="000A0629">
        <w:rPr>
          <w:b/>
          <w:bCs/>
          <w:lang w:val="es-ES"/>
        </w:rPr>
        <w:t>POST /</w:t>
      </w:r>
      <w:proofErr w:type="spellStart"/>
      <w:r w:rsidRPr="000A0629">
        <w:rPr>
          <w:b/>
          <w:bCs/>
          <w:lang w:val="es-ES"/>
        </w:rPr>
        <w:t>working-group</w:t>
      </w:r>
      <w:proofErr w:type="spellEnd"/>
      <w:r w:rsidRPr="000A0629">
        <w:rPr>
          <w:b/>
          <w:bCs/>
          <w:lang w:val="es-ES"/>
        </w:rPr>
        <w:t>/</w:t>
      </w:r>
      <w:proofErr w:type="spellStart"/>
      <w:r w:rsidRPr="000A0629">
        <w:rPr>
          <w:b/>
          <w:bCs/>
          <w:lang w:val="es-ES"/>
        </w:rPr>
        <w:t>send-message</w:t>
      </w:r>
      <w:proofErr w:type="spellEnd"/>
      <w:r>
        <w:rPr>
          <w:b/>
          <w:bCs/>
          <w:lang w:val="es-ES"/>
        </w:rPr>
        <w:t>.</w:t>
      </w:r>
    </w:p>
    <w:p w14:paraId="0DEB29BB" w14:textId="77777777" w:rsidR="00D81B72" w:rsidRPr="00D81B72" w:rsidRDefault="00D81B72" w:rsidP="00D81B72">
      <w:pPr>
        <w:pStyle w:val="Prrafodelista"/>
        <w:rPr>
          <w:lang w:val="es-ES"/>
        </w:rPr>
      </w:pPr>
    </w:p>
    <w:p w14:paraId="2BBDCEB4" w14:textId="6FB3C2B7" w:rsidR="00D81B72" w:rsidRDefault="00D81B72" w:rsidP="00D81B72">
      <w:pPr>
        <w:pStyle w:val="Ttulo2"/>
      </w:pPr>
      <w:bookmarkStart w:id="95" w:name="_Toc206069462"/>
      <w:r>
        <w:t>Servicio de Correo</w:t>
      </w:r>
      <w:bookmarkEnd w:id="95"/>
    </w:p>
    <w:p w14:paraId="7F5A8ECB" w14:textId="77777777" w:rsidR="00D81B72" w:rsidRDefault="00D81B72" w:rsidP="00D81B72">
      <w:pPr>
        <w:rPr>
          <w:lang w:val="es-ES"/>
        </w:rPr>
      </w:pPr>
      <w:r w:rsidRPr="00D81B72">
        <w:rPr>
          <w:lang w:val="es-ES"/>
        </w:rPr>
        <w:t xml:space="preserve">El </w:t>
      </w:r>
      <w:r>
        <w:rPr>
          <w:lang w:val="es-ES"/>
        </w:rPr>
        <w:t>servicio de correo</w:t>
      </w:r>
      <w:r w:rsidRPr="00D81B72">
        <w:rPr>
          <w:lang w:val="es-ES"/>
        </w:rPr>
        <w:t xml:space="preserve"> es el componente encargado de enviar notificaciones por correo electrónico a los usuarios de la plataforma.</w:t>
      </w:r>
    </w:p>
    <w:p w14:paraId="28C0EB23" w14:textId="245581A0" w:rsidR="00D81B72" w:rsidRDefault="00D81B72" w:rsidP="00D81B72">
      <w:pPr>
        <w:rPr>
          <w:lang w:val="es-ES"/>
        </w:rPr>
      </w:pPr>
      <w:r w:rsidRPr="00D81B72">
        <w:rPr>
          <w:lang w:val="es-ES"/>
        </w:rPr>
        <w:br/>
        <w:t>Su objetivo es mantener informados a estudiantes, profesores y administradores sobre eventos clave en el ciclo de vida de un TFG y en la colaboración dentro de grupos de trabajo.</w:t>
      </w:r>
    </w:p>
    <w:p w14:paraId="08ABA134" w14:textId="77777777" w:rsidR="00B42136" w:rsidRDefault="00B42136" w:rsidP="00D81B72">
      <w:pPr>
        <w:rPr>
          <w:lang w:val="es-ES"/>
        </w:rPr>
      </w:pPr>
    </w:p>
    <w:p w14:paraId="3CBF9802" w14:textId="48317024" w:rsidR="00B42136" w:rsidRPr="00B42136" w:rsidRDefault="00B42136" w:rsidP="00B42136">
      <w:pPr>
        <w:rPr>
          <w:lang w:val="es-ES"/>
        </w:rPr>
      </w:pPr>
      <w:r>
        <w:rPr>
          <w:lang w:val="es-ES"/>
        </w:rPr>
        <w:t xml:space="preserve">Para realizar este servicio se ha creado una cuenta de Gmail </w:t>
      </w:r>
      <w:r w:rsidRPr="00B42136">
        <w:rPr>
          <w:lang w:val="es-ES"/>
        </w:rPr>
        <w:t>tfginfo.notify@gmail.com</w:t>
      </w:r>
      <w:r>
        <w:rPr>
          <w:lang w:val="es-ES"/>
        </w:rPr>
        <w:t>.</w:t>
      </w:r>
    </w:p>
    <w:p w14:paraId="1EBFA3C1" w14:textId="7F12712E" w:rsidR="00B42136" w:rsidRPr="00D81B72" w:rsidRDefault="00B42136" w:rsidP="00D81B72">
      <w:pPr>
        <w:rPr>
          <w:lang w:val="es-ES"/>
        </w:rPr>
      </w:pPr>
      <w:r>
        <w:rPr>
          <w:lang w:val="es-ES"/>
        </w:rPr>
        <w:t xml:space="preserve">Con el nombre de </w:t>
      </w:r>
      <w:proofErr w:type="spellStart"/>
      <w:r>
        <w:rPr>
          <w:lang w:val="es-ES"/>
        </w:rPr>
        <w:t>TFGinfo</w:t>
      </w:r>
      <w:proofErr w:type="spellEnd"/>
      <w:r>
        <w:rPr>
          <w:lang w:val="es-ES"/>
        </w:rPr>
        <w:t>. Para establecer la conexión con Gmail, desde un servidor de .NET ha sido necesario registrar la aplicación como una aplicación personal en Google e introducir una clave para habilitar el envío de correo desde la API.</w:t>
      </w:r>
    </w:p>
    <w:p w14:paraId="0C097216" w14:textId="77777777" w:rsidR="00D81B72" w:rsidRPr="00D81B72" w:rsidRDefault="00D81B72" w:rsidP="00D81B72">
      <w:pPr>
        <w:rPr>
          <w:b/>
          <w:bCs/>
          <w:lang w:val="es-ES"/>
        </w:rPr>
      </w:pPr>
      <w:r w:rsidRPr="00D81B72">
        <w:rPr>
          <w:b/>
          <w:bCs/>
          <w:lang w:val="es-ES"/>
        </w:rPr>
        <w:t>Funcionamiento técnico</w:t>
      </w:r>
    </w:p>
    <w:p w14:paraId="616A7DB2" w14:textId="72D18624" w:rsidR="00D81B72" w:rsidRPr="00D81B72" w:rsidRDefault="00D81B72" w:rsidP="00D81B72">
      <w:pPr>
        <w:numPr>
          <w:ilvl w:val="0"/>
          <w:numId w:val="96"/>
        </w:numPr>
        <w:rPr>
          <w:lang w:val="es-ES"/>
        </w:rPr>
      </w:pPr>
      <w:r w:rsidRPr="00D81B72">
        <w:rPr>
          <w:lang w:val="es-ES"/>
        </w:rPr>
        <w:t xml:space="preserve">Se apoya en </w:t>
      </w:r>
      <w:proofErr w:type="spellStart"/>
      <w:r w:rsidRPr="00D81B72">
        <w:rPr>
          <w:lang w:val="es-ES"/>
        </w:rPr>
        <w:t>MailKit</w:t>
      </w:r>
      <w:proofErr w:type="spellEnd"/>
      <w:r w:rsidR="00154F99">
        <w:rPr>
          <w:lang w:val="es-ES"/>
        </w:rPr>
        <w:t xml:space="preserve"> </w:t>
      </w:r>
      <w:r w:rsidR="00154F99">
        <w:rPr>
          <w:lang w:val="es-ES"/>
        </w:rPr>
        <w:fldChar w:fldCharType="begin"/>
      </w:r>
      <w:r w:rsidR="00154F99">
        <w:rPr>
          <w:lang w:val="es-ES"/>
        </w:rPr>
        <w:instrText xml:space="preserve"> REF _Ref205893683 \r \h </w:instrText>
      </w:r>
      <w:r w:rsidR="00154F99">
        <w:rPr>
          <w:lang w:val="es-ES"/>
        </w:rPr>
      </w:r>
      <w:r w:rsidR="00154F99">
        <w:rPr>
          <w:lang w:val="es-ES"/>
        </w:rPr>
        <w:fldChar w:fldCharType="separate"/>
      </w:r>
      <w:r w:rsidR="00154F99">
        <w:rPr>
          <w:lang w:val="es-ES"/>
        </w:rPr>
        <w:t>[22]</w:t>
      </w:r>
      <w:r w:rsidR="00154F99">
        <w:rPr>
          <w:lang w:val="es-ES"/>
        </w:rPr>
        <w:fldChar w:fldCharType="end"/>
      </w:r>
      <w:r w:rsidRPr="00D81B72">
        <w:rPr>
          <w:lang w:val="es-ES"/>
        </w:rPr>
        <w:t xml:space="preserve"> para la conexión SMTP y el envío de correos.</w:t>
      </w:r>
    </w:p>
    <w:p w14:paraId="4D650F59" w14:textId="119632AF" w:rsidR="00D81B72" w:rsidRPr="00D81B72" w:rsidRDefault="00D81B72" w:rsidP="00D81B72">
      <w:pPr>
        <w:numPr>
          <w:ilvl w:val="0"/>
          <w:numId w:val="96"/>
        </w:numPr>
        <w:rPr>
          <w:lang w:val="es-ES"/>
        </w:rPr>
      </w:pPr>
      <w:r w:rsidRPr="00D81B72">
        <w:rPr>
          <w:lang w:val="es-ES"/>
        </w:rPr>
        <w:t xml:space="preserve">Usa las configuraciones definidas en </w:t>
      </w:r>
      <w:r w:rsidR="00D14E48">
        <w:rPr>
          <w:lang w:val="es-ES"/>
        </w:rPr>
        <w:t>este servicio</w:t>
      </w:r>
      <w:r w:rsidRPr="00D81B72">
        <w:rPr>
          <w:lang w:val="es-ES"/>
        </w:rPr>
        <w:t xml:space="preserve"> (servidor SMTP, puerto, credenciales, remitente, etc.).</w:t>
      </w:r>
    </w:p>
    <w:p w14:paraId="390AA293" w14:textId="77777777" w:rsidR="00D81B72" w:rsidRPr="00D81B72" w:rsidRDefault="00D81B72" w:rsidP="00D81B72">
      <w:pPr>
        <w:numPr>
          <w:ilvl w:val="0"/>
          <w:numId w:val="96"/>
        </w:numPr>
        <w:rPr>
          <w:lang w:val="es-ES"/>
        </w:rPr>
      </w:pPr>
      <w:r w:rsidRPr="00D81B72">
        <w:rPr>
          <w:lang w:val="es-ES"/>
        </w:rPr>
        <w:t xml:space="preserve">Admite envío de correos en formato </w:t>
      </w:r>
      <w:r w:rsidRPr="00D81B72">
        <w:rPr>
          <w:b/>
          <w:bCs/>
          <w:lang w:val="es-ES"/>
        </w:rPr>
        <w:t>HTML</w:t>
      </w:r>
      <w:r w:rsidRPr="00D81B72">
        <w:rPr>
          <w:lang w:val="es-ES"/>
        </w:rPr>
        <w:t xml:space="preserve"> o </w:t>
      </w:r>
      <w:r w:rsidRPr="00D81B72">
        <w:rPr>
          <w:b/>
          <w:bCs/>
          <w:lang w:val="es-ES"/>
        </w:rPr>
        <w:t>texto plano</w:t>
      </w:r>
      <w:r w:rsidRPr="00D81B72">
        <w:rPr>
          <w:lang w:val="es-ES"/>
        </w:rPr>
        <w:t>.</w:t>
      </w:r>
    </w:p>
    <w:p w14:paraId="680BA1B0" w14:textId="77777777" w:rsidR="00D81B72" w:rsidRPr="00D81B72" w:rsidRDefault="00D81B72" w:rsidP="00D81B72">
      <w:pPr>
        <w:numPr>
          <w:ilvl w:val="0"/>
          <w:numId w:val="96"/>
        </w:numPr>
        <w:rPr>
          <w:lang w:val="es-ES"/>
        </w:rPr>
      </w:pPr>
      <w:r w:rsidRPr="00D81B72">
        <w:rPr>
          <w:lang w:val="es-ES"/>
        </w:rPr>
        <w:t>Cada correo se compone de:</w:t>
      </w:r>
    </w:p>
    <w:p w14:paraId="2146D74C" w14:textId="77777777" w:rsidR="00D81B72" w:rsidRPr="00D81B72" w:rsidRDefault="00D81B72" w:rsidP="00D81B72">
      <w:pPr>
        <w:numPr>
          <w:ilvl w:val="1"/>
          <w:numId w:val="96"/>
        </w:numPr>
        <w:rPr>
          <w:lang w:val="es-ES"/>
        </w:rPr>
      </w:pPr>
      <w:r w:rsidRPr="00D81B72">
        <w:rPr>
          <w:b/>
          <w:bCs/>
          <w:lang w:val="es-ES"/>
        </w:rPr>
        <w:t>Remitente</w:t>
      </w:r>
      <w:r w:rsidRPr="00D81B72">
        <w:rPr>
          <w:lang w:val="es-ES"/>
        </w:rPr>
        <w:t xml:space="preserve"> (nombre y correo del sistema).</w:t>
      </w:r>
    </w:p>
    <w:p w14:paraId="35BE49D7" w14:textId="77777777" w:rsidR="00D81B72" w:rsidRPr="00D81B72" w:rsidRDefault="00D81B72" w:rsidP="00D81B72">
      <w:pPr>
        <w:numPr>
          <w:ilvl w:val="1"/>
          <w:numId w:val="96"/>
        </w:numPr>
        <w:rPr>
          <w:lang w:val="es-ES"/>
        </w:rPr>
      </w:pPr>
      <w:r w:rsidRPr="00D81B72">
        <w:rPr>
          <w:b/>
          <w:bCs/>
          <w:lang w:val="es-ES"/>
        </w:rPr>
        <w:t>Destinatario</w:t>
      </w:r>
      <w:r w:rsidRPr="00D81B72">
        <w:rPr>
          <w:lang w:val="es-ES"/>
        </w:rPr>
        <w:t xml:space="preserve"> (usuario final).</w:t>
      </w:r>
    </w:p>
    <w:p w14:paraId="60237EAB" w14:textId="77777777" w:rsidR="00D81B72" w:rsidRPr="00D81B72" w:rsidRDefault="00D81B72" w:rsidP="00D81B72">
      <w:pPr>
        <w:numPr>
          <w:ilvl w:val="1"/>
          <w:numId w:val="96"/>
        </w:numPr>
        <w:rPr>
          <w:lang w:val="es-ES"/>
        </w:rPr>
      </w:pPr>
      <w:r w:rsidRPr="00D81B72">
        <w:rPr>
          <w:b/>
          <w:bCs/>
          <w:lang w:val="es-ES"/>
        </w:rPr>
        <w:lastRenderedPageBreak/>
        <w:t>Asunto</w:t>
      </w:r>
      <w:r w:rsidRPr="00D81B72">
        <w:rPr>
          <w:lang w:val="es-ES"/>
        </w:rPr>
        <w:t xml:space="preserve"> (según el tipo de notificación).</w:t>
      </w:r>
    </w:p>
    <w:p w14:paraId="4CBF3D7D" w14:textId="77777777" w:rsidR="00D81B72" w:rsidRPr="00D81B72" w:rsidRDefault="00D81B72" w:rsidP="00D81B72">
      <w:pPr>
        <w:numPr>
          <w:ilvl w:val="1"/>
          <w:numId w:val="96"/>
        </w:numPr>
        <w:rPr>
          <w:lang w:val="es-ES"/>
        </w:rPr>
      </w:pPr>
      <w:r w:rsidRPr="00D81B72">
        <w:rPr>
          <w:b/>
          <w:bCs/>
          <w:lang w:val="es-ES"/>
        </w:rPr>
        <w:t>Cuerpo del mensaje</w:t>
      </w:r>
      <w:r w:rsidRPr="00D81B72">
        <w:rPr>
          <w:lang w:val="es-ES"/>
        </w:rPr>
        <w:t xml:space="preserve"> (personalizado para el evento).</w:t>
      </w:r>
    </w:p>
    <w:p w14:paraId="5FA6B64E" w14:textId="018CDF43" w:rsidR="00D81B72" w:rsidRPr="00D81B72" w:rsidRDefault="00D81B72" w:rsidP="00D81B72">
      <w:pPr>
        <w:rPr>
          <w:lang w:val="es-ES"/>
        </w:rPr>
      </w:pPr>
    </w:p>
    <w:p w14:paraId="19ACBCA2" w14:textId="77777777" w:rsidR="00D81B72" w:rsidRPr="00D81B72" w:rsidRDefault="00D81B72" w:rsidP="00B42136">
      <w:pPr>
        <w:rPr>
          <w:b/>
          <w:bCs/>
          <w:lang w:val="es-ES"/>
        </w:rPr>
      </w:pPr>
      <w:r w:rsidRPr="00D81B72">
        <w:rPr>
          <w:b/>
          <w:bCs/>
          <w:lang w:val="es-ES"/>
        </w:rPr>
        <w:t>Posibles notificaciones enviadas</w:t>
      </w:r>
    </w:p>
    <w:p w14:paraId="12CD54B7" w14:textId="77777777" w:rsidR="00D81B72" w:rsidRPr="00D81B72" w:rsidRDefault="00D81B72" w:rsidP="00D81B72">
      <w:pPr>
        <w:numPr>
          <w:ilvl w:val="0"/>
          <w:numId w:val="97"/>
        </w:numPr>
        <w:rPr>
          <w:lang w:val="es-ES"/>
        </w:rPr>
      </w:pPr>
      <w:r w:rsidRPr="00D81B72">
        <w:rPr>
          <w:b/>
          <w:bCs/>
          <w:lang w:val="es-ES"/>
        </w:rPr>
        <w:t>Solicitud de un TFG</w:t>
      </w:r>
    </w:p>
    <w:p w14:paraId="6A37BD5B" w14:textId="3EDF02DD" w:rsidR="00D81B72" w:rsidRPr="00D81B72" w:rsidRDefault="00D81B72" w:rsidP="00D81B72">
      <w:pPr>
        <w:numPr>
          <w:ilvl w:val="1"/>
          <w:numId w:val="97"/>
        </w:numPr>
        <w:rPr>
          <w:lang w:val="es-ES"/>
        </w:rPr>
      </w:pPr>
      <w:r w:rsidRPr="00D81B72">
        <w:rPr>
          <w:lang w:val="es-ES"/>
        </w:rPr>
        <w:t xml:space="preserve">Cuando un estudiante solicita un TFG disponible, se notifica al profesor </w:t>
      </w:r>
      <w:r w:rsidR="00B42136">
        <w:rPr>
          <w:lang w:val="es-ES"/>
        </w:rPr>
        <w:t>seleccionado como tutor o cotutor</w:t>
      </w:r>
      <w:r w:rsidRPr="00D81B72">
        <w:rPr>
          <w:lang w:val="es-ES"/>
        </w:rPr>
        <w:t xml:space="preserve"> con los detalles de la solicitud.</w:t>
      </w:r>
    </w:p>
    <w:p w14:paraId="776833D5" w14:textId="77777777" w:rsidR="00D81B72" w:rsidRPr="00D81B72" w:rsidRDefault="00D81B72" w:rsidP="00D81B72">
      <w:pPr>
        <w:numPr>
          <w:ilvl w:val="1"/>
          <w:numId w:val="97"/>
        </w:numPr>
        <w:rPr>
          <w:lang w:val="es-ES"/>
        </w:rPr>
      </w:pPr>
      <w:r w:rsidRPr="00D81B72">
        <w:rPr>
          <w:lang w:val="es-ES"/>
        </w:rPr>
        <w:t>Ejemplo de asunto: Nueva solicitud de TFG.</w:t>
      </w:r>
    </w:p>
    <w:p w14:paraId="7399622B" w14:textId="77777777" w:rsidR="00D81B72" w:rsidRPr="00D81B72" w:rsidRDefault="00D81B72" w:rsidP="00D81B72">
      <w:pPr>
        <w:numPr>
          <w:ilvl w:val="0"/>
          <w:numId w:val="97"/>
        </w:numPr>
        <w:rPr>
          <w:lang w:val="es-ES"/>
        </w:rPr>
      </w:pPr>
      <w:r w:rsidRPr="00D81B72">
        <w:rPr>
          <w:b/>
          <w:bCs/>
          <w:lang w:val="es-ES"/>
        </w:rPr>
        <w:t>Aceptación o rechazo de un TFG</w:t>
      </w:r>
    </w:p>
    <w:p w14:paraId="5E580C1F" w14:textId="00697C53" w:rsidR="00D81B72" w:rsidRPr="00D81B72" w:rsidRDefault="00D81B72" w:rsidP="00D81B72">
      <w:pPr>
        <w:numPr>
          <w:ilvl w:val="1"/>
          <w:numId w:val="97"/>
        </w:numPr>
        <w:rPr>
          <w:lang w:val="es-ES"/>
        </w:rPr>
      </w:pPr>
      <w:r w:rsidRPr="00D81B72">
        <w:rPr>
          <w:lang w:val="es-ES"/>
        </w:rPr>
        <w:t>Si el profesor acepta/rechaza la solicitud, el estudiante recibe un correo indicando el resultado y, si aplica, los siguientes pasos.</w:t>
      </w:r>
    </w:p>
    <w:p w14:paraId="72D5EEE1" w14:textId="77777777" w:rsidR="00D81B72" w:rsidRPr="00D81B72" w:rsidRDefault="00D81B72" w:rsidP="00D81B72">
      <w:pPr>
        <w:numPr>
          <w:ilvl w:val="1"/>
          <w:numId w:val="97"/>
        </w:numPr>
        <w:rPr>
          <w:lang w:val="es-ES"/>
        </w:rPr>
      </w:pPr>
      <w:r w:rsidRPr="00D81B72">
        <w:rPr>
          <w:lang w:val="es-ES"/>
        </w:rPr>
        <w:t>Ejemplo de asunto: Tu solicitud de TFG ha sido aceptada o Tu solicitud de TFG ha sido rechazada.</w:t>
      </w:r>
    </w:p>
    <w:p w14:paraId="143A23FA" w14:textId="77777777" w:rsidR="00D81B72" w:rsidRPr="00D81B72" w:rsidRDefault="00D81B72" w:rsidP="00D81B72">
      <w:pPr>
        <w:numPr>
          <w:ilvl w:val="0"/>
          <w:numId w:val="97"/>
        </w:numPr>
        <w:rPr>
          <w:lang w:val="es-ES"/>
        </w:rPr>
      </w:pPr>
      <w:r w:rsidRPr="00D81B72">
        <w:rPr>
          <w:b/>
          <w:bCs/>
          <w:lang w:val="es-ES"/>
        </w:rPr>
        <w:t>Creación de usuario</w:t>
      </w:r>
    </w:p>
    <w:p w14:paraId="1582F993" w14:textId="1367E6C2" w:rsidR="00D81B72" w:rsidRPr="00D81B72" w:rsidRDefault="00D81B72" w:rsidP="00D81B72">
      <w:pPr>
        <w:numPr>
          <w:ilvl w:val="1"/>
          <w:numId w:val="97"/>
        </w:numPr>
        <w:rPr>
          <w:lang w:val="es-ES"/>
        </w:rPr>
      </w:pPr>
      <w:r w:rsidRPr="00D81B72">
        <w:rPr>
          <w:lang w:val="es-ES"/>
        </w:rPr>
        <w:t xml:space="preserve">Al </w:t>
      </w:r>
      <w:r w:rsidR="00B42136">
        <w:rPr>
          <w:lang w:val="es-ES"/>
        </w:rPr>
        <w:t>crear</w:t>
      </w:r>
      <w:r w:rsidRPr="00D81B72">
        <w:rPr>
          <w:lang w:val="es-ES"/>
        </w:rPr>
        <w:t xml:space="preserve"> un nuevo usuario</w:t>
      </w:r>
      <w:r w:rsidR="00B42136">
        <w:rPr>
          <w:lang w:val="es-ES"/>
        </w:rPr>
        <w:t xml:space="preserve"> </w:t>
      </w:r>
      <w:r w:rsidRPr="00D81B72">
        <w:rPr>
          <w:lang w:val="es-ES"/>
        </w:rPr>
        <w:t>por un administrador, se le envía un correo con sus credenciales y un enlace para iniciar sesión.</w:t>
      </w:r>
    </w:p>
    <w:p w14:paraId="5CAD4861" w14:textId="3230C35F" w:rsidR="00D81B72" w:rsidRPr="00D81B72" w:rsidRDefault="00D81B72" w:rsidP="00D81B72">
      <w:pPr>
        <w:numPr>
          <w:ilvl w:val="1"/>
          <w:numId w:val="97"/>
        </w:numPr>
        <w:rPr>
          <w:lang w:val="es-ES"/>
        </w:rPr>
      </w:pPr>
      <w:r w:rsidRPr="00D81B72">
        <w:rPr>
          <w:lang w:val="es-ES"/>
        </w:rPr>
        <w:t xml:space="preserve">Ejemplo de asunto: </w:t>
      </w:r>
      <w:r w:rsidR="00B42136">
        <w:rPr>
          <w:lang w:val="es-ES"/>
        </w:rPr>
        <w:t xml:space="preserve">Nuevo usuario </w:t>
      </w:r>
      <w:proofErr w:type="spellStart"/>
      <w:r w:rsidR="00B42136">
        <w:rPr>
          <w:lang w:val="es-ES"/>
        </w:rPr>
        <w:t>TFGinfo</w:t>
      </w:r>
      <w:proofErr w:type="spellEnd"/>
      <w:r w:rsidRPr="00D81B72">
        <w:rPr>
          <w:lang w:val="es-ES"/>
        </w:rPr>
        <w:t>.</w:t>
      </w:r>
    </w:p>
    <w:p w14:paraId="7EBE921E" w14:textId="77777777" w:rsidR="00D81B72" w:rsidRPr="00D81B72" w:rsidRDefault="00D81B72" w:rsidP="00D81B72">
      <w:pPr>
        <w:numPr>
          <w:ilvl w:val="0"/>
          <w:numId w:val="97"/>
        </w:numPr>
        <w:rPr>
          <w:lang w:val="es-ES"/>
        </w:rPr>
      </w:pPr>
      <w:r w:rsidRPr="00D81B72">
        <w:rPr>
          <w:b/>
          <w:bCs/>
          <w:lang w:val="es-ES"/>
        </w:rPr>
        <w:t>Cambio de estado de un TFG</w:t>
      </w:r>
    </w:p>
    <w:p w14:paraId="6FF883C7" w14:textId="77777777" w:rsidR="00D81B72" w:rsidRPr="00D81B72" w:rsidRDefault="00D81B72" w:rsidP="00D81B72">
      <w:pPr>
        <w:numPr>
          <w:ilvl w:val="1"/>
          <w:numId w:val="97"/>
        </w:numPr>
        <w:rPr>
          <w:lang w:val="es-ES"/>
        </w:rPr>
      </w:pPr>
      <w:r w:rsidRPr="00D81B72">
        <w:rPr>
          <w:lang w:val="es-ES"/>
        </w:rPr>
        <w:t>Cuando un TFG cambia de estado (por ejemplo, “En curso” → “Finalizado”), los involucrados reciben una notificación.</w:t>
      </w:r>
    </w:p>
    <w:p w14:paraId="2BE4654D" w14:textId="77777777" w:rsidR="00D81B72" w:rsidRPr="00D81B72" w:rsidRDefault="00D81B72" w:rsidP="00D81B72">
      <w:pPr>
        <w:numPr>
          <w:ilvl w:val="0"/>
          <w:numId w:val="97"/>
        </w:numPr>
        <w:rPr>
          <w:lang w:val="es-ES"/>
        </w:rPr>
      </w:pPr>
      <w:r w:rsidRPr="00D81B72">
        <w:rPr>
          <w:b/>
          <w:bCs/>
          <w:lang w:val="es-ES"/>
        </w:rPr>
        <w:t>Nuevo mensaje en un grupo de trabajo</w:t>
      </w:r>
    </w:p>
    <w:p w14:paraId="740F061F" w14:textId="0DB04FBD" w:rsidR="00D81B72" w:rsidRPr="00D81B72" w:rsidRDefault="00D81B72" w:rsidP="00D81B72">
      <w:pPr>
        <w:numPr>
          <w:ilvl w:val="1"/>
          <w:numId w:val="97"/>
        </w:numPr>
        <w:rPr>
          <w:lang w:val="es-ES"/>
        </w:rPr>
      </w:pPr>
      <w:r w:rsidRPr="00D81B72">
        <w:rPr>
          <w:lang w:val="es-ES"/>
        </w:rPr>
        <w:t>Cuando un profesor envía un mensaje en un canal de trabajo, los miembros del grupo reciben un correo con el contenido del mensaje.</w:t>
      </w:r>
    </w:p>
    <w:p w14:paraId="7F6ADA94" w14:textId="77777777" w:rsidR="00D81B72" w:rsidRPr="00D81B72" w:rsidRDefault="00D81B72" w:rsidP="00D81B72">
      <w:pPr>
        <w:numPr>
          <w:ilvl w:val="1"/>
          <w:numId w:val="97"/>
        </w:numPr>
        <w:rPr>
          <w:lang w:val="es-ES"/>
        </w:rPr>
      </w:pPr>
      <w:r w:rsidRPr="00D81B72">
        <w:rPr>
          <w:lang w:val="es-ES"/>
        </w:rPr>
        <w:t>Ejemplo de asunto: Nuevo mensaje en tu grupo de trabajo.</w:t>
      </w:r>
    </w:p>
    <w:p w14:paraId="415061C4" w14:textId="13C3F033" w:rsidR="00D81B72" w:rsidRPr="00D81B72" w:rsidRDefault="00D81B72" w:rsidP="00D81B72">
      <w:pPr>
        <w:rPr>
          <w:lang w:val="es-ES"/>
        </w:rPr>
      </w:pPr>
    </w:p>
    <w:p w14:paraId="43C37BBD" w14:textId="77777777" w:rsidR="00D81B72" w:rsidRPr="00D81B72" w:rsidRDefault="00D81B72" w:rsidP="00B42136">
      <w:pPr>
        <w:rPr>
          <w:b/>
          <w:bCs/>
          <w:lang w:val="es-ES"/>
        </w:rPr>
      </w:pPr>
      <w:r w:rsidRPr="00D81B72">
        <w:rPr>
          <w:b/>
          <w:bCs/>
          <w:lang w:val="es-ES"/>
        </w:rPr>
        <w:t>Beneficio para la plataforma</w:t>
      </w:r>
    </w:p>
    <w:p w14:paraId="3D6ECBD7" w14:textId="77777777" w:rsidR="00D81B72" w:rsidRDefault="00D81B72" w:rsidP="00D81B72">
      <w:pPr>
        <w:rPr>
          <w:lang w:val="es-ES"/>
        </w:rPr>
      </w:pPr>
      <w:r w:rsidRPr="00D81B72">
        <w:rPr>
          <w:lang w:val="es-ES"/>
        </w:rPr>
        <w:t>Este servicio asegura que los usuarios estén informados sin necesidad de entrar constantemente a la aplicación. Además, centraliza la lógica de notificaciones, lo que facilita modificar el formato o el proveedor de correo sin afectar el resto del sistema.</w:t>
      </w:r>
    </w:p>
    <w:p w14:paraId="31D9400B" w14:textId="77777777" w:rsidR="00D44F3E" w:rsidRDefault="00D44F3E" w:rsidP="00D81B72">
      <w:pPr>
        <w:rPr>
          <w:lang w:val="es-ES"/>
        </w:rPr>
      </w:pPr>
    </w:p>
    <w:p w14:paraId="5C1AA30C" w14:textId="5DB795EB" w:rsidR="00D44F3E" w:rsidRDefault="00D44F3E" w:rsidP="00D44F3E">
      <w:pPr>
        <w:pStyle w:val="Ttulo2"/>
      </w:pPr>
      <w:bookmarkStart w:id="96" w:name="_Toc206069463"/>
      <w:r>
        <w:t xml:space="preserve">Autenticación y </w:t>
      </w:r>
      <w:r w:rsidR="00BF472F">
        <w:t>Autorización</w:t>
      </w:r>
      <w:bookmarkEnd w:id="96"/>
    </w:p>
    <w:p w14:paraId="52DC05BE" w14:textId="7E642038" w:rsidR="00B523D4" w:rsidRPr="00B523D4" w:rsidRDefault="00B523D4" w:rsidP="00B523D4">
      <w:pPr>
        <w:rPr>
          <w:b/>
          <w:bCs/>
          <w:lang w:val="es-ES"/>
        </w:rPr>
      </w:pPr>
      <w:r w:rsidRPr="00B523D4">
        <w:rPr>
          <w:b/>
          <w:bCs/>
          <w:lang w:val="es-ES"/>
        </w:rPr>
        <w:t>Flujo de Creación y Autenticación de Usuarios</w:t>
      </w:r>
    </w:p>
    <w:p w14:paraId="5DD53984" w14:textId="77777777" w:rsidR="00B523D4" w:rsidRDefault="00B523D4" w:rsidP="00B523D4">
      <w:pPr>
        <w:rPr>
          <w:lang w:val="es-ES"/>
        </w:rPr>
      </w:pPr>
      <w:r w:rsidRPr="00B523D4">
        <w:rPr>
          <w:lang w:val="es-ES"/>
        </w:rPr>
        <w:t>En este apartado se describe el proceso completo desde la creación de un usuario hasta la autenticación y autorización en la aplicación, utilizando como ejemplo el caso de un estudiante. El flujo es idéntico para el usuario con rol de profesor.</w:t>
      </w:r>
    </w:p>
    <w:p w14:paraId="5F25023A" w14:textId="77777777" w:rsidR="00B523D4" w:rsidRPr="00B523D4" w:rsidRDefault="00B523D4" w:rsidP="00B523D4">
      <w:pPr>
        <w:rPr>
          <w:lang w:val="es-ES"/>
        </w:rPr>
      </w:pPr>
    </w:p>
    <w:p w14:paraId="580C6195" w14:textId="7B7C69EE" w:rsidR="00B523D4" w:rsidRPr="00B523D4" w:rsidRDefault="00B523D4" w:rsidP="00B523D4">
      <w:pPr>
        <w:rPr>
          <w:b/>
          <w:bCs/>
          <w:lang w:val="es-ES"/>
        </w:rPr>
      </w:pPr>
      <w:r w:rsidRPr="00B523D4">
        <w:rPr>
          <w:b/>
          <w:bCs/>
          <w:lang w:val="es-ES"/>
        </w:rPr>
        <w:t>Creación del Usuario</w:t>
      </w:r>
    </w:p>
    <w:p w14:paraId="29550CD4" w14:textId="1032D799" w:rsidR="00B523D4" w:rsidRPr="00B523D4" w:rsidRDefault="00B523D4" w:rsidP="00B523D4">
      <w:pPr>
        <w:numPr>
          <w:ilvl w:val="0"/>
          <w:numId w:val="98"/>
        </w:numPr>
        <w:jc w:val="left"/>
        <w:rPr>
          <w:lang w:val="es-ES"/>
        </w:rPr>
      </w:pPr>
      <w:r w:rsidRPr="00B523D4">
        <w:rPr>
          <w:b/>
          <w:bCs/>
          <w:lang w:val="es-ES"/>
        </w:rPr>
        <w:t>Formulario de creación:</w:t>
      </w:r>
      <w:r w:rsidRPr="00B523D4">
        <w:rPr>
          <w:lang w:val="es-ES"/>
        </w:rPr>
        <w:br/>
        <w:t>Un usuario con rol administrador accede a la página destinada a la creación de estudiantes. En esta página se presenta un formulario que debe ser rellenado con los datos personales del alumno, entre ellos su correo electrónico, que será utilizado como identificador único para el acceso al sistema.</w:t>
      </w:r>
    </w:p>
    <w:p w14:paraId="53A92184" w14:textId="47CDF12C" w:rsidR="00B523D4" w:rsidRPr="00B523D4" w:rsidRDefault="00B523D4" w:rsidP="00B523D4">
      <w:pPr>
        <w:numPr>
          <w:ilvl w:val="0"/>
          <w:numId w:val="98"/>
        </w:numPr>
        <w:jc w:val="left"/>
        <w:rPr>
          <w:lang w:val="es-ES"/>
        </w:rPr>
      </w:pPr>
      <w:r w:rsidRPr="00B523D4">
        <w:rPr>
          <w:b/>
          <w:bCs/>
          <w:lang w:val="es-ES"/>
        </w:rPr>
        <w:t>Env</w:t>
      </w:r>
      <w:r>
        <w:rPr>
          <w:b/>
          <w:bCs/>
          <w:lang w:val="es-ES"/>
        </w:rPr>
        <w:t>ío</w:t>
      </w:r>
      <w:r w:rsidRPr="00B523D4">
        <w:rPr>
          <w:b/>
          <w:bCs/>
          <w:lang w:val="es-ES"/>
        </w:rPr>
        <w:t xml:space="preserve"> y procesamiento de datos:</w:t>
      </w:r>
      <w:r w:rsidRPr="00B523D4">
        <w:rPr>
          <w:lang w:val="es-ES"/>
        </w:rPr>
        <w:br/>
        <w:t>Al completar el formulario y enviar la información, se genera una petición al servidor que realiza las siguientes acciones:</w:t>
      </w:r>
    </w:p>
    <w:p w14:paraId="1A77A2D7" w14:textId="77777777" w:rsidR="00B523D4" w:rsidRPr="00B523D4" w:rsidRDefault="00B523D4" w:rsidP="00B523D4">
      <w:pPr>
        <w:numPr>
          <w:ilvl w:val="1"/>
          <w:numId w:val="98"/>
        </w:numPr>
        <w:rPr>
          <w:lang w:val="es-ES"/>
        </w:rPr>
      </w:pPr>
      <w:r w:rsidRPr="00B523D4">
        <w:rPr>
          <w:lang w:val="es-ES"/>
        </w:rPr>
        <w:t>Crea una nueva instancia de estudiante en la base de datos con los datos proporcionados.</w:t>
      </w:r>
    </w:p>
    <w:p w14:paraId="7AAEDC6E" w14:textId="77777777" w:rsidR="00B523D4" w:rsidRPr="00B523D4" w:rsidRDefault="00B523D4" w:rsidP="00B523D4">
      <w:pPr>
        <w:numPr>
          <w:ilvl w:val="1"/>
          <w:numId w:val="98"/>
        </w:numPr>
        <w:rPr>
          <w:lang w:val="es-ES"/>
        </w:rPr>
      </w:pPr>
      <w:r w:rsidRPr="00B523D4">
        <w:rPr>
          <w:lang w:val="es-ES"/>
        </w:rPr>
        <w:lastRenderedPageBreak/>
        <w:t>Crea una instancia asociada de usuario, vinculada al estudiante creado, asignándole el rol de estudiante.</w:t>
      </w:r>
    </w:p>
    <w:p w14:paraId="214B6F5C" w14:textId="77777777" w:rsidR="00B523D4" w:rsidRPr="00B523D4" w:rsidRDefault="00B523D4" w:rsidP="00B523D4">
      <w:pPr>
        <w:numPr>
          <w:ilvl w:val="1"/>
          <w:numId w:val="98"/>
        </w:numPr>
        <w:rPr>
          <w:lang w:val="es-ES"/>
        </w:rPr>
      </w:pPr>
      <w:r w:rsidRPr="00B523D4">
        <w:rPr>
          <w:lang w:val="es-ES"/>
        </w:rPr>
        <w:t>Genera una contraseña temporal, la cual se almacena en la base de datos vinculada a dicha cuenta.</w:t>
      </w:r>
    </w:p>
    <w:p w14:paraId="65FBD896" w14:textId="77777777" w:rsidR="00B523D4" w:rsidRPr="00B523D4" w:rsidRDefault="00B523D4" w:rsidP="00B523D4">
      <w:pPr>
        <w:numPr>
          <w:ilvl w:val="0"/>
          <w:numId w:val="98"/>
        </w:numPr>
        <w:jc w:val="left"/>
        <w:rPr>
          <w:lang w:val="es-ES"/>
        </w:rPr>
      </w:pPr>
      <w:r w:rsidRPr="00B523D4">
        <w:rPr>
          <w:b/>
          <w:bCs/>
          <w:lang w:val="es-ES"/>
        </w:rPr>
        <w:t>Notificación al usuario:</w:t>
      </w:r>
      <w:r w:rsidRPr="00B523D4">
        <w:rPr>
          <w:lang w:val="es-ES"/>
        </w:rPr>
        <w:br/>
        <w:t>Finalizado el proceso de creación, el sistema envía automáticamente un correo electrónico al estudiante, utilizando la dirección proporcionada por el administrador. Este correo incluye:</w:t>
      </w:r>
    </w:p>
    <w:p w14:paraId="09B0ED3A" w14:textId="77777777" w:rsidR="00B523D4" w:rsidRPr="00B523D4" w:rsidRDefault="00B523D4" w:rsidP="00B523D4">
      <w:pPr>
        <w:numPr>
          <w:ilvl w:val="1"/>
          <w:numId w:val="98"/>
        </w:numPr>
        <w:rPr>
          <w:lang w:val="es-ES"/>
        </w:rPr>
      </w:pPr>
      <w:r w:rsidRPr="00B523D4">
        <w:rPr>
          <w:lang w:val="es-ES"/>
        </w:rPr>
        <w:t xml:space="preserve">Notificación de la creación de la cuenta en la plataforma </w:t>
      </w:r>
      <w:proofErr w:type="spellStart"/>
      <w:r w:rsidRPr="00B523D4">
        <w:rPr>
          <w:lang w:val="es-ES"/>
        </w:rPr>
        <w:t>TFGinfo</w:t>
      </w:r>
      <w:proofErr w:type="spellEnd"/>
      <w:r w:rsidRPr="00B523D4">
        <w:rPr>
          <w:lang w:val="es-ES"/>
        </w:rPr>
        <w:t>.</w:t>
      </w:r>
    </w:p>
    <w:p w14:paraId="638991C6" w14:textId="77777777" w:rsidR="00B523D4" w:rsidRPr="00B523D4" w:rsidRDefault="00B523D4" w:rsidP="00B523D4">
      <w:pPr>
        <w:numPr>
          <w:ilvl w:val="1"/>
          <w:numId w:val="98"/>
        </w:numPr>
        <w:rPr>
          <w:lang w:val="es-ES"/>
        </w:rPr>
      </w:pPr>
      <w:r w:rsidRPr="00B523D4">
        <w:rPr>
          <w:lang w:val="es-ES"/>
        </w:rPr>
        <w:t>La contraseña temporal asignada para el primer acceso.</w:t>
      </w:r>
    </w:p>
    <w:p w14:paraId="2FAA529D" w14:textId="77777777" w:rsidR="00B523D4" w:rsidRDefault="00B523D4" w:rsidP="00B523D4">
      <w:pPr>
        <w:rPr>
          <w:lang w:val="es-ES"/>
        </w:rPr>
      </w:pPr>
      <w:r w:rsidRPr="00B523D4">
        <w:rPr>
          <w:lang w:val="es-ES"/>
        </w:rPr>
        <w:t>Además, el administrador tiene la posibilidad de visualizar la contraseña temporal directamente desde la aplicación, permitiendo así otras formas alternativas de comunicación al usuario.</w:t>
      </w:r>
    </w:p>
    <w:p w14:paraId="18B38FFA" w14:textId="77777777" w:rsidR="00B523D4" w:rsidRPr="00B523D4" w:rsidRDefault="00B523D4" w:rsidP="00B523D4">
      <w:pPr>
        <w:rPr>
          <w:lang w:val="es-ES"/>
        </w:rPr>
      </w:pPr>
    </w:p>
    <w:p w14:paraId="34302A47" w14:textId="74CC6365" w:rsidR="00B523D4" w:rsidRPr="00B523D4" w:rsidRDefault="00B523D4" w:rsidP="00B523D4">
      <w:pPr>
        <w:rPr>
          <w:b/>
          <w:bCs/>
          <w:lang w:val="es-ES"/>
        </w:rPr>
      </w:pPr>
      <w:r w:rsidRPr="00B523D4">
        <w:rPr>
          <w:b/>
          <w:bCs/>
          <w:lang w:val="es-ES"/>
        </w:rPr>
        <w:t>Primer Acceso y Cambio de Contraseña</w:t>
      </w:r>
    </w:p>
    <w:p w14:paraId="36D2A615" w14:textId="77777777" w:rsidR="00B523D4" w:rsidRPr="00B523D4" w:rsidRDefault="00B523D4" w:rsidP="00B523D4">
      <w:pPr>
        <w:numPr>
          <w:ilvl w:val="0"/>
          <w:numId w:val="99"/>
        </w:numPr>
        <w:jc w:val="left"/>
        <w:rPr>
          <w:lang w:val="es-ES"/>
        </w:rPr>
      </w:pPr>
      <w:proofErr w:type="spellStart"/>
      <w:r w:rsidRPr="00B523D4">
        <w:rPr>
          <w:b/>
          <w:bCs/>
          <w:lang w:val="es-ES"/>
        </w:rPr>
        <w:t>Login</w:t>
      </w:r>
      <w:proofErr w:type="spellEnd"/>
      <w:r w:rsidRPr="00B523D4">
        <w:rPr>
          <w:b/>
          <w:bCs/>
          <w:lang w:val="es-ES"/>
        </w:rPr>
        <w:t xml:space="preserve"> inicial:</w:t>
      </w:r>
      <w:r w:rsidRPr="00B523D4">
        <w:rPr>
          <w:lang w:val="es-ES"/>
        </w:rPr>
        <w:br/>
        <w:t>El estudiante accede a la pantalla de inicio de sesión e introduce su correo electrónico y la contraseña temporal recibida.</w:t>
      </w:r>
    </w:p>
    <w:p w14:paraId="4A3A47A0" w14:textId="77777777" w:rsidR="00B523D4" w:rsidRPr="00B523D4" w:rsidRDefault="00B523D4" w:rsidP="00B523D4">
      <w:pPr>
        <w:numPr>
          <w:ilvl w:val="0"/>
          <w:numId w:val="99"/>
        </w:numPr>
        <w:jc w:val="left"/>
        <w:rPr>
          <w:lang w:val="es-ES"/>
        </w:rPr>
      </w:pPr>
      <w:r w:rsidRPr="00B523D4">
        <w:rPr>
          <w:b/>
          <w:bCs/>
          <w:lang w:val="es-ES"/>
        </w:rPr>
        <w:t>Identificación de primer acceso:</w:t>
      </w:r>
      <w:r w:rsidRPr="00B523D4">
        <w:rPr>
          <w:lang w:val="es-ES"/>
        </w:rPr>
        <w:br/>
        <w:t>El sistema detecta que es el primer inicio de sesión del usuario y, en consecuencia, despliega un modal solicitando el cambio obligatorio de la contraseña temporal. Este formulario requiere:</w:t>
      </w:r>
    </w:p>
    <w:p w14:paraId="38DA905B" w14:textId="77777777" w:rsidR="00B523D4" w:rsidRPr="00B523D4" w:rsidRDefault="00B523D4" w:rsidP="00B523D4">
      <w:pPr>
        <w:numPr>
          <w:ilvl w:val="1"/>
          <w:numId w:val="99"/>
        </w:numPr>
        <w:rPr>
          <w:lang w:val="es-ES"/>
        </w:rPr>
      </w:pPr>
      <w:r w:rsidRPr="00B523D4">
        <w:rPr>
          <w:lang w:val="es-ES"/>
        </w:rPr>
        <w:t>La contraseña antigua (temporal).</w:t>
      </w:r>
    </w:p>
    <w:p w14:paraId="33E0B49F" w14:textId="77777777" w:rsidR="00B523D4" w:rsidRPr="00B523D4" w:rsidRDefault="00B523D4" w:rsidP="00B523D4">
      <w:pPr>
        <w:numPr>
          <w:ilvl w:val="1"/>
          <w:numId w:val="99"/>
        </w:numPr>
        <w:rPr>
          <w:lang w:val="es-ES"/>
        </w:rPr>
      </w:pPr>
      <w:r w:rsidRPr="00B523D4">
        <w:rPr>
          <w:lang w:val="es-ES"/>
        </w:rPr>
        <w:t>La nueva contraseña, que debe cumplir con requisitos mínimos de longitud y seguridad.</w:t>
      </w:r>
    </w:p>
    <w:p w14:paraId="4E7E0F21" w14:textId="77777777" w:rsidR="00B523D4" w:rsidRPr="00B523D4" w:rsidRDefault="00B523D4" w:rsidP="00B523D4">
      <w:pPr>
        <w:numPr>
          <w:ilvl w:val="1"/>
          <w:numId w:val="99"/>
        </w:numPr>
        <w:rPr>
          <w:lang w:val="es-ES"/>
        </w:rPr>
      </w:pPr>
      <w:r w:rsidRPr="00B523D4">
        <w:rPr>
          <w:lang w:val="es-ES"/>
        </w:rPr>
        <w:t>Confirmación de la nueva contraseña.</w:t>
      </w:r>
    </w:p>
    <w:p w14:paraId="551736E2" w14:textId="77777777" w:rsidR="00B523D4" w:rsidRPr="00B523D4" w:rsidRDefault="00B523D4" w:rsidP="00B523D4">
      <w:pPr>
        <w:numPr>
          <w:ilvl w:val="0"/>
          <w:numId w:val="99"/>
        </w:numPr>
        <w:jc w:val="left"/>
        <w:rPr>
          <w:lang w:val="es-ES"/>
        </w:rPr>
      </w:pPr>
      <w:r w:rsidRPr="00B523D4">
        <w:rPr>
          <w:b/>
          <w:bCs/>
          <w:lang w:val="es-ES"/>
        </w:rPr>
        <w:t>Actualización segura de contraseña:</w:t>
      </w:r>
      <w:r w:rsidRPr="00B523D4">
        <w:rPr>
          <w:lang w:val="es-ES"/>
        </w:rPr>
        <w:br/>
        <w:t>Una vez confirmado el cambio, la nueva contraseña es almacenada en la base de datos aplicando un algoritmo de hash SHA256, garantizando la seguridad y confidencialidad de las credenciales.</w:t>
      </w:r>
    </w:p>
    <w:p w14:paraId="69028ED6" w14:textId="710ACA3B" w:rsidR="00B523D4" w:rsidRDefault="00B523D4" w:rsidP="00B523D4">
      <w:pPr>
        <w:numPr>
          <w:ilvl w:val="0"/>
          <w:numId w:val="99"/>
        </w:numPr>
        <w:jc w:val="left"/>
        <w:rPr>
          <w:lang w:val="es-ES"/>
        </w:rPr>
      </w:pPr>
      <w:r w:rsidRPr="00B523D4">
        <w:rPr>
          <w:b/>
          <w:bCs/>
          <w:lang w:val="es-ES"/>
        </w:rPr>
        <w:t>Acceso posterior:</w:t>
      </w:r>
      <w:r w:rsidRPr="00B523D4">
        <w:rPr>
          <w:lang w:val="es-ES"/>
        </w:rPr>
        <w:br/>
        <w:t>Tras el cambio exitoso, el usuario podrá iniciar sesión con su nueva contraseña. En siguientes intentos, el sistema reconocerá que no es la primera vez y permitirá el acceso normal a la plataforma si las credenciales son correctas.</w:t>
      </w:r>
    </w:p>
    <w:p w14:paraId="1BCA544C" w14:textId="77777777" w:rsidR="00B523D4" w:rsidRPr="00B523D4" w:rsidRDefault="00B523D4" w:rsidP="00B523D4">
      <w:pPr>
        <w:ind w:left="720"/>
        <w:jc w:val="left"/>
        <w:rPr>
          <w:lang w:val="es-ES"/>
        </w:rPr>
      </w:pPr>
    </w:p>
    <w:p w14:paraId="297B8CEB" w14:textId="5C772128" w:rsidR="00B523D4" w:rsidRPr="00B523D4" w:rsidRDefault="00B523D4" w:rsidP="00B523D4">
      <w:pPr>
        <w:rPr>
          <w:b/>
          <w:bCs/>
          <w:lang w:val="es-ES"/>
        </w:rPr>
      </w:pPr>
      <w:r w:rsidRPr="00B523D4">
        <w:rPr>
          <w:b/>
          <w:bCs/>
          <w:lang w:val="es-ES"/>
        </w:rPr>
        <w:t>Gestión de Sesiones mediante Tokens JWT</w:t>
      </w:r>
      <w:r w:rsidR="00154F99">
        <w:rPr>
          <w:b/>
          <w:bCs/>
          <w:lang w:val="es-ES"/>
        </w:rPr>
        <w:t xml:space="preserve"> </w:t>
      </w:r>
      <w:r w:rsidR="00154F99">
        <w:rPr>
          <w:b/>
          <w:bCs/>
          <w:lang w:val="es-ES"/>
        </w:rPr>
        <w:fldChar w:fldCharType="begin"/>
      </w:r>
      <w:r w:rsidR="00154F99">
        <w:rPr>
          <w:b/>
          <w:bCs/>
          <w:lang w:val="es-ES"/>
        </w:rPr>
        <w:instrText xml:space="preserve"> REF _Ref205893701 \r \h </w:instrText>
      </w:r>
      <w:r w:rsidR="00154F99">
        <w:rPr>
          <w:b/>
          <w:bCs/>
          <w:lang w:val="es-ES"/>
        </w:rPr>
      </w:r>
      <w:r w:rsidR="00154F99">
        <w:rPr>
          <w:b/>
          <w:bCs/>
          <w:lang w:val="es-ES"/>
        </w:rPr>
        <w:fldChar w:fldCharType="separate"/>
      </w:r>
      <w:r w:rsidR="00154F99">
        <w:rPr>
          <w:b/>
          <w:bCs/>
          <w:lang w:val="es-ES"/>
        </w:rPr>
        <w:t>[23]</w:t>
      </w:r>
      <w:r w:rsidR="00154F99">
        <w:rPr>
          <w:b/>
          <w:bCs/>
          <w:lang w:val="es-ES"/>
        </w:rPr>
        <w:fldChar w:fldCharType="end"/>
      </w:r>
    </w:p>
    <w:p w14:paraId="03D9E054" w14:textId="77777777" w:rsidR="00B523D4" w:rsidRPr="00B523D4" w:rsidRDefault="00B523D4" w:rsidP="00B523D4">
      <w:pPr>
        <w:numPr>
          <w:ilvl w:val="0"/>
          <w:numId w:val="100"/>
        </w:numPr>
        <w:jc w:val="left"/>
        <w:rPr>
          <w:lang w:val="es-ES"/>
        </w:rPr>
      </w:pPr>
      <w:r w:rsidRPr="00B523D4">
        <w:rPr>
          <w:b/>
          <w:bCs/>
          <w:lang w:val="es-ES"/>
        </w:rPr>
        <w:t>Generación del token:</w:t>
      </w:r>
      <w:r w:rsidRPr="00B523D4">
        <w:rPr>
          <w:lang w:val="es-ES"/>
        </w:rPr>
        <w:br/>
        <w:t>Al iniciar sesión, el servidor genera un token JWT con una validez de una hora. Este token contiene información esencial del usuario, como su identidad y rol asignado.</w:t>
      </w:r>
    </w:p>
    <w:p w14:paraId="587F9888" w14:textId="77777777" w:rsidR="00B523D4" w:rsidRPr="00B523D4" w:rsidRDefault="00B523D4" w:rsidP="00B523D4">
      <w:pPr>
        <w:numPr>
          <w:ilvl w:val="0"/>
          <w:numId w:val="100"/>
        </w:numPr>
        <w:jc w:val="left"/>
        <w:rPr>
          <w:lang w:val="es-ES"/>
        </w:rPr>
      </w:pPr>
      <w:r w:rsidRPr="00B523D4">
        <w:rPr>
          <w:b/>
          <w:bCs/>
          <w:lang w:val="es-ES"/>
        </w:rPr>
        <w:t>Almacenamiento y seguridad:</w:t>
      </w:r>
    </w:p>
    <w:p w14:paraId="320B8514" w14:textId="1D1006FE" w:rsidR="00B523D4" w:rsidRPr="00B523D4" w:rsidRDefault="00B523D4" w:rsidP="00B523D4">
      <w:pPr>
        <w:numPr>
          <w:ilvl w:val="1"/>
          <w:numId w:val="100"/>
        </w:numPr>
        <w:rPr>
          <w:lang w:val="es-ES"/>
        </w:rPr>
      </w:pPr>
      <w:r w:rsidRPr="00B523D4">
        <w:rPr>
          <w:lang w:val="es-ES"/>
        </w:rPr>
        <w:t xml:space="preserve">El token JWT es cifrado usando la biblioteca </w:t>
      </w:r>
      <w:proofErr w:type="spellStart"/>
      <w:r w:rsidRPr="00B523D4">
        <w:rPr>
          <w:lang w:val="es-ES"/>
        </w:rPr>
        <w:t>Jose</w:t>
      </w:r>
      <w:proofErr w:type="spellEnd"/>
      <w:r w:rsidRPr="00B523D4">
        <w:rPr>
          <w:lang w:val="es-ES"/>
        </w:rPr>
        <w:t>-JWT</w:t>
      </w:r>
      <w:r w:rsidR="00154F99">
        <w:rPr>
          <w:lang w:val="es-ES"/>
        </w:rPr>
        <w:t xml:space="preserve"> </w:t>
      </w:r>
      <w:r w:rsidR="00154F99">
        <w:rPr>
          <w:lang w:val="es-ES"/>
        </w:rPr>
        <w:fldChar w:fldCharType="begin"/>
      </w:r>
      <w:r w:rsidR="00154F99">
        <w:rPr>
          <w:lang w:val="es-ES"/>
        </w:rPr>
        <w:instrText xml:space="preserve"> REF _Ref205893713 \r \h </w:instrText>
      </w:r>
      <w:r w:rsidR="00154F99">
        <w:rPr>
          <w:lang w:val="es-ES"/>
        </w:rPr>
      </w:r>
      <w:r w:rsidR="00154F99">
        <w:rPr>
          <w:lang w:val="es-ES"/>
        </w:rPr>
        <w:fldChar w:fldCharType="separate"/>
      </w:r>
      <w:r w:rsidR="00154F99">
        <w:rPr>
          <w:lang w:val="es-ES"/>
        </w:rPr>
        <w:t>[24]</w:t>
      </w:r>
      <w:r w:rsidR="00154F99">
        <w:rPr>
          <w:lang w:val="es-ES"/>
        </w:rPr>
        <w:fldChar w:fldCharType="end"/>
      </w:r>
      <w:r w:rsidRPr="00B523D4">
        <w:rPr>
          <w:lang w:val="es-ES"/>
        </w:rPr>
        <w:t xml:space="preserve"> de .NET para añadir una capa adicional de seguridad que impide la manipulación del token.</w:t>
      </w:r>
    </w:p>
    <w:p w14:paraId="7EFD2AC7" w14:textId="77777777" w:rsidR="00B523D4" w:rsidRPr="00B523D4" w:rsidRDefault="00B523D4" w:rsidP="00B523D4">
      <w:pPr>
        <w:numPr>
          <w:ilvl w:val="1"/>
          <w:numId w:val="100"/>
        </w:numPr>
        <w:rPr>
          <w:lang w:val="es-ES"/>
        </w:rPr>
      </w:pPr>
      <w:r w:rsidRPr="00B523D4">
        <w:rPr>
          <w:lang w:val="es-ES"/>
        </w:rPr>
        <w:t xml:space="preserve">El token cifrado se almacena en el </w:t>
      </w:r>
      <w:proofErr w:type="spellStart"/>
      <w:r w:rsidRPr="00B523D4">
        <w:rPr>
          <w:lang w:val="es-ES"/>
        </w:rPr>
        <w:t>localStorage</w:t>
      </w:r>
      <w:proofErr w:type="spellEnd"/>
      <w:r w:rsidRPr="00B523D4">
        <w:rPr>
          <w:lang w:val="es-ES"/>
        </w:rPr>
        <w:t xml:space="preserve"> del navegador.</w:t>
      </w:r>
    </w:p>
    <w:p w14:paraId="515EFE51" w14:textId="77777777" w:rsidR="00B523D4" w:rsidRPr="00B523D4" w:rsidRDefault="00B523D4" w:rsidP="00B523D4">
      <w:pPr>
        <w:numPr>
          <w:ilvl w:val="0"/>
          <w:numId w:val="100"/>
        </w:numPr>
        <w:rPr>
          <w:lang w:val="es-ES"/>
        </w:rPr>
      </w:pPr>
      <w:r w:rsidRPr="00B523D4">
        <w:rPr>
          <w:b/>
          <w:bCs/>
          <w:lang w:val="es-ES"/>
        </w:rPr>
        <w:t>Uso del token en la aplicación:</w:t>
      </w:r>
    </w:p>
    <w:p w14:paraId="444F442A" w14:textId="77777777" w:rsidR="00B523D4" w:rsidRPr="00B523D4" w:rsidRDefault="00B523D4" w:rsidP="00B523D4">
      <w:pPr>
        <w:numPr>
          <w:ilvl w:val="1"/>
          <w:numId w:val="100"/>
        </w:numPr>
        <w:rPr>
          <w:lang w:val="es-ES"/>
        </w:rPr>
      </w:pPr>
      <w:r w:rsidRPr="00B523D4">
        <w:rPr>
          <w:lang w:val="es-ES"/>
        </w:rPr>
        <w:t>Todas las peticiones HTTP realizadas por el usuario incluyen automáticamente este token para autenticar y autorizar las acciones.</w:t>
      </w:r>
    </w:p>
    <w:p w14:paraId="2FF6D7D3" w14:textId="77777777" w:rsidR="00B523D4" w:rsidRPr="00B523D4" w:rsidRDefault="00B523D4" w:rsidP="00B523D4">
      <w:pPr>
        <w:numPr>
          <w:ilvl w:val="1"/>
          <w:numId w:val="100"/>
        </w:numPr>
        <w:rPr>
          <w:lang w:val="es-ES"/>
        </w:rPr>
      </w:pPr>
      <w:r w:rsidRPr="00B523D4">
        <w:rPr>
          <w:lang w:val="es-ES"/>
        </w:rPr>
        <w:lastRenderedPageBreak/>
        <w:t>La aplicación utiliza la información contenida en el token (como el rol) para habilitar o restringir funcionalidades específicas (por ejemplo, solo los administradores pueden editar líneas de TFG).</w:t>
      </w:r>
    </w:p>
    <w:p w14:paraId="2BC287F4" w14:textId="77777777" w:rsidR="00B523D4" w:rsidRPr="00B523D4" w:rsidRDefault="00B523D4" w:rsidP="00B523D4">
      <w:pPr>
        <w:numPr>
          <w:ilvl w:val="0"/>
          <w:numId w:val="100"/>
        </w:numPr>
        <w:rPr>
          <w:lang w:val="es-ES"/>
        </w:rPr>
      </w:pPr>
      <w:r w:rsidRPr="00B523D4">
        <w:rPr>
          <w:b/>
          <w:bCs/>
          <w:lang w:val="es-ES"/>
        </w:rPr>
        <w:t>Manejo del estado de sesión:</w:t>
      </w:r>
    </w:p>
    <w:p w14:paraId="60E66E5C" w14:textId="77777777" w:rsidR="00B523D4" w:rsidRPr="00B523D4" w:rsidRDefault="00B523D4" w:rsidP="00B523D4">
      <w:pPr>
        <w:numPr>
          <w:ilvl w:val="1"/>
          <w:numId w:val="100"/>
        </w:numPr>
        <w:rPr>
          <w:lang w:val="es-ES"/>
        </w:rPr>
      </w:pPr>
      <w:r w:rsidRPr="00B523D4">
        <w:rPr>
          <w:lang w:val="es-ES"/>
        </w:rPr>
        <w:t>Al refrescar o cerrar y abrir la página, la aplicación lee el token almacenado para restaurar el estado del usuario.</w:t>
      </w:r>
    </w:p>
    <w:p w14:paraId="0324ADA5" w14:textId="77777777" w:rsidR="00B523D4" w:rsidRPr="00B523D4" w:rsidRDefault="00B523D4" w:rsidP="00B523D4">
      <w:pPr>
        <w:numPr>
          <w:ilvl w:val="1"/>
          <w:numId w:val="100"/>
        </w:numPr>
        <w:rPr>
          <w:lang w:val="es-ES"/>
        </w:rPr>
      </w:pPr>
      <w:r w:rsidRPr="00B523D4">
        <w:rPr>
          <w:lang w:val="es-ES"/>
        </w:rPr>
        <w:t xml:space="preserve">Si no existe token o este está caducado, el usuario es redirigido automáticamente a la pantalla de </w:t>
      </w:r>
      <w:proofErr w:type="spellStart"/>
      <w:r w:rsidRPr="00B523D4">
        <w:rPr>
          <w:lang w:val="es-ES"/>
        </w:rPr>
        <w:t>login</w:t>
      </w:r>
      <w:proofErr w:type="spellEnd"/>
      <w:r w:rsidRPr="00B523D4">
        <w:rPr>
          <w:lang w:val="es-ES"/>
        </w:rPr>
        <w:t>.</w:t>
      </w:r>
    </w:p>
    <w:p w14:paraId="31264DD6" w14:textId="4FC604CA" w:rsidR="00B523D4" w:rsidRPr="00B523D4" w:rsidRDefault="00B523D4" w:rsidP="00B523D4">
      <w:pPr>
        <w:rPr>
          <w:b/>
          <w:bCs/>
          <w:lang w:val="es-ES"/>
        </w:rPr>
      </w:pPr>
      <w:r w:rsidRPr="00B523D4">
        <w:rPr>
          <w:b/>
          <w:bCs/>
          <w:lang w:val="es-ES"/>
        </w:rPr>
        <w:t>Validación y Autorización en el Servidor</w:t>
      </w:r>
    </w:p>
    <w:p w14:paraId="2584DBBE" w14:textId="77777777" w:rsidR="00B523D4" w:rsidRPr="00B523D4" w:rsidRDefault="00B523D4" w:rsidP="00B523D4">
      <w:pPr>
        <w:numPr>
          <w:ilvl w:val="0"/>
          <w:numId w:val="101"/>
        </w:numPr>
        <w:rPr>
          <w:lang w:val="es-ES"/>
        </w:rPr>
      </w:pPr>
      <w:r w:rsidRPr="00B523D4">
        <w:rPr>
          <w:lang w:val="es-ES"/>
        </w:rPr>
        <w:t>Cada llamada a la API incluye el token cifrado.</w:t>
      </w:r>
    </w:p>
    <w:p w14:paraId="74EEE010" w14:textId="77777777" w:rsidR="00B523D4" w:rsidRPr="00B523D4" w:rsidRDefault="00B523D4" w:rsidP="00B523D4">
      <w:pPr>
        <w:numPr>
          <w:ilvl w:val="0"/>
          <w:numId w:val="101"/>
        </w:numPr>
        <w:rPr>
          <w:lang w:val="es-ES"/>
        </w:rPr>
      </w:pPr>
      <w:r w:rsidRPr="00B523D4">
        <w:rPr>
          <w:lang w:val="es-ES"/>
        </w:rPr>
        <w:t>El servidor descifra el token y valida:</w:t>
      </w:r>
    </w:p>
    <w:p w14:paraId="0B16B010" w14:textId="77777777" w:rsidR="00B523D4" w:rsidRPr="00B523D4" w:rsidRDefault="00B523D4" w:rsidP="00B523D4">
      <w:pPr>
        <w:numPr>
          <w:ilvl w:val="1"/>
          <w:numId w:val="101"/>
        </w:numPr>
        <w:rPr>
          <w:lang w:val="es-ES"/>
        </w:rPr>
      </w:pPr>
      <w:r w:rsidRPr="00B523D4">
        <w:rPr>
          <w:lang w:val="es-ES"/>
        </w:rPr>
        <w:t>Que el token no esté caducado.</w:t>
      </w:r>
    </w:p>
    <w:p w14:paraId="006D1F2C" w14:textId="77777777" w:rsidR="00B523D4" w:rsidRPr="00B523D4" w:rsidRDefault="00B523D4" w:rsidP="00B523D4">
      <w:pPr>
        <w:numPr>
          <w:ilvl w:val="1"/>
          <w:numId w:val="101"/>
        </w:numPr>
        <w:rPr>
          <w:lang w:val="es-ES"/>
        </w:rPr>
      </w:pPr>
      <w:r w:rsidRPr="00B523D4">
        <w:rPr>
          <w:lang w:val="es-ES"/>
        </w:rPr>
        <w:t>Que el usuario tenga permisos suficientes para realizar la acción solicitada.</w:t>
      </w:r>
    </w:p>
    <w:p w14:paraId="755187CA" w14:textId="77777777" w:rsidR="00B523D4" w:rsidRDefault="00B523D4" w:rsidP="00B523D4">
      <w:pPr>
        <w:numPr>
          <w:ilvl w:val="0"/>
          <w:numId w:val="101"/>
        </w:numPr>
        <w:rPr>
          <w:lang w:val="es-ES"/>
        </w:rPr>
      </w:pPr>
      <w:r w:rsidRPr="00B523D4">
        <w:rPr>
          <w:lang w:val="es-ES"/>
        </w:rPr>
        <w:t>En caso de que alguna de estas condiciones no se cumpla, la llamada es rechazada devolviendo un error que impide el acceso a los datos o funcionalidades restringidas.</w:t>
      </w:r>
    </w:p>
    <w:p w14:paraId="68660834" w14:textId="77777777" w:rsidR="00B523D4" w:rsidRPr="00B523D4" w:rsidRDefault="00B523D4" w:rsidP="00B523D4">
      <w:pPr>
        <w:ind w:left="360"/>
        <w:rPr>
          <w:lang w:val="es-ES"/>
        </w:rPr>
      </w:pPr>
    </w:p>
    <w:p w14:paraId="2788DDD1" w14:textId="39F45CA4" w:rsidR="00B523D4" w:rsidRDefault="00B523D4" w:rsidP="00B523D4">
      <w:pPr>
        <w:rPr>
          <w:lang w:val="es-ES"/>
        </w:rPr>
      </w:pPr>
      <w:r>
        <w:rPr>
          <w:lang w:val="es-ES"/>
        </w:rPr>
        <w:t>En conclusión, e</w:t>
      </w:r>
      <w:r w:rsidRPr="00B523D4">
        <w:rPr>
          <w:lang w:val="es-ES"/>
        </w:rPr>
        <w:t>ste sistema proporciona una solución robusta para la autenticación y autorización de usuarios mediante el uso de tokens JWT cifrados, gestionando de forma segura la creación de usuarios, el cambio obligatorio de contraseñas temporales y la validación continua de permisos tanto en cliente como en servidor.</w:t>
      </w:r>
    </w:p>
    <w:p w14:paraId="17103744" w14:textId="77777777" w:rsidR="0001109D" w:rsidRDefault="0001109D" w:rsidP="00B523D4">
      <w:pPr>
        <w:rPr>
          <w:lang w:val="es-ES"/>
        </w:rPr>
      </w:pPr>
    </w:p>
    <w:p w14:paraId="39CD7EAC" w14:textId="7D23E465" w:rsidR="0001109D" w:rsidRDefault="0001109D" w:rsidP="0001109D">
      <w:pPr>
        <w:pStyle w:val="Ttulo2"/>
      </w:pPr>
      <w:bookmarkStart w:id="97" w:name="_Toc206069464"/>
      <w:r>
        <w:t>Servicios auxiliares</w:t>
      </w:r>
      <w:bookmarkEnd w:id="97"/>
    </w:p>
    <w:p w14:paraId="5514A710" w14:textId="3B6EE82B" w:rsidR="00100595" w:rsidRDefault="00100595" w:rsidP="00100595">
      <w:pPr>
        <w:rPr>
          <w:lang w:val="es-ES"/>
        </w:rPr>
      </w:pPr>
      <w:r>
        <w:rPr>
          <w:lang w:val="es-ES"/>
        </w:rPr>
        <w:t>El</w:t>
      </w:r>
      <w:r w:rsidRPr="00100595">
        <w:rPr>
          <w:lang w:val="es-ES"/>
        </w:rPr>
        <w:t xml:space="preserve"> sistema cuenta con servicios auxiliares en el lado del cliente (</w:t>
      </w:r>
      <w:proofErr w:type="spellStart"/>
      <w:r w:rsidRPr="00100595">
        <w:rPr>
          <w:lang w:val="es-ES"/>
        </w:rPr>
        <w:t>frontend</w:t>
      </w:r>
      <w:proofErr w:type="spellEnd"/>
      <w:r w:rsidRPr="00100595">
        <w:rPr>
          <w:lang w:val="es-ES"/>
        </w:rPr>
        <w:t xml:space="preserve">) y en parte del </w:t>
      </w:r>
      <w:proofErr w:type="spellStart"/>
      <w:r w:rsidRPr="00100595">
        <w:rPr>
          <w:lang w:val="es-ES"/>
        </w:rPr>
        <w:t>backend</w:t>
      </w:r>
      <w:proofErr w:type="spellEnd"/>
      <w:r w:rsidRPr="00100595">
        <w:rPr>
          <w:lang w:val="es-ES"/>
        </w:rPr>
        <w:t>, que se encargan de mejorar la seguridad, la experiencia de usuario y la comunicación con la API.</w:t>
      </w:r>
    </w:p>
    <w:p w14:paraId="5C57092E" w14:textId="77777777" w:rsidR="007606BF" w:rsidRPr="00100595" w:rsidRDefault="007606BF" w:rsidP="00100595">
      <w:pPr>
        <w:rPr>
          <w:lang w:val="es-ES"/>
        </w:rPr>
      </w:pPr>
    </w:p>
    <w:p w14:paraId="145A0507" w14:textId="345EA30D" w:rsidR="00100595" w:rsidRPr="00100595" w:rsidRDefault="00100595" w:rsidP="007606BF">
      <w:pPr>
        <w:jc w:val="left"/>
        <w:rPr>
          <w:b/>
          <w:bCs/>
          <w:lang w:val="es-ES"/>
        </w:rPr>
      </w:pPr>
      <w:proofErr w:type="spellStart"/>
      <w:r w:rsidRPr="00100595">
        <w:rPr>
          <w:b/>
          <w:bCs/>
          <w:lang w:val="es-ES"/>
        </w:rPr>
        <w:t>Interceptors</w:t>
      </w:r>
      <w:proofErr w:type="spellEnd"/>
      <w:r w:rsidRPr="00100595">
        <w:rPr>
          <w:b/>
          <w:bCs/>
          <w:lang w:val="es-ES"/>
        </w:rPr>
        <w:t xml:space="preserve"> (Interceptores de Peticiones HTTP)</w:t>
      </w:r>
      <w:r w:rsidR="00154F99">
        <w:rPr>
          <w:b/>
          <w:bCs/>
          <w:lang w:val="es-ES"/>
        </w:rPr>
        <w:t xml:space="preserve"> </w:t>
      </w:r>
      <w:r w:rsidR="00154F99">
        <w:rPr>
          <w:b/>
          <w:bCs/>
          <w:lang w:val="es-ES"/>
        </w:rPr>
        <w:fldChar w:fldCharType="begin"/>
      </w:r>
      <w:r w:rsidR="00154F99">
        <w:rPr>
          <w:b/>
          <w:bCs/>
          <w:lang w:val="es-ES"/>
        </w:rPr>
        <w:instrText xml:space="preserve"> REF _Ref205893726 \r \h </w:instrText>
      </w:r>
      <w:r w:rsidR="00154F99">
        <w:rPr>
          <w:b/>
          <w:bCs/>
          <w:lang w:val="es-ES"/>
        </w:rPr>
      </w:r>
      <w:r w:rsidR="00154F99">
        <w:rPr>
          <w:b/>
          <w:bCs/>
          <w:lang w:val="es-ES"/>
        </w:rPr>
        <w:fldChar w:fldCharType="separate"/>
      </w:r>
      <w:r w:rsidR="00154F99">
        <w:rPr>
          <w:b/>
          <w:bCs/>
          <w:lang w:val="es-ES"/>
        </w:rPr>
        <w:t>[25]</w:t>
      </w:r>
      <w:r w:rsidR="00154F99">
        <w:rPr>
          <w:b/>
          <w:bCs/>
          <w:lang w:val="es-ES"/>
        </w:rPr>
        <w:fldChar w:fldCharType="end"/>
      </w:r>
    </w:p>
    <w:p w14:paraId="299239C2" w14:textId="77777777" w:rsidR="007606BF" w:rsidRDefault="00100595" w:rsidP="00100595">
      <w:pPr>
        <w:rPr>
          <w:lang w:val="es-ES"/>
        </w:rPr>
      </w:pPr>
      <w:r w:rsidRPr="00100595">
        <w:rPr>
          <w:lang w:val="es-ES"/>
        </w:rPr>
        <w:t>Un interceptor es una capa que se ejecuta antes de enviar cada solicitud HTTP al servidor y después de recibir la respuesta.</w:t>
      </w:r>
    </w:p>
    <w:p w14:paraId="5C7FACD1" w14:textId="477333AC" w:rsidR="00100595" w:rsidRPr="00100595" w:rsidRDefault="00100595" w:rsidP="00100595">
      <w:pPr>
        <w:rPr>
          <w:lang w:val="es-ES"/>
        </w:rPr>
      </w:pPr>
      <w:r w:rsidRPr="00100595">
        <w:rPr>
          <w:lang w:val="es-ES"/>
        </w:rPr>
        <w:br/>
        <w:t>En esta plataforma, su función principal es:</w:t>
      </w:r>
    </w:p>
    <w:p w14:paraId="2915AE83" w14:textId="130D1E84" w:rsidR="00100595" w:rsidRPr="00100595" w:rsidRDefault="00100595" w:rsidP="00100595">
      <w:pPr>
        <w:numPr>
          <w:ilvl w:val="0"/>
          <w:numId w:val="102"/>
        </w:numPr>
        <w:rPr>
          <w:lang w:val="es-ES"/>
        </w:rPr>
      </w:pPr>
      <w:r w:rsidRPr="00100595">
        <w:rPr>
          <w:lang w:val="es-ES"/>
        </w:rPr>
        <w:t xml:space="preserve">Adjuntar automáticamente el token de autenticación en el encabezado </w:t>
      </w:r>
      <w:r w:rsidR="007606BF" w:rsidRPr="00100595">
        <w:rPr>
          <w:lang w:val="es-ES"/>
        </w:rPr>
        <w:t>Autorización</w:t>
      </w:r>
      <w:r w:rsidRPr="00100595">
        <w:rPr>
          <w:lang w:val="es-ES"/>
        </w:rPr>
        <w:t xml:space="preserve"> de todas las peticiones protegidas.</w:t>
      </w:r>
    </w:p>
    <w:p w14:paraId="3FD4903C" w14:textId="77777777" w:rsidR="00100595" w:rsidRPr="00100595" w:rsidRDefault="00100595" w:rsidP="00100595">
      <w:pPr>
        <w:numPr>
          <w:ilvl w:val="0"/>
          <w:numId w:val="102"/>
        </w:numPr>
        <w:rPr>
          <w:lang w:val="es-ES"/>
        </w:rPr>
      </w:pPr>
      <w:r w:rsidRPr="00100595">
        <w:rPr>
          <w:lang w:val="es-ES"/>
        </w:rPr>
        <w:t>Detectar respuestas no autorizadas (401) y redirigir al usuario a la página de inicio de sesión.</w:t>
      </w:r>
    </w:p>
    <w:p w14:paraId="58AE33EC" w14:textId="77777777" w:rsidR="00100595" w:rsidRPr="00100595" w:rsidRDefault="00100595" w:rsidP="00100595">
      <w:pPr>
        <w:numPr>
          <w:ilvl w:val="0"/>
          <w:numId w:val="102"/>
        </w:numPr>
        <w:rPr>
          <w:lang w:val="es-ES"/>
        </w:rPr>
      </w:pPr>
      <w:r w:rsidRPr="00100595">
        <w:rPr>
          <w:lang w:val="es-ES"/>
        </w:rPr>
        <w:t>Centralizar el manejo de</w:t>
      </w:r>
      <w:r w:rsidRPr="00100595">
        <w:rPr>
          <w:b/>
          <w:bCs/>
          <w:lang w:val="es-ES"/>
        </w:rPr>
        <w:t xml:space="preserve"> errores</w:t>
      </w:r>
      <w:r w:rsidRPr="00100595">
        <w:rPr>
          <w:lang w:val="es-ES"/>
        </w:rPr>
        <w:t xml:space="preserve"> para mostrar mensajes coherentes cuando algo falla.</w:t>
      </w:r>
    </w:p>
    <w:p w14:paraId="2E0AD4AE" w14:textId="3B07DB8D" w:rsidR="00100595" w:rsidRPr="00100595" w:rsidRDefault="007606BF" w:rsidP="00100595">
      <w:pPr>
        <w:rPr>
          <w:lang w:val="es-ES"/>
        </w:rPr>
      </w:pPr>
      <w:r>
        <w:rPr>
          <w:lang w:val="es-ES"/>
        </w:rPr>
        <w:t xml:space="preserve">El uso de esta herramienta </w:t>
      </w:r>
      <w:r w:rsidR="00100595" w:rsidRPr="00100595">
        <w:rPr>
          <w:lang w:val="es-ES"/>
        </w:rPr>
        <w:t>evita que el desarrollador tenga que añadir manualmente el token y la gestión de errores en cada llamada a la API.</w:t>
      </w:r>
    </w:p>
    <w:p w14:paraId="708DD8EC" w14:textId="0EB05D98" w:rsidR="00100595" w:rsidRPr="00100595" w:rsidRDefault="00100595" w:rsidP="00100595">
      <w:pPr>
        <w:rPr>
          <w:lang w:val="es-ES"/>
        </w:rPr>
      </w:pPr>
    </w:p>
    <w:p w14:paraId="0CC7BB0A" w14:textId="51D62E8D" w:rsidR="00100595" w:rsidRPr="00100595" w:rsidRDefault="00100595" w:rsidP="007606BF">
      <w:pPr>
        <w:rPr>
          <w:b/>
          <w:bCs/>
          <w:lang w:val="es-ES"/>
        </w:rPr>
      </w:pPr>
      <w:proofErr w:type="spellStart"/>
      <w:r w:rsidRPr="00100595">
        <w:rPr>
          <w:b/>
          <w:bCs/>
          <w:lang w:val="es-ES"/>
        </w:rPr>
        <w:t>SnackBar</w:t>
      </w:r>
      <w:proofErr w:type="spellEnd"/>
      <w:r w:rsidRPr="00100595">
        <w:rPr>
          <w:b/>
          <w:bCs/>
          <w:lang w:val="es-ES"/>
        </w:rPr>
        <w:t xml:space="preserve"> (Notificaciones en pantalla)</w:t>
      </w:r>
    </w:p>
    <w:p w14:paraId="646DE59F" w14:textId="77777777" w:rsidR="007606BF" w:rsidRDefault="00100595" w:rsidP="00100595">
      <w:pPr>
        <w:rPr>
          <w:lang w:val="es-ES"/>
        </w:rPr>
      </w:pPr>
      <w:r w:rsidRPr="00100595">
        <w:rPr>
          <w:lang w:val="es-ES"/>
        </w:rPr>
        <w:t xml:space="preserve">El </w:t>
      </w:r>
      <w:proofErr w:type="spellStart"/>
      <w:r w:rsidRPr="00100595">
        <w:rPr>
          <w:lang w:val="es-ES"/>
        </w:rPr>
        <w:t>SnackBar</w:t>
      </w:r>
      <w:proofErr w:type="spellEnd"/>
      <w:r w:rsidRPr="00100595">
        <w:rPr>
          <w:lang w:val="es-ES"/>
        </w:rPr>
        <w:t xml:space="preserve"> es un componente visual que muestra mensajes temporales en la interfaz, normalmente en la parte inferior de la pantalla.</w:t>
      </w:r>
    </w:p>
    <w:p w14:paraId="655F3849" w14:textId="5F1FDCFE" w:rsidR="00100595" w:rsidRPr="00100595" w:rsidRDefault="00100595" w:rsidP="00100595">
      <w:pPr>
        <w:rPr>
          <w:lang w:val="es-ES"/>
        </w:rPr>
      </w:pPr>
      <w:r w:rsidRPr="00100595">
        <w:rPr>
          <w:lang w:val="es-ES"/>
        </w:rPr>
        <w:br/>
        <w:t>En esta aplicación se utiliza para:</w:t>
      </w:r>
    </w:p>
    <w:p w14:paraId="10FF3791" w14:textId="77777777" w:rsidR="00100595" w:rsidRPr="00100595" w:rsidRDefault="00100595" w:rsidP="00100595">
      <w:pPr>
        <w:numPr>
          <w:ilvl w:val="0"/>
          <w:numId w:val="103"/>
        </w:numPr>
        <w:rPr>
          <w:lang w:val="es-ES"/>
        </w:rPr>
      </w:pPr>
      <w:r w:rsidRPr="00100595">
        <w:rPr>
          <w:lang w:val="es-ES"/>
        </w:rPr>
        <w:t>Mostrar confirmaciones rápidas (por ejemplo, “TFG aceptado con éxito”).</w:t>
      </w:r>
    </w:p>
    <w:p w14:paraId="2A03707F" w14:textId="77777777" w:rsidR="00100595" w:rsidRPr="00100595" w:rsidRDefault="00100595" w:rsidP="00100595">
      <w:pPr>
        <w:numPr>
          <w:ilvl w:val="0"/>
          <w:numId w:val="103"/>
        </w:numPr>
        <w:rPr>
          <w:lang w:val="es-ES"/>
        </w:rPr>
      </w:pPr>
      <w:r w:rsidRPr="00100595">
        <w:rPr>
          <w:lang w:val="es-ES"/>
        </w:rPr>
        <w:lastRenderedPageBreak/>
        <w:t>Avisar de errores (por ejemplo, “No tienes permisos para realizar esta acción”).</w:t>
      </w:r>
    </w:p>
    <w:p w14:paraId="60FF822A" w14:textId="77777777" w:rsidR="00100595" w:rsidRPr="00100595" w:rsidRDefault="00100595" w:rsidP="00100595">
      <w:pPr>
        <w:numPr>
          <w:ilvl w:val="0"/>
          <w:numId w:val="103"/>
        </w:numPr>
        <w:rPr>
          <w:lang w:val="es-ES"/>
        </w:rPr>
      </w:pPr>
      <w:r w:rsidRPr="00100595">
        <w:rPr>
          <w:lang w:val="es-ES"/>
        </w:rPr>
        <w:t>Informar sobre procesos completados (como la importación de líneas de TFG).</w:t>
      </w:r>
    </w:p>
    <w:p w14:paraId="453170C8" w14:textId="6E18B7A0" w:rsidR="00100595" w:rsidRPr="00100595" w:rsidRDefault="007606BF" w:rsidP="00100595">
      <w:pPr>
        <w:rPr>
          <w:lang w:val="es-ES"/>
        </w:rPr>
      </w:pPr>
      <w:r>
        <w:rPr>
          <w:lang w:val="es-ES"/>
        </w:rPr>
        <w:t xml:space="preserve">El </w:t>
      </w:r>
      <w:proofErr w:type="spellStart"/>
      <w:r>
        <w:rPr>
          <w:lang w:val="es-ES"/>
        </w:rPr>
        <w:t>snackbar</w:t>
      </w:r>
      <w:proofErr w:type="spellEnd"/>
      <w:r>
        <w:rPr>
          <w:lang w:val="es-ES"/>
        </w:rPr>
        <w:t xml:space="preserve"> sirve para</w:t>
      </w:r>
      <w:r w:rsidR="00100595" w:rsidRPr="00100595">
        <w:rPr>
          <w:lang w:val="es-ES"/>
        </w:rPr>
        <w:t xml:space="preserve"> ofrece</w:t>
      </w:r>
      <w:r>
        <w:rPr>
          <w:lang w:val="es-ES"/>
        </w:rPr>
        <w:t>r</w:t>
      </w:r>
      <w:r w:rsidR="00100595" w:rsidRPr="00100595">
        <w:rPr>
          <w:lang w:val="es-ES"/>
        </w:rPr>
        <w:t xml:space="preserve"> </w:t>
      </w:r>
      <w:proofErr w:type="spellStart"/>
      <w:r w:rsidR="00100595" w:rsidRPr="00100595">
        <w:rPr>
          <w:lang w:val="es-ES"/>
        </w:rPr>
        <w:t>feedback</w:t>
      </w:r>
      <w:proofErr w:type="spellEnd"/>
      <w:r w:rsidR="00100595" w:rsidRPr="00100595">
        <w:rPr>
          <w:lang w:val="es-ES"/>
        </w:rPr>
        <w:t xml:space="preserve"> inmediato al usuario sin interrumpir su flujo de trabajo.</w:t>
      </w:r>
    </w:p>
    <w:p w14:paraId="14C0753C" w14:textId="4549618C" w:rsidR="00100595" w:rsidRPr="00100595" w:rsidRDefault="00100595" w:rsidP="00100595">
      <w:pPr>
        <w:rPr>
          <w:lang w:val="es-ES"/>
        </w:rPr>
      </w:pPr>
    </w:p>
    <w:p w14:paraId="365E4AB3" w14:textId="2DFA4774" w:rsidR="00100595" w:rsidRPr="00100595" w:rsidRDefault="00100595" w:rsidP="007606BF">
      <w:pPr>
        <w:rPr>
          <w:b/>
          <w:bCs/>
          <w:lang w:val="es-ES"/>
        </w:rPr>
      </w:pPr>
      <w:proofErr w:type="spellStart"/>
      <w:r w:rsidRPr="00100595">
        <w:rPr>
          <w:b/>
          <w:bCs/>
          <w:lang w:val="es-ES"/>
        </w:rPr>
        <w:t>Guards</w:t>
      </w:r>
      <w:proofErr w:type="spellEnd"/>
      <w:r w:rsidRPr="00100595">
        <w:rPr>
          <w:b/>
          <w:bCs/>
          <w:lang w:val="es-ES"/>
        </w:rPr>
        <w:t xml:space="preserve"> (Guardas de Autorización)</w:t>
      </w:r>
      <w:r w:rsidR="00154F99">
        <w:rPr>
          <w:b/>
          <w:bCs/>
          <w:lang w:val="es-ES"/>
        </w:rPr>
        <w:t xml:space="preserve"> </w:t>
      </w:r>
      <w:r w:rsidR="00154F99">
        <w:rPr>
          <w:b/>
          <w:bCs/>
          <w:lang w:val="es-ES"/>
        </w:rPr>
        <w:fldChar w:fldCharType="begin"/>
      </w:r>
      <w:r w:rsidR="00154F99">
        <w:rPr>
          <w:b/>
          <w:bCs/>
          <w:lang w:val="es-ES"/>
        </w:rPr>
        <w:instrText xml:space="preserve"> REF _Ref205893739 \r \h </w:instrText>
      </w:r>
      <w:r w:rsidR="00154F99">
        <w:rPr>
          <w:b/>
          <w:bCs/>
          <w:lang w:val="es-ES"/>
        </w:rPr>
      </w:r>
      <w:r w:rsidR="00154F99">
        <w:rPr>
          <w:b/>
          <w:bCs/>
          <w:lang w:val="es-ES"/>
        </w:rPr>
        <w:fldChar w:fldCharType="separate"/>
      </w:r>
      <w:r w:rsidR="00154F99">
        <w:rPr>
          <w:b/>
          <w:bCs/>
          <w:lang w:val="es-ES"/>
        </w:rPr>
        <w:t>[26]</w:t>
      </w:r>
      <w:r w:rsidR="00154F99">
        <w:rPr>
          <w:b/>
          <w:bCs/>
          <w:lang w:val="es-ES"/>
        </w:rPr>
        <w:fldChar w:fldCharType="end"/>
      </w:r>
    </w:p>
    <w:p w14:paraId="0D5F3045" w14:textId="77777777" w:rsidR="007606BF" w:rsidRDefault="00100595" w:rsidP="00100595">
      <w:pPr>
        <w:rPr>
          <w:lang w:val="es-ES"/>
        </w:rPr>
      </w:pPr>
      <w:r w:rsidRPr="00100595">
        <w:rPr>
          <w:lang w:val="es-ES"/>
        </w:rPr>
        <w:t xml:space="preserve">Los </w:t>
      </w:r>
      <w:proofErr w:type="spellStart"/>
      <w:r w:rsidRPr="00100595">
        <w:rPr>
          <w:lang w:val="es-ES"/>
        </w:rPr>
        <w:t>guards</w:t>
      </w:r>
      <w:proofErr w:type="spellEnd"/>
      <w:r w:rsidRPr="00100595">
        <w:rPr>
          <w:lang w:val="es-ES"/>
        </w:rPr>
        <w:t xml:space="preserve"> son filtros que determinan si un usuario puede acceder a una ruta o componente en la aplicación.</w:t>
      </w:r>
    </w:p>
    <w:p w14:paraId="5A648EF1" w14:textId="740F633E" w:rsidR="00100595" w:rsidRPr="00100595" w:rsidRDefault="00100595" w:rsidP="00100595">
      <w:pPr>
        <w:rPr>
          <w:lang w:val="es-ES"/>
        </w:rPr>
      </w:pPr>
      <w:r w:rsidRPr="00100595">
        <w:rPr>
          <w:lang w:val="es-ES"/>
        </w:rPr>
        <w:br/>
        <w:t>En la plataforma, las guardas comprueban:</w:t>
      </w:r>
    </w:p>
    <w:p w14:paraId="5ECC8C30" w14:textId="77777777" w:rsidR="00100595" w:rsidRPr="00100595" w:rsidRDefault="00100595" w:rsidP="00100595">
      <w:pPr>
        <w:numPr>
          <w:ilvl w:val="0"/>
          <w:numId w:val="104"/>
        </w:numPr>
        <w:rPr>
          <w:lang w:val="es-ES"/>
        </w:rPr>
      </w:pPr>
      <w:r w:rsidRPr="00100595">
        <w:rPr>
          <w:lang w:val="es-ES"/>
        </w:rPr>
        <w:t>Si el usuario está autenticado.</w:t>
      </w:r>
    </w:p>
    <w:p w14:paraId="682B0911" w14:textId="77777777" w:rsidR="00100595" w:rsidRPr="00100595" w:rsidRDefault="00100595" w:rsidP="00100595">
      <w:pPr>
        <w:numPr>
          <w:ilvl w:val="0"/>
          <w:numId w:val="104"/>
        </w:numPr>
        <w:rPr>
          <w:lang w:val="es-ES"/>
        </w:rPr>
      </w:pPr>
      <w:r w:rsidRPr="00100595">
        <w:rPr>
          <w:lang w:val="es-ES"/>
        </w:rPr>
        <w:t>Si su rol (</w:t>
      </w:r>
      <w:proofErr w:type="spellStart"/>
      <w:r w:rsidRPr="00100595">
        <w:rPr>
          <w:lang w:val="es-ES"/>
        </w:rPr>
        <w:t>Admin</w:t>
      </w:r>
      <w:proofErr w:type="spellEnd"/>
      <w:r w:rsidRPr="00100595">
        <w:rPr>
          <w:lang w:val="es-ES"/>
        </w:rPr>
        <w:t>, Profesor, Estudiante) le permite acceder a la sección solicitada.</w:t>
      </w:r>
    </w:p>
    <w:p w14:paraId="5607C623" w14:textId="77777777" w:rsidR="00100595" w:rsidRPr="00100595" w:rsidRDefault="00100595" w:rsidP="00100595">
      <w:pPr>
        <w:rPr>
          <w:lang w:val="es-ES"/>
        </w:rPr>
      </w:pPr>
      <w:r w:rsidRPr="00100595">
        <w:rPr>
          <w:lang w:val="es-ES"/>
        </w:rPr>
        <w:t>Ejemplos:</w:t>
      </w:r>
    </w:p>
    <w:p w14:paraId="03491B50" w14:textId="77777777" w:rsidR="00100595" w:rsidRPr="00100595" w:rsidRDefault="00100595" w:rsidP="00100595">
      <w:pPr>
        <w:numPr>
          <w:ilvl w:val="0"/>
          <w:numId w:val="105"/>
        </w:numPr>
        <w:rPr>
          <w:lang w:val="es-ES"/>
        </w:rPr>
      </w:pPr>
      <w:r w:rsidRPr="00100595">
        <w:rPr>
          <w:lang w:val="es-ES"/>
        </w:rPr>
        <w:t xml:space="preserve">Un </w:t>
      </w:r>
      <w:proofErr w:type="spellStart"/>
      <w:r w:rsidRPr="00100595">
        <w:rPr>
          <w:b/>
          <w:bCs/>
          <w:lang w:val="es-ES"/>
        </w:rPr>
        <w:t>AdminGuard</w:t>
      </w:r>
      <w:proofErr w:type="spellEnd"/>
      <w:r w:rsidRPr="00100595">
        <w:rPr>
          <w:lang w:val="es-ES"/>
        </w:rPr>
        <w:t xml:space="preserve"> permite el acceso solo a administradores.</w:t>
      </w:r>
    </w:p>
    <w:p w14:paraId="26A98370" w14:textId="77777777" w:rsidR="00100595" w:rsidRPr="00100595" w:rsidRDefault="00100595" w:rsidP="00100595">
      <w:pPr>
        <w:numPr>
          <w:ilvl w:val="0"/>
          <w:numId w:val="105"/>
        </w:numPr>
        <w:rPr>
          <w:lang w:val="es-ES"/>
        </w:rPr>
      </w:pPr>
      <w:r w:rsidRPr="00100595">
        <w:rPr>
          <w:lang w:val="es-ES"/>
        </w:rPr>
        <w:t xml:space="preserve">Un </w:t>
      </w:r>
      <w:proofErr w:type="spellStart"/>
      <w:r w:rsidRPr="00100595">
        <w:rPr>
          <w:b/>
          <w:bCs/>
          <w:lang w:val="es-ES"/>
        </w:rPr>
        <w:t>ProfessorGuard</w:t>
      </w:r>
      <w:proofErr w:type="spellEnd"/>
      <w:r w:rsidRPr="00100595">
        <w:rPr>
          <w:lang w:val="es-ES"/>
        </w:rPr>
        <w:t xml:space="preserve"> solo a profesores, etc.</w:t>
      </w:r>
    </w:p>
    <w:p w14:paraId="50241C15" w14:textId="423BE441" w:rsidR="00100595" w:rsidRDefault="007606BF" w:rsidP="00100595">
      <w:pPr>
        <w:rPr>
          <w:lang w:val="es-ES"/>
        </w:rPr>
      </w:pPr>
      <w:r>
        <w:rPr>
          <w:lang w:val="es-ES"/>
        </w:rPr>
        <w:t xml:space="preserve">Las guardas </w:t>
      </w:r>
      <w:r w:rsidR="00100595" w:rsidRPr="00100595">
        <w:rPr>
          <w:lang w:val="es-ES"/>
        </w:rPr>
        <w:t>refuerza</w:t>
      </w:r>
      <w:r>
        <w:rPr>
          <w:lang w:val="es-ES"/>
        </w:rPr>
        <w:t>n</w:t>
      </w:r>
      <w:r w:rsidR="00100595" w:rsidRPr="00100595">
        <w:rPr>
          <w:lang w:val="es-ES"/>
        </w:rPr>
        <w:t xml:space="preserve"> la seguridad evitando que un usuario sin permisos acceda a pantallas o acciones no autorizadas, incluso si manipula la URL.</w:t>
      </w:r>
    </w:p>
    <w:p w14:paraId="50959400" w14:textId="77777777" w:rsidR="007606BF" w:rsidRDefault="007606BF" w:rsidP="00100595">
      <w:pPr>
        <w:rPr>
          <w:lang w:val="es-ES"/>
        </w:rPr>
      </w:pPr>
    </w:p>
    <w:p w14:paraId="7A608A1D" w14:textId="546983C9" w:rsidR="0001109D" w:rsidRDefault="007606BF" w:rsidP="007606BF">
      <w:pPr>
        <w:pStyle w:val="Ttulo2"/>
      </w:pPr>
      <w:bookmarkStart w:id="98" w:name="_Toc206069465"/>
      <w:r>
        <w:t>Variables de entorno y configuración</w:t>
      </w:r>
      <w:bookmarkEnd w:id="98"/>
    </w:p>
    <w:p w14:paraId="6D8FDD5D" w14:textId="77777777" w:rsidR="007606BF" w:rsidRPr="007606BF" w:rsidRDefault="007606BF" w:rsidP="007606BF">
      <w:pPr>
        <w:rPr>
          <w:lang w:val="es-ES"/>
        </w:rPr>
      </w:pPr>
      <w:r w:rsidRPr="007606BF">
        <w:rPr>
          <w:lang w:val="es-ES"/>
        </w:rPr>
        <w:t>En esta aplicación, la configuración no se codifica directamente en el código fuente, sino que se gestiona mediante ficheros de configuración y variables de entorno. Esto permite cambiar parámetros sin recompilar, proteger datos sensibles y tener configuraciones diferentes para desarrollo, pruebas y producción.</w:t>
      </w:r>
    </w:p>
    <w:p w14:paraId="432C189E" w14:textId="653C221F" w:rsidR="007606BF" w:rsidRPr="007606BF" w:rsidRDefault="007606BF" w:rsidP="007606BF">
      <w:pPr>
        <w:rPr>
          <w:lang w:val="es-ES"/>
        </w:rPr>
      </w:pPr>
    </w:p>
    <w:p w14:paraId="0DB94B87" w14:textId="413A4934" w:rsidR="007606BF" w:rsidRPr="007606BF" w:rsidRDefault="007606BF" w:rsidP="007606BF">
      <w:pPr>
        <w:rPr>
          <w:b/>
          <w:bCs/>
          <w:lang w:val="es-ES"/>
        </w:rPr>
      </w:pPr>
      <w:proofErr w:type="spellStart"/>
      <w:r w:rsidRPr="007606BF">
        <w:rPr>
          <w:b/>
          <w:bCs/>
          <w:lang w:val="es-ES"/>
        </w:rPr>
        <w:t>Backend</w:t>
      </w:r>
      <w:proofErr w:type="spellEnd"/>
      <w:r w:rsidRPr="007606BF">
        <w:rPr>
          <w:b/>
          <w:bCs/>
          <w:lang w:val="es-ES"/>
        </w:rPr>
        <w:t xml:space="preserve"> – </w:t>
      </w:r>
      <w:proofErr w:type="spellStart"/>
      <w:proofErr w:type="gramStart"/>
      <w:r w:rsidRPr="007606BF">
        <w:rPr>
          <w:b/>
          <w:bCs/>
          <w:lang w:val="es-ES"/>
        </w:rPr>
        <w:t>appsettings.json</w:t>
      </w:r>
      <w:proofErr w:type="spellEnd"/>
      <w:proofErr w:type="gramEnd"/>
      <w:r w:rsidRPr="007606BF">
        <w:rPr>
          <w:b/>
          <w:bCs/>
          <w:lang w:val="es-ES"/>
        </w:rPr>
        <w:t xml:space="preserve"> y variables de entorno</w:t>
      </w:r>
    </w:p>
    <w:p w14:paraId="189343A0" w14:textId="77777777" w:rsidR="007606BF" w:rsidRPr="007606BF" w:rsidRDefault="007606BF" w:rsidP="007606BF">
      <w:pPr>
        <w:rPr>
          <w:lang w:val="es-ES"/>
        </w:rPr>
      </w:pPr>
      <w:r w:rsidRPr="007606BF">
        <w:rPr>
          <w:lang w:val="es-ES"/>
        </w:rPr>
        <w:t xml:space="preserve">En ASP.NET Core, el fichero </w:t>
      </w:r>
      <w:proofErr w:type="spellStart"/>
      <w:proofErr w:type="gramStart"/>
      <w:r w:rsidRPr="007606BF">
        <w:rPr>
          <w:lang w:val="es-ES"/>
        </w:rPr>
        <w:t>appsettings.json</w:t>
      </w:r>
      <w:proofErr w:type="spellEnd"/>
      <w:proofErr w:type="gramEnd"/>
      <w:r w:rsidRPr="007606BF">
        <w:rPr>
          <w:lang w:val="es-ES"/>
        </w:rPr>
        <w:t xml:space="preserve"> (y sus variantes para cada entorno) define parámetros clave como:</w:t>
      </w:r>
    </w:p>
    <w:p w14:paraId="649612D6" w14:textId="77777777" w:rsidR="007606BF" w:rsidRPr="007606BF" w:rsidRDefault="007606BF" w:rsidP="007606BF">
      <w:pPr>
        <w:numPr>
          <w:ilvl w:val="0"/>
          <w:numId w:val="106"/>
        </w:numPr>
        <w:rPr>
          <w:lang w:val="es-ES"/>
        </w:rPr>
      </w:pPr>
      <w:r w:rsidRPr="007606BF">
        <w:rPr>
          <w:lang w:val="es-ES"/>
        </w:rPr>
        <w:t>Configuración de la base de datos.</w:t>
      </w:r>
    </w:p>
    <w:p w14:paraId="6C5D810B" w14:textId="77777777" w:rsidR="007606BF" w:rsidRPr="007606BF" w:rsidRDefault="007606BF" w:rsidP="007606BF">
      <w:pPr>
        <w:numPr>
          <w:ilvl w:val="0"/>
          <w:numId w:val="106"/>
        </w:numPr>
        <w:rPr>
          <w:lang w:val="es-ES"/>
        </w:rPr>
      </w:pPr>
      <w:r w:rsidRPr="007606BF">
        <w:rPr>
          <w:lang w:val="es-ES"/>
        </w:rPr>
        <w:t>Parámetros del servicio de correo usados por el sistema de notificaciones.</w:t>
      </w:r>
    </w:p>
    <w:p w14:paraId="5A2C7303" w14:textId="77777777" w:rsidR="007606BF" w:rsidRPr="007606BF" w:rsidRDefault="007606BF" w:rsidP="007606BF">
      <w:pPr>
        <w:numPr>
          <w:ilvl w:val="0"/>
          <w:numId w:val="106"/>
        </w:numPr>
        <w:rPr>
          <w:lang w:val="es-ES"/>
        </w:rPr>
      </w:pPr>
      <w:r w:rsidRPr="007606BF">
        <w:rPr>
          <w:lang w:val="es-ES"/>
        </w:rPr>
        <w:t>Configuración para la autenticación mediante JWT.</w:t>
      </w:r>
    </w:p>
    <w:p w14:paraId="76452935" w14:textId="77777777" w:rsidR="007606BF" w:rsidRPr="007606BF" w:rsidRDefault="007606BF" w:rsidP="007606BF">
      <w:pPr>
        <w:numPr>
          <w:ilvl w:val="0"/>
          <w:numId w:val="106"/>
        </w:numPr>
        <w:rPr>
          <w:lang w:val="es-ES"/>
        </w:rPr>
      </w:pPr>
      <w:r w:rsidRPr="007606BF">
        <w:rPr>
          <w:lang w:val="es-ES"/>
        </w:rPr>
        <w:t xml:space="preserve">Rutas y </w:t>
      </w:r>
      <w:proofErr w:type="spellStart"/>
      <w:r w:rsidRPr="007606BF">
        <w:rPr>
          <w:lang w:val="es-ES"/>
        </w:rPr>
        <w:t>URLs</w:t>
      </w:r>
      <w:proofErr w:type="spellEnd"/>
      <w:r w:rsidRPr="007606BF">
        <w:rPr>
          <w:lang w:val="es-ES"/>
        </w:rPr>
        <w:t xml:space="preserve"> base de servicios externos.</w:t>
      </w:r>
    </w:p>
    <w:p w14:paraId="564ABE67" w14:textId="6DC50451" w:rsidR="007606BF" w:rsidRPr="007606BF" w:rsidRDefault="007606BF" w:rsidP="007606BF">
      <w:pPr>
        <w:rPr>
          <w:lang w:val="es-ES"/>
        </w:rPr>
      </w:pPr>
      <w:r>
        <w:rPr>
          <w:lang w:val="es-ES"/>
        </w:rPr>
        <w:t xml:space="preserve">Generalmente este documento se encuentra en el fichero </w:t>
      </w:r>
      <w:proofErr w:type="gramStart"/>
      <w:r>
        <w:rPr>
          <w:lang w:val="es-ES"/>
        </w:rPr>
        <w:t>de .</w:t>
      </w:r>
      <w:proofErr w:type="spellStart"/>
      <w:r>
        <w:rPr>
          <w:lang w:val="es-ES"/>
        </w:rPr>
        <w:t>gitignore</w:t>
      </w:r>
      <w:proofErr w:type="spellEnd"/>
      <w:proofErr w:type="gramEnd"/>
      <w:r>
        <w:rPr>
          <w:lang w:val="es-ES"/>
        </w:rPr>
        <w:t xml:space="preserve"> para evitar que información sensible sea expuesta en un repositorio público.</w:t>
      </w:r>
    </w:p>
    <w:p w14:paraId="0C7761D8" w14:textId="4EF5F56C" w:rsidR="007606BF" w:rsidRPr="007606BF" w:rsidRDefault="007606BF" w:rsidP="007606BF">
      <w:pPr>
        <w:rPr>
          <w:lang w:val="es-ES"/>
        </w:rPr>
      </w:pPr>
    </w:p>
    <w:p w14:paraId="5AF14893" w14:textId="2ED3718A" w:rsidR="007606BF" w:rsidRPr="007606BF" w:rsidRDefault="007606BF" w:rsidP="007606BF">
      <w:pPr>
        <w:rPr>
          <w:b/>
          <w:bCs/>
          <w:lang w:val="es-ES"/>
        </w:rPr>
      </w:pPr>
      <w:proofErr w:type="spellStart"/>
      <w:r w:rsidRPr="007606BF">
        <w:rPr>
          <w:b/>
          <w:bCs/>
          <w:lang w:val="es-ES"/>
        </w:rPr>
        <w:t>Frontend</w:t>
      </w:r>
      <w:proofErr w:type="spellEnd"/>
      <w:r w:rsidRPr="007606BF">
        <w:rPr>
          <w:b/>
          <w:bCs/>
          <w:lang w:val="es-ES"/>
        </w:rPr>
        <w:t xml:space="preserve"> – </w:t>
      </w:r>
      <w:proofErr w:type="spellStart"/>
      <w:r w:rsidRPr="007606BF">
        <w:rPr>
          <w:b/>
          <w:bCs/>
          <w:lang w:val="es-ES"/>
        </w:rPr>
        <w:t>AppConfig</w:t>
      </w:r>
      <w:proofErr w:type="spellEnd"/>
      <w:r w:rsidRPr="007606BF">
        <w:rPr>
          <w:b/>
          <w:bCs/>
          <w:lang w:val="es-ES"/>
        </w:rPr>
        <w:t xml:space="preserve"> y variables de entorno</w:t>
      </w:r>
    </w:p>
    <w:p w14:paraId="757A1693" w14:textId="77777777" w:rsidR="007606BF" w:rsidRPr="007606BF" w:rsidRDefault="007606BF" w:rsidP="007606BF">
      <w:pPr>
        <w:rPr>
          <w:lang w:val="es-ES"/>
        </w:rPr>
      </w:pPr>
      <w:r w:rsidRPr="007606BF">
        <w:rPr>
          <w:lang w:val="es-ES"/>
        </w:rPr>
        <w:t xml:space="preserve">En el lado del cliente, el fichero </w:t>
      </w:r>
      <w:proofErr w:type="spellStart"/>
      <w:r w:rsidRPr="007606BF">
        <w:rPr>
          <w:lang w:val="es-ES"/>
        </w:rPr>
        <w:t>AppConfig</w:t>
      </w:r>
      <w:proofErr w:type="spellEnd"/>
      <w:r w:rsidRPr="007606BF">
        <w:rPr>
          <w:lang w:val="es-ES"/>
        </w:rPr>
        <w:t xml:space="preserve"> define parámetros visibles para el navegador, como:</w:t>
      </w:r>
    </w:p>
    <w:p w14:paraId="67C10A2C" w14:textId="77777777" w:rsidR="007606BF" w:rsidRPr="007606BF" w:rsidRDefault="007606BF" w:rsidP="007606BF">
      <w:pPr>
        <w:numPr>
          <w:ilvl w:val="0"/>
          <w:numId w:val="107"/>
        </w:numPr>
        <w:rPr>
          <w:lang w:val="es-ES"/>
        </w:rPr>
      </w:pPr>
      <w:r w:rsidRPr="007606BF">
        <w:rPr>
          <w:lang w:val="es-ES"/>
        </w:rPr>
        <w:t>URL base de la API.</w:t>
      </w:r>
    </w:p>
    <w:p w14:paraId="73B03517" w14:textId="5496506B" w:rsidR="007606BF" w:rsidRPr="007606BF" w:rsidRDefault="00A07924" w:rsidP="007606BF">
      <w:pPr>
        <w:numPr>
          <w:ilvl w:val="0"/>
          <w:numId w:val="107"/>
        </w:numPr>
        <w:rPr>
          <w:lang w:val="es-ES"/>
        </w:rPr>
      </w:pPr>
      <w:r>
        <w:rPr>
          <w:lang w:val="es-ES"/>
        </w:rPr>
        <w:t>Dirección de el logo que se usará en la aplicación</w:t>
      </w:r>
    </w:p>
    <w:p w14:paraId="55438C25" w14:textId="18A77803" w:rsidR="007606BF" w:rsidRPr="007606BF" w:rsidRDefault="007606BF" w:rsidP="007606BF">
      <w:pPr>
        <w:rPr>
          <w:lang w:val="es-ES"/>
        </w:rPr>
      </w:pPr>
      <w:r w:rsidRPr="007606BF">
        <w:rPr>
          <w:lang w:val="es-ES"/>
        </w:rPr>
        <w:t>En este archivo no se inclu</w:t>
      </w:r>
      <w:r>
        <w:rPr>
          <w:lang w:val="es-ES"/>
        </w:rPr>
        <w:t>yen</w:t>
      </w:r>
      <w:r w:rsidRPr="007606BF">
        <w:rPr>
          <w:lang w:val="es-ES"/>
        </w:rPr>
        <w:t xml:space="preserve"> credenciales sensibles, ya que el código del </w:t>
      </w:r>
      <w:proofErr w:type="spellStart"/>
      <w:r w:rsidRPr="007606BF">
        <w:rPr>
          <w:lang w:val="es-ES"/>
        </w:rPr>
        <w:t>frontend</w:t>
      </w:r>
      <w:proofErr w:type="spellEnd"/>
      <w:r w:rsidRPr="007606BF">
        <w:rPr>
          <w:lang w:val="es-ES"/>
        </w:rPr>
        <w:t xml:space="preserve"> es accesible por cualquier usuario.</w:t>
      </w:r>
    </w:p>
    <w:p w14:paraId="1B64507E" w14:textId="30DFE6D6" w:rsidR="007606BF" w:rsidRPr="007606BF" w:rsidRDefault="007606BF" w:rsidP="007606BF">
      <w:pPr>
        <w:rPr>
          <w:lang w:val="es-ES"/>
        </w:rPr>
      </w:pPr>
    </w:p>
    <w:p w14:paraId="7270BE92" w14:textId="30F276CA" w:rsidR="007606BF" w:rsidRPr="007606BF" w:rsidRDefault="007606BF" w:rsidP="00A07924">
      <w:pPr>
        <w:rPr>
          <w:b/>
          <w:bCs/>
          <w:lang w:val="es-ES"/>
        </w:rPr>
      </w:pPr>
      <w:r w:rsidRPr="007606BF">
        <w:rPr>
          <w:b/>
          <w:bCs/>
          <w:lang w:val="es-ES"/>
        </w:rPr>
        <w:t xml:space="preserve">Diferencias clave entre </w:t>
      </w:r>
      <w:proofErr w:type="spellStart"/>
      <w:r w:rsidRPr="007606BF">
        <w:rPr>
          <w:b/>
          <w:bCs/>
          <w:lang w:val="es-ES"/>
        </w:rPr>
        <w:t>Backend</w:t>
      </w:r>
      <w:proofErr w:type="spellEnd"/>
      <w:r w:rsidRPr="007606BF">
        <w:rPr>
          <w:b/>
          <w:bCs/>
          <w:lang w:val="es-ES"/>
        </w:rPr>
        <w:t xml:space="preserve"> y </w:t>
      </w:r>
      <w:proofErr w:type="spellStart"/>
      <w:r w:rsidRPr="007606BF">
        <w:rPr>
          <w:b/>
          <w:bCs/>
          <w:lang w:val="es-ES"/>
        </w:rPr>
        <w:t>Frontend</w:t>
      </w:r>
      <w:proofErr w:type="spellEnd"/>
    </w:p>
    <w:p w14:paraId="6A4BEE35" w14:textId="77777777" w:rsidR="007606BF" w:rsidRPr="007606BF" w:rsidRDefault="007606BF" w:rsidP="007606BF">
      <w:pPr>
        <w:numPr>
          <w:ilvl w:val="0"/>
          <w:numId w:val="108"/>
        </w:numPr>
        <w:rPr>
          <w:lang w:val="es-ES"/>
        </w:rPr>
      </w:pPr>
      <w:r w:rsidRPr="007606BF">
        <w:rPr>
          <w:lang w:val="es-ES"/>
        </w:rPr>
        <w:t xml:space="preserve">El </w:t>
      </w:r>
      <w:proofErr w:type="spellStart"/>
      <w:r w:rsidRPr="007606BF">
        <w:rPr>
          <w:lang w:val="es-ES"/>
        </w:rPr>
        <w:t>backend</w:t>
      </w:r>
      <w:proofErr w:type="spellEnd"/>
      <w:r w:rsidRPr="007606BF">
        <w:rPr>
          <w:lang w:val="es-ES"/>
        </w:rPr>
        <w:t xml:space="preserve"> contiene información interna y segura, mientras que el </w:t>
      </w:r>
      <w:proofErr w:type="spellStart"/>
      <w:r w:rsidRPr="007606BF">
        <w:rPr>
          <w:lang w:val="es-ES"/>
        </w:rPr>
        <w:t>frontend</w:t>
      </w:r>
      <w:proofErr w:type="spellEnd"/>
      <w:r w:rsidRPr="007606BF">
        <w:rPr>
          <w:lang w:val="es-ES"/>
        </w:rPr>
        <w:t xml:space="preserve"> solo incluye datos no críticos.</w:t>
      </w:r>
    </w:p>
    <w:p w14:paraId="7DFE5B2A" w14:textId="77777777" w:rsidR="007606BF" w:rsidRPr="007606BF" w:rsidRDefault="007606BF" w:rsidP="007606BF">
      <w:pPr>
        <w:numPr>
          <w:ilvl w:val="0"/>
          <w:numId w:val="108"/>
        </w:numPr>
        <w:rPr>
          <w:lang w:val="es-ES"/>
        </w:rPr>
      </w:pPr>
      <w:r w:rsidRPr="007606BF">
        <w:rPr>
          <w:lang w:val="es-ES"/>
        </w:rPr>
        <w:t xml:space="preserve">El </w:t>
      </w:r>
      <w:proofErr w:type="spellStart"/>
      <w:r w:rsidRPr="007606BF">
        <w:rPr>
          <w:lang w:val="es-ES"/>
        </w:rPr>
        <w:t>backend</w:t>
      </w:r>
      <w:proofErr w:type="spellEnd"/>
      <w:r w:rsidRPr="007606BF">
        <w:rPr>
          <w:lang w:val="es-ES"/>
        </w:rPr>
        <w:t xml:space="preserve"> no es visible para el usuario final, el </w:t>
      </w:r>
      <w:proofErr w:type="spellStart"/>
      <w:r w:rsidRPr="007606BF">
        <w:rPr>
          <w:lang w:val="es-ES"/>
        </w:rPr>
        <w:t>frontend</w:t>
      </w:r>
      <w:proofErr w:type="spellEnd"/>
      <w:r w:rsidRPr="007606BF">
        <w:rPr>
          <w:lang w:val="es-ES"/>
        </w:rPr>
        <w:t xml:space="preserve"> sí.</w:t>
      </w:r>
    </w:p>
    <w:p w14:paraId="21FC5A63" w14:textId="77777777" w:rsidR="007606BF" w:rsidRPr="007606BF" w:rsidRDefault="007606BF" w:rsidP="007606BF">
      <w:pPr>
        <w:numPr>
          <w:ilvl w:val="0"/>
          <w:numId w:val="108"/>
        </w:numPr>
        <w:rPr>
          <w:lang w:val="es-ES"/>
        </w:rPr>
      </w:pPr>
      <w:r w:rsidRPr="007606BF">
        <w:rPr>
          <w:lang w:val="es-ES"/>
        </w:rPr>
        <w:t xml:space="preserve">La configuración del </w:t>
      </w:r>
      <w:proofErr w:type="spellStart"/>
      <w:r w:rsidRPr="007606BF">
        <w:rPr>
          <w:lang w:val="es-ES"/>
        </w:rPr>
        <w:t>backend</w:t>
      </w:r>
      <w:proofErr w:type="spellEnd"/>
      <w:r w:rsidRPr="007606BF">
        <w:rPr>
          <w:lang w:val="es-ES"/>
        </w:rPr>
        <w:t xml:space="preserve"> puede modificarse en tiempo de ejecución (reiniciando el servicio), mientras que en el </w:t>
      </w:r>
      <w:proofErr w:type="spellStart"/>
      <w:r w:rsidRPr="007606BF">
        <w:rPr>
          <w:lang w:val="es-ES"/>
        </w:rPr>
        <w:t>frontend</w:t>
      </w:r>
      <w:proofErr w:type="spellEnd"/>
      <w:r w:rsidRPr="007606BF">
        <w:rPr>
          <w:lang w:val="es-ES"/>
        </w:rPr>
        <w:t xml:space="preserve"> suele requerir recompilar.</w:t>
      </w:r>
    </w:p>
    <w:p w14:paraId="692452D1" w14:textId="097DC8BC" w:rsidR="00F02C97" w:rsidRDefault="007606BF" w:rsidP="007606BF">
      <w:pPr>
        <w:numPr>
          <w:ilvl w:val="0"/>
          <w:numId w:val="108"/>
        </w:numPr>
        <w:rPr>
          <w:lang w:val="es-ES"/>
        </w:rPr>
      </w:pPr>
      <w:r w:rsidRPr="007606BF">
        <w:rPr>
          <w:lang w:val="es-ES"/>
        </w:rPr>
        <w:lastRenderedPageBreak/>
        <w:t xml:space="preserve">Ambos entornos permiten </w:t>
      </w:r>
      <w:r w:rsidR="00A07924" w:rsidRPr="007606BF">
        <w:rPr>
          <w:lang w:val="es-ES"/>
        </w:rPr>
        <w:t>sobrescribir</w:t>
      </w:r>
      <w:r w:rsidRPr="007606BF">
        <w:rPr>
          <w:lang w:val="es-ES"/>
        </w:rPr>
        <w:t xml:space="preserve"> valores mediante configuraciones específicas para desarrollo, pruebas o producción.</w:t>
      </w:r>
    </w:p>
    <w:p w14:paraId="49E63DC1" w14:textId="14EF997B" w:rsidR="005E7A2B" w:rsidRPr="005E7A2B" w:rsidRDefault="00F02C97" w:rsidP="005E7A2B">
      <w:pPr>
        <w:pStyle w:val="Ttulo2"/>
        <w:rPr>
          <w:lang w:val="es-ES"/>
        </w:rPr>
      </w:pPr>
      <w:bookmarkStart w:id="99" w:name="_Toc206069466"/>
      <w:r>
        <w:rPr>
          <w:lang w:val="es-ES"/>
        </w:rPr>
        <w:t>Pruebas ¿?</w:t>
      </w:r>
      <w:bookmarkEnd w:id="99"/>
    </w:p>
    <w:p w14:paraId="398A9842" w14:textId="77777777" w:rsidR="00F02C97" w:rsidRDefault="00F02C97">
      <w:pPr>
        <w:jc w:val="left"/>
        <w:rPr>
          <w:lang w:val="es-ES"/>
        </w:rPr>
      </w:pPr>
      <w:r>
        <w:rPr>
          <w:lang w:val="es-ES"/>
        </w:rPr>
        <w:br w:type="page"/>
      </w:r>
    </w:p>
    <w:p w14:paraId="0ED4BFB8" w14:textId="77777777" w:rsidR="00F02C97" w:rsidRPr="008F460C" w:rsidRDefault="00F02C97" w:rsidP="00F02C97">
      <w:pPr>
        <w:pStyle w:val="CaptuloNmero"/>
      </w:pPr>
    </w:p>
    <w:p w14:paraId="12CBA93F" w14:textId="2258A2F1" w:rsidR="00F02C97" w:rsidRDefault="00F02C97" w:rsidP="00F02C97">
      <w:pPr>
        <w:pStyle w:val="Captulo"/>
      </w:pPr>
      <w:bookmarkStart w:id="100" w:name="_Toc206069467"/>
      <w:r>
        <w:t>Conclusiones y trabajos futuros</w:t>
      </w:r>
      <w:bookmarkEnd w:id="100"/>
    </w:p>
    <w:p w14:paraId="036AD5E7" w14:textId="3D210CDA" w:rsidR="00F02C97" w:rsidRDefault="00F02C97" w:rsidP="00F02C97">
      <w:pPr>
        <w:pStyle w:val="Ttulo2"/>
      </w:pPr>
      <w:bookmarkStart w:id="101" w:name="_Toc206069468"/>
      <w:r>
        <w:t>Conclusiones</w:t>
      </w:r>
      <w:bookmarkEnd w:id="101"/>
    </w:p>
    <w:p w14:paraId="1DBF501C" w14:textId="77777777" w:rsidR="00F02C97" w:rsidRDefault="00F02C97" w:rsidP="00F02C97">
      <w:pPr>
        <w:rPr>
          <w:lang w:val="es-ES"/>
        </w:rPr>
      </w:pPr>
      <w:r w:rsidRPr="00F02C97">
        <w:rPr>
          <w:lang w:val="es-ES"/>
        </w:rPr>
        <w:t xml:space="preserve">El desarrollo de esta aplicación ha supuesto una experiencia enriquecedora tanto a nivel técnico como organizativo. La creación de un sistema completo, con </w:t>
      </w:r>
      <w:proofErr w:type="spellStart"/>
      <w:r w:rsidRPr="00F02C97">
        <w:rPr>
          <w:lang w:val="es-ES"/>
        </w:rPr>
        <w:t>backend</w:t>
      </w:r>
      <w:proofErr w:type="spellEnd"/>
      <w:r w:rsidRPr="00F02C97">
        <w:rPr>
          <w:lang w:val="es-ES"/>
        </w:rPr>
        <w:t xml:space="preserve">, </w:t>
      </w:r>
      <w:proofErr w:type="spellStart"/>
      <w:r w:rsidRPr="00F02C97">
        <w:rPr>
          <w:lang w:val="es-ES"/>
        </w:rPr>
        <w:t>frontend</w:t>
      </w:r>
      <w:proofErr w:type="spellEnd"/>
      <w:r w:rsidRPr="00F02C97">
        <w:rPr>
          <w:lang w:val="es-ES"/>
        </w:rPr>
        <w:t>, autenticación, gestión de datos, notificaciones y comunicación en tiempo real, ha permitido abarcar un ciclo de desarrollo de software muy cercano al que se utiliza en entornos profesionales.</w:t>
      </w:r>
    </w:p>
    <w:p w14:paraId="0B27BEAB" w14:textId="77777777" w:rsidR="00F02C97" w:rsidRPr="00F02C97" w:rsidRDefault="00F02C97" w:rsidP="00F02C97">
      <w:pPr>
        <w:rPr>
          <w:lang w:val="es-ES"/>
        </w:rPr>
      </w:pPr>
    </w:p>
    <w:p w14:paraId="4F70FE1D" w14:textId="77777777" w:rsidR="00F02C97" w:rsidRPr="00F02C97" w:rsidRDefault="00F02C97" w:rsidP="00F02C97">
      <w:pPr>
        <w:rPr>
          <w:lang w:val="es-ES"/>
        </w:rPr>
      </w:pPr>
      <w:r w:rsidRPr="00F02C97">
        <w:rPr>
          <w:lang w:val="es-ES"/>
        </w:rPr>
        <w:t>A lo largo del proceso, se han trabajado y aprendido aspectos clave como:</w:t>
      </w:r>
    </w:p>
    <w:p w14:paraId="3CD1845D" w14:textId="77777777" w:rsidR="00F02C97" w:rsidRPr="00F02C97" w:rsidRDefault="00F02C97" w:rsidP="00F02C97">
      <w:pPr>
        <w:numPr>
          <w:ilvl w:val="0"/>
          <w:numId w:val="109"/>
        </w:numPr>
        <w:jc w:val="left"/>
        <w:rPr>
          <w:lang w:val="es-ES"/>
        </w:rPr>
      </w:pPr>
      <w:r w:rsidRPr="00F02C97">
        <w:rPr>
          <w:b/>
          <w:bCs/>
          <w:lang w:val="es-ES"/>
        </w:rPr>
        <w:t>Diseño y arquitectura de aplicaciones</w:t>
      </w:r>
      <w:r w:rsidRPr="00F02C97">
        <w:rPr>
          <w:lang w:val="es-ES"/>
        </w:rPr>
        <w:br/>
        <w:t>La definición de una estructura clara de controladores, servicios, modelos y componentes ha sido esencial para mantener un código escalable y fácil de mantener.</w:t>
      </w:r>
    </w:p>
    <w:p w14:paraId="4CCFB7DB" w14:textId="77777777" w:rsidR="00F02C97" w:rsidRPr="00F02C97" w:rsidRDefault="00F02C97" w:rsidP="00F02C97">
      <w:pPr>
        <w:numPr>
          <w:ilvl w:val="0"/>
          <w:numId w:val="109"/>
        </w:numPr>
        <w:jc w:val="left"/>
        <w:rPr>
          <w:lang w:val="es-ES"/>
        </w:rPr>
      </w:pPr>
      <w:r w:rsidRPr="00F02C97">
        <w:rPr>
          <w:b/>
          <w:bCs/>
          <w:lang w:val="es-ES"/>
        </w:rPr>
        <w:t>Seguridad y autenticación</w:t>
      </w:r>
      <w:r w:rsidRPr="00F02C97">
        <w:rPr>
          <w:lang w:val="es-ES"/>
        </w:rPr>
        <w:br/>
        <w:t>Implementar roles, permisos y validaciones ha dado una visión práctica de cómo proteger recursos, gestionar sesiones y evitar accesos no autorizados.</w:t>
      </w:r>
    </w:p>
    <w:p w14:paraId="57CD1EC1" w14:textId="77777777" w:rsidR="00F02C97" w:rsidRPr="00F02C97" w:rsidRDefault="00F02C97" w:rsidP="00F02C97">
      <w:pPr>
        <w:numPr>
          <w:ilvl w:val="0"/>
          <w:numId w:val="109"/>
        </w:numPr>
        <w:jc w:val="left"/>
        <w:rPr>
          <w:lang w:val="es-ES"/>
        </w:rPr>
      </w:pPr>
      <w:r w:rsidRPr="00F02C97">
        <w:rPr>
          <w:b/>
          <w:bCs/>
          <w:lang w:val="es-ES"/>
        </w:rPr>
        <w:t xml:space="preserve">Comunicación entre </w:t>
      </w:r>
      <w:proofErr w:type="spellStart"/>
      <w:r w:rsidRPr="00F02C97">
        <w:rPr>
          <w:b/>
          <w:bCs/>
          <w:lang w:val="es-ES"/>
        </w:rPr>
        <w:t>backend</w:t>
      </w:r>
      <w:proofErr w:type="spellEnd"/>
      <w:r w:rsidRPr="00F02C97">
        <w:rPr>
          <w:b/>
          <w:bCs/>
          <w:lang w:val="es-ES"/>
        </w:rPr>
        <w:t xml:space="preserve"> y </w:t>
      </w:r>
      <w:proofErr w:type="spellStart"/>
      <w:r w:rsidRPr="00F02C97">
        <w:rPr>
          <w:b/>
          <w:bCs/>
          <w:lang w:val="es-ES"/>
        </w:rPr>
        <w:t>frontend</w:t>
      </w:r>
      <w:proofErr w:type="spellEnd"/>
      <w:r w:rsidRPr="00F02C97">
        <w:rPr>
          <w:lang w:val="es-ES"/>
        </w:rPr>
        <w:br/>
        <w:t>El diseño y consumo de API REST ha sido fundamental para conectar las dos partes de la aplicación, garantizando un flujo de datos seguro y consistente.</w:t>
      </w:r>
    </w:p>
    <w:p w14:paraId="7321B5EA" w14:textId="77777777" w:rsidR="00F02C97" w:rsidRPr="00F02C97" w:rsidRDefault="00F02C97" w:rsidP="00F02C97">
      <w:pPr>
        <w:numPr>
          <w:ilvl w:val="0"/>
          <w:numId w:val="109"/>
        </w:numPr>
        <w:jc w:val="left"/>
        <w:rPr>
          <w:lang w:val="es-ES"/>
        </w:rPr>
      </w:pPr>
      <w:r w:rsidRPr="00F02C97">
        <w:rPr>
          <w:b/>
          <w:bCs/>
          <w:lang w:val="es-ES"/>
        </w:rPr>
        <w:t>Integración de servicios externos</w:t>
      </w:r>
      <w:r w:rsidRPr="00F02C97">
        <w:rPr>
          <w:lang w:val="es-ES"/>
        </w:rPr>
        <w:br/>
        <w:t>La incorporación de un servicio de correo y notificaciones ha permitido aprender cómo interactuar con sistemas externos y manejar configuraciones sensibles mediante variables de entorno.</w:t>
      </w:r>
    </w:p>
    <w:p w14:paraId="6F4CD01C" w14:textId="77777777" w:rsidR="00F02C97" w:rsidRPr="00F02C97" w:rsidRDefault="00F02C97" w:rsidP="00F02C97">
      <w:pPr>
        <w:numPr>
          <w:ilvl w:val="0"/>
          <w:numId w:val="109"/>
        </w:numPr>
        <w:jc w:val="left"/>
        <w:rPr>
          <w:lang w:val="es-ES"/>
        </w:rPr>
      </w:pPr>
      <w:r w:rsidRPr="00F02C97">
        <w:rPr>
          <w:b/>
          <w:bCs/>
          <w:lang w:val="es-ES"/>
        </w:rPr>
        <w:t>Gestión de entornos y despliegue</w:t>
      </w:r>
      <w:r w:rsidRPr="00F02C97">
        <w:rPr>
          <w:lang w:val="es-ES"/>
        </w:rPr>
        <w:br/>
        <w:t>Trabajar con configuraciones específicas para desarrollo y producción ha mostrado la importancia de separar entornos y proteger información sensible.</w:t>
      </w:r>
    </w:p>
    <w:p w14:paraId="70D8B6FC" w14:textId="77777777" w:rsidR="00F02C97" w:rsidRPr="00F02C97" w:rsidRDefault="00F02C97" w:rsidP="00F02C97">
      <w:pPr>
        <w:numPr>
          <w:ilvl w:val="0"/>
          <w:numId w:val="109"/>
        </w:numPr>
        <w:jc w:val="left"/>
        <w:rPr>
          <w:lang w:val="es-ES"/>
        </w:rPr>
      </w:pPr>
      <w:r w:rsidRPr="00F02C97">
        <w:rPr>
          <w:b/>
          <w:bCs/>
          <w:lang w:val="es-ES"/>
        </w:rPr>
        <w:t xml:space="preserve">Experiencia de usuario y </w:t>
      </w:r>
      <w:proofErr w:type="spellStart"/>
      <w:r w:rsidRPr="00F02C97">
        <w:rPr>
          <w:b/>
          <w:bCs/>
          <w:lang w:val="es-ES"/>
        </w:rPr>
        <w:t>feedback</w:t>
      </w:r>
      <w:proofErr w:type="spellEnd"/>
      <w:r w:rsidRPr="00F02C97">
        <w:rPr>
          <w:b/>
          <w:bCs/>
          <w:lang w:val="es-ES"/>
        </w:rPr>
        <w:t xml:space="preserve"> visual</w:t>
      </w:r>
      <w:r w:rsidRPr="00F02C97">
        <w:rPr>
          <w:lang w:val="es-ES"/>
        </w:rPr>
        <w:br/>
        <w:t xml:space="preserve">Funcionalidades como el </w:t>
      </w:r>
      <w:proofErr w:type="spellStart"/>
      <w:r w:rsidRPr="00F02C97">
        <w:rPr>
          <w:lang w:val="es-ES"/>
        </w:rPr>
        <w:t>snackbar</w:t>
      </w:r>
      <w:proofErr w:type="spellEnd"/>
      <w:r w:rsidRPr="00F02C97">
        <w:rPr>
          <w:lang w:val="es-ES"/>
        </w:rPr>
        <w:t>, validaciones en tiempo real y mensajes de error claros han demostrado la importancia de pensar siempre en la experiencia del usuario final.</w:t>
      </w:r>
    </w:p>
    <w:p w14:paraId="44F0C248" w14:textId="77777777" w:rsidR="00F02C97" w:rsidRDefault="00F02C97" w:rsidP="00F02C97">
      <w:pPr>
        <w:numPr>
          <w:ilvl w:val="0"/>
          <w:numId w:val="109"/>
        </w:numPr>
        <w:jc w:val="left"/>
        <w:rPr>
          <w:lang w:val="es-ES"/>
        </w:rPr>
      </w:pPr>
      <w:r w:rsidRPr="00F02C97">
        <w:rPr>
          <w:b/>
          <w:bCs/>
          <w:lang w:val="es-ES"/>
        </w:rPr>
        <w:lastRenderedPageBreak/>
        <w:t>Trabajo iterativo y modular</w:t>
      </w:r>
      <w:r w:rsidRPr="00F02C97">
        <w:rPr>
          <w:lang w:val="es-ES"/>
        </w:rPr>
        <w:br/>
        <w:t>La aplicación se ha desarrollado por módulos independientes pero integrados, lo que ha permitido avanzar de forma progresiva y probar cada parte antes de su despliegue final.</w:t>
      </w:r>
    </w:p>
    <w:p w14:paraId="173BB5BF" w14:textId="77777777" w:rsidR="00D77A87" w:rsidRPr="00F02C97" w:rsidRDefault="00D77A87" w:rsidP="00D77A87">
      <w:pPr>
        <w:ind w:left="720"/>
        <w:jc w:val="left"/>
        <w:rPr>
          <w:lang w:val="es-ES"/>
        </w:rPr>
      </w:pPr>
    </w:p>
    <w:p w14:paraId="635A0AD0" w14:textId="77777777" w:rsidR="00F02C97" w:rsidRDefault="00F02C97" w:rsidP="00F02C97">
      <w:pPr>
        <w:rPr>
          <w:lang w:val="es-ES"/>
        </w:rPr>
      </w:pPr>
      <w:r w:rsidRPr="00F02C97">
        <w:rPr>
          <w:lang w:val="es-ES"/>
        </w:rPr>
        <w:t>En definitiva, el proyecto no solo ha resultado en una herramienta funcional para la gestión de TFG, líneas de trabajo, grupos y usuarios, sino que también ha sido un ejercicio realista que replica la dinámica de trabajo de un desarrollo profesional: desde el diseño inicial hasta la implementación, pruebas y puesta en producción.</w:t>
      </w:r>
    </w:p>
    <w:p w14:paraId="7965F0E0" w14:textId="77777777" w:rsidR="00D77A87" w:rsidRDefault="00D77A87" w:rsidP="00F02C97">
      <w:pPr>
        <w:rPr>
          <w:lang w:val="es-ES"/>
        </w:rPr>
      </w:pPr>
    </w:p>
    <w:p w14:paraId="07740073" w14:textId="5EC0C7BD" w:rsidR="00D77A87" w:rsidRDefault="00D77A87" w:rsidP="00D77A87">
      <w:pPr>
        <w:pStyle w:val="Ttulo2"/>
        <w:rPr>
          <w:lang w:val="es-ES"/>
        </w:rPr>
      </w:pPr>
      <w:bookmarkStart w:id="102" w:name="_Toc206069469"/>
      <w:r>
        <w:rPr>
          <w:lang w:val="es-ES"/>
        </w:rPr>
        <w:t>Trabajos Futuros</w:t>
      </w:r>
      <w:bookmarkEnd w:id="102"/>
    </w:p>
    <w:p w14:paraId="2D89D4AA" w14:textId="77777777" w:rsidR="00D77A87" w:rsidRDefault="00D77A87" w:rsidP="00D77A87">
      <w:pPr>
        <w:rPr>
          <w:lang w:val="es-ES"/>
        </w:rPr>
      </w:pPr>
      <w:r w:rsidRPr="00D77A87">
        <w:rPr>
          <w:lang w:val="es-ES"/>
        </w:rPr>
        <w:t>Aunque la aplicación desarrollada cumple con los requisitos planteados y ofrece un sistema robusto para la gestión de TFG, líneas, grupos de trabajo y comunicación entre usuarios, existen diversas áreas de mejora y expansión que podrían abordarse en fases posteriores.</w:t>
      </w:r>
    </w:p>
    <w:p w14:paraId="63D803EC" w14:textId="77777777" w:rsidR="00C1053A" w:rsidRPr="00D77A87" w:rsidRDefault="00C1053A" w:rsidP="00D77A87">
      <w:pPr>
        <w:rPr>
          <w:lang w:val="es-ES"/>
        </w:rPr>
      </w:pPr>
    </w:p>
    <w:p w14:paraId="1BB058CC" w14:textId="0C8AE015" w:rsidR="00D77A87" w:rsidRPr="00D77A87" w:rsidRDefault="00D77A87" w:rsidP="00C1053A">
      <w:pPr>
        <w:jc w:val="left"/>
        <w:rPr>
          <w:lang w:val="es-ES"/>
        </w:rPr>
      </w:pPr>
      <w:r w:rsidRPr="00D77A87">
        <w:rPr>
          <w:b/>
          <w:bCs/>
          <w:lang w:val="es-ES"/>
        </w:rPr>
        <w:t>Integración con sistemas reales de universidades</w:t>
      </w:r>
      <w:r w:rsidRPr="00D77A87">
        <w:rPr>
          <w:lang w:val="es-ES"/>
        </w:rPr>
        <w:br/>
        <w:t xml:space="preserve">Actualmente, la gestión de usuarios se realiza de forma interna en la propia aplicación. Un avance significativo sería la integración con los sistemas de autenticación y gestión de identidades ya existentes en las universidades (por ejemplo, LDAP, Active </w:t>
      </w:r>
      <w:proofErr w:type="spellStart"/>
      <w:r w:rsidRPr="00D77A87">
        <w:rPr>
          <w:lang w:val="es-ES"/>
        </w:rPr>
        <w:t>Directory</w:t>
      </w:r>
      <w:proofErr w:type="spellEnd"/>
      <w:r w:rsidRPr="00D77A87">
        <w:rPr>
          <w:lang w:val="es-ES"/>
        </w:rPr>
        <w:t xml:space="preserve"> o </w:t>
      </w:r>
      <w:proofErr w:type="gramStart"/>
      <w:r w:rsidRPr="00D77A87">
        <w:rPr>
          <w:lang w:val="es-ES"/>
        </w:rPr>
        <w:t>Single</w:t>
      </w:r>
      <w:proofErr w:type="gramEnd"/>
      <w:r w:rsidRPr="00D77A87">
        <w:rPr>
          <w:lang w:val="es-ES"/>
        </w:rPr>
        <w:t xml:space="preserve"> </w:t>
      </w:r>
      <w:proofErr w:type="spellStart"/>
      <w:r w:rsidRPr="00D77A87">
        <w:rPr>
          <w:lang w:val="es-ES"/>
        </w:rPr>
        <w:t>Sign-On</w:t>
      </w:r>
      <w:proofErr w:type="spellEnd"/>
      <w:r w:rsidRPr="00D77A87">
        <w:rPr>
          <w:lang w:val="es-ES"/>
        </w:rPr>
        <w:t xml:space="preserve"> con SAML u </w:t>
      </w:r>
      <w:proofErr w:type="spellStart"/>
      <w:r w:rsidRPr="00D77A87">
        <w:rPr>
          <w:lang w:val="es-ES"/>
        </w:rPr>
        <w:t>OpenID</w:t>
      </w:r>
      <w:proofErr w:type="spellEnd"/>
      <w:r w:rsidRPr="00D77A87">
        <w:rPr>
          <w:lang w:val="es-ES"/>
        </w:rPr>
        <w:t xml:space="preserve"> </w:t>
      </w:r>
      <w:proofErr w:type="spellStart"/>
      <w:r w:rsidRPr="00D77A87">
        <w:rPr>
          <w:lang w:val="es-ES"/>
        </w:rPr>
        <w:t>Connect</w:t>
      </w:r>
      <w:proofErr w:type="spellEnd"/>
      <w:r w:rsidRPr="00D77A87">
        <w:rPr>
          <w:lang w:val="es-ES"/>
        </w:rPr>
        <w:t>).</w:t>
      </w:r>
      <w:r w:rsidRPr="00D77A87">
        <w:rPr>
          <w:lang w:val="es-ES"/>
        </w:rPr>
        <w:br/>
        <w:t>Esto permitiría:</w:t>
      </w:r>
    </w:p>
    <w:p w14:paraId="574B582F" w14:textId="77777777" w:rsidR="00D77A87" w:rsidRPr="00D77A87" w:rsidRDefault="00D77A87" w:rsidP="00D77A87">
      <w:pPr>
        <w:numPr>
          <w:ilvl w:val="0"/>
          <w:numId w:val="110"/>
        </w:numPr>
        <w:rPr>
          <w:lang w:val="es-ES"/>
        </w:rPr>
      </w:pPr>
      <w:r w:rsidRPr="00D77A87">
        <w:rPr>
          <w:lang w:val="es-ES"/>
        </w:rPr>
        <w:t>Que estudiantes y profesores accedieran con sus credenciales institucionales.</w:t>
      </w:r>
    </w:p>
    <w:p w14:paraId="0082E742" w14:textId="77777777" w:rsidR="00D77A87" w:rsidRPr="00D77A87" w:rsidRDefault="00D77A87" w:rsidP="00D77A87">
      <w:pPr>
        <w:numPr>
          <w:ilvl w:val="0"/>
          <w:numId w:val="110"/>
        </w:numPr>
        <w:rPr>
          <w:lang w:val="es-ES"/>
        </w:rPr>
      </w:pPr>
      <w:r w:rsidRPr="00D77A87">
        <w:rPr>
          <w:lang w:val="es-ES"/>
        </w:rPr>
        <w:t>Sincronizar automáticamente datos como matrículas, asignaciones de grupos o titulaciones.</w:t>
      </w:r>
    </w:p>
    <w:p w14:paraId="38EE7CD5" w14:textId="1F5E1FFF" w:rsidR="00D77A87" w:rsidRDefault="00D77A87" w:rsidP="00D77A87">
      <w:pPr>
        <w:numPr>
          <w:ilvl w:val="0"/>
          <w:numId w:val="110"/>
        </w:numPr>
        <w:rPr>
          <w:lang w:val="es-ES"/>
        </w:rPr>
      </w:pPr>
      <w:r w:rsidRPr="00D77A87">
        <w:rPr>
          <w:lang w:val="es-ES"/>
        </w:rPr>
        <w:t>Garantizar la coherencia de la información con el sistema académico oficial.</w:t>
      </w:r>
    </w:p>
    <w:p w14:paraId="499CC8A3" w14:textId="77777777" w:rsidR="00C1053A" w:rsidRPr="00D77A87" w:rsidRDefault="00C1053A" w:rsidP="00C1053A">
      <w:pPr>
        <w:ind w:left="720"/>
        <w:rPr>
          <w:lang w:val="es-ES"/>
        </w:rPr>
      </w:pPr>
    </w:p>
    <w:p w14:paraId="3037D784" w14:textId="1CA3A25F" w:rsidR="00D77A87" w:rsidRPr="00D77A87" w:rsidRDefault="00D77A87" w:rsidP="00C1053A">
      <w:pPr>
        <w:jc w:val="left"/>
        <w:rPr>
          <w:lang w:val="es-ES"/>
        </w:rPr>
      </w:pPr>
      <w:r w:rsidRPr="00D77A87">
        <w:rPr>
          <w:b/>
          <w:bCs/>
          <w:lang w:val="es-ES"/>
        </w:rPr>
        <w:t>Migración a entornos nativos</w:t>
      </w:r>
      <w:r w:rsidRPr="00D77A87">
        <w:rPr>
          <w:lang w:val="es-ES"/>
        </w:rPr>
        <w:br/>
        <w:t xml:space="preserve">Si bien la aplicación es responsive y se adapta a distintos dispositivos, una mejora futura sería desarrollar aplicaciones nativas para Android </w:t>
      </w:r>
      <w:proofErr w:type="gramStart"/>
      <w:r w:rsidRPr="00D77A87">
        <w:rPr>
          <w:lang w:val="es-ES"/>
        </w:rPr>
        <w:t>e</w:t>
      </w:r>
      <w:proofErr w:type="gramEnd"/>
      <w:r w:rsidRPr="00D77A87">
        <w:rPr>
          <w:lang w:val="es-ES"/>
        </w:rPr>
        <w:t xml:space="preserve"> iOS, así como una versión optimizada para escritorio.</w:t>
      </w:r>
      <w:r w:rsidRPr="00D77A87">
        <w:rPr>
          <w:lang w:val="es-ES"/>
        </w:rPr>
        <w:br/>
        <w:t>Esto permitiría:</w:t>
      </w:r>
    </w:p>
    <w:p w14:paraId="6953A39D" w14:textId="77777777" w:rsidR="00D77A87" w:rsidRPr="00D77A87" w:rsidRDefault="00D77A87" w:rsidP="00D77A87">
      <w:pPr>
        <w:numPr>
          <w:ilvl w:val="0"/>
          <w:numId w:val="111"/>
        </w:numPr>
        <w:rPr>
          <w:lang w:val="es-ES"/>
        </w:rPr>
      </w:pPr>
      <w:r w:rsidRPr="00D77A87">
        <w:rPr>
          <w:lang w:val="es-ES"/>
        </w:rPr>
        <w:t>Mejor rendimiento y aprovechamiento de funcionalidades específicas de cada sistema operativo.</w:t>
      </w:r>
    </w:p>
    <w:p w14:paraId="48B8B4DF" w14:textId="77777777" w:rsidR="00D77A87" w:rsidRPr="00D77A87" w:rsidRDefault="00D77A87" w:rsidP="00D77A87">
      <w:pPr>
        <w:numPr>
          <w:ilvl w:val="0"/>
          <w:numId w:val="111"/>
        </w:numPr>
        <w:rPr>
          <w:lang w:val="es-ES"/>
        </w:rPr>
      </w:pPr>
      <w:r w:rsidRPr="00D77A87">
        <w:rPr>
          <w:lang w:val="es-ES"/>
        </w:rPr>
        <w:t xml:space="preserve">Integración con notificaciones </w:t>
      </w:r>
      <w:proofErr w:type="spellStart"/>
      <w:r w:rsidRPr="00D77A87">
        <w:rPr>
          <w:lang w:val="es-ES"/>
        </w:rPr>
        <w:t>push</w:t>
      </w:r>
      <w:proofErr w:type="spellEnd"/>
      <w:r w:rsidRPr="00D77A87">
        <w:rPr>
          <w:lang w:val="es-ES"/>
        </w:rPr>
        <w:t xml:space="preserve"> más eficientes.</w:t>
      </w:r>
    </w:p>
    <w:p w14:paraId="70FFABFF" w14:textId="77777777" w:rsidR="00D77A87" w:rsidRPr="00D77A87" w:rsidRDefault="00D77A87" w:rsidP="00D77A87">
      <w:pPr>
        <w:numPr>
          <w:ilvl w:val="0"/>
          <w:numId w:val="111"/>
        </w:numPr>
        <w:rPr>
          <w:lang w:val="es-ES"/>
        </w:rPr>
      </w:pPr>
      <w:r w:rsidRPr="00D77A87">
        <w:rPr>
          <w:lang w:val="es-ES"/>
        </w:rPr>
        <w:t>Acceso offline y sincronización en segundo plano.</w:t>
      </w:r>
    </w:p>
    <w:p w14:paraId="1B763F70" w14:textId="77777777" w:rsidR="00D77A87" w:rsidRDefault="00D77A87" w:rsidP="00D77A87">
      <w:pPr>
        <w:numPr>
          <w:ilvl w:val="0"/>
          <w:numId w:val="111"/>
        </w:numPr>
        <w:rPr>
          <w:lang w:val="es-ES"/>
        </w:rPr>
      </w:pPr>
      <w:r w:rsidRPr="00D77A87">
        <w:rPr>
          <w:lang w:val="es-ES"/>
        </w:rPr>
        <w:t>Experiencia de usuario más fluida gracias a componentes diseñados específicamente para cada plataforma.</w:t>
      </w:r>
    </w:p>
    <w:p w14:paraId="5BF67997" w14:textId="77777777" w:rsidR="00C1053A" w:rsidRPr="00D77A87" w:rsidRDefault="00C1053A" w:rsidP="00D77A87">
      <w:pPr>
        <w:numPr>
          <w:ilvl w:val="0"/>
          <w:numId w:val="111"/>
        </w:numPr>
        <w:rPr>
          <w:lang w:val="es-ES"/>
        </w:rPr>
      </w:pPr>
    </w:p>
    <w:p w14:paraId="226C7173" w14:textId="7FBA78DF" w:rsidR="00D77A87" w:rsidRPr="00D77A87" w:rsidRDefault="00D77A87" w:rsidP="00C1053A">
      <w:pPr>
        <w:jc w:val="left"/>
        <w:rPr>
          <w:lang w:val="es-ES"/>
        </w:rPr>
      </w:pPr>
      <w:r w:rsidRPr="00D77A87">
        <w:rPr>
          <w:b/>
          <w:bCs/>
          <w:lang w:val="es-ES"/>
        </w:rPr>
        <w:t>Funcionalidades adicionales para grupos de trabajo</w:t>
      </w:r>
      <w:r w:rsidRPr="00D77A87">
        <w:rPr>
          <w:lang w:val="es-ES"/>
        </w:rPr>
        <w:br/>
        <w:t>Se podrían ampliar las opciones de comunicación en los grupos, incluyendo:</w:t>
      </w:r>
    </w:p>
    <w:p w14:paraId="35490060" w14:textId="77777777" w:rsidR="00D77A87" w:rsidRPr="00D77A87" w:rsidRDefault="00D77A87" w:rsidP="00D77A87">
      <w:pPr>
        <w:numPr>
          <w:ilvl w:val="0"/>
          <w:numId w:val="112"/>
        </w:numPr>
        <w:rPr>
          <w:lang w:val="es-ES"/>
        </w:rPr>
      </w:pPr>
      <w:r w:rsidRPr="00D77A87">
        <w:rPr>
          <w:lang w:val="es-ES"/>
        </w:rPr>
        <w:t>Videollamadas integradas.</w:t>
      </w:r>
    </w:p>
    <w:p w14:paraId="4CA0342C" w14:textId="77777777" w:rsidR="00D77A87" w:rsidRPr="00D77A87" w:rsidRDefault="00D77A87" w:rsidP="00D77A87">
      <w:pPr>
        <w:numPr>
          <w:ilvl w:val="0"/>
          <w:numId w:val="112"/>
        </w:numPr>
        <w:rPr>
          <w:lang w:val="es-ES"/>
        </w:rPr>
      </w:pPr>
      <w:r w:rsidRPr="00D77A87">
        <w:rPr>
          <w:lang w:val="es-ES"/>
        </w:rPr>
        <w:t>Compartición de archivos directamente desde la aplicación.</w:t>
      </w:r>
    </w:p>
    <w:p w14:paraId="38FE58E5" w14:textId="77777777" w:rsidR="00D77A87" w:rsidRDefault="00D77A87" w:rsidP="00D77A87">
      <w:pPr>
        <w:numPr>
          <w:ilvl w:val="0"/>
          <w:numId w:val="112"/>
        </w:numPr>
        <w:rPr>
          <w:lang w:val="es-ES"/>
        </w:rPr>
      </w:pPr>
      <w:r w:rsidRPr="00D77A87">
        <w:rPr>
          <w:lang w:val="es-ES"/>
        </w:rPr>
        <w:t>Historial de mensajes con búsquedas avanzadas.</w:t>
      </w:r>
    </w:p>
    <w:p w14:paraId="2ECCE828" w14:textId="05F307DF" w:rsidR="00C1053A" w:rsidRDefault="00C1053A">
      <w:pPr>
        <w:jc w:val="left"/>
        <w:rPr>
          <w:lang w:val="es-ES"/>
        </w:rPr>
      </w:pPr>
      <w:r>
        <w:rPr>
          <w:lang w:val="es-ES"/>
        </w:rPr>
        <w:br w:type="page"/>
      </w:r>
    </w:p>
    <w:p w14:paraId="5781B879" w14:textId="77777777" w:rsidR="00C1053A" w:rsidRPr="00D77A87" w:rsidRDefault="00C1053A" w:rsidP="00C1053A">
      <w:pPr>
        <w:ind w:left="720"/>
        <w:rPr>
          <w:lang w:val="es-ES"/>
        </w:rPr>
      </w:pPr>
    </w:p>
    <w:p w14:paraId="10A52C06" w14:textId="79C4DB97" w:rsidR="00D77A87" w:rsidRPr="00D77A87" w:rsidRDefault="00D77A87" w:rsidP="00C1053A">
      <w:pPr>
        <w:jc w:val="left"/>
        <w:rPr>
          <w:lang w:val="es-ES"/>
        </w:rPr>
      </w:pPr>
      <w:r w:rsidRPr="00D77A87">
        <w:rPr>
          <w:b/>
          <w:bCs/>
          <w:lang w:val="es-ES"/>
        </w:rPr>
        <w:t>Módulo de estadísticas y analítica</w:t>
      </w:r>
      <w:r w:rsidRPr="00D77A87">
        <w:rPr>
          <w:lang w:val="es-ES"/>
        </w:rPr>
        <w:br/>
        <w:t>Incorporar un panel de métricas para administradores y profesores que muestre datos como:</w:t>
      </w:r>
    </w:p>
    <w:p w14:paraId="2B96AC10" w14:textId="77777777" w:rsidR="00D77A87" w:rsidRPr="00D77A87" w:rsidRDefault="00D77A87" w:rsidP="00D77A87">
      <w:pPr>
        <w:numPr>
          <w:ilvl w:val="0"/>
          <w:numId w:val="113"/>
        </w:numPr>
        <w:rPr>
          <w:lang w:val="es-ES"/>
        </w:rPr>
      </w:pPr>
      <w:r w:rsidRPr="00D77A87">
        <w:rPr>
          <w:lang w:val="es-ES"/>
        </w:rPr>
        <w:t>Número de TFG solicitados, aceptados y rechazados por curso.</w:t>
      </w:r>
    </w:p>
    <w:p w14:paraId="4E539909" w14:textId="77777777" w:rsidR="00D77A87" w:rsidRPr="00D77A87" w:rsidRDefault="00D77A87" w:rsidP="00D77A87">
      <w:pPr>
        <w:numPr>
          <w:ilvl w:val="0"/>
          <w:numId w:val="113"/>
        </w:numPr>
        <w:rPr>
          <w:lang w:val="es-ES"/>
        </w:rPr>
      </w:pPr>
      <w:r w:rsidRPr="00D77A87">
        <w:rPr>
          <w:lang w:val="es-ES"/>
        </w:rPr>
        <w:t>Distribución de líneas de TFG por áreas.</w:t>
      </w:r>
    </w:p>
    <w:p w14:paraId="7822C316" w14:textId="77777777" w:rsidR="00D77A87" w:rsidRDefault="00D77A87" w:rsidP="00D77A87">
      <w:pPr>
        <w:numPr>
          <w:ilvl w:val="0"/>
          <w:numId w:val="113"/>
        </w:numPr>
        <w:rPr>
          <w:lang w:val="es-ES"/>
        </w:rPr>
      </w:pPr>
      <w:r w:rsidRPr="00D77A87">
        <w:rPr>
          <w:lang w:val="es-ES"/>
        </w:rPr>
        <w:t>Evolución del trabajo de los grupos.</w:t>
      </w:r>
    </w:p>
    <w:p w14:paraId="18B7EF18" w14:textId="77777777" w:rsidR="00C1053A" w:rsidRPr="00D77A87" w:rsidRDefault="00C1053A" w:rsidP="00C1053A">
      <w:pPr>
        <w:ind w:left="720"/>
        <w:rPr>
          <w:lang w:val="es-ES"/>
        </w:rPr>
      </w:pPr>
    </w:p>
    <w:p w14:paraId="68A31482" w14:textId="78ECABCE" w:rsidR="00D77A87" w:rsidRDefault="00D77A87" w:rsidP="00C1053A">
      <w:pPr>
        <w:jc w:val="left"/>
        <w:rPr>
          <w:lang w:val="es-ES"/>
        </w:rPr>
      </w:pPr>
      <w:r w:rsidRPr="00D77A87">
        <w:rPr>
          <w:b/>
          <w:bCs/>
          <w:lang w:val="es-ES"/>
        </w:rPr>
        <w:t>Pruebas de carga y optimización del rendimiento</w:t>
      </w:r>
      <w:r w:rsidRPr="00D77A87">
        <w:rPr>
          <w:lang w:val="es-ES"/>
        </w:rPr>
        <w:br/>
        <w:t>A medida que el sistema se utilice con un mayor número de usuarios concurrentes, sería conveniente realizar pruebas de estrés para optimizar consultas, mejorar la cache de datos y garantizar la escalabilidad del servicio.</w:t>
      </w:r>
    </w:p>
    <w:p w14:paraId="3185BC8F" w14:textId="77777777" w:rsidR="00C1053A" w:rsidRPr="00D77A87" w:rsidRDefault="00C1053A" w:rsidP="00C1053A">
      <w:pPr>
        <w:jc w:val="left"/>
        <w:rPr>
          <w:lang w:val="es-ES"/>
        </w:rPr>
      </w:pPr>
    </w:p>
    <w:p w14:paraId="5356A042" w14:textId="594FF0E5" w:rsidR="00D77A87" w:rsidRPr="00D77A87" w:rsidRDefault="00D77A87" w:rsidP="00C1053A">
      <w:pPr>
        <w:jc w:val="left"/>
        <w:rPr>
          <w:lang w:val="es-ES"/>
        </w:rPr>
      </w:pPr>
      <w:r w:rsidRPr="00D77A87">
        <w:rPr>
          <w:b/>
          <w:bCs/>
          <w:lang w:val="es-ES"/>
        </w:rPr>
        <w:t>Mayor personalización y accesibilidad</w:t>
      </w:r>
      <w:r w:rsidRPr="00D77A87">
        <w:rPr>
          <w:lang w:val="es-ES"/>
        </w:rPr>
        <w:br/>
        <w:t>Incorporar temas visuales personalizables y mejoras de accesibilidad para cumplir con estándares como WCAG, garantizando que cualquier usuario pueda utilizar la aplicación sin barreras.</w:t>
      </w:r>
    </w:p>
    <w:p w14:paraId="47C19137" w14:textId="77777777" w:rsidR="00D77A87" w:rsidRPr="00D77A87" w:rsidRDefault="00D77A87" w:rsidP="00D77A87">
      <w:pPr>
        <w:rPr>
          <w:lang w:val="es-ES"/>
        </w:rPr>
      </w:pPr>
    </w:p>
    <w:p w14:paraId="11E52D52" w14:textId="77777777" w:rsidR="00F02C97" w:rsidRPr="00F02C97" w:rsidRDefault="00F02C97" w:rsidP="00F02C97"/>
    <w:p w14:paraId="7D463575" w14:textId="77777777" w:rsidR="007606BF" w:rsidRPr="007606BF" w:rsidRDefault="007606BF" w:rsidP="00F02C97">
      <w:pPr>
        <w:pStyle w:val="Captulo"/>
        <w:rPr>
          <w:lang w:val="es-ES"/>
        </w:rPr>
      </w:pPr>
    </w:p>
    <w:p w14:paraId="27DAA94B" w14:textId="77777777" w:rsidR="007606BF" w:rsidRPr="007606BF" w:rsidRDefault="007606BF" w:rsidP="007606BF"/>
    <w:p w14:paraId="7983ABFC" w14:textId="77777777" w:rsidR="0001109D" w:rsidRPr="00B523D4" w:rsidRDefault="0001109D" w:rsidP="00B523D4">
      <w:pPr>
        <w:rPr>
          <w:lang w:val="es-ES"/>
        </w:rPr>
      </w:pPr>
    </w:p>
    <w:p w14:paraId="668CD7B7" w14:textId="1C3B1675" w:rsidR="007A204E" w:rsidRPr="00D44F3E" w:rsidRDefault="007A204E" w:rsidP="00D44F3E"/>
    <w:p w14:paraId="5ED63E23" w14:textId="77777777" w:rsidR="00D44F3E" w:rsidRPr="00D81B72" w:rsidRDefault="00D44F3E" w:rsidP="00D81B72">
      <w:pPr>
        <w:rPr>
          <w:lang w:val="es-ES"/>
        </w:rPr>
      </w:pPr>
    </w:p>
    <w:p w14:paraId="37D43BBD" w14:textId="77777777" w:rsidR="00D81B72" w:rsidRPr="00D81B72" w:rsidRDefault="00D81B72" w:rsidP="00D81B72">
      <w:pPr>
        <w:rPr>
          <w:lang w:val="es-ES"/>
        </w:rPr>
      </w:pPr>
    </w:p>
    <w:p w14:paraId="03038242" w14:textId="77777777" w:rsidR="00BF0BB2" w:rsidRPr="00BF0BB2" w:rsidRDefault="00BF0BB2" w:rsidP="00BF0BB2">
      <w:pPr>
        <w:rPr>
          <w:lang w:val="es-ES"/>
        </w:rPr>
      </w:pPr>
    </w:p>
    <w:p w14:paraId="48F4A500" w14:textId="77777777" w:rsidR="00C063E5" w:rsidRPr="00C063E5" w:rsidRDefault="00C063E5" w:rsidP="00C063E5">
      <w:pPr>
        <w:rPr>
          <w:lang w:val="es-ES"/>
        </w:rPr>
      </w:pPr>
    </w:p>
    <w:p w14:paraId="488F4821" w14:textId="77777777" w:rsidR="00C063E5" w:rsidRPr="00C063E5" w:rsidRDefault="00C063E5" w:rsidP="00C063E5">
      <w:pPr>
        <w:rPr>
          <w:lang w:val="es-ES"/>
        </w:rPr>
      </w:pPr>
    </w:p>
    <w:p w14:paraId="185C9868" w14:textId="77777777" w:rsidR="006B1C5A" w:rsidRPr="006B1C5A" w:rsidRDefault="006B1C5A" w:rsidP="006B1C5A">
      <w:pPr>
        <w:rPr>
          <w:lang w:val="es-ES"/>
        </w:rPr>
      </w:pPr>
    </w:p>
    <w:p w14:paraId="3AA8198B" w14:textId="77777777" w:rsidR="006B1C5A" w:rsidRPr="006B1C5A" w:rsidRDefault="006B1C5A" w:rsidP="006B1C5A">
      <w:pPr>
        <w:rPr>
          <w:lang w:val="es-ES"/>
        </w:rPr>
      </w:pPr>
    </w:p>
    <w:p w14:paraId="63B344ED" w14:textId="77777777" w:rsidR="00E45E0C" w:rsidRPr="00E45E0C" w:rsidRDefault="00E45E0C" w:rsidP="00E45E0C"/>
    <w:p w14:paraId="59AC3CFB" w14:textId="77777777" w:rsidR="00E45E0C" w:rsidRPr="00E45E0C" w:rsidRDefault="00E45E0C" w:rsidP="00E45E0C">
      <w:pPr>
        <w:rPr>
          <w:lang w:val="es-ES"/>
        </w:rPr>
      </w:pPr>
    </w:p>
    <w:p w14:paraId="0E6DF787" w14:textId="77777777" w:rsidR="00104E02" w:rsidRPr="00C07654" w:rsidRDefault="00104E02" w:rsidP="00C07654">
      <w:pPr>
        <w:rPr>
          <w:lang w:val="es-ES"/>
        </w:rPr>
      </w:pPr>
    </w:p>
    <w:p w14:paraId="702DE785" w14:textId="2D76BFB8" w:rsidR="00C07654" w:rsidRDefault="00C07654" w:rsidP="00C07654"/>
    <w:p w14:paraId="4C36DFA0" w14:textId="77777777" w:rsidR="00C07654" w:rsidRPr="003F1366" w:rsidRDefault="00C07654" w:rsidP="003F1366">
      <w:pPr>
        <w:rPr>
          <w:lang w:val="es-ES"/>
        </w:rPr>
      </w:pPr>
    </w:p>
    <w:p w14:paraId="414B32E7" w14:textId="77777777" w:rsidR="003F1366" w:rsidRPr="003F1366" w:rsidRDefault="003F1366" w:rsidP="003F1366"/>
    <w:p w14:paraId="330782BE" w14:textId="77777777" w:rsidR="007B0665" w:rsidRPr="007B0665" w:rsidRDefault="007B0665" w:rsidP="007B0665"/>
    <w:p w14:paraId="45A7BDF0" w14:textId="77777777" w:rsidR="007B0665" w:rsidRPr="007B0665" w:rsidRDefault="007B0665" w:rsidP="007B0665"/>
    <w:p w14:paraId="5726DBAB" w14:textId="27F7AFFB" w:rsidR="00A4264F" w:rsidRDefault="00A4264F" w:rsidP="00301E94">
      <w:pPr>
        <w:keepNext/>
      </w:pPr>
    </w:p>
    <w:p w14:paraId="08C60451" w14:textId="77777777" w:rsidR="007E0F4D" w:rsidRDefault="007E0F4D" w:rsidP="00EF1D38">
      <w:pPr>
        <w:pStyle w:val="Prrafodelista"/>
        <w:ind w:left="340"/>
      </w:pPr>
    </w:p>
    <w:p w14:paraId="2FA05F0F" w14:textId="77777777" w:rsidR="00AC3893" w:rsidRDefault="00AC3893">
      <w:pPr>
        <w:jc w:val="left"/>
        <w:rPr>
          <w:rFonts w:eastAsiaTheme="majorEastAsia" w:cs="Helvetica"/>
          <w:b/>
          <w:color w:val="000000" w:themeColor="text1"/>
          <w:sz w:val="96"/>
          <w:szCs w:val="72"/>
          <w:lang w:val="en-US"/>
        </w:rPr>
      </w:pPr>
      <w:bookmarkStart w:id="103" w:name="_Toc505373798"/>
      <w:r>
        <w:rPr>
          <w:lang w:val="en-US"/>
        </w:rPr>
        <w:br w:type="page"/>
      </w:r>
    </w:p>
    <w:p w14:paraId="366B8ECD" w14:textId="77777777" w:rsidR="00665F9A" w:rsidRPr="00DC5417" w:rsidRDefault="00665F9A" w:rsidP="00B2671C">
      <w:pPr>
        <w:pStyle w:val="Captulo"/>
        <w:rPr>
          <w:lang w:val="en-US"/>
        </w:rPr>
      </w:pPr>
      <w:bookmarkStart w:id="104" w:name="_Toc204855965"/>
      <w:bookmarkStart w:id="105" w:name="_Toc206069470"/>
      <w:r w:rsidRPr="00DC5417">
        <w:rPr>
          <w:lang w:val="en-US"/>
        </w:rPr>
        <w:lastRenderedPageBreak/>
        <w:t>Referencias</w:t>
      </w:r>
      <w:bookmarkEnd w:id="103"/>
      <w:bookmarkEnd w:id="104"/>
      <w:bookmarkEnd w:id="105"/>
    </w:p>
    <w:p w14:paraId="57522BD5" w14:textId="77777777" w:rsidR="00B2671C" w:rsidRDefault="00B2671C" w:rsidP="009F27AC">
      <w:pPr>
        <w:rPr>
          <w:lang w:val="en-US"/>
        </w:rPr>
      </w:pPr>
    </w:p>
    <w:p w14:paraId="066870A9" w14:textId="77777777" w:rsidR="009F27AC" w:rsidRPr="00A4264F" w:rsidRDefault="009F27AC" w:rsidP="00A4264F"/>
    <w:p w14:paraId="7BE43807" w14:textId="75720402" w:rsidR="00A429C9" w:rsidRPr="00A429C9" w:rsidRDefault="00A429C9" w:rsidP="00A429C9">
      <w:pPr>
        <w:pStyle w:val="Prrafodelista"/>
        <w:numPr>
          <w:ilvl w:val="0"/>
          <w:numId w:val="3"/>
        </w:numPr>
        <w:rPr>
          <w:noProof/>
          <w:sz w:val="20"/>
          <w:lang w:val="en-US"/>
        </w:rPr>
      </w:pPr>
      <w:bookmarkStart w:id="106" w:name="_Ref205893233"/>
      <w:r w:rsidRPr="00A429C9">
        <w:rPr>
          <w:noProof/>
          <w:sz w:val="20"/>
          <w:lang w:val="en-US"/>
        </w:rPr>
        <w:t xml:space="preserve">Persona y Soluciones, “Metodología Agile – Características”, Persona y Soluciones, [En línea]. Disponible en: </w:t>
      </w:r>
      <w:hyperlink r:id="rId37" w:history="1">
        <w:r w:rsidR="00AA1E68" w:rsidRPr="00E827C6">
          <w:rPr>
            <w:rStyle w:val="Hipervnculo"/>
            <w:noProof/>
            <w:sz w:val="20"/>
            <w:lang w:val="en-US"/>
          </w:rPr>
          <w:t>https://personasysoluciones.es/metodologia-agile-caracteristicas</w:t>
        </w:r>
      </w:hyperlink>
      <w:r w:rsidR="00AA1E68">
        <w:rPr>
          <w:noProof/>
          <w:sz w:val="20"/>
          <w:lang w:val="en-US"/>
        </w:rPr>
        <w:t xml:space="preserve"> </w:t>
      </w:r>
      <w:r w:rsidRPr="00A429C9">
        <w:rPr>
          <w:noProof/>
          <w:sz w:val="20"/>
          <w:lang w:val="en-US"/>
        </w:rPr>
        <w:t>.</w:t>
      </w:r>
      <w:r>
        <w:rPr>
          <w:noProof/>
          <w:sz w:val="20"/>
          <w:lang w:val="en-US"/>
        </w:rPr>
        <w:t xml:space="preserve"> </w:t>
      </w:r>
      <w:r w:rsidRPr="00A429C9">
        <w:rPr>
          <w:noProof/>
          <w:sz w:val="20"/>
          <w:lang w:val="en-US"/>
        </w:rPr>
        <w:t>[Accedido: 12-ago-2025].</w:t>
      </w:r>
      <w:bookmarkEnd w:id="106"/>
    </w:p>
    <w:p w14:paraId="62B8BB64" w14:textId="02E8EDD9" w:rsidR="001A4AFC" w:rsidRPr="00A429C9" w:rsidRDefault="00A429C9" w:rsidP="00A429C9">
      <w:pPr>
        <w:pStyle w:val="Referencias"/>
        <w:numPr>
          <w:ilvl w:val="0"/>
          <w:numId w:val="3"/>
        </w:numPr>
      </w:pPr>
      <w:bookmarkStart w:id="107" w:name="_Ref205893155"/>
      <w:r w:rsidRPr="00A429C9">
        <w:rPr>
          <w:lang w:val="es-ES_tradnl"/>
        </w:rPr>
        <w:t xml:space="preserve">Sigma AIE, “Sigma Academic”, </w:t>
      </w:r>
      <w:r w:rsidRPr="00A429C9">
        <w:rPr>
          <w:i/>
          <w:iCs/>
          <w:lang w:val="es-ES_tradnl"/>
        </w:rPr>
        <w:t>Sigma AIE</w:t>
      </w:r>
      <w:r w:rsidRPr="00A429C9">
        <w:rPr>
          <w:lang w:val="es-ES_tradnl"/>
        </w:rPr>
        <w:t xml:space="preserve">, [En línea]. Disponible en: </w:t>
      </w:r>
      <w:hyperlink r:id="rId38" w:tgtFrame="_new" w:history="1">
        <w:r w:rsidRPr="00A429C9">
          <w:rPr>
            <w:rStyle w:val="Hipervnculo"/>
            <w:lang w:val="es-ES_tradnl"/>
          </w:rPr>
          <w:t>https://www.sigmaaie.org/es/soluciones/sigma-academic</w:t>
        </w:r>
      </w:hyperlink>
      <w:r w:rsidRPr="00A429C9">
        <w:rPr>
          <w:lang w:val="es-ES_tradnl"/>
        </w:rPr>
        <w:t xml:space="preserve"> [Accedido: 12-ago-2025].</w:t>
      </w:r>
      <w:bookmarkEnd w:id="107"/>
    </w:p>
    <w:p w14:paraId="4EACD8A5" w14:textId="77550122" w:rsidR="00A429C9" w:rsidRPr="00A429C9" w:rsidRDefault="00A429C9" w:rsidP="00A429C9">
      <w:pPr>
        <w:pStyle w:val="Referencias"/>
        <w:numPr>
          <w:ilvl w:val="0"/>
          <w:numId w:val="3"/>
        </w:numPr>
      </w:pPr>
      <w:bookmarkStart w:id="108" w:name="_Ref205893189"/>
      <w:r w:rsidRPr="00A429C9">
        <w:rPr>
          <w:lang w:val="es-ES_tradnl"/>
        </w:rPr>
        <w:t xml:space="preserve">Universitas XXI, “Universitas XXI”, [En línea]. Disponible en: </w:t>
      </w:r>
      <w:hyperlink r:id="rId39" w:tgtFrame="_new" w:history="1">
        <w:r w:rsidRPr="00A429C9">
          <w:rPr>
            <w:rStyle w:val="Hipervnculo"/>
            <w:lang w:val="es-ES_tradnl"/>
          </w:rPr>
          <w:t>https://universitasxxi.com/co/index.html</w:t>
        </w:r>
      </w:hyperlink>
      <w:r w:rsidRPr="00A429C9">
        <w:rPr>
          <w:lang w:val="es-ES_tradnl"/>
        </w:rPr>
        <w:t xml:space="preserve"> [Accedido: 12-ago-2025].</w:t>
      </w:r>
      <w:bookmarkEnd w:id="108"/>
    </w:p>
    <w:p w14:paraId="5B2CADDE" w14:textId="3E0BF3EF" w:rsidR="00A429C9" w:rsidRPr="00A429C9" w:rsidRDefault="00A429C9" w:rsidP="00A429C9">
      <w:pPr>
        <w:pStyle w:val="Referencias"/>
        <w:numPr>
          <w:ilvl w:val="0"/>
          <w:numId w:val="3"/>
        </w:numPr>
      </w:pPr>
      <w:bookmarkStart w:id="109" w:name="_Ref205893272"/>
      <w:r w:rsidRPr="00A429C9">
        <w:rPr>
          <w:lang w:val="es-ES_tradnl"/>
        </w:rPr>
        <w:t xml:space="preserve">Amazon Web Services, “Diferencia entre bases de datos relacionales y no relacionales”, </w:t>
      </w:r>
      <w:r w:rsidRPr="00A429C9">
        <w:rPr>
          <w:i/>
          <w:iCs/>
          <w:lang w:val="es-ES_tradnl"/>
        </w:rPr>
        <w:t>AWS</w:t>
      </w:r>
      <w:r w:rsidRPr="00A429C9">
        <w:rPr>
          <w:lang w:val="es-ES_tradnl"/>
        </w:rPr>
        <w:t xml:space="preserve">, [En línea]. Disponible en: </w:t>
      </w:r>
      <w:hyperlink r:id="rId40" w:tgtFrame="_new" w:history="1">
        <w:r w:rsidRPr="00A429C9">
          <w:rPr>
            <w:rStyle w:val="Hipervnculo"/>
            <w:lang w:val="es-ES_tradnl"/>
          </w:rPr>
          <w:t>https://aws.amazon.com/es/compare/the-difference-between-relational-and-non-relational-databases/</w:t>
        </w:r>
      </w:hyperlink>
      <w:r w:rsidRPr="00A429C9">
        <w:rPr>
          <w:lang w:val="es-ES_tradnl"/>
        </w:rPr>
        <w:t xml:space="preserve"> [Accedido: 12-ago-2025].</w:t>
      </w:r>
      <w:bookmarkEnd w:id="109"/>
    </w:p>
    <w:p w14:paraId="00A3F8B1" w14:textId="53379B8D" w:rsidR="00A429C9" w:rsidRPr="00A429C9" w:rsidRDefault="00A429C9" w:rsidP="00A429C9">
      <w:pPr>
        <w:pStyle w:val="Referencias"/>
        <w:numPr>
          <w:ilvl w:val="0"/>
          <w:numId w:val="3"/>
        </w:numPr>
      </w:pPr>
      <w:bookmarkStart w:id="110" w:name="_Ref205893292"/>
      <w:r w:rsidRPr="00A429C9">
        <w:rPr>
          <w:lang w:val="es-ES_tradnl"/>
        </w:rPr>
        <w:t xml:space="preserve">MySQL, “MySQL”, [En línea]. Disponible en: </w:t>
      </w:r>
      <w:hyperlink r:id="rId41" w:tgtFrame="_new" w:history="1">
        <w:r w:rsidRPr="00A429C9">
          <w:rPr>
            <w:rStyle w:val="Hipervnculo"/>
            <w:lang w:val="es-ES_tradnl"/>
          </w:rPr>
          <w:t>https://www.mysql.com/</w:t>
        </w:r>
      </w:hyperlink>
      <w:r w:rsidRPr="00A429C9">
        <w:rPr>
          <w:lang w:val="es-ES_tradnl"/>
        </w:rPr>
        <w:t xml:space="preserve"> [Accedido: 12-ago-2025].</w:t>
      </w:r>
      <w:bookmarkEnd w:id="110"/>
    </w:p>
    <w:p w14:paraId="1B7B90EA" w14:textId="6F7730D5" w:rsidR="00A429C9" w:rsidRPr="00A429C9" w:rsidRDefault="00A429C9" w:rsidP="00A429C9">
      <w:pPr>
        <w:pStyle w:val="Referencias"/>
        <w:numPr>
          <w:ilvl w:val="0"/>
          <w:numId w:val="3"/>
        </w:numPr>
      </w:pPr>
      <w:bookmarkStart w:id="111" w:name="_Ref205893304"/>
      <w:r w:rsidRPr="00A429C9">
        <w:rPr>
          <w:lang w:val="es-ES_tradnl"/>
        </w:rPr>
        <w:t xml:space="preserve">PostgreSQL, “PostgreSQL”, [En línea]. Disponible en: </w:t>
      </w:r>
      <w:hyperlink r:id="rId42" w:tgtFrame="_new" w:history="1">
        <w:r w:rsidRPr="00A429C9">
          <w:rPr>
            <w:rStyle w:val="Hipervnculo"/>
            <w:lang w:val="es-ES_tradnl"/>
          </w:rPr>
          <w:t>https://www.postgresql.org/</w:t>
        </w:r>
      </w:hyperlink>
      <w:r w:rsidRPr="00A429C9">
        <w:rPr>
          <w:lang w:val="es-ES_tradnl"/>
        </w:rPr>
        <w:t xml:space="preserve"> [Accedido: 12-ago-2025].</w:t>
      </w:r>
      <w:bookmarkEnd w:id="111"/>
    </w:p>
    <w:p w14:paraId="68A8BD12" w14:textId="2E04891B" w:rsidR="00A429C9" w:rsidRPr="00A429C9" w:rsidRDefault="00A429C9" w:rsidP="00A429C9">
      <w:pPr>
        <w:pStyle w:val="Referencias"/>
        <w:numPr>
          <w:ilvl w:val="0"/>
          <w:numId w:val="3"/>
        </w:numPr>
      </w:pPr>
      <w:bookmarkStart w:id="112" w:name="_Ref205893326"/>
      <w:r w:rsidRPr="00A429C9">
        <w:rPr>
          <w:lang w:val="es-ES_tradnl"/>
        </w:rPr>
        <w:t xml:space="preserve">Spring, “Spring Framework”, </w:t>
      </w:r>
      <w:r w:rsidRPr="00A429C9">
        <w:rPr>
          <w:i/>
          <w:iCs/>
          <w:lang w:val="es-ES_tradnl"/>
        </w:rPr>
        <w:t>Spring</w:t>
      </w:r>
      <w:r w:rsidRPr="00A429C9">
        <w:rPr>
          <w:lang w:val="es-ES_tradnl"/>
        </w:rPr>
        <w:t xml:space="preserve">, [En línea]. Disponible en: </w:t>
      </w:r>
      <w:hyperlink r:id="rId43" w:tgtFrame="_new" w:history="1">
        <w:r w:rsidRPr="00A429C9">
          <w:rPr>
            <w:rStyle w:val="Hipervnculo"/>
            <w:lang w:val="es-ES_tradnl"/>
          </w:rPr>
          <w:t>https://spring.io/projects/spring-framework</w:t>
        </w:r>
      </w:hyperlink>
      <w:r w:rsidRPr="00A429C9">
        <w:rPr>
          <w:lang w:val="es-ES_tradnl"/>
        </w:rPr>
        <w:t xml:space="preserve"> [Accedido: 12-ago-2025].</w:t>
      </w:r>
      <w:bookmarkEnd w:id="112"/>
    </w:p>
    <w:p w14:paraId="0D8B80BC" w14:textId="56CB3333" w:rsidR="00A429C9" w:rsidRPr="00A429C9" w:rsidRDefault="00A429C9" w:rsidP="00A429C9">
      <w:pPr>
        <w:pStyle w:val="Referencias"/>
        <w:numPr>
          <w:ilvl w:val="0"/>
          <w:numId w:val="3"/>
        </w:numPr>
      </w:pPr>
      <w:bookmarkStart w:id="113" w:name="_Ref205893346"/>
      <w:r w:rsidRPr="00A429C9">
        <w:rPr>
          <w:lang w:val="es-ES_tradnl"/>
        </w:rPr>
        <w:t xml:space="preserve">S. Tiangolo, “FastAPI”, [En línea]. Disponible en: </w:t>
      </w:r>
      <w:hyperlink r:id="rId44" w:tgtFrame="_new" w:history="1">
        <w:r w:rsidRPr="00A429C9">
          <w:rPr>
            <w:rStyle w:val="Hipervnculo"/>
            <w:lang w:val="es-ES_tradnl"/>
          </w:rPr>
          <w:t>https://fastapi.tiangolo.com/</w:t>
        </w:r>
      </w:hyperlink>
      <w:r w:rsidRPr="00A429C9">
        <w:rPr>
          <w:lang w:val="es-ES_tradnl"/>
        </w:rPr>
        <w:t xml:space="preserve"> [Accedido: 12-ago-2025].</w:t>
      </w:r>
      <w:bookmarkEnd w:id="113"/>
    </w:p>
    <w:p w14:paraId="1F5208EA" w14:textId="1869EC4F" w:rsidR="00A429C9" w:rsidRPr="00A429C9" w:rsidRDefault="00A429C9" w:rsidP="00A429C9">
      <w:pPr>
        <w:pStyle w:val="Referencias"/>
        <w:numPr>
          <w:ilvl w:val="0"/>
          <w:numId w:val="3"/>
        </w:numPr>
      </w:pPr>
      <w:bookmarkStart w:id="114" w:name="_Ref205893368"/>
      <w:r w:rsidRPr="00A429C9">
        <w:rPr>
          <w:lang w:val="es-ES_tradnl"/>
        </w:rPr>
        <w:t xml:space="preserve">Microsoft, “Descargar .NET Framework”, </w:t>
      </w:r>
      <w:r w:rsidRPr="00A429C9">
        <w:rPr>
          <w:i/>
          <w:iCs/>
          <w:lang w:val="es-ES_tradnl"/>
        </w:rPr>
        <w:t>Microsoft</w:t>
      </w:r>
      <w:r w:rsidRPr="00A429C9">
        <w:rPr>
          <w:lang w:val="es-ES_tradnl"/>
        </w:rPr>
        <w:t xml:space="preserve">, [En línea]. Disponible en: </w:t>
      </w:r>
      <w:hyperlink r:id="rId45" w:tgtFrame="_new" w:history="1">
        <w:r w:rsidRPr="00A429C9">
          <w:rPr>
            <w:rStyle w:val="Hipervnculo"/>
            <w:lang w:val="es-ES_tradnl"/>
          </w:rPr>
          <w:t>https://dotnet.microsoft.com/es-es/download/dotnet-framework</w:t>
        </w:r>
      </w:hyperlink>
      <w:r w:rsidRPr="00A429C9">
        <w:rPr>
          <w:lang w:val="es-ES_tradnl"/>
        </w:rPr>
        <w:t xml:space="preserve"> [Accedido: 12-ago-2025].</w:t>
      </w:r>
      <w:bookmarkEnd w:id="114"/>
    </w:p>
    <w:p w14:paraId="1BFC6403" w14:textId="4C2F2022" w:rsidR="00A429C9" w:rsidRPr="00A429C9" w:rsidRDefault="00A429C9" w:rsidP="00A429C9">
      <w:pPr>
        <w:pStyle w:val="Referencias"/>
        <w:numPr>
          <w:ilvl w:val="0"/>
          <w:numId w:val="3"/>
        </w:numPr>
      </w:pPr>
      <w:bookmarkStart w:id="115" w:name="_Ref205893401"/>
      <w:r w:rsidRPr="00A429C9">
        <w:rPr>
          <w:lang w:val="es-ES_tradnl"/>
        </w:rPr>
        <w:t xml:space="preserve">Microsoft, “Entity Framework Documentation”, </w:t>
      </w:r>
      <w:r w:rsidRPr="00A429C9">
        <w:rPr>
          <w:i/>
          <w:iCs/>
          <w:lang w:val="es-ES_tradnl"/>
        </w:rPr>
        <w:t>Microsoft Learn</w:t>
      </w:r>
      <w:r w:rsidRPr="00A429C9">
        <w:rPr>
          <w:lang w:val="es-ES_tradnl"/>
        </w:rPr>
        <w:t xml:space="preserve">, [En línea]. Disponible en: </w:t>
      </w:r>
      <w:hyperlink r:id="rId46" w:tgtFrame="_new" w:history="1">
        <w:r w:rsidRPr="00A429C9">
          <w:rPr>
            <w:rStyle w:val="Hipervnculo"/>
            <w:lang w:val="es-ES_tradnl"/>
          </w:rPr>
          <w:t>https://learn.microsoft.com/es-es/ef/</w:t>
        </w:r>
      </w:hyperlink>
      <w:r w:rsidRPr="00A429C9">
        <w:rPr>
          <w:lang w:val="es-ES_tradnl"/>
        </w:rPr>
        <w:t xml:space="preserve"> [Accedido: 12-ago-2025].</w:t>
      </w:r>
      <w:bookmarkEnd w:id="115"/>
    </w:p>
    <w:p w14:paraId="582E9914" w14:textId="6352BCFA" w:rsidR="00A429C9" w:rsidRPr="00A429C9" w:rsidRDefault="00A429C9" w:rsidP="00A429C9">
      <w:pPr>
        <w:pStyle w:val="Referencias"/>
        <w:numPr>
          <w:ilvl w:val="0"/>
          <w:numId w:val="3"/>
        </w:numPr>
      </w:pPr>
      <w:bookmarkStart w:id="116" w:name="_Ref205893420"/>
      <w:r w:rsidRPr="00A429C9">
        <w:rPr>
          <w:lang w:val="es-ES_tradnl"/>
        </w:rPr>
        <w:t xml:space="preserve">Angular, “Angular”, [En línea]. Disponible en: </w:t>
      </w:r>
      <w:hyperlink r:id="rId47" w:tgtFrame="_new" w:history="1">
        <w:r w:rsidRPr="00A429C9">
          <w:rPr>
            <w:rStyle w:val="Hipervnculo"/>
            <w:lang w:val="es-ES_tradnl"/>
          </w:rPr>
          <w:t>https://angular.dev/</w:t>
        </w:r>
      </w:hyperlink>
      <w:r w:rsidRPr="00A429C9">
        <w:rPr>
          <w:lang w:val="es-ES_tradnl"/>
        </w:rPr>
        <w:t xml:space="preserve"> [Accedido: 12-ago-2025].</w:t>
      </w:r>
      <w:bookmarkEnd w:id="116"/>
    </w:p>
    <w:p w14:paraId="7D1A0CF2" w14:textId="7AFCEB9A" w:rsidR="00A429C9" w:rsidRPr="00A429C9" w:rsidRDefault="00A429C9" w:rsidP="00A429C9">
      <w:pPr>
        <w:pStyle w:val="Referencias"/>
        <w:numPr>
          <w:ilvl w:val="0"/>
          <w:numId w:val="3"/>
        </w:numPr>
      </w:pPr>
      <w:bookmarkStart w:id="117" w:name="_Ref205893431"/>
      <w:r w:rsidRPr="00A429C9">
        <w:rPr>
          <w:lang w:val="es-ES_tradnl"/>
        </w:rPr>
        <w:t xml:space="preserve">Meta, “React”, [En línea]. Disponible en: </w:t>
      </w:r>
      <w:hyperlink r:id="rId48" w:tgtFrame="_new" w:history="1">
        <w:r w:rsidRPr="00A429C9">
          <w:rPr>
            <w:rStyle w:val="Hipervnculo"/>
            <w:lang w:val="es-ES_tradnl"/>
          </w:rPr>
          <w:t>https://es.react.dev/</w:t>
        </w:r>
      </w:hyperlink>
      <w:r w:rsidRPr="00A429C9">
        <w:rPr>
          <w:lang w:val="es-ES_tradnl"/>
        </w:rPr>
        <w:t xml:space="preserve"> [Accedido: 12-ago-2025].</w:t>
      </w:r>
      <w:bookmarkEnd w:id="117"/>
    </w:p>
    <w:p w14:paraId="51BEB9F7" w14:textId="3BA89C7C" w:rsidR="00A429C9" w:rsidRPr="00A429C9" w:rsidRDefault="00A429C9" w:rsidP="00A429C9">
      <w:pPr>
        <w:pStyle w:val="Referencias"/>
        <w:numPr>
          <w:ilvl w:val="0"/>
          <w:numId w:val="3"/>
        </w:numPr>
      </w:pPr>
      <w:bookmarkStart w:id="118" w:name="_Ref205893462"/>
      <w:r w:rsidRPr="00A429C9">
        <w:rPr>
          <w:lang w:val="es-ES_tradnl"/>
        </w:rPr>
        <w:t xml:space="preserve">Geekflare, “Angular vs React”, </w:t>
      </w:r>
      <w:r w:rsidRPr="00A429C9">
        <w:rPr>
          <w:i/>
          <w:iCs/>
          <w:lang w:val="es-ES_tradnl"/>
        </w:rPr>
        <w:t>Geekflare</w:t>
      </w:r>
      <w:r w:rsidRPr="00A429C9">
        <w:rPr>
          <w:lang w:val="es-ES_tradnl"/>
        </w:rPr>
        <w:t xml:space="preserve">, [En línea]. Disponible en: </w:t>
      </w:r>
      <w:hyperlink r:id="rId49" w:tgtFrame="_new" w:history="1">
        <w:r w:rsidRPr="00A429C9">
          <w:rPr>
            <w:rStyle w:val="Hipervnculo"/>
            <w:lang w:val="es-ES_tradnl"/>
          </w:rPr>
          <w:t>https://geekflare.com/es/angular-vs-react/</w:t>
        </w:r>
      </w:hyperlink>
      <w:r w:rsidRPr="00A429C9">
        <w:rPr>
          <w:lang w:val="es-ES_tradnl"/>
        </w:rPr>
        <w:t xml:space="preserve"> [Accedido: 12-ago-2025].</w:t>
      </w:r>
      <w:bookmarkEnd w:id="118"/>
    </w:p>
    <w:p w14:paraId="1B5901E7" w14:textId="3D14555F" w:rsidR="00A429C9" w:rsidRPr="00A429C9" w:rsidRDefault="00A429C9" w:rsidP="00A429C9">
      <w:pPr>
        <w:pStyle w:val="Referencias"/>
        <w:numPr>
          <w:ilvl w:val="0"/>
          <w:numId w:val="3"/>
        </w:numPr>
      </w:pPr>
      <w:bookmarkStart w:id="119" w:name="_Ref205893483"/>
      <w:r w:rsidRPr="00A429C9">
        <w:rPr>
          <w:lang w:val="es-ES_tradnl"/>
        </w:rPr>
        <w:t xml:space="preserve">Microsoft, “Visual Studio Code”, </w:t>
      </w:r>
      <w:r w:rsidRPr="00A429C9">
        <w:rPr>
          <w:i/>
          <w:iCs/>
          <w:lang w:val="es-ES_tradnl"/>
        </w:rPr>
        <w:t>VS Code</w:t>
      </w:r>
      <w:r w:rsidRPr="00A429C9">
        <w:rPr>
          <w:lang w:val="es-ES_tradnl"/>
        </w:rPr>
        <w:t xml:space="preserve">, [En línea]. Disponible en: </w:t>
      </w:r>
      <w:hyperlink r:id="rId50" w:tgtFrame="_new" w:history="1">
        <w:r w:rsidRPr="00A429C9">
          <w:rPr>
            <w:rStyle w:val="Hipervnculo"/>
            <w:lang w:val="es-ES_tradnl"/>
          </w:rPr>
          <w:t>https://code.visualstudio.com/</w:t>
        </w:r>
      </w:hyperlink>
      <w:r w:rsidRPr="00A429C9">
        <w:rPr>
          <w:lang w:val="es-ES_tradnl"/>
        </w:rPr>
        <w:t xml:space="preserve"> [Accedido: 12-ago-2025].</w:t>
      </w:r>
      <w:bookmarkEnd w:id="119"/>
    </w:p>
    <w:p w14:paraId="33659349" w14:textId="4974AE5D" w:rsidR="00A429C9" w:rsidRPr="00A429C9" w:rsidRDefault="00A429C9" w:rsidP="00A429C9">
      <w:pPr>
        <w:pStyle w:val="Referencias"/>
        <w:numPr>
          <w:ilvl w:val="0"/>
          <w:numId w:val="3"/>
        </w:numPr>
      </w:pPr>
      <w:bookmarkStart w:id="120" w:name="_Ref205893493"/>
      <w:r w:rsidRPr="00A429C9">
        <w:rPr>
          <w:lang w:val="es-ES_tradnl"/>
        </w:rPr>
        <w:t xml:space="preserve">Git, “Documentación de Git”, [En línea]. Disponible en: </w:t>
      </w:r>
      <w:hyperlink r:id="rId51" w:tgtFrame="_new" w:history="1">
        <w:r w:rsidRPr="00A429C9">
          <w:rPr>
            <w:rStyle w:val="Hipervnculo"/>
            <w:lang w:val="es-ES_tradnl"/>
          </w:rPr>
          <w:t>https://git-scm.com/doc</w:t>
        </w:r>
      </w:hyperlink>
      <w:r w:rsidRPr="00A429C9">
        <w:rPr>
          <w:lang w:val="es-ES_tradnl"/>
        </w:rPr>
        <w:t xml:space="preserve"> [Accedido: 12-ago-2025].</w:t>
      </w:r>
      <w:bookmarkEnd w:id="120"/>
    </w:p>
    <w:p w14:paraId="75552FB1" w14:textId="7347617C" w:rsidR="00A429C9" w:rsidRPr="00A429C9" w:rsidRDefault="00A429C9" w:rsidP="00A429C9">
      <w:pPr>
        <w:pStyle w:val="Referencias"/>
        <w:numPr>
          <w:ilvl w:val="0"/>
          <w:numId w:val="3"/>
        </w:numPr>
      </w:pPr>
      <w:bookmarkStart w:id="121" w:name="_Ref205893495"/>
      <w:r w:rsidRPr="00A429C9">
        <w:rPr>
          <w:lang w:val="es-ES_tradnl"/>
        </w:rPr>
        <w:t xml:space="preserve">GitHub, “GitHub”, [En línea]. Disponible en: </w:t>
      </w:r>
      <w:hyperlink r:id="rId52" w:tgtFrame="_new" w:history="1">
        <w:r w:rsidRPr="00A429C9">
          <w:rPr>
            <w:rStyle w:val="Hipervnculo"/>
            <w:lang w:val="es-ES_tradnl"/>
          </w:rPr>
          <w:t>https://github.com/</w:t>
        </w:r>
      </w:hyperlink>
      <w:r w:rsidRPr="00A429C9">
        <w:rPr>
          <w:lang w:val="es-ES_tradnl"/>
        </w:rPr>
        <w:t xml:space="preserve"> [Accedido: 12-ago-2025].</w:t>
      </w:r>
      <w:bookmarkEnd w:id="121"/>
    </w:p>
    <w:p w14:paraId="4BDB98E2" w14:textId="48C99F19" w:rsidR="00A429C9" w:rsidRDefault="00A429C9" w:rsidP="00A429C9">
      <w:pPr>
        <w:pStyle w:val="Referencias"/>
        <w:numPr>
          <w:ilvl w:val="0"/>
          <w:numId w:val="3"/>
        </w:numPr>
      </w:pPr>
      <w:bookmarkStart w:id="122" w:name="_Ref205893510"/>
      <w:r w:rsidRPr="00A429C9">
        <w:rPr>
          <w:lang w:val="es-ES_tradnl"/>
        </w:rPr>
        <w:t xml:space="preserve">Mermaid, “Mermaid.js”, [En línea]. Disponible en: </w:t>
      </w:r>
      <w:hyperlink r:id="rId53" w:tgtFrame="_new" w:history="1">
        <w:r w:rsidRPr="00A429C9">
          <w:rPr>
            <w:rStyle w:val="Hipervnculo"/>
            <w:lang w:val="es-ES_tradnl"/>
          </w:rPr>
          <w:t>https://mermaid.js.org/</w:t>
        </w:r>
      </w:hyperlink>
      <w:r w:rsidRPr="00A429C9">
        <w:rPr>
          <w:lang w:val="es-ES_tradnl"/>
        </w:rPr>
        <w:t xml:space="preserve"> [Accedido: 12-ago-2025].</w:t>
      </w:r>
      <w:bookmarkEnd w:id="122"/>
    </w:p>
    <w:p w14:paraId="06647656" w14:textId="00EBA0C3" w:rsidR="00A429C9" w:rsidRPr="00A429C9" w:rsidRDefault="00A429C9" w:rsidP="00A429C9">
      <w:pPr>
        <w:pStyle w:val="Referencias"/>
        <w:numPr>
          <w:ilvl w:val="0"/>
          <w:numId w:val="3"/>
        </w:numPr>
      </w:pPr>
      <w:bookmarkStart w:id="123" w:name="_Ref205893530"/>
      <w:r w:rsidRPr="00A429C9">
        <w:rPr>
          <w:lang w:val="es-ES_tradnl"/>
        </w:rPr>
        <w:t xml:space="preserve">Figma, “Figma”, [En línea]. Disponible en: </w:t>
      </w:r>
      <w:hyperlink r:id="rId54" w:tgtFrame="_new" w:history="1">
        <w:r w:rsidRPr="00A429C9">
          <w:rPr>
            <w:rStyle w:val="Hipervnculo"/>
            <w:lang w:val="es-ES_tradnl"/>
          </w:rPr>
          <w:t>https://www.figma.com/</w:t>
        </w:r>
      </w:hyperlink>
      <w:r w:rsidRPr="00A429C9">
        <w:rPr>
          <w:lang w:val="es-ES_tradnl"/>
        </w:rPr>
        <w:t xml:space="preserve"> [Accedido: 12-ago-2025].</w:t>
      </w:r>
      <w:bookmarkEnd w:id="123"/>
    </w:p>
    <w:p w14:paraId="090AF6A9" w14:textId="7B8993EE" w:rsidR="00A429C9" w:rsidRPr="00A429C9" w:rsidRDefault="00A429C9" w:rsidP="00A429C9">
      <w:pPr>
        <w:pStyle w:val="Referencias"/>
        <w:numPr>
          <w:ilvl w:val="0"/>
          <w:numId w:val="3"/>
        </w:numPr>
      </w:pPr>
      <w:bookmarkStart w:id="124" w:name="_Ref205893577"/>
      <w:r w:rsidRPr="00A429C9">
        <w:rPr>
          <w:lang w:val="es-ES_tradnl"/>
        </w:rPr>
        <w:t xml:space="preserve">Boletín Oficial del Estado, “Ley BOE-A-2018-16673”, </w:t>
      </w:r>
      <w:r w:rsidRPr="00A429C9">
        <w:rPr>
          <w:i/>
          <w:iCs/>
          <w:lang w:val="es-ES_tradnl"/>
        </w:rPr>
        <w:t>BOE</w:t>
      </w:r>
      <w:r w:rsidRPr="00A429C9">
        <w:rPr>
          <w:lang w:val="es-ES_tradnl"/>
        </w:rPr>
        <w:t xml:space="preserve">, [En línea]. Disponible en: </w:t>
      </w:r>
      <w:hyperlink r:id="rId55" w:tgtFrame="_new" w:history="1">
        <w:r w:rsidRPr="00A429C9">
          <w:rPr>
            <w:rStyle w:val="Hipervnculo"/>
            <w:lang w:val="es-ES_tradnl"/>
          </w:rPr>
          <w:t>https://www.boe.es/buscar/act.php?id=BOE-A-2018-16673</w:t>
        </w:r>
      </w:hyperlink>
      <w:r w:rsidRPr="00A429C9">
        <w:rPr>
          <w:lang w:val="es-ES_tradnl"/>
        </w:rPr>
        <w:t xml:space="preserve"> [Accedido: 12-ago-2025].</w:t>
      </w:r>
      <w:bookmarkEnd w:id="124"/>
    </w:p>
    <w:p w14:paraId="4F537CA8" w14:textId="667D7B5F" w:rsidR="00A429C9" w:rsidRPr="00A429C9" w:rsidRDefault="00A429C9" w:rsidP="00A429C9">
      <w:pPr>
        <w:pStyle w:val="Referencias"/>
        <w:numPr>
          <w:ilvl w:val="0"/>
          <w:numId w:val="3"/>
        </w:numPr>
      </w:pPr>
      <w:bookmarkStart w:id="125" w:name="_Ref205893639"/>
      <w:r w:rsidRPr="00A429C9">
        <w:rPr>
          <w:lang w:val="es-ES_tradnl"/>
        </w:rPr>
        <w:t xml:space="preserve">W3C, “Fundamentos de Accesibilidad Web”, [En línea]. Disponible en: </w:t>
      </w:r>
      <w:hyperlink r:id="rId56" w:tgtFrame="_new" w:history="1">
        <w:r w:rsidRPr="00A429C9">
          <w:rPr>
            <w:rStyle w:val="Hipervnculo"/>
            <w:lang w:val="es-ES_tradnl"/>
          </w:rPr>
          <w:t>https://www.w3.org/WAI/fundamentals/</w:t>
        </w:r>
      </w:hyperlink>
      <w:r w:rsidRPr="00A429C9">
        <w:rPr>
          <w:lang w:val="es-ES_tradnl"/>
        </w:rPr>
        <w:t xml:space="preserve"> [Accedido: 12-ago-2025].</w:t>
      </w:r>
      <w:bookmarkEnd w:id="125"/>
    </w:p>
    <w:p w14:paraId="655168A6" w14:textId="30E614A1" w:rsidR="00A429C9" w:rsidRDefault="00A429C9" w:rsidP="00A429C9">
      <w:pPr>
        <w:pStyle w:val="Referencias"/>
        <w:numPr>
          <w:ilvl w:val="0"/>
          <w:numId w:val="3"/>
        </w:numPr>
      </w:pPr>
      <w:bookmarkStart w:id="126" w:name="_Ref205893651"/>
      <w:r w:rsidRPr="00A429C9">
        <w:rPr>
          <w:lang w:val="es-ES_tradnl"/>
        </w:rPr>
        <w:t xml:space="preserve">W3C, “Responsive Design” (PDF), [En línea]. Disponible en: </w:t>
      </w:r>
      <w:hyperlink r:id="rId57" w:tgtFrame="_new" w:history="1">
        <w:r w:rsidRPr="00A429C9">
          <w:rPr>
            <w:rStyle w:val="Hipervnculo"/>
            <w:lang w:val="es-ES_tradnl"/>
          </w:rPr>
          <w:t>https://www.w3.org/2013/Talks/responsive-design.pdf</w:t>
        </w:r>
      </w:hyperlink>
      <w:r w:rsidRPr="00A429C9">
        <w:rPr>
          <w:lang w:val="es-ES_tradnl"/>
        </w:rPr>
        <w:t xml:space="preserve"> [Accedido: 12-ago-2025].</w:t>
      </w:r>
      <w:bookmarkEnd w:id="126"/>
    </w:p>
    <w:p w14:paraId="1EB554BB" w14:textId="7F2D5ACA" w:rsidR="00A429C9" w:rsidRPr="00A429C9" w:rsidRDefault="00A429C9" w:rsidP="00A429C9">
      <w:pPr>
        <w:pStyle w:val="Referencias"/>
        <w:numPr>
          <w:ilvl w:val="0"/>
          <w:numId w:val="3"/>
        </w:numPr>
      </w:pPr>
      <w:bookmarkStart w:id="127" w:name="_Ref205893683"/>
      <w:r w:rsidRPr="00A429C9">
        <w:rPr>
          <w:lang w:val="es-ES_tradnl"/>
        </w:rPr>
        <w:t xml:space="preserve">.NET Foundation, “MailKit – Trabajando con correos”, [.NET Foundation], [En línea]. Disponible en: </w:t>
      </w:r>
      <w:hyperlink r:id="rId58" w:tgtFrame="_new" w:history="1">
        <w:r w:rsidRPr="00A429C9">
          <w:rPr>
            <w:rStyle w:val="Hipervnculo"/>
            <w:lang w:val="es-ES_tradnl"/>
          </w:rPr>
          <w:t>https://dotnetfoundation.org/news-events/detail/mailkit-working-with-emails</w:t>
        </w:r>
      </w:hyperlink>
      <w:r w:rsidRPr="00A429C9">
        <w:rPr>
          <w:lang w:val="es-ES_tradnl"/>
        </w:rPr>
        <w:t xml:space="preserve"> [Accedido: 12-ago-2025].</w:t>
      </w:r>
      <w:bookmarkEnd w:id="127"/>
    </w:p>
    <w:p w14:paraId="506B8275" w14:textId="7C67AB64" w:rsidR="00A429C9" w:rsidRPr="00A429C9" w:rsidRDefault="00A429C9" w:rsidP="00A429C9">
      <w:pPr>
        <w:pStyle w:val="Referencias"/>
        <w:numPr>
          <w:ilvl w:val="0"/>
          <w:numId w:val="3"/>
        </w:numPr>
      </w:pPr>
      <w:bookmarkStart w:id="128" w:name="_Ref205893701"/>
      <w:r w:rsidRPr="00A429C9">
        <w:rPr>
          <w:lang w:val="es-ES_tradnl"/>
        </w:rPr>
        <w:t xml:space="preserve">JWT.io, “Introducción a JSON Web Tokens”, [En línea]. Disponible en: </w:t>
      </w:r>
      <w:hyperlink r:id="rId59" w:tgtFrame="_new" w:history="1">
        <w:r w:rsidRPr="00A429C9">
          <w:rPr>
            <w:rStyle w:val="Hipervnculo"/>
            <w:lang w:val="es-ES_tradnl"/>
          </w:rPr>
          <w:t>https://www.jwt.io/introduction</w:t>
        </w:r>
      </w:hyperlink>
      <w:r w:rsidRPr="00A429C9">
        <w:rPr>
          <w:lang w:val="es-ES_tradnl"/>
        </w:rPr>
        <w:t xml:space="preserve"> [Accedido: 12-ago-2025].</w:t>
      </w:r>
      <w:bookmarkEnd w:id="128"/>
    </w:p>
    <w:p w14:paraId="40502DB2" w14:textId="2A1CD491" w:rsidR="00A429C9" w:rsidRPr="00A429C9" w:rsidRDefault="00A429C9" w:rsidP="00A429C9">
      <w:pPr>
        <w:pStyle w:val="Referencias"/>
        <w:numPr>
          <w:ilvl w:val="0"/>
          <w:numId w:val="3"/>
        </w:numPr>
      </w:pPr>
      <w:bookmarkStart w:id="129" w:name="_Ref205893713"/>
      <w:r w:rsidRPr="00A429C9">
        <w:rPr>
          <w:lang w:val="es-ES_tradnl"/>
        </w:rPr>
        <w:t xml:space="preserve">NuGet, “jose-jwt”, </w:t>
      </w:r>
      <w:r w:rsidRPr="00A429C9">
        <w:rPr>
          <w:i/>
          <w:iCs/>
          <w:lang w:val="es-ES_tradnl"/>
        </w:rPr>
        <w:t>NuGet</w:t>
      </w:r>
      <w:r w:rsidRPr="00A429C9">
        <w:rPr>
          <w:lang w:val="es-ES_tradnl"/>
        </w:rPr>
        <w:t xml:space="preserve">, [En línea]. Disponible en: </w:t>
      </w:r>
      <w:hyperlink r:id="rId60" w:tgtFrame="_new" w:history="1">
        <w:r w:rsidRPr="00A429C9">
          <w:rPr>
            <w:rStyle w:val="Hipervnculo"/>
            <w:lang w:val="es-ES_tradnl"/>
          </w:rPr>
          <w:t>https://www.nuget.org/packages/jose-jwt/</w:t>
        </w:r>
      </w:hyperlink>
      <w:r w:rsidRPr="00A429C9">
        <w:rPr>
          <w:lang w:val="es-ES_tradnl"/>
        </w:rPr>
        <w:t xml:space="preserve"> [Accedido: 12-ago-2025].</w:t>
      </w:r>
      <w:bookmarkEnd w:id="129"/>
    </w:p>
    <w:p w14:paraId="059A4D28" w14:textId="0159E923" w:rsidR="00A429C9" w:rsidRPr="00A429C9" w:rsidRDefault="00A429C9" w:rsidP="00A429C9">
      <w:pPr>
        <w:pStyle w:val="Referencias"/>
        <w:numPr>
          <w:ilvl w:val="0"/>
          <w:numId w:val="3"/>
        </w:numPr>
      </w:pPr>
      <w:bookmarkStart w:id="130" w:name="_Ref205893726"/>
      <w:r w:rsidRPr="00A429C9">
        <w:rPr>
          <w:lang w:val="es-ES_tradnl"/>
        </w:rPr>
        <w:t xml:space="preserve">Angular, “HttpInterceptor – API Reference”, [En línea]. Disponible en: </w:t>
      </w:r>
      <w:hyperlink r:id="rId61" w:tgtFrame="_new" w:history="1">
        <w:r w:rsidRPr="00A429C9">
          <w:rPr>
            <w:rStyle w:val="Hipervnculo"/>
            <w:lang w:val="es-ES_tradnl"/>
          </w:rPr>
          <w:t>https://v17.angular.io/api/common/http/HttpInterceptor</w:t>
        </w:r>
      </w:hyperlink>
      <w:r w:rsidRPr="00A429C9">
        <w:rPr>
          <w:lang w:val="es-ES_tradnl"/>
        </w:rPr>
        <w:t xml:space="preserve"> [Accedido: 12-ago-2025].</w:t>
      </w:r>
      <w:bookmarkEnd w:id="130"/>
    </w:p>
    <w:p w14:paraId="329ED538" w14:textId="1E512B7F" w:rsidR="00A429C9" w:rsidRDefault="00A429C9" w:rsidP="00A429C9">
      <w:pPr>
        <w:pStyle w:val="Referencias"/>
        <w:numPr>
          <w:ilvl w:val="0"/>
          <w:numId w:val="3"/>
        </w:numPr>
      </w:pPr>
      <w:bookmarkStart w:id="131" w:name="_Ref205893739"/>
      <w:r w:rsidRPr="00A429C9">
        <w:rPr>
          <w:lang w:val="es-ES_tradnl"/>
        </w:rPr>
        <w:t xml:space="preserve">Angular, “Route Guards – Guía”, [En línea]. Disponible en: </w:t>
      </w:r>
      <w:hyperlink r:id="rId62" w:tgtFrame="_new" w:history="1">
        <w:r w:rsidRPr="00A429C9">
          <w:rPr>
            <w:rStyle w:val="Hipervnculo"/>
            <w:lang w:val="es-ES_tradnl"/>
          </w:rPr>
          <w:t>https://angular.dev/guide/routing/route-guards</w:t>
        </w:r>
      </w:hyperlink>
      <w:r w:rsidRPr="00A429C9">
        <w:rPr>
          <w:lang w:val="es-ES_tradnl"/>
        </w:rPr>
        <w:t xml:space="preserve"> [Accedido: 12-ago-2025].</w:t>
      </w:r>
      <w:bookmarkEnd w:id="131"/>
    </w:p>
    <w:p w14:paraId="214B3B8F" w14:textId="77777777" w:rsidR="001F5FEA" w:rsidRPr="00F6197A" w:rsidRDefault="001F5FEA" w:rsidP="00AA1E68">
      <w:pPr>
        <w:pStyle w:val="CaptuloNmero"/>
        <w:numPr>
          <w:ilvl w:val="0"/>
          <w:numId w:val="0"/>
        </w:numPr>
        <w:jc w:val="both"/>
        <w:rPr>
          <w:lang w:val="en-US"/>
        </w:rPr>
        <w:sectPr w:rsidR="001F5FEA" w:rsidRPr="00F6197A" w:rsidSect="001F5FEA">
          <w:footerReference w:type="default" r:id="rId63"/>
          <w:type w:val="oddPage"/>
          <w:pgSz w:w="11900" w:h="16840"/>
          <w:pgMar w:top="1418" w:right="1418" w:bottom="1134" w:left="1985" w:header="720" w:footer="720" w:gutter="0"/>
          <w:cols w:space="720"/>
          <w:noEndnote/>
          <w:docGrid w:linePitch="326"/>
        </w:sectPr>
      </w:pPr>
    </w:p>
    <w:p w14:paraId="5E38A69A" w14:textId="77777777" w:rsidR="004F6D9F" w:rsidRPr="00AD050F" w:rsidRDefault="00B2671C" w:rsidP="00AD050F">
      <w:pPr>
        <w:pStyle w:val="Apndice"/>
      </w:pPr>
      <w:bookmarkStart w:id="132" w:name="_Toc505373799"/>
      <w:bookmarkStart w:id="133" w:name="_Toc204855966"/>
      <w:bookmarkStart w:id="134" w:name="_Toc206069471"/>
      <w:r w:rsidRPr="00AD050F">
        <w:lastRenderedPageBreak/>
        <w:t>Manual de</w:t>
      </w:r>
      <w:r w:rsidR="00C12AA8" w:rsidRPr="00AD050F">
        <w:t xml:space="preserve"> </w:t>
      </w:r>
      <w:r w:rsidRPr="00AD050F">
        <w:t>Instalación</w:t>
      </w:r>
      <w:bookmarkEnd w:id="132"/>
      <w:bookmarkEnd w:id="133"/>
      <w:bookmarkEnd w:id="134"/>
    </w:p>
    <w:p w14:paraId="3E5C50FD" w14:textId="77777777" w:rsidR="002813E4" w:rsidRPr="002813E4" w:rsidRDefault="002813E4" w:rsidP="002813E4">
      <w:pPr>
        <w:pStyle w:val="HTMLconformatoprevio"/>
        <w:pBdr>
          <w:top w:val="single" w:sz="6" w:space="17" w:color="D1D1D1"/>
          <w:left w:val="single" w:sz="6" w:space="18" w:color="D1D1D1"/>
          <w:bottom w:val="single" w:sz="6" w:space="17" w:color="D1D1D1"/>
          <w:right w:val="single" w:sz="6" w:space="18" w:color="D1D1D1"/>
        </w:pBdr>
        <w:shd w:val="clear" w:color="auto" w:fill="FAFAFA"/>
        <w:spacing w:before="255" w:after="345"/>
        <w:jc w:val="right"/>
        <w:rPr>
          <w:rFonts w:eastAsia="Times New Roman"/>
          <w:color w:val="424242"/>
          <w:sz w:val="23"/>
          <w:szCs w:val="23"/>
          <w:lang w:val="es-ES" w:eastAsia="es-ES"/>
        </w:rPr>
      </w:pPr>
      <w:r>
        <w:rPr>
          <w:noProof/>
        </w:rPr>
        <w:fldChar w:fldCharType="begin"/>
      </w:r>
      <w:r>
        <w:rPr>
          <w:noProof/>
        </w:rPr>
        <w:instrText xml:space="preserve"> </w:instrText>
      </w:r>
      <w:r w:rsidRPr="002813E4">
        <w:rPr>
          <w:rFonts w:ascii="Consolas" w:eastAsia="Times New Roman" w:hAnsi="Consolas"/>
          <w:color w:val="424242"/>
          <w:lang w:val="es-ES" w:eastAsia="es-ES"/>
        </w:rPr>
        <w:instrText>TC "Apéndice A. Manual de Instalación" \l 1</w:instrText>
      </w:r>
    </w:p>
    <w:p w14:paraId="769BDB17" w14:textId="77777777" w:rsidR="002813E4" w:rsidRPr="00D21BED" w:rsidRDefault="002813E4" w:rsidP="002813E4">
      <w:pPr>
        <w:rPr>
          <w:noProof/>
        </w:rPr>
      </w:pPr>
      <w:r>
        <w:rPr>
          <w:noProof/>
        </w:rPr>
        <w:instrText xml:space="preserve"> </w:instrText>
      </w:r>
      <w:r>
        <w:rPr>
          <w:noProof/>
        </w:rPr>
        <w:fldChar w:fldCharType="end"/>
      </w:r>
    </w:p>
    <w:p w14:paraId="5430F1BF" w14:textId="77777777" w:rsidR="004F6D9F" w:rsidRPr="009F27AC"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4B717E8" w14:textId="77777777" w:rsidR="004F6D9F" w:rsidRPr="00E633FC" w:rsidRDefault="004F6D9F" w:rsidP="00F2422C">
      <w:pPr>
        <w:pStyle w:val="Apndice2"/>
      </w:pPr>
      <w:bookmarkStart w:id="135" w:name="_Toc505373800"/>
      <w:bookmarkStart w:id="136" w:name="_Toc204855967"/>
      <w:bookmarkStart w:id="137" w:name="_Toc206069472"/>
      <w:r w:rsidRPr="0040507B">
        <w:t>Requerimientos</w:t>
      </w:r>
      <w:bookmarkEnd w:id="135"/>
      <w:bookmarkEnd w:id="136"/>
      <w:bookmarkEnd w:id="137"/>
    </w:p>
    <w:p w14:paraId="2F1D1239" w14:textId="77777777" w:rsidR="003D0E61" w:rsidRDefault="003D0E61" w:rsidP="003D0E61">
      <w:pPr>
        <w:rPr>
          <w:noProof/>
          <w:color w:val="7F7F7F" w:themeColor="text1" w:themeTint="80"/>
          <w:sz w:val="84"/>
          <w:szCs w:val="2"/>
        </w:rPr>
      </w:pPr>
      <w:r>
        <w:br w:type="page"/>
      </w:r>
    </w:p>
    <w:p w14:paraId="0950E0C3" w14:textId="1FDB7574" w:rsidR="00F2422C" w:rsidRDefault="00AA1E68" w:rsidP="00AD050F">
      <w:pPr>
        <w:pStyle w:val="Apndice"/>
      </w:pPr>
      <w:bookmarkStart w:id="138" w:name="_Toc206069473"/>
      <w:r>
        <w:lastRenderedPageBreak/>
        <w:t>Manual de Usuario</w:t>
      </w:r>
      <w:bookmarkEnd w:id="138"/>
    </w:p>
    <w:p w14:paraId="4233024D" w14:textId="77777777" w:rsidR="00AA1E68" w:rsidRDefault="00AA1E68" w:rsidP="00AA1E68"/>
    <w:p w14:paraId="7ECB5A53" w14:textId="77777777" w:rsidR="00F2422C" w:rsidRDefault="00F2422C" w:rsidP="009F27AC"/>
    <w:p w14:paraId="1795BC61" w14:textId="223C3EA8" w:rsidR="00085685" w:rsidRDefault="00085685" w:rsidP="00085685">
      <w:pPr>
        <w:rPr>
          <w:lang w:val="es-ES"/>
        </w:rPr>
      </w:pPr>
      <w:r w:rsidRPr="00085685">
        <w:rPr>
          <w:lang w:val="es-ES"/>
        </w:rPr>
        <w:t xml:space="preserve">Este manual de usuario </w:t>
      </w:r>
      <w:r>
        <w:rPr>
          <w:lang w:val="es-ES"/>
        </w:rPr>
        <w:t>muestra</w:t>
      </w:r>
      <w:r w:rsidRPr="00085685">
        <w:rPr>
          <w:lang w:val="es-ES"/>
        </w:rPr>
        <w:t xml:space="preserve"> el uso de la aplicación, explicando de manera clara y detallada cada uno de sus componentes y funcionalidades. A lo largo de est</w:t>
      </w:r>
      <w:r>
        <w:rPr>
          <w:lang w:val="es-ES"/>
        </w:rPr>
        <w:t>a sección</w:t>
      </w:r>
      <w:r w:rsidRPr="00085685">
        <w:rPr>
          <w:lang w:val="es-ES"/>
        </w:rPr>
        <w:t xml:space="preserve">, se describirán las distintas </w:t>
      </w:r>
      <w:r>
        <w:rPr>
          <w:lang w:val="es-ES"/>
        </w:rPr>
        <w:t>partes</w:t>
      </w:r>
      <w:r w:rsidRPr="00085685">
        <w:rPr>
          <w:lang w:val="es-ES"/>
        </w:rPr>
        <w:t xml:space="preserve"> de la interfaz, el propósito de cada módulo y los pasos necesarios para realizar las acciones más habituales. Desde la autenticación y gestión de usuarios, hasta la administración de líneas de TFG, solicitudes, grupos de trabajo y notificaciones, el manual busca ofrecer una referencia completa que permita a cualquier usuario, independientemente de su rol, aprovechar al máximo las capacidades de la aplicación.</w:t>
      </w:r>
    </w:p>
    <w:p w14:paraId="3B7AB74F" w14:textId="18A385B0" w:rsidR="00085685" w:rsidRDefault="004504B4" w:rsidP="00085685">
      <w:pPr>
        <w:pStyle w:val="Apndice2"/>
        <w:rPr>
          <w:lang w:val="es-ES"/>
        </w:rPr>
      </w:pPr>
      <w:bookmarkStart w:id="139" w:name="_Toc206069474"/>
      <w:r>
        <w:rPr>
          <w:lang w:val="es-ES"/>
        </w:rPr>
        <w:t>Inicio de sesión</w:t>
      </w:r>
      <w:bookmarkEnd w:id="139"/>
    </w:p>
    <w:p w14:paraId="5B772F29" w14:textId="5595FA5C" w:rsidR="00085685" w:rsidRPr="00085685" w:rsidRDefault="00085685" w:rsidP="00085685">
      <w:pPr>
        <w:rPr>
          <w:lang w:val="es-ES"/>
        </w:rPr>
      </w:pPr>
      <w:r w:rsidRPr="00085685">
        <w:rPr>
          <w:lang w:val="es-ES"/>
        </w:rPr>
        <w:drawing>
          <wp:inline distT="0" distB="0" distL="0" distR="0" wp14:anchorId="75B26BE4" wp14:editId="19B1415E">
            <wp:extent cx="2204110" cy="3524250"/>
            <wp:effectExtent l="0" t="0" r="5715" b="0"/>
            <wp:docPr id="5062879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7933" name="Imagen 1" descr="Texto&#10;&#10;El contenido generado por IA puede ser incorrecto."/>
                    <pic:cNvPicPr/>
                  </pic:nvPicPr>
                  <pic:blipFill>
                    <a:blip r:embed="rId64"/>
                    <a:stretch>
                      <a:fillRect/>
                    </a:stretch>
                  </pic:blipFill>
                  <pic:spPr>
                    <a:xfrm>
                      <a:off x="0" y="0"/>
                      <a:ext cx="2207269" cy="3529301"/>
                    </a:xfrm>
                    <a:prstGeom prst="rect">
                      <a:avLst/>
                    </a:prstGeom>
                  </pic:spPr>
                </pic:pic>
              </a:graphicData>
            </a:graphic>
          </wp:inline>
        </w:drawing>
      </w:r>
    </w:p>
    <w:p w14:paraId="782E45E4" w14:textId="77777777" w:rsidR="00085685" w:rsidRDefault="00085685" w:rsidP="00960BF0"/>
    <w:bookmarkEnd w:id="0"/>
    <w:p w14:paraId="2DB903C8" w14:textId="77777777" w:rsidR="00FF21AC" w:rsidRPr="00FF21AC" w:rsidRDefault="00FF21AC" w:rsidP="00FF21AC">
      <w:pPr>
        <w:jc w:val="left"/>
        <w:rPr>
          <w:lang w:val="es-ES"/>
        </w:rPr>
      </w:pPr>
      <w:r w:rsidRPr="00FF21AC">
        <w:rPr>
          <w:lang w:val="es-ES"/>
        </w:rPr>
        <w:t>La pantalla de inicio de sesión es la única vista disponible antes de que un usuario se autentique en el sistema.</w:t>
      </w:r>
      <w:r w:rsidRPr="00FF21AC">
        <w:rPr>
          <w:lang w:val="es-ES"/>
        </w:rPr>
        <w:br/>
        <w:t>En esta pantalla se muestra un formulario que solicita los siguientes datos:</w:t>
      </w:r>
    </w:p>
    <w:p w14:paraId="2DD2D112" w14:textId="77777777" w:rsidR="00FF21AC" w:rsidRPr="00FF21AC" w:rsidRDefault="00FF21AC" w:rsidP="00FF21AC">
      <w:pPr>
        <w:numPr>
          <w:ilvl w:val="0"/>
          <w:numId w:val="117"/>
        </w:numPr>
        <w:rPr>
          <w:lang w:val="es-ES"/>
        </w:rPr>
      </w:pPr>
      <w:r w:rsidRPr="00FF21AC">
        <w:rPr>
          <w:b/>
          <w:bCs/>
          <w:lang w:val="es-ES"/>
        </w:rPr>
        <w:t>Correo electrónico</w:t>
      </w:r>
      <w:r w:rsidRPr="00FF21AC">
        <w:rPr>
          <w:lang w:val="es-ES"/>
        </w:rPr>
        <w:t xml:space="preserve"> del usuario.</w:t>
      </w:r>
    </w:p>
    <w:p w14:paraId="0BAB68F9" w14:textId="77777777" w:rsidR="00FF21AC" w:rsidRPr="00FF21AC" w:rsidRDefault="00FF21AC" w:rsidP="00FF21AC">
      <w:pPr>
        <w:numPr>
          <w:ilvl w:val="0"/>
          <w:numId w:val="117"/>
        </w:numPr>
        <w:rPr>
          <w:lang w:val="es-ES"/>
        </w:rPr>
      </w:pPr>
      <w:r w:rsidRPr="00FF21AC">
        <w:rPr>
          <w:b/>
          <w:bCs/>
          <w:lang w:val="es-ES"/>
        </w:rPr>
        <w:t>Contraseña</w:t>
      </w:r>
      <w:r w:rsidRPr="00FF21AC">
        <w:rPr>
          <w:lang w:val="es-ES"/>
        </w:rPr>
        <w:t>.</w:t>
      </w:r>
    </w:p>
    <w:p w14:paraId="49E6CC3B" w14:textId="77777777" w:rsidR="00FF21AC" w:rsidRPr="00FF21AC" w:rsidRDefault="00FF21AC" w:rsidP="00FF21AC">
      <w:pPr>
        <w:rPr>
          <w:lang w:val="es-ES"/>
        </w:rPr>
      </w:pPr>
      <w:r w:rsidRPr="00FF21AC">
        <w:rPr>
          <w:lang w:val="es-ES"/>
        </w:rPr>
        <w:t>Una vez ingresados los datos, el sistema procesará la solicitud y podrá producirse una de las siguientes situaciones:</w:t>
      </w:r>
    </w:p>
    <w:p w14:paraId="3635E0FB" w14:textId="571A9BBE" w:rsidR="00FF21AC" w:rsidRDefault="00FF21AC" w:rsidP="00FF21AC">
      <w:pPr>
        <w:rPr>
          <w:lang w:val="es-ES"/>
        </w:rPr>
      </w:pPr>
    </w:p>
    <w:p w14:paraId="4AC33508" w14:textId="77777777" w:rsidR="00FF21AC" w:rsidRDefault="00FF21AC" w:rsidP="00FF21AC">
      <w:pPr>
        <w:rPr>
          <w:lang w:val="es-ES"/>
        </w:rPr>
      </w:pPr>
    </w:p>
    <w:p w14:paraId="49085461" w14:textId="77777777" w:rsidR="00640BB5" w:rsidRPr="00FF21AC" w:rsidRDefault="00640BB5" w:rsidP="00FF21AC">
      <w:pPr>
        <w:rPr>
          <w:lang w:val="es-ES"/>
        </w:rPr>
      </w:pPr>
    </w:p>
    <w:p w14:paraId="4C04C617" w14:textId="41390263" w:rsidR="00FF21AC" w:rsidRPr="00FF21AC" w:rsidRDefault="00FF21AC" w:rsidP="00FF21AC">
      <w:pPr>
        <w:rPr>
          <w:b/>
          <w:bCs/>
          <w:lang w:val="es-ES"/>
        </w:rPr>
      </w:pPr>
      <w:r w:rsidRPr="00FF21AC">
        <w:rPr>
          <w:b/>
          <w:bCs/>
          <w:lang w:val="es-ES"/>
        </w:rPr>
        <w:lastRenderedPageBreak/>
        <w:t>Datos incorrectos</w:t>
      </w:r>
    </w:p>
    <w:p w14:paraId="6E303014" w14:textId="77777777" w:rsidR="00FF21AC" w:rsidRPr="00FF21AC" w:rsidRDefault="00FF21AC" w:rsidP="00FF21AC">
      <w:pPr>
        <w:rPr>
          <w:lang w:val="es-ES"/>
        </w:rPr>
      </w:pPr>
      <w:r w:rsidRPr="00FF21AC">
        <w:rPr>
          <w:lang w:val="es-ES"/>
        </w:rPr>
        <w:t>Si el correo electrónico o la contraseña son incorrectos, se mostrará el mensaje de error:</w:t>
      </w:r>
    </w:p>
    <w:p w14:paraId="49B1534B" w14:textId="402FD7DA" w:rsidR="00FF21AC" w:rsidRPr="00FF21AC" w:rsidRDefault="00FF21AC" w:rsidP="00FF21AC">
      <w:pPr>
        <w:rPr>
          <w:lang w:val="es-ES"/>
        </w:rPr>
      </w:pPr>
      <w:r>
        <w:rPr>
          <w:b/>
          <w:bCs/>
          <w:lang w:val="es-ES"/>
        </w:rPr>
        <w:t>“</w:t>
      </w:r>
      <w:r w:rsidRPr="00FF21AC">
        <w:rPr>
          <w:b/>
          <w:bCs/>
          <w:lang w:val="es-ES"/>
        </w:rPr>
        <w:t>Usuario o contraseña incorrecto</w:t>
      </w:r>
      <w:r>
        <w:rPr>
          <w:b/>
          <w:bCs/>
          <w:lang w:val="es-ES"/>
        </w:rPr>
        <w:t>”</w:t>
      </w:r>
    </w:p>
    <w:p w14:paraId="32D550F8" w14:textId="77777777" w:rsidR="00FF21AC" w:rsidRPr="00FF21AC" w:rsidRDefault="00FF21AC" w:rsidP="00FF21AC">
      <w:pPr>
        <w:rPr>
          <w:lang w:val="es-ES"/>
        </w:rPr>
      </w:pPr>
      <w:r w:rsidRPr="00FF21AC">
        <w:rPr>
          <w:lang w:val="es-ES"/>
        </w:rPr>
        <w:t>Este mensaje está diseñado para no revelar si la cuenta de usuario existe o no, protegiendo así la seguridad del sistema.</w:t>
      </w:r>
    </w:p>
    <w:p w14:paraId="3C900313" w14:textId="0678A595" w:rsidR="00FF21AC" w:rsidRPr="00FF21AC" w:rsidRDefault="00FF21AC" w:rsidP="00FF21AC">
      <w:pPr>
        <w:rPr>
          <w:lang w:val="es-ES"/>
        </w:rPr>
      </w:pPr>
    </w:p>
    <w:p w14:paraId="7BD2C697" w14:textId="7B0992C7" w:rsidR="00FF21AC" w:rsidRPr="00FF21AC" w:rsidRDefault="00FF21AC" w:rsidP="00FF21AC">
      <w:pPr>
        <w:rPr>
          <w:b/>
          <w:bCs/>
          <w:lang w:val="es-ES"/>
        </w:rPr>
      </w:pPr>
      <w:r w:rsidRPr="00FF21AC">
        <w:rPr>
          <w:b/>
          <w:bCs/>
          <w:lang w:val="es-ES"/>
        </w:rPr>
        <w:t>Datos correctos – Primer inicio de sesión</w:t>
      </w:r>
    </w:p>
    <w:p w14:paraId="60199520" w14:textId="77777777" w:rsidR="00FF21AC" w:rsidRPr="00FF21AC" w:rsidRDefault="00FF21AC" w:rsidP="00FF21AC">
      <w:pPr>
        <w:rPr>
          <w:lang w:val="es-ES"/>
        </w:rPr>
      </w:pPr>
      <w:r w:rsidRPr="00FF21AC">
        <w:rPr>
          <w:lang w:val="es-ES"/>
        </w:rPr>
        <w:t>Si las credenciales son correctas, pero es la primera vez que el usuario accede a la aplicación, se mostrará un modal solicitando el cambio de contraseña.</w:t>
      </w:r>
    </w:p>
    <w:p w14:paraId="507AD9A5" w14:textId="77777777" w:rsidR="00FF21AC" w:rsidRDefault="00FF21AC" w:rsidP="00FF21AC">
      <w:pPr>
        <w:rPr>
          <w:lang w:val="es-ES"/>
        </w:rPr>
      </w:pPr>
      <w:r w:rsidRPr="00FF21AC">
        <w:rPr>
          <w:lang w:val="es-ES"/>
        </w:rPr>
        <w:t>Esto ocurre porque el usuario está utilizando la contraseña temporal generada por el sistema. Será obligatorio reemplazarla por una contraseña personal antes de continuar.</w:t>
      </w:r>
    </w:p>
    <w:p w14:paraId="27170983" w14:textId="1D7AA479" w:rsidR="00FF21AC" w:rsidRPr="00FF21AC" w:rsidRDefault="00FF21AC" w:rsidP="00FF21AC">
      <w:pPr>
        <w:rPr>
          <w:lang w:val="es-ES"/>
        </w:rPr>
      </w:pPr>
      <w:r w:rsidRPr="00FF21AC">
        <w:rPr>
          <w:lang w:val="es-ES"/>
        </w:rPr>
        <w:drawing>
          <wp:inline distT="0" distB="0" distL="0" distR="0" wp14:anchorId="050469A9" wp14:editId="0AF4EE56">
            <wp:extent cx="1965960" cy="3951433"/>
            <wp:effectExtent l="0" t="0" r="0" b="0"/>
            <wp:docPr id="4608027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2720" name="Imagen 1" descr="Interfaz de usuario gráfica, Texto, Aplicación&#10;&#10;El contenido generado por IA puede ser incorrecto."/>
                    <pic:cNvPicPr/>
                  </pic:nvPicPr>
                  <pic:blipFill>
                    <a:blip r:embed="rId65"/>
                    <a:stretch>
                      <a:fillRect/>
                    </a:stretch>
                  </pic:blipFill>
                  <pic:spPr>
                    <a:xfrm>
                      <a:off x="0" y="0"/>
                      <a:ext cx="1974804" cy="3969208"/>
                    </a:xfrm>
                    <a:prstGeom prst="rect">
                      <a:avLst/>
                    </a:prstGeom>
                  </pic:spPr>
                </pic:pic>
              </a:graphicData>
            </a:graphic>
          </wp:inline>
        </w:drawing>
      </w:r>
    </w:p>
    <w:p w14:paraId="13FC73CC" w14:textId="716820CC" w:rsidR="00FF21AC" w:rsidRPr="00FF21AC" w:rsidRDefault="00FF21AC" w:rsidP="00FF21AC">
      <w:pPr>
        <w:rPr>
          <w:lang w:val="es-ES"/>
        </w:rPr>
      </w:pPr>
    </w:p>
    <w:p w14:paraId="56F31F51" w14:textId="66B6F146" w:rsidR="00FF21AC" w:rsidRPr="00FF21AC" w:rsidRDefault="00FF21AC" w:rsidP="00FF21AC">
      <w:pPr>
        <w:rPr>
          <w:b/>
          <w:bCs/>
          <w:lang w:val="es-ES"/>
        </w:rPr>
      </w:pPr>
      <w:r w:rsidRPr="00FF21AC">
        <w:rPr>
          <w:b/>
          <w:bCs/>
          <w:lang w:val="es-ES"/>
        </w:rPr>
        <w:t>Datos correctos – Inicio de sesión normal</w:t>
      </w:r>
    </w:p>
    <w:p w14:paraId="480547D5" w14:textId="1D3DD6D0" w:rsidR="00FF21AC" w:rsidRDefault="00FF21AC" w:rsidP="00FF21AC">
      <w:pPr>
        <w:jc w:val="left"/>
        <w:rPr>
          <w:lang w:val="es-ES"/>
        </w:rPr>
      </w:pPr>
      <w:r w:rsidRPr="00FF21AC">
        <w:rPr>
          <w:lang w:val="es-ES"/>
        </w:rPr>
        <w:t>Si las credenciales son correctas y no es el primer inicio de sesión, el sistema permitirá el acceso de forma normal.</w:t>
      </w:r>
      <w:r w:rsidRPr="00FF21AC">
        <w:rPr>
          <w:lang w:val="es-ES"/>
        </w:rPr>
        <w:br/>
        <w:t>El usuario será redirigido a la vista principal de la aplicación, sin necesidad de cambiar su contraseña.</w:t>
      </w:r>
    </w:p>
    <w:p w14:paraId="05DAC9B8" w14:textId="77777777" w:rsidR="00FF21AC" w:rsidRDefault="00FF21AC" w:rsidP="00FF21AC">
      <w:pPr>
        <w:jc w:val="left"/>
        <w:rPr>
          <w:lang w:val="es-ES"/>
        </w:rPr>
      </w:pPr>
    </w:p>
    <w:p w14:paraId="55C9D99F" w14:textId="73F38371" w:rsidR="002B71C9" w:rsidRDefault="002B71C9">
      <w:pPr>
        <w:jc w:val="left"/>
        <w:rPr>
          <w:lang w:val="es-ES"/>
        </w:rPr>
      </w:pPr>
      <w:r>
        <w:rPr>
          <w:lang w:val="es-ES"/>
        </w:rPr>
        <w:br w:type="page"/>
      </w:r>
    </w:p>
    <w:p w14:paraId="6006711F" w14:textId="77777777" w:rsidR="00FF21AC" w:rsidRDefault="00FF21AC" w:rsidP="00FF21AC">
      <w:pPr>
        <w:rPr>
          <w:lang w:val="es-ES"/>
        </w:rPr>
      </w:pPr>
    </w:p>
    <w:p w14:paraId="02032D9E" w14:textId="72DFC27F" w:rsidR="002B71C9" w:rsidRPr="002B71C9" w:rsidRDefault="00FF21AC" w:rsidP="002B71C9">
      <w:pPr>
        <w:pStyle w:val="Apndice2"/>
        <w:rPr>
          <w:lang w:val="es-ES"/>
        </w:rPr>
      </w:pPr>
      <w:bookmarkStart w:id="140" w:name="_Toc206069475"/>
      <w:r>
        <w:rPr>
          <w:lang w:val="es-ES"/>
        </w:rPr>
        <w:t>Mis reservas</w:t>
      </w:r>
      <w:bookmarkEnd w:id="140"/>
    </w:p>
    <w:p w14:paraId="1FFA3ABD" w14:textId="4D269592" w:rsidR="002B71C9" w:rsidRDefault="002B71C9" w:rsidP="00FF21AC">
      <w:pPr>
        <w:jc w:val="left"/>
        <w:rPr>
          <w:lang w:val="es-ES"/>
        </w:rPr>
      </w:pPr>
      <w:r w:rsidRPr="002B71C9">
        <w:rPr>
          <w:lang w:val="es-ES"/>
        </w:rPr>
        <w:drawing>
          <wp:inline distT="0" distB="0" distL="0" distR="0" wp14:anchorId="54DB70A1" wp14:editId="44BB3710">
            <wp:extent cx="5395595" cy="2404110"/>
            <wp:effectExtent l="0" t="0" r="0" b="0"/>
            <wp:docPr id="1287036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3688" name="Imagen 1" descr="Interfaz de usuario gráfica, Aplicación&#10;&#10;El contenido generado por IA puede ser incorrecto."/>
                    <pic:cNvPicPr/>
                  </pic:nvPicPr>
                  <pic:blipFill>
                    <a:blip r:embed="rId66"/>
                    <a:stretch>
                      <a:fillRect/>
                    </a:stretch>
                  </pic:blipFill>
                  <pic:spPr>
                    <a:xfrm>
                      <a:off x="0" y="0"/>
                      <a:ext cx="5395595" cy="2404110"/>
                    </a:xfrm>
                    <a:prstGeom prst="rect">
                      <a:avLst/>
                    </a:prstGeom>
                  </pic:spPr>
                </pic:pic>
              </a:graphicData>
            </a:graphic>
          </wp:inline>
        </w:drawing>
      </w:r>
    </w:p>
    <w:p w14:paraId="598E7978" w14:textId="77777777" w:rsidR="002B71C9" w:rsidRPr="002B71C9" w:rsidRDefault="002B71C9" w:rsidP="002B71C9">
      <w:pPr>
        <w:jc w:val="left"/>
        <w:rPr>
          <w:lang w:val="es-ES"/>
        </w:rPr>
      </w:pPr>
      <w:r w:rsidRPr="002B71C9">
        <w:rPr>
          <w:lang w:val="es-ES"/>
        </w:rPr>
        <w:t>La vista de Mis Reservas es la vista principal para los usuarios con rol de Alumno y Profesor.</w:t>
      </w:r>
      <w:r w:rsidRPr="002B71C9">
        <w:rPr>
          <w:lang w:val="es-ES"/>
        </w:rPr>
        <w:br/>
        <w:t xml:space="preserve">Los usuarios con rol de Administrador no tienen acceso a esta vista, ya que no están relacionados con </w:t>
      </w:r>
      <w:proofErr w:type="spellStart"/>
      <w:r w:rsidRPr="002B71C9">
        <w:rPr>
          <w:lang w:val="es-ES"/>
        </w:rPr>
        <w:t>TFGs</w:t>
      </w:r>
      <w:proofErr w:type="spellEnd"/>
      <w:r w:rsidRPr="002B71C9">
        <w:rPr>
          <w:lang w:val="es-ES"/>
        </w:rPr>
        <w:t xml:space="preserve"> ni canales como los otros roles.</w:t>
      </w:r>
    </w:p>
    <w:p w14:paraId="553E5F49" w14:textId="2BCD99BB" w:rsidR="002B71C9" w:rsidRPr="002B71C9" w:rsidRDefault="002B71C9" w:rsidP="002B71C9">
      <w:pPr>
        <w:jc w:val="left"/>
        <w:rPr>
          <w:b/>
          <w:bCs/>
          <w:lang w:val="es-ES"/>
        </w:rPr>
      </w:pPr>
    </w:p>
    <w:p w14:paraId="2C26B228" w14:textId="797B1D34" w:rsidR="002B71C9" w:rsidRPr="002B71C9" w:rsidRDefault="002B71C9" w:rsidP="002B71C9">
      <w:pPr>
        <w:jc w:val="left"/>
        <w:rPr>
          <w:b/>
          <w:bCs/>
          <w:lang w:val="es-ES"/>
        </w:rPr>
      </w:pPr>
      <w:r w:rsidRPr="002B71C9">
        <w:rPr>
          <w:b/>
          <w:bCs/>
          <w:lang w:val="es-ES"/>
        </w:rPr>
        <w:t>Cabecera de la aplicación</w:t>
      </w:r>
    </w:p>
    <w:p w14:paraId="46F4A681" w14:textId="6D43B789" w:rsidR="002B71C9" w:rsidRDefault="002B71C9" w:rsidP="002B71C9">
      <w:pPr>
        <w:jc w:val="left"/>
        <w:rPr>
          <w:lang w:val="es-ES"/>
        </w:rPr>
      </w:pPr>
      <w:r w:rsidRPr="002B71C9">
        <w:rPr>
          <w:lang w:val="es-ES"/>
        </w:rPr>
        <w:t>Esta cabecera permanece visible en toda la sesión una vez que el usuario ha iniciado sesión.</w:t>
      </w:r>
      <w:r w:rsidRPr="002B71C9">
        <w:rPr>
          <w:lang w:val="es-ES"/>
        </w:rPr>
        <w:br/>
        <w:t>Funciona como el método principal de navegación dentro de la aplicación.</w:t>
      </w:r>
    </w:p>
    <w:p w14:paraId="3E433AA7" w14:textId="77777777" w:rsidR="002B71C9" w:rsidRPr="002B71C9" w:rsidRDefault="002B71C9" w:rsidP="002B71C9">
      <w:pPr>
        <w:jc w:val="left"/>
        <w:rPr>
          <w:lang w:val="es-ES"/>
        </w:rPr>
      </w:pPr>
    </w:p>
    <w:p w14:paraId="32A46D0B" w14:textId="6C7A1233" w:rsidR="002B71C9" w:rsidRPr="002B71C9" w:rsidRDefault="002B71C9" w:rsidP="002B71C9">
      <w:pPr>
        <w:jc w:val="left"/>
        <w:rPr>
          <w:b/>
          <w:bCs/>
          <w:lang w:val="es-ES"/>
        </w:rPr>
      </w:pPr>
      <w:r w:rsidRPr="002B71C9">
        <w:rPr>
          <w:b/>
          <w:bCs/>
          <w:lang w:val="es-ES"/>
        </w:rPr>
        <w:t xml:space="preserve">Listado de </w:t>
      </w:r>
      <w:proofErr w:type="spellStart"/>
      <w:r w:rsidRPr="002B71C9">
        <w:rPr>
          <w:b/>
          <w:bCs/>
          <w:lang w:val="es-ES"/>
        </w:rPr>
        <w:t>TFGs</w:t>
      </w:r>
      <w:proofErr w:type="spellEnd"/>
    </w:p>
    <w:p w14:paraId="68F81217" w14:textId="77777777" w:rsidR="002B71C9" w:rsidRPr="002B71C9" w:rsidRDefault="002B71C9" w:rsidP="002B71C9">
      <w:pPr>
        <w:jc w:val="left"/>
        <w:rPr>
          <w:lang w:val="es-ES"/>
        </w:rPr>
      </w:pPr>
      <w:r w:rsidRPr="002B71C9">
        <w:rPr>
          <w:lang w:val="es-ES"/>
        </w:rPr>
        <w:t>Este listado se muestra tanto a alumnos como a profesores, con diferencias según el rol:</w:t>
      </w:r>
    </w:p>
    <w:p w14:paraId="0FDAE70E" w14:textId="77777777" w:rsidR="002B71C9" w:rsidRPr="002B71C9" w:rsidRDefault="002B71C9" w:rsidP="002B71C9">
      <w:pPr>
        <w:numPr>
          <w:ilvl w:val="0"/>
          <w:numId w:val="118"/>
        </w:numPr>
        <w:jc w:val="left"/>
        <w:rPr>
          <w:lang w:val="es-ES"/>
        </w:rPr>
      </w:pPr>
      <w:r w:rsidRPr="002B71C9">
        <w:rPr>
          <w:lang w:val="es-ES"/>
        </w:rPr>
        <w:t>Alumnos: Visualizan las líneas de TFG que han solicitado.</w:t>
      </w:r>
    </w:p>
    <w:p w14:paraId="2C1A8764" w14:textId="7545E02D" w:rsidR="002B71C9" w:rsidRDefault="002B71C9" w:rsidP="002B71C9">
      <w:pPr>
        <w:numPr>
          <w:ilvl w:val="0"/>
          <w:numId w:val="118"/>
        </w:numPr>
        <w:jc w:val="left"/>
        <w:rPr>
          <w:lang w:val="es-ES"/>
        </w:rPr>
      </w:pPr>
      <w:r w:rsidRPr="002B71C9">
        <w:rPr>
          <w:lang w:val="es-ES"/>
        </w:rPr>
        <w:t>Profesores</w:t>
      </w:r>
      <w:r w:rsidRPr="002B71C9">
        <w:rPr>
          <w:b/>
          <w:bCs/>
          <w:lang w:val="es-ES"/>
        </w:rPr>
        <w:t>:</w:t>
      </w:r>
      <w:r w:rsidRPr="002B71C9">
        <w:rPr>
          <w:lang w:val="es-ES"/>
        </w:rPr>
        <w:t xml:space="preserve"> Visualizan las líneas de TFG en las que está asignad</w:t>
      </w:r>
      <w:r w:rsidR="004B0A94">
        <w:rPr>
          <w:lang w:val="es-ES"/>
        </w:rPr>
        <w:t>o</w:t>
      </w:r>
      <w:r w:rsidRPr="002B71C9">
        <w:rPr>
          <w:lang w:val="es-ES"/>
        </w:rPr>
        <w:t xml:space="preserve"> como</w:t>
      </w:r>
      <w:r w:rsidR="004B0A94">
        <w:rPr>
          <w:lang w:val="es-ES"/>
        </w:rPr>
        <w:t xml:space="preserve"> posible</w:t>
      </w:r>
      <w:r w:rsidRPr="002B71C9">
        <w:rPr>
          <w:lang w:val="es-ES"/>
        </w:rPr>
        <w:t xml:space="preserve"> tutor o </w:t>
      </w:r>
      <w:proofErr w:type="spellStart"/>
      <w:r w:rsidRPr="002B71C9">
        <w:rPr>
          <w:lang w:val="es-ES"/>
        </w:rPr>
        <w:t>co-tutor</w:t>
      </w:r>
      <w:proofErr w:type="spellEnd"/>
      <w:r w:rsidRPr="002B71C9">
        <w:rPr>
          <w:lang w:val="es-ES"/>
        </w:rPr>
        <w:t>.</w:t>
      </w:r>
    </w:p>
    <w:p w14:paraId="0DFAB589" w14:textId="10C8C24D" w:rsidR="002B71C9" w:rsidRPr="002B71C9" w:rsidRDefault="002B71C9" w:rsidP="002B71C9">
      <w:pPr>
        <w:jc w:val="left"/>
        <w:rPr>
          <w:lang w:val="es-ES"/>
        </w:rPr>
      </w:pPr>
      <w:r w:rsidRPr="002B71C9">
        <w:rPr>
          <w:lang w:val="es-ES"/>
        </w:rPr>
        <w:t>Ambos roles pueden visualizar la línea de TFG, lo que redirige a la vista de edición correspondiente.</w:t>
      </w:r>
    </w:p>
    <w:p w14:paraId="6612F832" w14:textId="2219322E" w:rsidR="002B71C9" w:rsidRPr="002B71C9" w:rsidRDefault="002B71C9" w:rsidP="002B71C9">
      <w:pPr>
        <w:jc w:val="left"/>
        <w:rPr>
          <w:lang w:val="es-ES"/>
        </w:rPr>
      </w:pPr>
    </w:p>
    <w:p w14:paraId="00C8958C" w14:textId="7B4B1078" w:rsidR="002B71C9" w:rsidRPr="002B71C9" w:rsidRDefault="002B71C9" w:rsidP="002B71C9">
      <w:pPr>
        <w:jc w:val="left"/>
        <w:rPr>
          <w:b/>
          <w:bCs/>
          <w:lang w:val="es-ES"/>
        </w:rPr>
      </w:pPr>
      <w:r w:rsidRPr="002B71C9">
        <w:rPr>
          <w:b/>
          <w:bCs/>
          <w:lang w:val="es-ES"/>
        </w:rPr>
        <w:t>Canales</w:t>
      </w:r>
    </w:p>
    <w:p w14:paraId="2A1DC73F" w14:textId="77777777" w:rsidR="002B71C9" w:rsidRPr="002B71C9" w:rsidRDefault="002B71C9" w:rsidP="002B71C9">
      <w:pPr>
        <w:jc w:val="left"/>
        <w:rPr>
          <w:lang w:val="es-ES"/>
        </w:rPr>
      </w:pPr>
      <w:r w:rsidRPr="002B71C9">
        <w:rPr>
          <w:lang w:val="es-ES"/>
        </w:rPr>
        <w:t>Muestra los canales a los que pertenece el usuario, independientemente de su rol (alumno o profesor).</w:t>
      </w:r>
    </w:p>
    <w:p w14:paraId="537175E2" w14:textId="4D41449B" w:rsidR="002B71C9" w:rsidRPr="002B71C9" w:rsidRDefault="002B71C9" w:rsidP="002B71C9">
      <w:pPr>
        <w:jc w:val="left"/>
        <w:rPr>
          <w:lang w:val="es-ES"/>
        </w:rPr>
      </w:pPr>
      <w:r w:rsidRPr="002B71C9">
        <w:rPr>
          <w:lang w:val="es-ES"/>
        </w:rPr>
        <w:t>Al pulsar sobre un canal, el usuario accede a la vista de edición de dicho canal.</w:t>
      </w:r>
    </w:p>
    <w:p w14:paraId="42C434B5" w14:textId="2C420F15" w:rsidR="002B71C9" w:rsidRPr="002B71C9" w:rsidRDefault="002B71C9" w:rsidP="002B71C9">
      <w:pPr>
        <w:jc w:val="left"/>
        <w:rPr>
          <w:lang w:val="es-ES"/>
        </w:rPr>
      </w:pPr>
    </w:p>
    <w:p w14:paraId="7C26DE90" w14:textId="126D17EC" w:rsidR="002B71C9" w:rsidRPr="002B71C9" w:rsidRDefault="002B71C9" w:rsidP="002B71C9">
      <w:pPr>
        <w:jc w:val="left"/>
        <w:rPr>
          <w:b/>
          <w:bCs/>
          <w:lang w:val="es-ES"/>
        </w:rPr>
      </w:pPr>
      <w:r w:rsidRPr="002B71C9">
        <w:rPr>
          <w:b/>
          <w:bCs/>
          <w:lang w:val="es-ES"/>
        </w:rPr>
        <w:t>Solicitudes de estudiantes (Exclusivo para profesores)</w:t>
      </w:r>
    </w:p>
    <w:p w14:paraId="7A354035" w14:textId="6C43C915" w:rsidR="002B71C9" w:rsidRPr="002B71C9" w:rsidRDefault="002B71C9" w:rsidP="002B71C9">
      <w:pPr>
        <w:jc w:val="left"/>
        <w:rPr>
          <w:lang w:val="es-ES"/>
        </w:rPr>
      </w:pPr>
      <w:r w:rsidRPr="002B71C9">
        <w:rPr>
          <w:lang w:val="es-ES"/>
        </w:rPr>
        <w:t xml:space="preserve">En esta sección, los profesores pueden ver los </w:t>
      </w:r>
      <w:proofErr w:type="spellStart"/>
      <w:r w:rsidRPr="002B71C9">
        <w:rPr>
          <w:lang w:val="es-ES"/>
        </w:rPr>
        <w:t>TFGs</w:t>
      </w:r>
      <w:proofErr w:type="spellEnd"/>
      <w:r w:rsidRPr="002B71C9">
        <w:rPr>
          <w:lang w:val="es-ES"/>
        </w:rPr>
        <w:t xml:space="preserve"> activos de los estudiantes en los que </w:t>
      </w:r>
      <w:r w:rsidR="004B0A94">
        <w:rPr>
          <w:lang w:val="es-ES"/>
        </w:rPr>
        <w:t xml:space="preserve">él </w:t>
      </w:r>
      <w:r w:rsidRPr="002B71C9">
        <w:rPr>
          <w:lang w:val="es-ES"/>
        </w:rPr>
        <w:t xml:space="preserve">actúa como tutor o </w:t>
      </w:r>
      <w:proofErr w:type="spellStart"/>
      <w:r w:rsidRPr="002B71C9">
        <w:rPr>
          <w:lang w:val="es-ES"/>
        </w:rPr>
        <w:t>co-tutor</w:t>
      </w:r>
      <w:proofErr w:type="spellEnd"/>
      <w:r w:rsidRPr="002B71C9">
        <w:rPr>
          <w:lang w:val="es-ES"/>
        </w:rPr>
        <w:t>.</w:t>
      </w:r>
    </w:p>
    <w:p w14:paraId="67ED21DE" w14:textId="272BB97F" w:rsidR="002B71C9" w:rsidRPr="002B71C9" w:rsidRDefault="004B0A94" w:rsidP="002B71C9">
      <w:pPr>
        <w:jc w:val="left"/>
        <w:rPr>
          <w:lang w:val="es-ES"/>
        </w:rPr>
      </w:pPr>
      <w:r>
        <w:rPr>
          <w:lang w:val="es-ES"/>
        </w:rPr>
        <w:t>Las a</w:t>
      </w:r>
      <w:r w:rsidR="002B71C9" w:rsidRPr="002B71C9">
        <w:rPr>
          <w:lang w:val="es-ES"/>
        </w:rPr>
        <w:t xml:space="preserve">cciones disponibles </w:t>
      </w:r>
      <w:r>
        <w:rPr>
          <w:lang w:val="es-ES"/>
        </w:rPr>
        <w:t>dependen d</w:t>
      </w:r>
      <w:r w:rsidR="002B71C9" w:rsidRPr="002B71C9">
        <w:rPr>
          <w:lang w:val="es-ES"/>
        </w:rPr>
        <w:t>el estado del TFG:</w:t>
      </w:r>
    </w:p>
    <w:p w14:paraId="0F394227" w14:textId="77777777" w:rsidR="002B71C9" w:rsidRPr="002B71C9" w:rsidRDefault="002B71C9" w:rsidP="002B71C9">
      <w:pPr>
        <w:numPr>
          <w:ilvl w:val="0"/>
          <w:numId w:val="119"/>
        </w:numPr>
        <w:jc w:val="left"/>
        <w:rPr>
          <w:lang w:val="es-ES"/>
        </w:rPr>
      </w:pPr>
      <w:r w:rsidRPr="002B71C9">
        <w:rPr>
          <w:lang w:val="es-ES"/>
        </w:rPr>
        <w:t>Pendiente de aceptar: El profesor puede aceptar o rechazar la solicitud.</w:t>
      </w:r>
    </w:p>
    <w:p w14:paraId="22AB995A" w14:textId="77777777" w:rsidR="002B71C9" w:rsidRPr="002B71C9" w:rsidRDefault="002B71C9" w:rsidP="002B71C9">
      <w:pPr>
        <w:numPr>
          <w:ilvl w:val="0"/>
          <w:numId w:val="119"/>
        </w:numPr>
        <w:jc w:val="left"/>
        <w:rPr>
          <w:lang w:val="es-ES"/>
        </w:rPr>
      </w:pPr>
      <w:r w:rsidRPr="002B71C9">
        <w:rPr>
          <w:lang w:val="es-ES"/>
        </w:rPr>
        <w:t>Aceptado: El profesor puede avanzar el estado del TFG siguiendo el flujo habitual:</w:t>
      </w:r>
    </w:p>
    <w:p w14:paraId="2C26DA9A" w14:textId="77777777" w:rsidR="002B71C9" w:rsidRDefault="002B71C9" w:rsidP="002B71C9">
      <w:pPr>
        <w:jc w:val="left"/>
        <w:rPr>
          <w:lang w:val="es-ES"/>
        </w:rPr>
      </w:pPr>
      <w:r w:rsidRPr="002B71C9">
        <w:rPr>
          <w:lang w:val="es-ES"/>
        </w:rPr>
        <w:t>Aceptado → Anteproyecto entregado → Anteproyecto aceptado → Presentado → Finalizado</w:t>
      </w:r>
    </w:p>
    <w:p w14:paraId="27F19405" w14:textId="0DBC5E0D" w:rsidR="004B0A94" w:rsidRPr="004B0A94" w:rsidRDefault="004B0A94" w:rsidP="004B0A94">
      <w:pPr>
        <w:pStyle w:val="Apndice2"/>
        <w:rPr>
          <w:lang w:val="es-ES"/>
        </w:rPr>
      </w:pPr>
      <w:bookmarkStart w:id="141" w:name="_Toc206069476"/>
      <w:r>
        <w:rPr>
          <w:lang w:val="es-ES"/>
        </w:rPr>
        <w:lastRenderedPageBreak/>
        <w:t>Cabecera</w:t>
      </w:r>
      <w:bookmarkEnd w:id="141"/>
    </w:p>
    <w:p w14:paraId="0D55C149" w14:textId="2582BC3E" w:rsidR="002B71C9" w:rsidRDefault="00D4677E" w:rsidP="00FF21AC">
      <w:pPr>
        <w:jc w:val="left"/>
        <w:rPr>
          <w:lang w:val="es-ES"/>
        </w:rPr>
      </w:pPr>
      <w:r w:rsidRPr="00D4677E">
        <w:rPr>
          <w:lang w:val="es-ES"/>
        </w:rPr>
        <w:drawing>
          <wp:inline distT="0" distB="0" distL="0" distR="0" wp14:anchorId="36600920" wp14:editId="40149A5C">
            <wp:extent cx="5425440" cy="207517"/>
            <wp:effectExtent l="0" t="0" r="0" b="2540"/>
            <wp:docPr id="1484630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30977" name=""/>
                    <pic:cNvPicPr/>
                  </pic:nvPicPr>
                  <pic:blipFill>
                    <a:blip r:embed="rId67"/>
                    <a:stretch>
                      <a:fillRect/>
                    </a:stretch>
                  </pic:blipFill>
                  <pic:spPr>
                    <a:xfrm>
                      <a:off x="0" y="0"/>
                      <a:ext cx="5573676" cy="213187"/>
                    </a:xfrm>
                    <a:prstGeom prst="rect">
                      <a:avLst/>
                    </a:prstGeom>
                  </pic:spPr>
                </pic:pic>
              </a:graphicData>
            </a:graphic>
          </wp:inline>
        </w:drawing>
      </w:r>
    </w:p>
    <w:p w14:paraId="1538C399" w14:textId="76060E00" w:rsidR="00D4677E" w:rsidRPr="00D4677E" w:rsidRDefault="00D4677E" w:rsidP="00D4677E">
      <w:pPr>
        <w:jc w:val="left"/>
        <w:rPr>
          <w:lang w:val="es-ES"/>
        </w:rPr>
      </w:pPr>
      <w:r w:rsidRPr="00D4677E">
        <w:rPr>
          <w:lang w:val="es-ES"/>
        </w:rPr>
        <w:t>La cabecera de la aplicación es un elemento constante durante toda la navegación, ya que facilita el acceso a las principales secciones y funcionalidades.</w:t>
      </w:r>
      <w:r>
        <w:rPr>
          <w:lang w:val="es-ES"/>
        </w:rPr>
        <w:t xml:space="preserve"> Esta imagen muestra la vista de un administrador, donde no podemos ver el apartado de Mis Reservas, pero si el aparatado de Administración.</w:t>
      </w:r>
    </w:p>
    <w:p w14:paraId="3DB49248" w14:textId="77777777" w:rsidR="00D4677E" w:rsidRPr="00D4677E" w:rsidRDefault="00D4677E" w:rsidP="00D4677E">
      <w:pPr>
        <w:jc w:val="left"/>
        <w:rPr>
          <w:b/>
          <w:bCs/>
          <w:lang w:val="es-ES"/>
        </w:rPr>
      </w:pPr>
      <w:r w:rsidRPr="00D4677E">
        <w:rPr>
          <w:b/>
          <w:bCs/>
          <w:lang w:val="es-ES"/>
        </w:rPr>
        <w:t>Acciones disponibles en la cabecera</w:t>
      </w:r>
    </w:p>
    <w:p w14:paraId="535CBBDB" w14:textId="3677A463" w:rsidR="00D4677E" w:rsidRPr="00D4677E" w:rsidRDefault="00D4677E" w:rsidP="00D4677E">
      <w:pPr>
        <w:jc w:val="left"/>
        <w:rPr>
          <w:b/>
          <w:bCs/>
          <w:lang w:val="es-ES"/>
        </w:rPr>
      </w:pPr>
      <w:r w:rsidRPr="00D4677E">
        <w:rPr>
          <w:b/>
          <w:bCs/>
          <w:lang w:val="es-ES"/>
        </w:rPr>
        <w:t>Logo</w:t>
      </w:r>
    </w:p>
    <w:p w14:paraId="3331F2DD" w14:textId="77777777" w:rsidR="00D4677E" w:rsidRPr="00D4677E" w:rsidRDefault="00D4677E" w:rsidP="00D4677E">
      <w:pPr>
        <w:pStyle w:val="Prrafodelista"/>
        <w:numPr>
          <w:ilvl w:val="0"/>
          <w:numId w:val="130"/>
        </w:numPr>
        <w:jc w:val="left"/>
        <w:rPr>
          <w:lang w:val="es-ES"/>
        </w:rPr>
      </w:pPr>
      <w:r w:rsidRPr="00D4677E">
        <w:rPr>
          <w:lang w:val="es-ES"/>
        </w:rPr>
        <w:t>Al hacer clic sobre él, el usuario será redirigido a su vista principal correspondiente según su rol.</w:t>
      </w:r>
    </w:p>
    <w:p w14:paraId="1E3ECF18" w14:textId="299169A8" w:rsidR="00D4677E" w:rsidRPr="00D4677E" w:rsidRDefault="00D4677E" w:rsidP="00D4677E">
      <w:pPr>
        <w:jc w:val="left"/>
        <w:rPr>
          <w:b/>
          <w:bCs/>
          <w:lang w:val="es-ES"/>
        </w:rPr>
      </w:pPr>
      <w:r w:rsidRPr="00D4677E">
        <w:rPr>
          <w:b/>
          <w:bCs/>
          <w:lang w:val="es-ES"/>
        </w:rPr>
        <w:t>Mis Reservas</w:t>
      </w:r>
    </w:p>
    <w:p w14:paraId="6A9B9825" w14:textId="77777777" w:rsidR="00D4677E" w:rsidRPr="00D4677E" w:rsidRDefault="00D4677E" w:rsidP="00D4677E">
      <w:pPr>
        <w:numPr>
          <w:ilvl w:val="0"/>
          <w:numId w:val="121"/>
        </w:numPr>
        <w:jc w:val="left"/>
        <w:rPr>
          <w:lang w:val="es-ES"/>
        </w:rPr>
      </w:pPr>
      <w:r w:rsidRPr="00D4677E">
        <w:rPr>
          <w:lang w:val="es-ES"/>
        </w:rPr>
        <w:t>Disponible solo para usuarios con rol de Profesor o Alumno.</w:t>
      </w:r>
    </w:p>
    <w:p w14:paraId="6E28A7C5" w14:textId="77777777" w:rsidR="00D4677E" w:rsidRPr="00D4677E" w:rsidRDefault="00D4677E" w:rsidP="00D4677E">
      <w:pPr>
        <w:numPr>
          <w:ilvl w:val="0"/>
          <w:numId w:val="121"/>
        </w:numPr>
        <w:jc w:val="left"/>
        <w:rPr>
          <w:lang w:val="es-ES"/>
        </w:rPr>
      </w:pPr>
      <w:r w:rsidRPr="00D4677E">
        <w:rPr>
          <w:lang w:val="es-ES"/>
        </w:rPr>
        <w:t>Al seleccionarlo, carga la vista Mis Reservas.</w:t>
      </w:r>
    </w:p>
    <w:p w14:paraId="28B912B9" w14:textId="590D4434" w:rsidR="00D4677E" w:rsidRPr="00D4677E" w:rsidRDefault="00D4677E" w:rsidP="00D4677E">
      <w:pPr>
        <w:jc w:val="left"/>
        <w:rPr>
          <w:b/>
          <w:bCs/>
          <w:lang w:val="es-ES"/>
        </w:rPr>
      </w:pPr>
      <w:proofErr w:type="spellStart"/>
      <w:r w:rsidRPr="00D4677E">
        <w:rPr>
          <w:b/>
          <w:bCs/>
          <w:lang w:val="es-ES"/>
        </w:rPr>
        <w:t>TFGs</w:t>
      </w:r>
      <w:proofErr w:type="spellEnd"/>
    </w:p>
    <w:p w14:paraId="5F101B3F" w14:textId="77777777" w:rsidR="00D4677E" w:rsidRPr="00D4677E" w:rsidRDefault="00D4677E" w:rsidP="00D4677E">
      <w:pPr>
        <w:numPr>
          <w:ilvl w:val="0"/>
          <w:numId w:val="122"/>
        </w:numPr>
        <w:jc w:val="left"/>
        <w:rPr>
          <w:lang w:val="es-ES"/>
        </w:rPr>
      </w:pPr>
      <w:r w:rsidRPr="00D4677E">
        <w:rPr>
          <w:lang w:val="es-ES"/>
        </w:rPr>
        <w:t>Accesible para todos los usuarios, sin importar el rol.</w:t>
      </w:r>
    </w:p>
    <w:p w14:paraId="07F22A24" w14:textId="77777777" w:rsidR="00D4677E" w:rsidRPr="00D4677E" w:rsidRDefault="00D4677E" w:rsidP="00D4677E">
      <w:pPr>
        <w:numPr>
          <w:ilvl w:val="0"/>
          <w:numId w:val="122"/>
        </w:numPr>
        <w:jc w:val="left"/>
        <w:rPr>
          <w:lang w:val="es-ES"/>
        </w:rPr>
      </w:pPr>
      <w:r w:rsidRPr="00D4677E">
        <w:rPr>
          <w:lang w:val="es-ES"/>
        </w:rPr>
        <w:t>Redirige a la vista del listado de líneas de TFG.</w:t>
      </w:r>
    </w:p>
    <w:p w14:paraId="6C0881A1" w14:textId="071CD420" w:rsidR="00D4677E" w:rsidRDefault="00D4677E" w:rsidP="00D4677E">
      <w:pPr>
        <w:jc w:val="left"/>
        <w:rPr>
          <w:b/>
          <w:bCs/>
          <w:lang w:val="es-ES"/>
        </w:rPr>
      </w:pPr>
      <w:r w:rsidRPr="00D4677E">
        <w:rPr>
          <w:b/>
          <w:bCs/>
          <w:lang w:val="es-ES"/>
        </w:rPr>
        <w:t>Canales</w:t>
      </w:r>
    </w:p>
    <w:p w14:paraId="4921B550" w14:textId="580663CB" w:rsidR="00D4677E" w:rsidRPr="00D4677E" w:rsidRDefault="00D4677E" w:rsidP="00D4677E">
      <w:pPr>
        <w:pStyle w:val="Prrafodelista"/>
        <w:numPr>
          <w:ilvl w:val="0"/>
          <w:numId w:val="130"/>
        </w:numPr>
        <w:jc w:val="left"/>
        <w:rPr>
          <w:b/>
          <w:bCs/>
          <w:lang w:val="es-ES"/>
        </w:rPr>
      </w:pPr>
      <w:r w:rsidRPr="00D4677E">
        <w:rPr>
          <w:lang w:val="es-ES"/>
        </w:rPr>
        <w:t>Accesible para todos los usuarios, sin importar el rol.</w:t>
      </w:r>
    </w:p>
    <w:p w14:paraId="79EBA7F7" w14:textId="3CFB61CD" w:rsidR="00D4677E" w:rsidRPr="00D4677E" w:rsidRDefault="00D4677E" w:rsidP="00D4677E">
      <w:pPr>
        <w:numPr>
          <w:ilvl w:val="0"/>
          <w:numId w:val="123"/>
        </w:numPr>
        <w:jc w:val="left"/>
        <w:rPr>
          <w:lang w:val="es-ES"/>
        </w:rPr>
      </w:pPr>
      <w:r w:rsidRPr="00D4677E">
        <w:rPr>
          <w:lang w:val="es-ES"/>
        </w:rPr>
        <w:t>Muestra el listado de canales.</w:t>
      </w:r>
    </w:p>
    <w:p w14:paraId="6097A8A3" w14:textId="4D629C3F" w:rsidR="00D4677E" w:rsidRDefault="00D4677E" w:rsidP="00D4677E">
      <w:pPr>
        <w:jc w:val="left"/>
        <w:rPr>
          <w:b/>
          <w:bCs/>
          <w:lang w:val="es-ES"/>
        </w:rPr>
      </w:pPr>
      <w:r w:rsidRPr="00D4677E">
        <w:rPr>
          <w:b/>
          <w:bCs/>
          <w:lang w:val="es-ES"/>
        </w:rPr>
        <w:t>Profesores</w:t>
      </w:r>
    </w:p>
    <w:p w14:paraId="6A6E50A8" w14:textId="2A96EEAF" w:rsidR="00D4677E" w:rsidRPr="00D4677E" w:rsidRDefault="00D4677E" w:rsidP="00D4677E">
      <w:pPr>
        <w:pStyle w:val="Prrafodelista"/>
        <w:numPr>
          <w:ilvl w:val="0"/>
          <w:numId w:val="130"/>
        </w:numPr>
        <w:jc w:val="left"/>
        <w:rPr>
          <w:b/>
          <w:bCs/>
          <w:lang w:val="es-ES"/>
        </w:rPr>
      </w:pPr>
      <w:r w:rsidRPr="00D4677E">
        <w:rPr>
          <w:lang w:val="es-ES"/>
        </w:rPr>
        <w:t>Accesible para todos los usuarios, sin importar el rol.</w:t>
      </w:r>
    </w:p>
    <w:p w14:paraId="352D636F" w14:textId="77777777" w:rsidR="00D4677E" w:rsidRPr="00D4677E" w:rsidRDefault="00D4677E" w:rsidP="00D4677E">
      <w:pPr>
        <w:numPr>
          <w:ilvl w:val="0"/>
          <w:numId w:val="124"/>
        </w:numPr>
        <w:jc w:val="left"/>
        <w:rPr>
          <w:lang w:val="es-ES"/>
        </w:rPr>
      </w:pPr>
      <w:r w:rsidRPr="00D4677E">
        <w:rPr>
          <w:lang w:val="es-ES"/>
        </w:rPr>
        <w:t>Redirige a la vista del listado de profesores.</w:t>
      </w:r>
    </w:p>
    <w:p w14:paraId="294C7A95" w14:textId="08F65EC0" w:rsidR="00D4677E" w:rsidRPr="00D4677E" w:rsidRDefault="00D4677E" w:rsidP="00D4677E">
      <w:pPr>
        <w:jc w:val="left"/>
        <w:rPr>
          <w:b/>
          <w:bCs/>
          <w:lang w:val="es-ES"/>
        </w:rPr>
      </w:pPr>
      <w:r w:rsidRPr="00D4677E">
        <w:rPr>
          <w:b/>
          <w:bCs/>
          <w:lang w:val="es-ES"/>
        </w:rPr>
        <w:t>Administración</w:t>
      </w:r>
    </w:p>
    <w:p w14:paraId="76077720" w14:textId="77777777" w:rsidR="00D4677E" w:rsidRPr="00D4677E" w:rsidRDefault="00D4677E" w:rsidP="00D4677E">
      <w:pPr>
        <w:numPr>
          <w:ilvl w:val="0"/>
          <w:numId w:val="125"/>
        </w:numPr>
        <w:jc w:val="left"/>
        <w:rPr>
          <w:lang w:val="es-ES"/>
        </w:rPr>
      </w:pPr>
      <w:r w:rsidRPr="00D4677E">
        <w:rPr>
          <w:lang w:val="es-ES"/>
        </w:rPr>
        <w:t>Exclusivo para usuarios con rol de Administrador.</w:t>
      </w:r>
    </w:p>
    <w:p w14:paraId="1771EE07" w14:textId="77777777" w:rsidR="00D4677E" w:rsidRPr="00D4677E" w:rsidRDefault="00D4677E" w:rsidP="00D4677E">
      <w:pPr>
        <w:numPr>
          <w:ilvl w:val="0"/>
          <w:numId w:val="125"/>
        </w:numPr>
        <w:jc w:val="left"/>
        <w:rPr>
          <w:lang w:val="es-ES"/>
        </w:rPr>
      </w:pPr>
      <w:r w:rsidRPr="00D4677E">
        <w:rPr>
          <w:lang w:val="es-ES"/>
        </w:rPr>
        <w:t>Se presenta como un menú desplegable (</w:t>
      </w:r>
      <w:proofErr w:type="spellStart"/>
      <w:r w:rsidRPr="00D4677E">
        <w:rPr>
          <w:lang w:val="es-ES"/>
        </w:rPr>
        <w:t>dropdown</w:t>
      </w:r>
      <w:proofErr w:type="spellEnd"/>
      <w:r w:rsidRPr="00D4677E">
        <w:rPr>
          <w:lang w:val="es-ES"/>
        </w:rPr>
        <w:t>) que da acceso a las entidades internas de la universidad:</w:t>
      </w:r>
    </w:p>
    <w:p w14:paraId="08C54F7F" w14:textId="77777777" w:rsidR="00D4677E" w:rsidRPr="00D4677E" w:rsidRDefault="00D4677E" w:rsidP="00D4677E">
      <w:pPr>
        <w:numPr>
          <w:ilvl w:val="1"/>
          <w:numId w:val="125"/>
        </w:numPr>
        <w:jc w:val="left"/>
        <w:rPr>
          <w:lang w:val="es-ES"/>
        </w:rPr>
      </w:pPr>
      <w:r w:rsidRPr="00D4677E">
        <w:rPr>
          <w:lang w:val="es-ES"/>
        </w:rPr>
        <w:t>Centros</w:t>
      </w:r>
    </w:p>
    <w:p w14:paraId="14878385" w14:textId="77777777" w:rsidR="00D4677E" w:rsidRPr="00D4677E" w:rsidRDefault="00D4677E" w:rsidP="00D4677E">
      <w:pPr>
        <w:numPr>
          <w:ilvl w:val="1"/>
          <w:numId w:val="125"/>
        </w:numPr>
        <w:jc w:val="left"/>
        <w:rPr>
          <w:lang w:val="es-ES"/>
        </w:rPr>
      </w:pPr>
      <w:r w:rsidRPr="00D4677E">
        <w:rPr>
          <w:lang w:val="es-ES"/>
        </w:rPr>
        <w:t>Departamentos</w:t>
      </w:r>
    </w:p>
    <w:p w14:paraId="2DCD4AA0" w14:textId="77777777" w:rsidR="00D4677E" w:rsidRPr="00D4677E" w:rsidRDefault="00D4677E" w:rsidP="00D4677E">
      <w:pPr>
        <w:numPr>
          <w:ilvl w:val="1"/>
          <w:numId w:val="125"/>
        </w:numPr>
        <w:jc w:val="left"/>
        <w:rPr>
          <w:lang w:val="es-ES"/>
        </w:rPr>
      </w:pPr>
      <w:r w:rsidRPr="00D4677E">
        <w:rPr>
          <w:lang w:val="es-ES"/>
        </w:rPr>
        <w:t>Titulaciones</w:t>
      </w:r>
    </w:p>
    <w:p w14:paraId="37B4B6A4" w14:textId="77777777" w:rsidR="00D4677E" w:rsidRPr="00D4677E" w:rsidRDefault="00D4677E" w:rsidP="00D4677E">
      <w:pPr>
        <w:numPr>
          <w:ilvl w:val="1"/>
          <w:numId w:val="125"/>
        </w:numPr>
        <w:jc w:val="left"/>
        <w:rPr>
          <w:lang w:val="es-ES"/>
        </w:rPr>
      </w:pPr>
      <w:r w:rsidRPr="00D4677E">
        <w:rPr>
          <w:lang w:val="es-ES"/>
        </w:rPr>
        <w:t>Estudiantes</w:t>
      </w:r>
    </w:p>
    <w:p w14:paraId="2ACF753D" w14:textId="77777777" w:rsidR="00D4677E" w:rsidRPr="00D4677E" w:rsidRDefault="00D4677E" w:rsidP="00D4677E">
      <w:pPr>
        <w:numPr>
          <w:ilvl w:val="0"/>
          <w:numId w:val="125"/>
        </w:numPr>
        <w:jc w:val="left"/>
        <w:rPr>
          <w:lang w:val="es-ES"/>
        </w:rPr>
      </w:pPr>
      <w:r w:rsidRPr="00D4677E">
        <w:rPr>
          <w:lang w:val="es-ES"/>
        </w:rPr>
        <w:t>Cada opción redirige a la vista correspondiente.</w:t>
      </w:r>
    </w:p>
    <w:p w14:paraId="73D17FD2" w14:textId="5D447CF8" w:rsidR="00D4677E" w:rsidRPr="00D4677E" w:rsidRDefault="00D4677E" w:rsidP="00D4677E">
      <w:pPr>
        <w:jc w:val="left"/>
        <w:rPr>
          <w:b/>
          <w:bCs/>
          <w:lang w:val="es-ES"/>
        </w:rPr>
      </w:pPr>
      <w:r w:rsidRPr="00D4677E">
        <w:rPr>
          <w:b/>
          <w:bCs/>
          <w:lang w:val="es-ES"/>
        </w:rPr>
        <w:t>Centro Seleccionado</w:t>
      </w:r>
    </w:p>
    <w:p w14:paraId="47219340" w14:textId="77777777" w:rsidR="00D4677E" w:rsidRPr="00D4677E" w:rsidRDefault="00D4677E" w:rsidP="00D4677E">
      <w:pPr>
        <w:numPr>
          <w:ilvl w:val="0"/>
          <w:numId w:val="126"/>
        </w:numPr>
        <w:jc w:val="left"/>
        <w:rPr>
          <w:lang w:val="es-ES"/>
        </w:rPr>
      </w:pPr>
      <w:r w:rsidRPr="00D4677E">
        <w:rPr>
          <w:lang w:val="es-ES"/>
        </w:rPr>
        <w:t>Elemento informativo exclusivo para administradores.</w:t>
      </w:r>
    </w:p>
    <w:p w14:paraId="6E1AD0BE" w14:textId="77777777" w:rsidR="00D4677E" w:rsidRPr="00D4677E" w:rsidRDefault="00D4677E" w:rsidP="00D4677E">
      <w:pPr>
        <w:numPr>
          <w:ilvl w:val="0"/>
          <w:numId w:val="126"/>
        </w:numPr>
        <w:jc w:val="left"/>
        <w:rPr>
          <w:lang w:val="es-ES"/>
        </w:rPr>
      </w:pPr>
      <w:r w:rsidRPr="00D4677E">
        <w:rPr>
          <w:lang w:val="es-ES"/>
        </w:rPr>
        <w:t xml:space="preserve">Muestra el centro actualmente seleccionado, el cual determina la información visible sobre canales, centros, profesores y </w:t>
      </w:r>
      <w:proofErr w:type="spellStart"/>
      <w:r w:rsidRPr="00D4677E">
        <w:rPr>
          <w:lang w:val="es-ES"/>
        </w:rPr>
        <w:t>TFGs</w:t>
      </w:r>
      <w:proofErr w:type="spellEnd"/>
      <w:r w:rsidRPr="00D4677E">
        <w:rPr>
          <w:lang w:val="es-ES"/>
        </w:rPr>
        <w:t>.</w:t>
      </w:r>
    </w:p>
    <w:p w14:paraId="15C708B4" w14:textId="77777777" w:rsidR="00D4677E" w:rsidRPr="00D4677E" w:rsidRDefault="00D4677E" w:rsidP="00D4677E">
      <w:pPr>
        <w:numPr>
          <w:ilvl w:val="0"/>
          <w:numId w:val="126"/>
        </w:numPr>
        <w:jc w:val="left"/>
        <w:rPr>
          <w:lang w:val="es-ES"/>
        </w:rPr>
      </w:pPr>
      <w:r w:rsidRPr="00D4677E">
        <w:rPr>
          <w:lang w:val="es-ES"/>
        </w:rPr>
        <w:t>Al hacer clic, redirige a la vista de selección de centro para cambiar esta configuración.</w:t>
      </w:r>
    </w:p>
    <w:p w14:paraId="0FA5A8A7" w14:textId="3ED98906" w:rsidR="00D4677E" w:rsidRPr="00D4677E" w:rsidRDefault="00D4677E" w:rsidP="00D4677E">
      <w:pPr>
        <w:jc w:val="left"/>
        <w:rPr>
          <w:b/>
          <w:bCs/>
          <w:lang w:val="es-ES"/>
        </w:rPr>
      </w:pPr>
      <w:r w:rsidRPr="00D4677E">
        <w:rPr>
          <w:b/>
          <w:bCs/>
          <w:lang w:val="es-ES"/>
        </w:rPr>
        <w:t>Selector de idioma</w:t>
      </w:r>
    </w:p>
    <w:p w14:paraId="6143B82D" w14:textId="77777777" w:rsidR="00D4677E" w:rsidRPr="00D4677E" w:rsidRDefault="00D4677E" w:rsidP="00D4677E">
      <w:pPr>
        <w:numPr>
          <w:ilvl w:val="0"/>
          <w:numId w:val="127"/>
        </w:numPr>
        <w:jc w:val="left"/>
        <w:rPr>
          <w:lang w:val="es-ES"/>
        </w:rPr>
      </w:pPr>
      <w:r w:rsidRPr="00D4677E">
        <w:rPr>
          <w:lang w:val="es-ES"/>
        </w:rPr>
        <w:t>Disponible para todos los usuarios.</w:t>
      </w:r>
    </w:p>
    <w:p w14:paraId="7DFD884F" w14:textId="77777777" w:rsidR="00D4677E" w:rsidRPr="00D4677E" w:rsidRDefault="00D4677E" w:rsidP="00D4677E">
      <w:pPr>
        <w:numPr>
          <w:ilvl w:val="0"/>
          <w:numId w:val="127"/>
        </w:numPr>
        <w:jc w:val="left"/>
        <w:rPr>
          <w:lang w:val="es-ES"/>
        </w:rPr>
      </w:pPr>
      <w:r w:rsidRPr="00D4677E">
        <w:rPr>
          <w:lang w:val="es-ES"/>
        </w:rPr>
        <w:t>Permite cambiar el idioma de la aplicación entre español e inglés.</w:t>
      </w:r>
    </w:p>
    <w:p w14:paraId="02634978" w14:textId="3208074C" w:rsidR="00D4677E" w:rsidRPr="00D4677E" w:rsidRDefault="00D4677E" w:rsidP="00D4677E">
      <w:pPr>
        <w:jc w:val="left"/>
        <w:rPr>
          <w:b/>
          <w:bCs/>
          <w:lang w:val="es-ES"/>
        </w:rPr>
      </w:pPr>
      <w:r w:rsidRPr="00D4677E">
        <w:rPr>
          <w:b/>
          <w:bCs/>
          <w:lang w:val="es-ES"/>
        </w:rPr>
        <w:t>Selector de tema</w:t>
      </w:r>
    </w:p>
    <w:p w14:paraId="3606435B" w14:textId="77777777" w:rsidR="00D4677E" w:rsidRPr="00D4677E" w:rsidRDefault="00D4677E" w:rsidP="00D4677E">
      <w:pPr>
        <w:numPr>
          <w:ilvl w:val="0"/>
          <w:numId w:val="128"/>
        </w:numPr>
        <w:jc w:val="left"/>
        <w:rPr>
          <w:lang w:val="es-ES"/>
        </w:rPr>
      </w:pPr>
      <w:r w:rsidRPr="00D4677E">
        <w:rPr>
          <w:lang w:val="es-ES"/>
        </w:rPr>
        <w:t>Permite alternar entre tema claro (representado con un sol) y tema oscuro (representado con una luna).</w:t>
      </w:r>
    </w:p>
    <w:p w14:paraId="2952CDD5" w14:textId="49AE91F4" w:rsidR="00D4677E" w:rsidRPr="00D4677E" w:rsidRDefault="00D4677E" w:rsidP="00D4677E">
      <w:pPr>
        <w:jc w:val="left"/>
        <w:rPr>
          <w:b/>
          <w:bCs/>
          <w:lang w:val="es-ES"/>
        </w:rPr>
      </w:pPr>
      <w:proofErr w:type="spellStart"/>
      <w:r w:rsidRPr="00D4677E">
        <w:rPr>
          <w:b/>
          <w:bCs/>
          <w:lang w:val="es-ES"/>
        </w:rPr>
        <w:t>Dropdown</w:t>
      </w:r>
      <w:proofErr w:type="spellEnd"/>
      <w:r w:rsidRPr="00D4677E">
        <w:rPr>
          <w:b/>
          <w:bCs/>
          <w:lang w:val="es-ES"/>
        </w:rPr>
        <w:t xml:space="preserve"> de perfil</w:t>
      </w:r>
    </w:p>
    <w:p w14:paraId="68AF31B4" w14:textId="77777777" w:rsidR="00D4677E" w:rsidRPr="00D4677E" w:rsidRDefault="00D4677E" w:rsidP="00D4677E">
      <w:pPr>
        <w:numPr>
          <w:ilvl w:val="0"/>
          <w:numId w:val="129"/>
        </w:numPr>
        <w:jc w:val="left"/>
        <w:rPr>
          <w:lang w:val="es-ES"/>
        </w:rPr>
      </w:pPr>
      <w:r w:rsidRPr="00D4677E">
        <w:rPr>
          <w:lang w:val="es-ES"/>
        </w:rPr>
        <w:t>Para usuarios con rol de Profesor o Alumno, permite:</w:t>
      </w:r>
    </w:p>
    <w:p w14:paraId="2412B19D" w14:textId="77777777" w:rsidR="00D4677E" w:rsidRPr="00D4677E" w:rsidRDefault="00D4677E" w:rsidP="00D4677E">
      <w:pPr>
        <w:numPr>
          <w:ilvl w:val="1"/>
          <w:numId w:val="129"/>
        </w:numPr>
        <w:jc w:val="left"/>
        <w:rPr>
          <w:lang w:val="es-ES"/>
        </w:rPr>
      </w:pPr>
      <w:r w:rsidRPr="00D4677E">
        <w:rPr>
          <w:lang w:val="es-ES"/>
        </w:rPr>
        <w:t>Visualizar su perfil.</w:t>
      </w:r>
    </w:p>
    <w:p w14:paraId="7C34AB19" w14:textId="77777777" w:rsidR="00D4677E" w:rsidRPr="00D4677E" w:rsidRDefault="00D4677E" w:rsidP="00D4677E">
      <w:pPr>
        <w:numPr>
          <w:ilvl w:val="1"/>
          <w:numId w:val="129"/>
        </w:numPr>
        <w:jc w:val="left"/>
        <w:rPr>
          <w:lang w:val="es-ES"/>
        </w:rPr>
      </w:pPr>
      <w:r w:rsidRPr="00D4677E">
        <w:rPr>
          <w:lang w:val="es-ES"/>
        </w:rPr>
        <w:t>Cerrar sesión.</w:t>
      </w:r>
    </w:p>
    <w:p w14:paraId="0B94E0D6" w14:textId="77777777" w:rsidR="00D4677E" w:rsidRPr="00D4677E" w:rsidRDefault="00D4677E" w:rsidP="00D4677E">
      <w:pPr>
        <w:numPr>
          <w:ilvl w:val="0"/>
          <w:numId w:val="129"/>
        </w:numPr>
        <w:jc w:val="left"/>
        <w:rPr>
          <w:lang w:val="es-ES"/>
        </w:rPr>
      </w:pPr>
      <w:r w:rsidRPr="00D4677E">
        <w:rPr>
          <w:lang w:val="es-ES"/>
        </w:rPr>
        <w:t>Para usuarios con rol de Administrador, permite:</w:t>
      </w:r>
    </w:p>
    <w:p w14:paraId="698223DE" w14:textId="77777777" w:rsidR="00D4677E" w:rsidRPr="00D4677E" w:rsidRDefault="00D4677E" w:rsidP="00D4677E">
      <w:pPr>
        <w:numPr>
          <w:ilvl w:val="1"/>
          <w:numId w:val="129"/>
        </w:numPr>
        <w:jc w:val="left"/>
        <w:rPr>
          <w:lang w:val="es-ES"/>
        </w:rPr>
      </w:pPr>
      <w:r w:rsidRPr="00D4677E">
        <w:rPr>
          <w:lang w:val="es-ES"/>
        </w:rPr>
        <w:lastRenderedPageBreak/>
        <w:t>Cerrar sesión.</w:t>
      </w:r>
    </w:p>
    <w:p w14:paraId="40A6E958" w14:textId="77777777" w:rsidR="00D4677E" w:rsidRDefault="00D4677E" w:rsidP="00D4677E">
      <w:pPr>
        <w:numPr>
          <w:ilvl w:val="1"/>
          <w:numId w:val="129"/>
        </w:numPr>
        <w:jc w:val="left"/>
        <w:rPr>
          <w:lang w:val="es-ES"/>
        </w:rPr>
      </w:pPr>
      <w:r w:rsidRPr="00D4677E">
        <w:rPr>
          <w:lang w:val="es-ES"/>
        </w:rPr>
        <w:t>Modificar el centro seleccionado.</w:t>
      </w:r>
    </w:p>
    <w:p w14:paraId="335E7F95" w14:textId="77777777" w:rsidR="00D4677E" w:rsidRDefault="00D4677E" w:rsidP="00D4677E">
      <w:pPr>
        <w:jc w:val="left"/>
        <w:rPr>
          <w:lang w:val="es-ES"/>
        </w:rPr>
      </w:pPr>
    </w:p>
    <w:p w14:paraId="7878799D" w14:textId="56B5A714" w:rsidR="00D4677E" w:rsidRPr="00D4677E" w:rsidRDefault="00D4677E" w:rsidP="00D4677E">
      <w:pPr>
        <w:pStyle w:val="Apndice2"/>
        <w:rPr>
          <w:lang w:val="es-ES"/>
        </w:rPr>
      </w:pPr>
      <w:bookmarkStart w:id="142" w:name="_Toc206069477"/>
      <w:r>
        <w:rPr>
          <w:lang w:val="es-ES"/>
        </w:rPr>
        <w:t>Listado de líneas de TFG</w:t>
      </w:r>
      <w:bookmarkEnd w:id="142"/>
    </w:p>
    <w:p w14:paraId="743ECCA0" w14:textId="55D2A6E1" w:rsidR="00D4677E" w:rsidRDefault="004504B4" w:rsidP="00D4677E">
      <w:pPr>
        <w:jc w:val="left"/>
        <w:rPr>
          <w:lang w:val="es-ES"/>
        </w:rPr>
      </w:pPr>
      <w:r w:rsidRPr="004504B4">
        <w:rPr>
          <w:lang w:val="es-ES"/>
        </w:rPr>
        <w:drawing>
          <wp:inline distT="0" distB="0" distL="0" distR="0" wp14:anchorId="0D58E760" wp14:editId="477B2DC3">
            <wp:extent cx="5395595" cy="1871345"/>
            <wp:effectExtent l="0" t="0" r="0" b="0"/>
            <wp:docPr id="204010007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00071" name="Imagen 1" descr="Captura de pantalla de un celular&#10;&#10;El contenido generado por IA puede ser incorrecto."/>
                    <pic:cNvPicPr/>
                  </pic:nvPicPr>
                  <pic:blipFill>
                    <a:blip r:embed="rId68"/>
                    <a:stretch>
                      <a:fillRect/>
                    </a:stretch>
                  </pic:blipFill>
                  <pic:spPr>
                    <a:xfrm>
                      <a:off x="0" y="0"/>
                      <a:ext cx="5395595" cy="1871345"/>
                    </a:xfrm>
                    <a:prstGeom prst="rect">
                      <a:avLst/>
                    </a:prstGeom>
                  </pic:spPr>
                </pic:pic>
              </a:graphicData>
            </a:graphic>
          </wp:inline>
        </w:drawing>
      </w:r>
    </w:p>
    <w:p w14:paraId="4538E448" w14:textId="77777777" w:rsidR="00A728CC" w:rsidRPr="00A728CC" w:rsidRDefault="00A728CC" w:rsidP="00A728CC">
      <w:pPr>
        <w:jc w:val="left"/>
        <w:rPr>
          <w:lang w:val="es-ES"/>
        </w:rPr>
      </w:pPr>
      <w:r w:rsidRPr="00A728CC">
        <w:rPr>
          <w:lang w:val="es-ES"/>
        </w:rPr>
        <w:t>Este apartado muestra el listado de líneas de TFG. Aunque la vista es la misma para todos los usuarios, el contenido cambia según el rol y características del usuario.</w:t>
      </w:r>
    </w:p>
    <w:p w14:paraId="329A864F" w14:textId="77777777" w:rsidR="00A728CC" w:rsidRPr="00A728CC" w:rsidRDefault="00A728CC" w:rsidP="00A728CC">
      <w:pPr>
        <w:numPr>
          <w:ilvl w:val="0"/>
          <w:numId w:val="131"/>
        </w:numPr>
        <w:jc w:val="left"/>
        <w:rPr>
          <w:lang w:val="es-ES"/>
        </w:rPr>
      </w:pPr>
      <w:r w:rsidRPr="00A728CC">
        <w:rPr>
          <w:b/>
          <w:bCs/>
          <w:lang w:val="es-ES"/>
        </w:rPr>
        <w:t>Administradores:</w:t>
      </w:r>
      <w:r w:rsidRPr="00A728CC">
        <w:rPr>
          <w:lang w:val="es-ES"/>
        </w:rPr>
        <w:br/>
        <w:t xml:space="preserve">Al ingresar por primera vez, no verán ninguna línea. Aparecerá un mensaje en la tabla indicando que deben seleccionar un centro para visualizar los </w:t>
      </w:r>
      <w:proofErr w:type="spellStart"/>
      <w:r w:rsidRPr="00A728CC">
        <w:rPr>
          <w:lang w:val="es-ES"/>
        </w:rPr>
        <w:t>TFGs</w:t>
      </w:r>
      <w:proofErr w:type="spellEnd"/>
      <w:r w:rsidRPr="00A728CC">
        <w:rPr>
          <w:lang w:val="es-ES"/>
        </w:rPr>
        <w:t xml:space="preserve"> disponibles en dicho centro.</w:t>
      </w:r>
      <w:r w:rsidRPr="00A728CC">
        <w:rPr>
          <w:lang w:val="es-ES"/>
        </w:rPr>
        <w:br/>
        <w:t>Esto se debe a que los administradores tienen acceso a todos los centros de la universidad y deben elegir uno para cargar el listado correspondiente.</w:t>
      </w:r>
    </w:p>
    <w:p w14:paraId="6D1F4A9B" w14:textId="77777777" w:rsidR="00A728CC" w:rsidRPr="00A728CC" w:rsidRDefault="00A728CC" w:rsidP="00A728CC">
      <w:pPr>
        <w:numPr>
          <w:ilvl w:val="0"/>
          <w:numId w:val="131"/>
        </w:numPr>
        <w:jc w:val="left"/>
        <w:rPr>
          <w:lang w:val="es-ES"/>
        </w:rPr>
      </w:pPr>
      <w:r w:rsidRPr="00A728CC">
        <w:rPr>
          <w:b/>
          <w:bCs/>
          <w:lang w:val="es-ES"/>
        </w:rPr>
        <w:t>Alumnos:</w:t>
      </w:r>
      <w:r w:rsidRPr="00A728CC">
        <w:rPr>
          <w:lang w:val="es-ES"/>
        </w:rPr>
        <w:br/>
        <w:t xml:space="preserve">Visualizan los </w:t>
      </w:r>
      <w:proofErr w:type="spellStart"/>
      <w:r w:rsidRPr="00A728CC">
        <w:rPr>
          <w:lang w:val="es-ES"/>
        </w:rPr>
        <w:t>TFGs</w:t>
      </w:r>
      <w:proofErr w:type="spellEnd"/>
      <w:r w:rsidRPr="00A728CC">
        <w:rPr>
          <w:lang w:val="es-ES"/>
        </w:rPr>
        <w:t xml:space="preserve"> a los que pueden solicitar unirse, filtrados automáticamente según su titulación.</w:t>
      </w:r>
      <w:r w:rsidRPr="00A728CC">
        <w:rPr>
          <w:lang w:val="es-ES"/>
        </w:rPr>
        <w:br/>
        <w:t>Esto significa que la aplicación elimina todas las líneas de TFG cuya titulación no coincide con la del alumno.</w:t>
      </w:r>
    </w:p>
    <w:p w14:paraId="647E0834" w14:textId="77777777" w:rsidR="00A728CC" w:rsidRPr="00A728CC" w:rsidRDefault="00A728CC" w:rsidP="00A728CC">
      <w:pPr>
        <w:numPr>
          <w:ilvl w:val="0"/>
          <w:numId w:val="131"/>
        </w:numPr>
        <w:jc w:val="left"/>
        <w:rPr>
          <w:lang w:val="es-ES"/>
        </w:rPr>
      </w:pPr>
      <w:r w:rsidRPr="00A728CC">
        <w:rPr>
          <w:b/>
          <w:bCs/>
          <w:lang w:val="es-ES"/>
        </w:rPr>
        <w:t>Profesores:</w:t>
      </w:r>
      <w:r w:rsidRPr="00A728CC">
        <w:rPr>
          <w:lang w:val="es-ES"/>
        </w:rPr>
        <w:br/>
        <w:t>Pueden visualizar todas las líneas de TFG asociadas a su departamento.</w:t>
      </w:r>
      <w:r w:rsidRPr="00A728CC">
        <w:rPr>
          <w:lang w:val="es-ES"/>
        </w:rPr>
        <w:br/>
        <w:t>De manera automática, se filtran las líneas que no estén relacionadas con el departamento del profesor que está consultando la vista.</w:t>
      </w:r>
    </w:p>
    <w:p w14:paraId="520DA24F" w14:textId="5948746B" w:rsidR="00A728CC" w:rsidRPr="00A728CC" w:rsidRDefault="00A728CC" w:rsidP="00A728CC">
      <w:pPr>
        <w:jc w:val="left"/>
        <w:rPr>
          <w:lang w:val="es-ES"/>
        </w:rPr>
      </w:pPr>
    </w:p>
    <w:p w14:paraId="70188E5B" w14:textId="77777777" w:rsidR="00A728CC" w:rsidRPr="00A728CC" w:rsidRDefault="00A728CC" w:rsidP="00A728CC">
      <w:pPr>
        <w:jc w:val="left"/>
        <w:rPr>
          <w:b/>
          <w:bCs/>
          <w:lang w:val="es-ES"/>
        </w:rPr>
      </w:pPr>
      <w:r w:rsidRPr="00A728CC">
        <w:rPr>
          <w:b/>
          <w:bCs/>
          <w:lang w:val="es-ES"/>
        </w:rPr>
        <w:t>Filtros disponibles</w:t>
      </w:r>
    </w:p>
    <w:p w14:paraId="791A3B35" w14:textId="77777777" w:rsidR="00A728CC" w:rsidRPr="00A728CC" w:rsidRDefault="00A728CC" w:rsidP="00A728CC">
      <w:pPr>
        <w:jc w:val="left"/>
        <w:rPr>
          <w:lang w:val="es-ES"/>
        </w:rPr>
      </w:pPr>
      <w:r w:rsidRPr="00A728CC">
        <w:rPr>
          <w:lang w:val="es-ES"/>
        </w:rPr>
        <w:t>Como en todos los listados de la aplicación, aquí se dispone de filtros para facilitar la búsqueda:</w:t>
      </w:r>
    </w:p>
    <w:p w14:paraId="7E5E4DB8" w14:textId="77777777" w:rsidR="00A728CC" w:rsidRPr="00A728CC" w:rsidRDefault="00A728CC" w:rsidP="00A728CC">
      <w:pPr>
        <w:numPr>
          <w:ilvl w:val="0"/>
          <w:numId w:val="132"/>
        </w:numPr>
        <w:jc w:val="left"/>
        <w:rPr>
          <w:lang w:val="es-ES"/>
        </w:rPr>
      </w:pPr>
      <w:r w:rsidRPr="00A728CC">
        <w:rPr>
          <w:b/>
          <w:bCs/>
          <w:lang w:val="es-ES"/>
        </w:rPr>
        <w:t>Filtro general:</w:t>
      </w:r>
      <w:r w:rsidRPr="00A728CC">
        <w:rPr>
          <w:lang w:val="es-ES"/>
        </w:rPr>
        <w:br/>
        <w:t>Permite buscar por cualquier parámetro visible en la tabla, en este caso:</w:t>
      </w:r>
    </w:p>
    <w:p w14:paraId="02D89A96" w14:textId="77777777" w:rsidR="00A728CC" w:rsidRPr="00A728CC" w:rsidRDefault="00A728CC" w:rsidP="00A728CC">
      <w:pPr>
        <w:numPr>
          <w:ilvl w:val="1"/>
          <w:numId w:val="132"/>
        </w:numPr>
        <w:jc w:val="left"/>
        <w:rPr>
          <w:lang w:val="es-ES"/>
        </w:rPr>
      </w:pPr>
      <w:r w:rsidRPr="00A728CC">
        <w:rPr>
          <w:lang w:val="es-ES"/>
        </w:rPr>
        <w:t>Nombre</w:t>
      </w:r>
    </w:p>
    <w:p w14:paraId="4AAF2104" w14:textId="77777777" w:rsidR="00A728CC" w:rsidRPr="00A728CC" w:rsidRDefault="00A728CC" w:rsidP="00A728CC">
      <w:pPr>
        <w:numPr>
          <w:ilvl w:val="1"/>
          <w:numId w:val="132"/>
        </w:numPr>
        <w:jc w:val="left"/>
        <w:rPr>
          <w:lang w:val="es-ES"/>
        </w:rPr>
      </w:pPr>
      <w:r w:rsidRPr="00A728CC">
        <w:rPr>
          <w:lang w:val="es-ES"/>
        </w:rPr>
        <w:t>Descripción</w:t>
      </w:r>
    </w:p>
    <w:p w14:paraId="3B927CF5" w14:textId="77777777" w:rsidR="00A728CC" w:rsidRPr="00A728CC" w:rsidRDefault="00A728CC" w:rsidP="00A728CC">
      <w:pPr>
        <w:numPr>
          <w:ilvl w:val="1"/>
          <w:numId w:val="132"/>
        </w:numPr>
        <w:jc w:val="left"/>
        <w:rPr>
          <w:lang w:val="es-ES"/>
        </w:rPr>
      </w:pPr>
      <w:r w:rsidRPr="00A728CC">
        <w:rPr>
          <w:lang w:val="es-ES"/>
        </w:rPr>
        <w:t>Departamento</w:t>
      </w:r>
      <w:r w:rsidRPr="00A728CC">
        <w:rPr>
          <w:lang w:val="es-ES"/>
        </w:rPr>
        <w:br/>
        <w:t xml:space="preserve">Al pulsar el botón </w:t>
      </w:r>
      <w:r w:rsidRPr="00A728CC">
        <w:rPr>
          <w:b/>
          <w:bCs/>
          <w:lang w:val="es-ES"/>
        </w:rPr>
        <w:t>Buscar</w:t>
      </w:r>
      <w:r w:rsidRPr="00A728CC">
        <w:rPr>
          <w:lang w:val="es-ES"/>
        </w:rPr>
        <w:t>, se aplican los filtros y se actualiza el listado.</w:t>
      </w:r>
      <w:r w:rsidRPr="00A728CC">
        <w:rPr>
          <w:lang w:val="es-ES"/>
        </w:rPr>
        <w:br/>
        <w:t xml:space="preserve">El botón </w:t>
      </w:r>
      <w:r w:rsidRPr="00A728CC">
        <w:rPr>
          <w:b/>
          <w:bCs/>
          <w:lang w:val="es-ES"/>
        </w:rPr>
        <w:t>Limpiar filtros</w:t>
      </w:r>
      <w:r w:rsidRPr="00A728CC">
        <w:rPr>
          <w:lang w:val="es-ES"/>
        </w:rPr>
        <w:t xml:space="preserve"> elimina los filtros aplicados.</w:t>
      </w:r>
    </w:p>
    <w:p w14:paraId="7DD0A010" w14:textId="77777777" w:rsidR="00A728CC" w:rsidRPr="00A728CC" w:rsidRDefault="00A728CC" w:rsidP="00A728CC">
      <w:pPr>
        <w:numPr>
          <w:ilvl w:val="0"/>
          <w:numId w:val="132"/>
        </w:numPr>
        <w:jc w:val="left"/>
        <w:rPr>
          <w:lang w:val="es-ES"/>
        </w:rPr>
      </w:pPr>
      <w:r w:rsidRPr="00A728CC">
        <w:rPr>
          <w:b/>
          <w:bCs/>
          <w:lang w:val="es-ES"/>
        </w:rPr>
        <w:t>Filtros avanzados:</w:t>
      </w:r>
      <w:r w:rsidRPr="00A728CC">
        <w:rPr>
          <w:lang w:val="es-ES"/>
        </w:rPr>
        <w:br/>
        <w:t>Se acceden pulsando el icono del embudo.</w:t>
      </w:r>
      <w:r w:rsidRPr="00A728CC">
        <w:rPr>
          <w:lang w:val="es-ES"/>
        </w:rPr>
        <w:br/>
        <w:t>Al desplegarlos, aparecen campos para cada parámetro mostrado en la tabla:</w:t>
      </w:r>
    </w:p>
    <w:p w14:paraId="47997694" w14:textId="77777777" w:rsidR="00A728CC" w:rsidRPr="00A728CC" w:rsidRDefault="00A728CC" w:rsidP="00A728CC">
      <w:pPr>
        <w:numPr>
          <w:ilvl w:val="1"/>
          <w:numId w:val="132"/>
        </w:numPr>
        <w:jc w:val="left"/>
        <w:rPr>
          <w:lang w:val="es-ES"/>
        </w:rPr>
      </w:pPr>
      <w:r w:rsidRPr="00A728CC">
        <w:rPr>
          <w:lang w:val="es-ES"/>
        </w:rPr>
        <w:t>Nombre</w:t>
      </w:r>
    </w:p>
    <w:p w14:paraId="6566F3D7" w14:textId="77777777" w:rsidR="00A728CC" w:rsidRPr="00A728CC" w:rsidRDefault="00A728CC" w:rsidP="00A728CC">
      <w:pPr>
        <w:numPr>
          <w:ilvl w:val="1"/>
          <w:numId w:val="132"/>
        </w:numPr>
        <w:jc w:val="left"/>
        <w:rPr>
          <w:lang w:val="es-ES"/>
        </w:rPr>
      </w:pPr>
      <w:r w:rsidRPr="00A728CC">
        <w:rPr>
          <w:lang w:val="es-ES"/>
        </w:rPr>
        <w:t>Descripción</w:t>
      </w:r>
    </w:p>
    <w:p w14:paraId="39A56469" w14:textId="77777777" w:rsidR="00A728CC" w:rsidRPr="00A728CC" w:rsidRDefault="00A728CC" w:rsidP="00A728CC">
      <w:pPr>
        <w:numPr>
          <w:ilvl w:val="1"/>
          <w:numId w:val="132"/>
        </w:numPr>
        <w:jc w:val="left"/>
        <w:rPr>
          <w:lang w:val="es-ES"/>
        </w:rPr>
      </w:pPr>
      <w:r w:rsidRPr="00A728CC">
        <w:rPr>
          <w:lang w:val="es-ES"/>
        </w:rPr>
        <w:t>Departamento</w:t>
      </w:r>
    </w:p>
    <w:p w14:paraId="1909D9CD" w14:textId="77777777" w:rsidR="00A728CC" w:rsidRDefault="00A728CC" w:rsidP="00A728CC">
      <w:pPr>
        <w:numPr>
          <w:ilvl w:val="1"/>
          <w:numId w:val="132"/>
        </w:numPr>
        <w:jc w:val="left"/>
        <w:rPr>
          <w:lang w:val="es-ES"/>
        </w:rPr>
      </w:pPr>
      <w:r w:rsidRPr="00A728CC">
        <w:rPr>
          <w:lang w:val="es-ES"/>
        </w:rPr>
        <w:lastRenderedPageBreak/>
        <w:t>Plazas</w:t>
      </w:r>
    </w:p>
    <w:p w14:paraId="0FA991D1" w14:textId="43DB952B" w:rsidR="00A728CC" w:rsidRPr="00A728CC" w:rsidRDefault="00A728CC" w:rsidP="00A728CC">
      <w:pPr>
        <w:jc w:val="left"/>
        <w:rPr>
          <w:lang w:val="es-ES"/>
        </w:rPr>
      </w:pPr>
      <w:r w:rsidRPr="00A728CC">
        <w:rPr>
          <w:lang w:val="es-ES"/>
        </w:rPr>
        <w:drawing>
          <wp:inline distT="0" distB="0" distL="0" distR="0" wp14:anchorId="59F67A52" wp14:editId="00505C59">
            <wp:extent cx="5395595" cy="996950"/>
            <wp:effectExtent l="0" t="0" r="0" b="0"/>
            <wp:docPr id="5219535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3504" name="Imagen 1" descr="Texto&#10;&#10;El contenido generado por IA puede ser incorrecto."/>
                    <pic:cNvPicPr/>
                  </pic:nvPicPr>
                  <pic:blipFill>
                    <a:blip r:embed="rId69"/>
                    <a:stretch>
                      <a:fillRect/>
                    </a:stretch>
                  </pic:blipFill>
                  <pic:spPr>
                    <a:xfrm>
                      <a:off x="0" y="0"/>
                      <a:ext cx="5395595" cy="996950"/>
                    </a:xfrm>
                    <a:prstGeom prst="rect">
                      <a:avLst/>
                    </a:prstGeom>
                  </pic:spPr>
                </pic:pic>
              </a:graphicData>
            </a:graphic>
          </wp:inline>
        </w:drawing>
      </w:r>
    </w:p>
    <w:p w14:paraId="29F55628" w14:textId="2E371578" w:rsidR="00A728CC" w:rsidRPr="00A728CC" w:rsidRDefault="00A728CC" w:rsidP="00A728CC">
      <w:pPr>
        <w:jc w:val="left"/>
        <w:rPr>
          <w:lang w:val="es-ES"/>
        </w:rPr>
      </w:pPr>
    </w:p>
    <w:p w14:paraId="43F6F75A" w14:textId="77777777" w:rsidR="00A728CC" w:rsidRPr="00A728CC" w:rsidRDefault="00A728CC" w:rsidP="00A728CC">
      <w:pPr>
        <w:jc w:val="left"/>
        <w:rPr>
          <w:b/>
          <w:bCs/>
          <w:lang w:val="es-ES"/>
        </w:rPr>
      </w:pPr>
      <w:r w:rsidRPr="00A728CC">
        <w:rPr>
          <w:b/>
          <w:bCs/>
          <w:lang w:val="es-ES"/>
        </w:rPr>
        <w:t>Acciones disponibles según rol</w:t>
      </w:r>
    </w:p>
    <w:p w14:paraId="747C01B9" w14:textId="77777777" w:rsidR="00A728CC" w:rsidRPr="00A728CC" w:rsidRDefault="00A728CC" w:rsidP="00A728CC">
      <w:pPr>
        <w:numPr>
          <w:ilvl w:val="0"/>
          <w:numId w:val="133"/>
        </w:numPr>
        <w:jc w:val="left"/>
        <w:rPr>
          <w:lang w:val="es-ES"/>
        </w:rPr>
      </w:pPr>
      <w:r w:rsidRPr="00A728CC">
        <w:rPr>
          <w:b/>
          <w:bCs/>
          <w:lang w:val="es-ES"/>
        </w:rPr>
        <w:t>Administradores:</w:t>
      </w:r>
    </w:p>
    <w:p w14:paraId="545B01BA" w14:textId="77777777" w:rsidR="00A728CC" w:rsidRPr="00A728CC" w:rsidRDefault="00A728CC" w:rsidP="00A728CC">
      <w:pPr>
        <w:numPr>
          <w:ilvl w:val="1"/>
          <w:numId w:val="133"/>
        </w:numPr>
        <w:jc w:val="left"/>
        <w:rPr>
          <w:lang w:val="es-ES"/>
        </w:rPr>
      </w:pPr>
      <w:r w:rsidRPr="00A728CC">
        <w:rPr>
          <w:lang w:val="es-ES"/>
        </w:rPr>
        <w:t xml:space="preserve">Pueden crear nuevas líneas de TFG pulsando el botón </w:t>
      </w:r>
      <w:r w:rsidRPr="00A728CC">
        <w:rPr>
          <w:b/>
          <w:bCs/>
          <w:lang w:val="es-ES"/>
        </w:rPr>
        <w:t>Crear</w:t>
      </w:r>
      <w:r w:rsidRPr="00A728CC">
        <w:rPr>
          <w:lang w:val="es-ES"/>
        </w:rPr>
        <w:t>, que redirige al formulario de creación.</w:t>
      </w:r>
    </w:p>
    <w:p w14:paraId="425E2F96" w14:textId="77777777" w:rsidR="00A728CC" w:rsidRPr="00A728CC" w:rsidRDefault="00A728CC" w:rsidP="00A728CC">
      <w:pPr>
        <w:numPr>
          <w:ilvl w:val="1"/>
          <w:numId w:val="133"/>
        </w:numPr>
        <w:jc w:val="left"/>
        <w:rPr>
          <w:lang w:val="es-ES"/>
        </w:rPr>
      </w:pPr>
      <w:r w:rsidRPr="00A728CC">
        <w:rPr>
          <w:lang w:val="es-ES"/>
        </w:rPr>
        <w:t>Pueden importar líneas en masa desde un archivo CSV, lo cual abre un modal para subir el archivo.</w:t>
      </w:r>
    </w:p>
    <w:p w14:paraId="3254605D" w14:textId="77777777" w:rsidR="00A728CC" w:rsidRPr="00A728CC" w:rsidRDefault="00A728CC" w:rsidP="00A728CC">
      <w:pPr>
        <w:numPr>
          <w:ilvl w:val="1"/>
          <w:numId w:val="133"/>
        </w:numPr>
        <w:jc w:val="left"/>
        <w:rPr>
          <w:lang w:val="es-ES"/>
        </w:rPr>
      </w:pPr>
      <w:r w:rsidRPr="00A728CC">
        <w:rPr>
          <w:lang w:val="es-ES"/>
        </w:rPr>
        <w:t>Pueden editar o eliminar líneas existentes.</w:t>
      </w:r>
    </w:p>
    <w:p w14:paraId="6A01A593" w14:textId="77777777" w:rsidR="00A728CC" w:rsidRPr="00A728CC" w:rsidRDefault="00A728CC" w:rsidP="00A728CC">
      <w:pPr>
        <w:numPr>
          <w:ilvl w:val="0"/>
          <w:numId w:val="133"/>
        </w:numPr>
        <w:jc w:val="left"/>
        <w:rPr>
          <w:lang w:val="es-ES"/>
        </w:rPr>
      </w:pPr>
      <w:r w:rsidRPr="00A728CC">
        <w:rPr>
          <w:b/>
          <w:bCs/>
          <w:lang w:val="es-ES"/>
        </w:rPr>
        <w:t>Profesores y Alumnos:</w:t>
      </w:r>
    </w:p>
    <w:p w14:paraId="5C39F7C7" w14:textId="77777777" w:rsidR="00A728CC" w:rsidRDefault="00A728CC" w:rsidP="00A728CC">
      <w:pPr>
        <w:numPr>
          <w:ilvl w:val="1"/>
          <w:numId w:val="133"/>
        </w:numPr>
        <w:jc w:val="left"/>
        <w:rPr>
          <w:lang w:val="es-ES"/>
        </w:rPr>
      </w:pPr>
      <w:r w:rsidRPr="00A728CC">
        <w:rPr>
          <w:lang w:val="es-ES"/>
        </w:rPr>
        <w:t>Solo pueden visualizar los detalles de cada línea de TFG.</w:t>
      </w:r>
    </w:p>
    <w:p w14:paraId="7B77BD7E" w14:textId="77777777" w:rsidR="00A728CC" w:rsidRDefault="00A728CC" w:rsidP="00A728CC">
      <w:pPr>
        <w:ind w:left="1080"/>
        <w:jc w:val="left"/>
        <w:rPr>
          <w:lang w:val="es-ES"/>
        </w:rPr>
      </w:pPr>
    </w:p>
    <w:p w14:paraId="5C120B5F" w14:textId="762803C0" w:rsidR="00834664" w:rsidRPr="00B91886" w:rsidRDefault="00A728CC" w:rsidP="00B91886">
      <w:pPr>
        <w:pStyle w:val="Apndice2"/>
        <w:rPr>
          <w:lang w:val="es-ES"/>
        </w:rPr>
      </w:pPr>
      <w:bookmarkStart w:id="143" w:name="_Toc206069478"/>
      <w:r>
        <w:rPr>
          <w:lang w:val="es-ES"/>
        </w:rPr>
        <w:t>Canales</w:t>
      </w:r>
      <w:bookmarkEnd w:id="143"/>
    </w:p>
    <w:p w14:paraId="5C3EDAB9" w14:textId="7259E3B0" w:rsidR="00B91886" w:rsidRDefault="00B91886" w:rsidP="00834664">
      <w:pPr>
        <w:jc w:val="left"/>
        <w:rPr>
          <w:b/>
          <w:bCs/>
          <w:lang w:val="es-ES"/>
        </w:rPr>
      </w:pPr>
      <w:r w:rsidRPr="00834664">
        <w:rPr>
          <w:lang w:val="es-ES"/>
        </w:rPr>
        <w:drawing>
          <wp:inline distT="0" distB="0" distL="0" distR="0" wp14:anchorId="7D80DA22" wp14:editId="6406ECE7">
            <wp:extent cx="5395595" cy="2516505"/>
            <wp:effectExtent l="0" t="0" r="0" b="0"/>
            <wp:docPr id="2541438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43831" name="Imagen 1" descr="Interfaz de usuario gráfica, Aplicación&#10;&#10;El contenido generado por IA puede ser incorrecto."/>
                    <pic:cNvPicPr/>
                  </pic:nvPicPr>
                  <pic:blipFill>
                    <a:blip r:embed="rId70"/>
                    <a:stretch>
                      <a:fillRect/>
                    </a:stretch>
                  </pic:blipFill>
                  <pic:spPr>
                    <a:xfrm>
                      <a:off x="0" y="0"/>
                      <a:ext cx="5395595" cy="2516505"/>
                    </a:xfrm>
                    <a:prstGeom prst="rect">
                      <a:avLst/>
                    </a:prstGeom>
                  </pic:spPr>
                </pic:pic>
              </a:graphicData>
            </a:graphic>
          </wp:inline>
        </w:drawing>
      </w:r>
    </w:p>
    <w:p w14:paraId="643ADF94" w14:textId="431D75D9" w:rsidR="00A728CC" w:rsidRPr="00A728CC" w:rsidRDefault="00A728CC" w:rsidP="00834664">
      <w:pPr>
        <w:jc w:val="left"/>
        <w:rPr>
          <w:b/>
          <w:bCs/>
          <w:lang w:val="es-ES"/>
        </w:rPr>
      </w:pPr>
      <w:r w:rsidRPr="00A728CC">
        <w:rPr>
          <w:b/>
          <w:bCs/>
          <w:lang w:val="es-ES"/>
        </w:rPr>
        <w:t>Listado de Canales</w:t>
      </w:r>
    </w:p>
    <w:p w14:paraId="41A025BB" w14:textId="77777777" w:rsidR="00A728CC" w:rsidRPr="00A728CC" w:rsidRDefault="00A728CC" w:rsidP="00A728CC">
      <w:pPr>
        <w:jc w:val="left"/>
        <w:rPr>
          <w:lang w:val="es-ES"/>
        </w:rPr>
      </w:pPr>
      <w:r w:rsidRPr="00A728CC">
        <w:rPr>
          <w:lang w:val="es-ES"/>
        </w:rPr>
        <w:t>Este apartado muestra el listado de canales disponibles para el usuario. Aunque la vista es común para todos, el contenido se ajusta según el rol y permisos del usuario.</w:t>
      </w:r>
    </w:p>
    <w:p w14:paraId="37D43F2A" w14:textId="77777777" w:rsidR="00A728CC" w:rsidRPr="00A728CC" w:rsidRDefault="00A728CC" w:rsidP="00A728CC">
      <w:pPr>
        <w:numPr>
          <w:ilvl w:val="0"/>
          <w:numId w:val="134"/>
        </w:numPr>
        <w:jc w:val="left"/>
        <w:rPr>
          <w:lang w:val="es-ES"/>
        </w:rPr>
      </w:pPr>
      <w:r w:rsidRPr="00A728CC">
        <w:rPr>
          <w:b/>
          <w:bCs/>
          <w:lang w:val="es-ES"/>
        </w:rPr>
        <w:t>Administradores:</w:t>
      </w:r>
      <w:r w:rsidRPr="00A728CC">
        <w:rPr>
          <w:lang w:val="es-ES"/>
        </w:rPr>
        <w:br/>
        <w:t>Inicialmente no visualizarán canales hasta seleccionar un centro. Aparecerá un mensaje en la tabla indicando que deben seleccionar un centro para mostrar los canales asociados a ese centro.</w:t>
      </w:r>
    </w:p>
    <w:p w14:paraId="64880BFE" w14:textId="7D282850" w:rsidR="00A728CC" w:rsidRPr="00A728CC" w:rsidRDefault="00A728CC" w:rsidP="00A728CC">
      <w:pPr>
        <w:numPr>
          <w:ilvl w:val="0"/>
          <w:numId w:val="134"/>
        </w:numPr>
        <w:jc w:val="left"/>
        <w:rPr>
          <w:lang w:val="es-ES"/>
        </w:rPr>
      </w:pPr>
      <w:r w:rsidRPr="00A728CC">
        <w:rPr>
          <w:b/>
          <w:bCs/>
          <w:lang w:val="es-ES"/>
        </w:rPr>
        <w:t>Alumnos y Profesores:</w:t>
      </w:r>
      <w:r w:rsidRPr="00A728CC">
        <w:rPr>
          <w:lang w:val="es-ES"/>
        </w:rPr>
        <w:br/>
        <w:t>Visualizan únicamente los canales</w:t>
      </w:r>
      <w:r w:rsidR="00834664">
        <w:rPr>
          <w:lang w:val="es-ES"/>
        </w:rPr>
        <w:t xml:space="preserve"> de su escuela/centro</w:t>
      </w:r>
    </w:p>
    <w:p w14:paraId="5240F207" w14:textId="089F6FD7" w:rsidR="00A728CC" w:rsidRPr="00A728CC" w:rsidRDefault="00A728CC" w:rsidP="00A728CC">
      <w:pPr>
        <w:jc w:val="left"/>
        <w:rPr>
          <w:lang w:val="es-ES"/>
        </w:rPr>
      </w:pPr>
    </w:p>
    <w:p w14:paraId="2091DFD2" w14:textId="77777777" w:rsidR="00A728CC" w:rsidRPr="00A728CC" w:rsidRDefault="00A728CC" w:rsidP="00834664">
      <w:pPr>
        <w:jc w:val="left"/>
        <w:rPr>
          <w:b/>
          <w:bCs/>
          <w:lang w:val="es-ES"/>
        </w:rPr>
      </w:pPr>
      <w:r w:rsidRPr="00A728CC">
        <w:rPr>
          <w:b/>
          <w:bCs/>
          <w:lang w:val="es-ES"/>
        </w:rPr>
        <w:t>Información mostrada en la tabla</w:t>
      </w:r>
    </w:p>
    <w:p w14:paraId="174436A3" w14:textId="77777777" w:rsidR="00A728CC" w:rsidRPr="00A728CC" w:rsidRDefault="00A728CC" w:rsidP="00A728CC">
      <w:pPr>
        <w:jc w:val="left"/>
        <w:rPr>
          <w:lang w:val="es-ES"/>
        </w:rPr>
      </w:pPr>
      <w:r w:rsidRPr="00A728CC">
        <w:rPr>
          <w:lang w:val="es-ES"/>
        </w:rPr>
        <w:t>En el listado se presentan los siguientes datos por cada canal:</w:t>
      </w:r>
    </w:p>
    <w:p w14:paraId="2EF0B94C" w14:textId="77777777" w:rsidR="00A728CC" w:rsidRPr="00A728CC" w:rsidRDefault="00A728CC" w:rsidP="00A728CC">
      <w:pPr>
        <w:numPr>
          <w:ilvl w:val="0"/>
          <w:numId w:val="135"/>
        </w:numPr>
        <w:jc w:val="left"/>
        <w:rPr>
          <w:lang w:val="es-ES"/>
        </w:rPr>
      </w:pPr>
      <w:r w:rsidRPr="00A728CC">
        <w:rPr>
          <w:b/>
          <w:bCs/>
          <w:lang w:val="es-ES"/>
        </w:rPr>
        <w:t>Nombre</w:t>
      </w:r>
    </w:p>
    <w:p w14:paraId="64016748" w14:textId="77777777" w:rsidR="00A728CC" w:rsidRPr="00A728CC" w:rsidRDefault="00A728CC" w:rsidP="00A728CC">
      <w:pPr>
        <w:numPr>
          <w:ilvl w:val="0"/>
          <w:numId w:val="135"/>
        </w:numPr>
        <w:jc w:val="left"/>
        <w:rPr>
          <w:lang w:val="es-ES"/>
        </w:rPr>
      </w:pPr>
      <w:r w:rsidRPr="00A728CC">
        <w:rPr>
          <w:b/>
          <w:bCs/>
          <w:lang w:val="es-ES"/>
        </w:rPr>
        <w:t>Descripción</w:t>
      </w:r>
    </w:p>
    <w:p w14:paraId="24E42AB9" w14:textId="77777777" w:rsidR="00A728CC" w:rsidRPr="00A728CC" w:rsidRDefault="00A728CC" w:rsidP="00A728CC">
      <w:pPr>
        <w:numPr>
          <w:ilvl w:val="0"/>
          <w:numId w:val="135"/>
        </w:numPr>
        <w:jc w:val="left"/>
        <w:rPr>
          <w:lang w:val="es-ES"/>
        </w:rPr>
      </w:pPr>
      <w:r w:rsidRPr="00A728CC">
        <w:rPr>
          <w:b/>
          <w:bCs/>
          <w:lang w:val="es-ES"/>
        </w:rPr>
        <w:t>Privacidad</w:t>
      </w:r>
    </w:p>
    <w:p w14:paraId="6047AE75" w14:textId="77777777" w:rsidR="00A728CC" w:rsidRPr="00A728CC" w:rsidRDefault="00A728CC" w:rsidP="00A728CC">
      <w:pPr>
        <w:numPr>
          <w:ilvl w:val="1"/>
          <w:numId w:val="135"/>
        </w:numPr>
        <w:jc w:val="left"/>
        <w:rPr>
          <w:lang w:val="es-ES"/>
        </w:rPr>
      </w:pPr>
      <w:r w:rsidRPr="00A728CC">
        <w:rPr>
          <w:lang w:val="es-ES"/>
        </w:rPr>
        <w:t>Indicada mediante un icono de candado:</w:t>
      </w:r>
    </w:p>
    <w:p w14:paraId="38FCA1A3" w14:textId="77777777" w:rsidR="00A728CC" w:rsidRPr="00A728CC" w:rsidRDefault="00A728CC" w:rsidP="00A728CC">
      <w:pPr>
        <w:numPr>
          <w:ilvl w:val="2"/>
          <w:numId w:val="135"/>
        </w:numPr>
        <w:jc w:val="left"/>
        <w:rPr>
          <w:lang w:val="es-ES"/>
        </w:rPr>
      </w:pPr>
      <w:r w:rsidRPr="00A728CC">
        <w:rPr>
          <w:b/>
          <w:bCs/>
          <w:lang w:val="es-ES"/>
        </w:rPr>
        <w:lastRenderedPageBreak/>
        <w:t>Candado cerrado:</w:t>
      </w:r>
      <w:r w:rsidRPr="00A728CC">
        <w:rPr>
          <w:lang w:val="es-ES"/>
        </w:rPr>
        <w:t xml:space="preserve"> Canal privado.</w:t>
      </w:r>
    </w:p>
    <w:p w14:paraId="4ED1A99B" w14:textId="77777777" w:rsidR="00A728CC" w:rsidRPr="00A728CC" w:rsidRDefault="00A728CC" w:rsidP="00A728CC">
      <w:pPr>
        <w:numPr>
          <w:ilvl w:val="2"/>
          <w:numId w:val="135"/>
        </w:numPr>
        <w:jc w:val="left"/>
        <w:rPr>
          <w:lang w:val="es-ES"/>
        </w:rPr>
      </w:pPr>
      <w:r w:rsidRPr="00A728CC">
        <w:rPr>
          <w:b/>
          <w:bCs/>
          <w:lang w:val="es-ES"/>
        </w:rPr>
        <w:t>Candado abierto:</w:t>
      </w:r>
      <w:r w:rsidRPr="00A728CC">
        <w:rPr>
          <w:lang w:val="es-ES"/>
        </w:rPr>
        <w:t xml:space="preserve"> Canal público.</w:t>
      </w:r>
    </w:p>
    <w:p w14:paraId="5C646C69" w14:textId="4DD51601" w:rsidR="00A728CC" w:rsidRPr="00A728CC" w:rsidRDefault="00A728CC" w:rsidP="00A728CC">
      <w:pPr>
        <w:jc w:val="left"/>
        <w:rPr>
          <w:lang w:val="es-ES"/>
        </w:rPr>
      </w:pPr>
    </w:p>
    <w:p w14:paraId="139FCE77" w14:textId="77777777" w:rsidR="00A728CC" w:rsidRPr="00A728CC" w:rsidRDefault="00A728CC" w:rsidP="00834664">
      <w:pPr>
        <w:jc w:val="left"/>
        <w:rPr>
          <w:b/>
          <w:bCs/>
          <w:lang w:val="es-ES"/>
        </w:rPr>
      </w:pPr>
      <w:r w:rsidRPr="00A728CC">
        <w:rPr>
          <w:b/>
          <w:bCs/>
          <w:lang w:val="es-ES"/>
        </w:rPr>
        <w:t>Filtros disponibles</w:t>
      </w:r>
    </w:p>
    <w:p w14:paraId="74C0684B" w14:textId="77777777" w:rsidR="00A728CC" w:rsidRPr="00A728CC" w:rsidRDefault="00A728CC" w:rsidP="00A728CC">
      <w:pPr>
        <w:jc w:val="left"/>
        <w:rPr>
          <w:lang w:val="es-ES"/>
        </w:rPr>
      </w:pPr>
      <w:r w:rsidRPr="00A728CC">
        <w:rPr>
          <w:lang w:val="es-ES"/>
        </w:rPr>
        <w:t>Como en todos los listados de la aplicación, se pueden aplicar filtros para facilitar la búsqueda:</w:t>
      </w:r>
    </w:p>
    <w:p w14:paraId="146E06E0" w14:textId="77777777" w:rsidR="00A728CC" w:rsidRPr="00A728CC" w:rsidRDefault="00A728CC" w:rsidP="00A728CC">
      <w:pPr>
        <w:numPr>
          <w:ilvl w:val="0"/>
          <w:numId w:val="136"/>
        </w:numPr>
        <w:jc w:val="left"/>
        <w:rPr>
          <w:lang w:val="es-ES"/>
        </w:rPr>
      </w:pPr>
      <w:r w:rsidRPr="00A728CC">
        <w:rPr>
          <w:b/>
          <w:bCs/>
          <w:lang w:val="es-ES"/>
        </w:rPr>
        <w:t>Filtro general:</w:t>
      </w:r>
      <w:r w:rsidRPr="00A728CC">
        <w:rPr>
          <w:lang w:val="es-ES"/>
        </w:rPr>
        <w:br/>
        <w:t>Permite buscar por cualquiera de los campos visibles en la tabla:</w:t>
      </w:r>
    </w:p>
    <w:p w14:paraId="5C0A7C24" w14:textId="77777777" w:rsidR="00A728CC" w:rsidRPr="00A728CC" w:rsidRDefault="00A728CC" w:rsidP="00A728CC">
      <w:pPr>
        <w:numPr>
          <w:ilvl w:val="1"/>
          <w:numId w:val="136"/>
        </w:numPr>
        <w:jc w:val="left"/>
        <w:rPr>
          <w:lang w:val="es-ES"/>
        </w:rPr>
      </w:pPr>
      <w:r w:rsidRPr="00A728CC">
        <w:rPr>
          <w:lang w:val="es-ES"/>
        </w:rPr>
        <w:t>Nombre</w:t>
      </w:r>
    </w:p>
    <w:p w14:paraId="1D9145A7" w14:textId="77777777" w:rsidR="00834664" w:rsidRDefault="00A728CC" w:rsidP="00834664">
      <w:pPr>
        <w:numPr>
          <w:ilvl w:val="1"/>
          <w:numId w:val="136"/>
        </w:numPr>
        <w:jc w:val="left"/>
        <w:rPr>
          <w:lang w:val="es-ES"/>
        </w:rPr>
      </w:pPr>
      <w:r w:rsidRPr="00A728CC">
        <w:rPr>
          <w:lang w:val="es-ES"/>
        </w:rPr>
        <w:t>Descripción</w:t>
      </w:r>
    </w:p>
    <w:p w14:paraId="2D94F67B" w14:textId="0D840A71" w:rsidR="00A728CC" w:rsidRPr="00A728CC" w:rsidRDefault="00A728CC" w:rsidP="00834664">
      <w:pPr>
        <w:ind w:left="1080"/>
        <w:jc w:val="left"/>
        <w:rPr>
          <w:lang w:val="es-ES"/>
        </w:rPr>
      </w:pPr>
      <w:r w:rsidRPr="00A728CC">
        <w:rPr>
          <w:lang w:val="es-ES"/>
        </w:rPr>
        <w:br/>
        <w:t xml:space="preserve">Al pulsar el botón </w:t>
      </w:r>
      <w:r w:rsidRPr="00A728CC">
        <w:rPr>
          <w:b/>
          <w:bCs/>
          <w:lang w:val="es-ES"/>
        </w:rPr>
        <w:t>Buscar</w:t>
      </w:r>
      <w:r w:rsidRPr="00A728CC">
        <w:rPr>
          <w:lang w:val="es-ES"/>
        </w:rPr>
        <w:t>, se aplican los filtros y se actualiza el listado.</w:t>
      </w:r>
      <w:r w:rsidRPr="00A728CC">
        <w:rPr>
          <w:lang w:val="es-ES"/>
        </w:rPr>
        <w:br/>
        <w:t xml:space="preserve">El botón </w:t>
      </w:r>
      <w:r w:rsidRPr="00A728CC">
        <w:rPr>
          <w:b/>
          <w:bCs/>
          <w:lang w:val="es-ES"/>
        </w:rPr>
        <w:t>Limpiar filtros</w:t>
      </w:r>
      <w:r w:rsidRPr="00A728CC">
        <w:rPr>
          <w:lang w:val="es-ES"/>
        </w:rPr>
        <w:t xml:space="preserve"> elimina cualquier filtro activo.</w:t>
      </w:r>
    </w:p>
    <w:p w14:paraId="46C0A300" w14:textId="77777777" w:rsidR="00A728CC" w:rsidRPr="00A728CC" w:rsidRDefault="00A728CC" w:rsidP="00A728CC">
      <w:pPr>
        <w:numPr>
          <w:ilvl w:val="0"/>
          <w:numId w:val="136"/>
        </w:numPr>
        <w:jc w:val="left"/>
        <w:rPr>
          <w:lang w:val="es-ES"/>
        </w:rPr>
      </w:pPr>
      <w:r w:rsidRPr="00A728CC">
        <w:rPr>
          <w:b/>
          <w:bCs/>
          <w:lang w:val="es-ES"/>
        </w:rPr>
        <w:t>Filtros avanzados:</w:t>
      </w:r>
      <w:r w:rsidRPr="00A728CC">
        <w:rPr>
          <w:lang w:val="es-ES"/>
        </w:rPr>
        <w:br/>
        <w:t>Se activan mediante el icono del embudo y muestran campos para filtrar por:</w:t>
      </w:r>
    </w:p>
    <w:p w14:paraId="673A1A6E" w14:textId="77777777" w:rsidR="00A728CC" w:rsidRPr="00A728CC" w:rsidRDefault="00A728CC" w:rsidP="00A728CC">
      <w:pPr>
        <w:numPr>
          <w:ilvl w:val="1"/>
          <w:numId w:val="136"/>
        </w:numPr>
        <w:jc w:val="left"/>
        <w:rPr>
          <w:lang w:val="es-ES"/>
        </w:rPr>
      </w:pPr>
      <w:r w:rsidRPr="00A728CC">
        <w:rPr>
          <w:lang w:val="es-ES"/>
        </w:rPr>
        <w:t>Nombre</w:t>
      </w:r>
    </w:p>
    <w:p w14:paraId="3B14C939" w14:textId="77777777" w:rsidR="00A728CC" w:rsidRPr="00A728CC" w:rsidRDefault="00A728CC" w:rsidP="00A728CC">
      <w:pPr>
        <w:numPr>
          <w:ilvl w:val="1"/>
          <w:numId w:val="136"/>
        </w:numPr>
        <w:jc w:val="left"/>
        <w:rPr>
          <w:lang w:val="es-ES"/>
        </w:rPr>
      </w:pPr>
      <w:r w:rsidRPr="00A728CC">
        <w:rPr>
          <w:lang w:val="es-ES"/>
        </w:rPr>
        <w:t>Descripción</w:t>
      </w:r>
    </w:p>
    <w:p w14:paraId="277872B0" w14:textId="77777777" w:rsidR="00A728CC" w:rsidRPr="00A728CC" w:rsidRDefault="00A728CC" w:rsidP="00A728CC">
      <w:pPr>
        <w:numPr>
          <w:ilvl w:val="1"/>
          <w:numId w:val="136"/>
        </w:numPr>
        <w:jc w:val="left"/>
        <w:rPr>
          <w:lang w:val="es-ES"/>
        </w:rPr>
      </w:pPr>
      <w:r w:rsidRPr="00A728CC">
        <w:rPr>
          <w:lang w:val="es-ES"/>
        </w:rPr>
        <w:t>Privacidad</w:t>
      </w:r>
    </w:p>
    <w:p w14:paraId="52D4A1C1" w14:textId="0A3BFBAC" w:rsidR="00A728CC" w:rsidRPr="00A728CC" w:rsidRDefault="00A728CC" w:rsidP="00A728CC">
      <w:pPr>
        <w:jc w:val="left"/>
        <w:rPr>
          <w:lang w:val="es-ES"/>
        </w:rPr>
      </w:pPr>
    </w:p>
    <w:p w14:paraId="424E3E75" w14:textId="77777777" w:rsidR="00A728CC" w:rsidRPr="00A728CC" w:rsidRDefault="00A728CC" w:rsidP="00834664">
      <w:pPr>
        <w:jc w:val="left"/>
        <w:rPr>
          <w:b/>
          <w:bCs/>
          <w:lang w:val="es-ES"/>
        </w:rPr>
      </w:pPr>
      <w:r w:rsidRPr="00A728CC">
        <w:rPr>
          <w:b/>
          <w:bCs/>
          <w:lang w:val="es-ES"/>
        </w:rPr>
        <w:t>Acciones disponibles según rol</w:t>
      </w:r>
    </w:p>
    <w:p w14:paraId="4EBEE412" w14:textId="77777777" w:rsidR="00A728CC" w:rsidRPr="00A728CC" w:rsidRDefault="00A728CC" w:rsidP="00A728CC">
      <w:pPr>
        <w:numPr>
          <w:ilvl w:val="0"/>
          <w:numId w:val="137"/>
        </w:numPr>
        <w:jc w:val="left"/>
        <w:rPr>
          <w:lang w:val="es-ES"/>
        </w:rPr>
      </w:pPr>
      <w:r w:rsidRPr="00A728CC">
        <w:rPr>
          <w:b/>
          <w:bCs/>
          <w:lang w:val="es-ES"/>
        </w:rPr>
        <w:t>Administradores:</w:t>
      </w:r>
    </w:p>
    <w:p w14:paraId="0C407104" w14:textId="77777777" w:rsidR="00A728CC" w:rsidRPr="00A728CC" w:rsidRDefault="00A728CC" w:rsidP="00A728CC">
      <w:pPr>
        <w:numPr>
          <w:ilvl w:val="1"/>
          <w:numId w:val="137"/>
        </w:numPr>
        <w:jc w:val="left"/>
        <w:rPr>
          <w:lang w:val="es-ES"/>
        </w:rPr>
      </w:pPr>
      <w:r w:rsidRPr="00A728CC">
        <w:rPr>
          <w:lang w:val="es-ES"/>
        </w:rPr>
        <w:t xml:space="preserve">Pueden crear nuevos canales mediante el botón </w:t>
      </w:r>
      <w:r w:rsidRPr="00A728CC">
        <w:rPr>
          <w:b/>
          <w:bCs/>
          <w:lang w:val="es-ES"/>
        </w:rPr>
        <w:t>Crear</w:t>
      </w:r>
      <w:r w:rsidRPr="00A728CC">
        <w:rPr>
          <w:lang w:val="es-ES"/>
        </w:rPr>
        <w:t>, que redirige al formulario de creación.</w:t>
      </w:r>
    </w:p>
    <w:p w14:paraId="69F6A9C2" w14:textId="77777777" w:rsidR="00A728CC" w:rsidRPr="00A728CC" w:rsidRDefault="00A728CC" w:rsidP="00A728CC">
      <w:pPr>
        <w:numPr>
          <w:ilvl w:val="1"/>
          <w:numId w:val="137"/>
        </w:numPr>
        <w:jc w:val="left"/>
        <w:rPr>
          <w:lang w:val="es-ES"/>
        </w:rPr>
      </w:pPr>
      <w:r w:rsidRPr="00A728CC">
        <w:rPr>
          <w:lang w:val="es-ES"/>
        </w:rPr>
        <w:t>Tienen permisos para editar o eliminar canales existentes.</w:t>
      </w:r>
    </w:p>
    <w:p w14:paraId="36DB7282" w14:textId="438B605E" w:rsidR="00A728CC" w:rsidRPr="00834664" w:rsidRDefault="00A728CC" w:rsidP="00A728CC">
      <w:pPr>
        <w:numPr>
          <w:ilvl w:val="0"/>
          <w:numId w:val="137"/>
        </w:numPr>
        <w:jc w:val="left"/>
        <w:rPr>
          <w:lang w:val="es-ES"/>
        </w:rPr>
      </w:pPr>
      <w:r w:rsidRPr="00A728CC">
        <w:rPr>
          <w:b/>
          <w:bCs/>
          <w:lang w:val="es-ES"/>
        </w:rPr>
        <w:t>Profesores:</w:t>
      </w:r>
    </w:p>
    <w:p w14:paraId="37623B53" w14:textId="77777777" w:rsidR="00834664" w:rsidRPr="00A728CC" w:rsidRDefault="00834664" w:rsidP="00834664">
      <w:pPr>
        <w:numPr>
          <w:ilvl w:val="1"/>
          <w:numId w:val="137"/>
        </w:numPr>
        <w:jc w:val="left"/>
        <w:rPr>
          <w:lang w:val="es-ES"/>
        </w:rPr>
      </w:pPr>
      <w:r w:rsidRPr="00A728CC">
        <w:rPr>
          <w:lang w:val="es-ES"/>
        </w:rPr>
        <w:t xml:space="preserve">Pueden crear nuevos canales mediante el botón </w:t>
      </w:r>
      <w:r w:rsidRPr="00A728CC">
        <w:rPr>
          <w:b/>
          <w:bCs/>
          <w:lang w:val="es-ES"/>
        </w:rPr>
        <w:t>Crear</w:t>
      </w:r>
      <w:r w:rsidRPr="00A728CC">
        <w:rPr>
          <w:lang w:val="es-ES"/>
        </w:rPr>
        <w:t>, que redirige al formulario de creación.</w:t>
      </w:r>
    </w:p>
    <w:p w14:paraId="2E1359A1" w14:textId="7BE68C9F" w:rsidR="00834664" w:rsidRPr="00A728CC" w:rsidRDefault="00834664" w:rsidP="00834664">
      <w:pPr>
        <w:numPr>
          <w:ilvl w:val="0"/>
          <w:numId w:val="137"/>
        </w:numPr>
        <w:jc w:val="left"/>
        <w:rPr>
          <w:lang w:val="es-ES"/>
        </w:rPr>
      </w:pPr>
      <w:r>
        <w:rPr>
          <w:b/>
          <w:bCs/>
          <w:lang w:val="es-ES"/>
        </w:rPr>
        <w:t>Alumnos</w:t>
      </w:r>
      <w:r w:rsidRPr="00A728CC">
        <w:rPr>
          <w:b/>
          <w:bCs/>
          <w:lang w:val="es-ES"/>
        </w:rPr>
        <w:t>:</w:t>
      </w:r>
    </w:p>
    <w:p w14:paraId="1BC4C8CF" w14:textId="77777777" w:rsidR="00A728CC" w:rsidRDefault="00A728CC" w:rsidP="00A728CC">
      <w:pPr>
        <w:numPr>
          <w:ilvl w:val="1"/>
          <w:numId w:val="137"/>
        </w:numPr>
        <w:jc w:val="left"/>
        <w:rPr>
          <w:lang w:val="es-ES"/>
        </w:rPr>
      </w:pPr>
      <w:r w:rsidRPr="00A728CC">
        <w:rPr>
          <w:lang w:val="es-ES"/>
        </w:rPr>
        <w:t>Solo pueden visualizar los detalles de los canales a los que pertenecen.</w:t>
      </w:r>
    </w:p>
    <w:p w14:paraId="185D226F" w14:textId="77777777" w:rsidR="001A1944" w:rsidRDefault="001A1944" w:rsidP="001A1944">
      <w:pPr>
        <w:jc w:val="left"/>
        <w:rPr>
          <w:lang w:val="es-ES"/>
        </w:rPr>
      </w:pPr>
    </w:p>
    <w:p w14:paraId="4DFA5601" w14:textId="295DA5F3" w:rsidR="001A1944" w:rsidRPr="001A1944" w:rsidRDefault="001A1944" w:rsidP="001A1944">
      <w:pPr>
        <w:pStyle w:val="Apndice2"/>
        <w:rPr>
          <w:lang w:val="es-ES"/>
        </w:rPr>
      </w:pPr>
      <w:bookmarkStart w:id="144" w:name="_Toc206069479"/>
      <w:r>
        <w:rPr>
          <w:lang w:val="es-ES"/>
        </w:rPr>
        <w:t>Profesores</w:t>
      </w:r>
      <w:bookmarkEnd w:id="144"/>
    </w:p>
    <w:p w14:paraId="02F0DEBD" w14:textId="4FE46A6C" w:rsidR="001A1944" w:rsidRDefault="001A1944" w:rsidP="001A1944">
      <w:pPr>
        <w:jc w:val="left"/>
        <w:rPr>
          <w:lang w:val="es-ES"/>
        </w:rPr>
      </w:pPr>
      <w:r w:rsidRPr="001A1944">
        <w:rPr>
          <w:lang w:val="es-ES"/>
        </w:rPr>
        <w:drawing>
          <wp:inline distT="0" distB="0" distL="0" distR="0" wp14:anchorId="11C720B8" wp14:editId="7C407564">
            <wp:extent cx="5395595" cy="2385695"/>
            <wp:effectExtent l="0" t="0" r="0" b="0"/>
            <wp:docPr id="3354582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58287" name="Imagen 1" descr="Interfaz de usuario gráfica, Texto, Aplicación, Chat o mensaje de texto&#10;&#10;El contenido generado por IA puede ser incorrecto."/>
                    <pic:cNvPicPr/>
                  </pic:nvPicPr>
                  <pic:blipFill>
                    <a:blip r:embed="rId71"/>
                    <a:stretch>
                      <a:fillRect/>
                    </a:stretch>
                  </pic:blipFill>
                  <pic:spPr>
                    <a:xfrm>
                      <a:off x="0" y="0"/>
                      <a:ext cx="5395595" cy="2385695"/>
                    </a:xfrm>
                    <a:prstGeom prst="rect">
                      <a:avLst/>
                    </a:prstGeom>
                  </pic:spPr>
                </pic:pic>
              </a:graphicData>
            </a:graphic>
          </wp:inline>
        </w:drawing>
      </w:r>
    </w:p>
    <w:p w14:paraId="6D750FB3" w14:textId="13857BF3" w:rsidR="001A1944" w:rsidRPr="001A1944" w:rsidRDefault="001A1944" w:rsidP="001A1944">
      <w:pPr>
        <w:jc w:val="left"/>
        <w:rPr>
          <w:lang w:val="es-ES"/>
        </w:rPr>
      </w:pPr>
      <w:r w:rsidRPr="001A1944">
        <w:rPr>
          <w:lang w:val="es-ES"/>
        </w:rPr>
        <w:t>Este apartado muestra el listado de profesores de la universidad. Aunque la vista es común para todos los usuarios, el contenido y las acciones disponibles dependen del rol.</w:t>
      </w:r>
    </w:p>
    <w:p w14:paraId="3EE847E1" w14:textId="77777777" w:rsidR="001A1944" w:rsidRPr="001A1944" w:rsidRDefault="001A1944" w:rsidP="001A1944">
      <w:pPr>
        <w:numPr>
          <w:ilvl w:val="0"/>
          <w:numId w:val="138"/>
        </w:numPr>
        <w:jc w:val="left"/>
        <w:rPr>
          <w:lang w:val="es-ES"/>
        </w:rPr>
      </w:pPr>
      <w:r w:rsidRPr="001A1944">
        <w:rPr>
          <w:b/>
          <w:bCs/>
          <w:lang w:val="es-ES"/>
        </w:rPr>
        <w:lastRenderedPageBreak/>
        <w:t>Administradores:</w:t>
      </w:r>
      <w:r w:rsidRPr="001A1944">
        <w:rPr>
          <w:lang w:val="es-ES"/>
        </w:rPr>
        <w:br/>
        <w:t>Pueden visualizar todos los profesores del centro actualmente seleccionado. Si no se ha seleccionado un centro, no se mostrará ningún registro y aparecerá un mensaje indicando que es necesario seleccionar un centro para cargar el listado.</w:t>
      </w:r>
    </w:p>
    <w:p w14:paraId="701A5455" w14:textId="77777777" w:rsidR="001A1944" w:rsidRPr="001A1944" w:rsidRDefault="001A1944" w:rsidP="001A1944">
      <w:pPr>
        <w:numPr>
          <w:ilvl w:val="0"/>
          <w:numId w:val="138"/>
        </w:numPr>
        <w:jc w:val="left"/>
        <w:rPr>
          <w:lang w:val="es-ES"/>
        </w:rPr>
      </w:pPr>
      <w:r w:rsidRPr="001A1944">
        <w:rPr>
          <w:b/>
          <w:bCs/>
          <w:lang w:val="es-ES"/>
        </w:rPr>
        <w:t>Alumnos y Profesores:</w:t>
      </w:r>
      <w:r w:rsidRPr="001A1944">
        <w:rPr>
          <w:lang w:val="es-ES"/>
        </w:rPr>
        <w:br/>
        <w:t>Pueden visualizar el listado de profesores correspondientes a su centro.</w:t>
      </w:r>
    </w:p>
    <w:p w14:paraId="3D2239AA" w14:textId="4E54E292" w:rsidR="001A1944" w:rsidRPr="001A1944" w:rsidRDefault="001A1944" w:rsidP="001A1944">
      <w:pPr>
        <w:jc w:val="left"/>
        <w:rPr>
          <w:lang w:val="es-ES"/>
        </w:rPr>
      </w:pPr>
    </w:p>
    <w:p w14:paraId="650B011A" w14:textId="77777777" w:rsidR="001A1944" w:rsidRPr="001A1944" w:rsidRDefault="001A1944" w:rsidP="001A1944">
      <w:pPr>
        <w:jc w:val="left"/>
        <w:rPr>
          <w:b/>
          <w:bCs/>
          <w:lang w:val="es-ES"/>
        </w:rPr>
      </w:pPr>
      <w:r w:rsidRPr="001A1944">
        <w:rPr>
          <w:b/>
          <w:bCs/>
          <w:lang w:val="es-ES"/>
        </w:rPr>
        <w:t>Información mostrada en la tabla</w:t>
      </w:r>
    </w:p>
    <w:p w14:paraId="7236342F" w14:textId="77777777" w:rsidR="001A1944" w:rsidRPr="001A1944" w:rsidRDefault="001A1944" w:rsidP="001A1944">
      <w:pPr>
        <w:jc w:val="left"/>
        <w:rPr>
          <w:lang w:val="es-ES"/>
        </w:rPr>
      </w:pPr>
      <w:r w:rsidRPr="001A1944">
        <w:rPr>
          <w:lang w:val="es-ES"/>
        </w:rPr>
        <w:t>Cada fila del listado contiene la siguiente información:</w:t>
      </w:r>
    </w:p>
    <w:p w14:paraId="247CE4F0" w14:textId="77777777" w:rsidR="001A1944" w:rsidRPr="001A1944" w:rsidRDefault="001A1944" w:rsidP="001A1944">
      <w:pPr>
        <w:numPr>
          <w:ilvl w:val="0"/>
          <w:numId w:val="139"/>
        </w:numPr>
        <w:jc w:val="left"/>
        <w:rPr>
          <w:lang w:val="es-ES"/>
        </w:rPr>
      </w:pPr>
      <w:r w:rsidRPr="001A1944">
        <w:rPr>
          <w:b/>
          <w:bCs/>
          <w:lang w:val="es-ES"/>
        </w:rPr>
        <w:t>Nombre</w:t>
      </w:r>
    </w:p>
    <w:p w14:paraId="66679A62" w14:textId="77777777" w:rsidR="001A1944" w:rsidRPr="001A1944" w:rsidRDefault="001A1944" w:rsidP="001A1944">
      <w:pPr>
        <w:numPr>
          <w:ilvl w:val="0"/>
          <w:numId w:val="139"/>
        </w:numPr>
        <w:jc w:val="left"/>
        <w:rPr>
          <w:lang w:val="es-ES"/>
        </w:rPr>
      </w:pPr>
      <w:r w:rsidRPr="001A1944">
        <w:rPr>
          <w:b/>
          <w:bCs/>
          <w:lang w:val="es-ES"/>
        </w:rPr>
        <w:t>Apellido</w:t>
      </w:r>
    </w:p>
    <w:p w14:paraId="2F9AA195" w14:textId="77777777" w:rsidR="001A1944" w:rsidRPr="001A1944" w:rsidRDefault="001A1944" w:rsidP="001A1944">
      <w:pPr>
        <w:numPr>
          <w:ilvl w:val="0"/>
          <w:numId w:val="139"/>
        </w:numPr>
        <w:jc w:val="left"/>
        <w:rPr>
          <w:lang w:val="es-ES"/>
        </w:rPr>
      </w:pPr>
      <w:r w:rsidRPr="001A1944">
        <w:rPr>
          <w:b/>
          <w:bCs/>
          <w:lang w:val="es-ES"/>
        </w:rPr>
        <w:t>Departamento</w:t>
      </w:r>
    </w:p>
    <w:p w14:paraId="5A358DE5" w14:textId="77777777" w:rsidR="001A1944" w:rsidRPr="001A1944" w:rsidRDefault="001A1944" w:rsidP="001A1944">
      <w:pPr>
        <w:numPr>
          <w:ilvl w:val="0"/>
          <w:numId w:val="139"/>
        </w:numPr>
        <w:jc w:val="left"/>
        <w:rPr>
          <w:lang w:val="es-ES"/>
        </w:rPr>
      </w:pPr>
      <w:r w:rsidRPr="001A1944">
        <w:rPr>
          <w:b/>
          <w:bCs/>
          <w:lang w:val="es-ES"/>
        </w:rPr>
        <w:t>Correo electrónico</w:t>
      </w:r>
    </w:p>
    <w:p w14:paraId="53916FF1" w14:textId="6EFDC4B6" w:rsidR="001A1944" w:rsidRPr="001A1944" w:rsidRDefault="001A1944" w:rsidP="001A1944">
      <w:pPr>
        <w:jc w:val="left"/>
        <w:rPr>
          <w:lang w:val="es-ES"/>
        </w:rPr>
      </w:pPr>
    </w:p>
    <w:p w14:paraId="0D806405" w14:textId="77777777" w:rsidR="001A1944" w:rsidRPr="001A1944" w:rsidRDefault="001A1944" w:rsidP="001A1944">
      <w:pPr>
        <w:jc w:val="left"/>
        <w:rPr>
          <w:b/>
          <w:bCs/>
          <w:lang w:val="es-ES"/>
        </w:rPr>
      </w:pPr>
      <w:r w:rsidRPr="001A1944">
        <w:rPr>
          <w:b/>
          <w:bCs/>
          <w:lang w:val="es-ES"/>
        </w:rPr>
        <w:t>Filtros disponibles</w:t>
      </w:r>
    </w:p>
    <w:p w14:paraId="1189C3C6" w14:textId="77777777" w:rsidR="001A1944" w:rsidRPr="001A1944" w:rsidRDefault="001A1944" w:rsidP="001A1944">
      <w:pPr>
        <w:jc w:val="left"/>
        <w:rPr>
          <w:lang w:val="es-ES"/>
        </w:rPr>
      </w:pPr>
      <w:r w:rsidRPr="001A1944">
        <w:rPr>
          <w:lang w:val="es-ES"/>
        </w:rPr>
        <w:t>Como en todos los listados de la aplicación, se cuenta con herramientas de filtrado:</w:t>
      </w:r>
    </w:p>
    <w:p w14:paraId="6D283FFE" w14:textId="77777777" w:rsidR="001A1944" w:rsidRPr="001A1944" w:rsidRDefault="001A1944" w:rsidP="001A1944">
      <w:pPr>
        <w:numPr>
          <w:ilvl w:val="0"/>
          <w:numId w:val="140"/>
        </w:numPr>
        <w:jc w:val="left"/>
        <w:rPr>
          <w:lang w:val="es-ES"/>
        </w:rPr>
      </w:pPr>
      <w:r w:rsidRPr="001A1944">
        <w:rPr>
          <w:b/>
          <w:bCs/>
          <w:lang w:val="es-ES"/>
        </w:rPr>
        <w:t>Filtro general:</w:t>
      </w:r>
      <w:r w:rsidRPr="001A1944">
        <w:rPr>
          <w:lang w:val="es-ES"/>
        </w:rPr>
        <w:br/>
        <w:t>Permite buscar por cualquiera de los campos visibles en la tabla:</w:t>
      </w:r>
    </w:p>
    <w:p w14:paraId="3C2BF4E6" w14:textId="77777777" w:rsidR="001A1944" w:rsidRPr="001A1944" w:rsidRDefault="001A1944" w:rsidP="001A1944">
      <w:pPr>
        <w:numPr>
          <w:ilvl w:val="1"/>
          <w:numId w:val="140"/>
        </w:numPr>
        <w:jc w:val="left"/>
        <w:rPr>
          <w:lang w:val="es-ES"/>
        </w:rPr>
      </w:pPr>
      <w:r w:rsidRPr="001A1944">
        <w:rPr>
          <w:lang w:val="es-ES"/>
        </w:rPr>
        <w:t>Nombre</w:t>
      </w:r>
    </w:p>
    <w:p w14:paraId="7D5EFEAE" w14:textId="77777777" w:rsidR="001A1944" w:rsidRPr="001A1944" w:rsidRDefault="001A1944" w:rsidP="001A1944">
      <w:pPr>
        <w:numPr>
          <w:ilvl w:val="1"/>
          <w:numId w:val="140"/>
        </w:numPr>
        <w:jc w:val="left"/>
        <w:rPr>
          <w:lang w:val="es-ES"/>
        </w:rPr>
      </w:pPr>
      <w:r w:rsidRPr="001A1944">
        <w:rPr>
          <w:lang w:val="es-ES"/>
        </w:rPr>
        <w:t>Apellido</w:t>
      </w:r>
    </w:p>
    <w:p w14:paraId="405D6554" w14:textId="77777777" w:rsidR="001A1944" w:rsidRPr="001A1944" w:rsidRDefault="001A1944" w:rsidP="001A1944">
      <w:pPr>
        <w:numPr>
          <w:ilvl w:val="1"/>
          <w:numId w:val="140"/>
        </w:numPr>
        <w:jc w:val="left"/>
        <w:rPr>
          <w:lang w:val="es-ES"/>
        </w:rPr>
      </w:pPr>
      <w:r w:rsidRPr="001A1944">
        <w:rPr>
          <w:lang w:val="es-ES"/>
        </w:rPr>
        <w:t>Departamento</w:t>
      </w:r>
    </w:p>
    <w:p w14:paraId="5A0514C4" w14:textId="77777777" w:rsidR="001A1944" w:rsidRPr="001A1944" w:rsidRDefault="001A1944" w:rsidP="001A1944">
      <w:pPr>
        <w:numPr>
          <w:ilvl w:val="1"/>
          <w:numId w:val="140"/>
        </w:numPr>
        <w:jc w:val="left"/>
        <w:rPr>
          <w:lang w:val="es-ES"/>
        </w:rPr>
      </w:pPr>
      <w:r w:rsidRPr="001A1944">
        <w:rPr>
          <w:lang w:val="es-ES"/>
        </w:rPr>
        <w:t>Correo electrónico</w:t>
      </w:r>
      <w:r w:rsidRPr="001A1944">
        <w:rPr>
          <w:lang w:val="es-ES"/>
        </w:rPr>
        <w:br/>
        <w:t xml:space="preserve">El botón </w:t>
      </w:r>
      <w:r w:rsidRPr="001A1944">
        <w:rPr>
          <w:b/>
          <w:bCs/>
          <w:lang w:val="es-ES"/>
        </w:rPr>
        <w:t>Buscar</w:t>
      </w:r>
      <w:r w:rsidRPr="001A1944">
        <w:rPr>
          <w:lang w:val="es-ES"/>
        </w:rPr>
        <w:t xml:space="preserve"> aplica los filtros y actualiza el listado, mientras que </w:t>
      </w:r>
      <w:r w:rsidRPr="001A1944">
        <w:rPr>
          <w:b/>
          <w:bCs/>
          <w:lang w:val="es-ES"/>
        </w:rPr>
        <w:t>Limpiar filtros</w:t>
      </w:r>
      <w:r w:rsidRPr="001A1944">
        <w:rPr>
          <w:lang w:val="es-ES"/>
        </w:rPr>
        <w:t xml:space="preserve"> los elimina.</w:t>
      </w:r>
    </w:p>
    <w:p w14:paraId="0FFA8776" w14:textId="77777777" w:rsidR="001A1944" w:rsidRPr="001A1944" w:rsidRDefault="001A1944" w:rsidP="001A1944">
      <w:pPr>
        <w:numPr>
          <w:ilvl w:val="0"/>
          <w:numId w:val="140"/>
        </w:numPr>
        <w:jc w:val="left"/>
        <w:rPr>
          <w:lang w:val="es-ES"/>
        </w:rPr>
      </w:pPr>
      <w:r w:rsidRPr="001A1944">
        <w:rPr>
          <w:b/>
          <w:bCs/>
          <w:lang w:val="es-ES"/>
        </w:rPr>
        <w:t>Filtros avanzados:</w:t>
      </w:r>
      <w:r w:rsidRPr="001A1944">
        <w:rPr>
          <w:lang w:val="es-ES"/>
        </w:rPr>
        <w:br/>
        <w:t>Accesibles mediante el icono del embudo, permiten filtrar de forma individual por:</w:t>
      </w:r>
    </w:p>
    <w:p w14:paraId="192B6EB2" w14:textId="77777777" w:rsidR="001A1944" w:rsidRPr="001A1944" w:rsidRDefault="001A1944" w:rsidP="001A1944">
      <w:pPr>
        <w:numPr>
          <w:ilvl w:val="1"/>
          <w:numId w:val="140"/>
        </w:numPr>
        <w:jc w:val="left"/>
        <w:rPr>
          <w:lang w:val="es-ES"/>
        </w:rPr>
      </w:pPr>
      <w:r w:rsidRPr="001A1944">
        <w:rPr>
          <w:lang w:val="es-ES"/>
        </w:rPr>
        <w:t>Nombre</w:t>
      </w:r>
    </w:p>
    <w:p w14:paraId="32425850" w14:textId="77777777" w:rsidR="001A1944" w:rsidRPr="001A1944" w:rsidRDefault="001A1944" w:rsidP="001A1944">
      <w:pPr>
        <w:numPr>
          <w:ilvl w:val="1"/>
          <w:numId w:val="140"/>
        </w:numPr>
        <w:jc w:val="left"/>
        <w:rPr>
          <w:lang w:val="es-ES"/>
        </w:rPr>
      </w:pPr>
      <w:r w:rsidRPr="001A1944">
        <w:rPr>
          <w:lang w:val="es-ES"/>
        </w:rPr>
        <w:t>Apellido</w:t>
      </w:r>
    </w:p>
    <w:p w14:paraId="3642D100" w14:textId="77777777" w:rsidR="001A1944" w:rsidRPr="001A1944" w:rsidRDefault="001A1944" w:rsidP="001A1944">
      <w:pPr>
        <w:numPr>
          <w:ilvl w:val="1"/>
          <w:numId w:val="140"/>
        </w:numPr>
        <w:jc w:val="left"/>
        <w:rPr>
          <w:lang w:val="es-ES"/>
        </w:rPr>
      </w:pPr>
      <w:r w:rsidRPr="001A1944">
        <w:rPr>
          <w:lang w:val="es-ES"/>
        </w:rPr>
        <w:t>Departamento</w:t>
      </w:r>
    </w:p>
    <w:p w14:paraId="3C58C1F8" w14:textId="77777777" w:rsidR="001A1944" w:rsidRPr="001A1944" w:rsidRDefault="001A1944" w:rsidP="001A1944">
      <w:pPr>
        <w:numPr>
          <w:ilvl w:val="1"/>
          <w:numId w:val="140"/>
        </w:numPr>
        <w:jc w:val="left"/>
        <w:rPr>
          <w:lang w:val="es-ES"/>
        </w:rPr>
      </w:pPr>
      <w:r w:rsidRPr="001A1944">
        <w:rPr>
          <w:lang w:val="es-ES"/>
        </w:rPr>
        <w:t>Correo electrónico</w:t>
      </w:r>
    </w:p>
    <w:p w14:paraId="3416202F" w14:textId="7FB53807" w:rsidR="001A1944" w:rsidRPr="001A1944" w:rsidRDefault="001A1944" w:rsidP="001A1944">
      <w:pPr>
        <w:jc w:val="left"/>
        <w:rPr>
          <w:lang w:val="es-ES"/>
        </w:rPr>
      </w:pPr>
    </w:p>
    <w:p w14:paraId="4FDD83CA" w14:textId="77777777" w:rsidR="001A1944" w:rsidRPr="001A1944" w:rsidRDefault="001A1944" w:rsidP="001A1944">
      <w:pPr>
        <w:jc w:val="left"/>
        <w:rPr>
          <w:b/>
          <w:bCs/>
          <w:lang w:val="es-ES"/>
        </w:rPr>
      </w:pPr>
      <w:r w:rsidRPr="001A1944">
        <w:rPr>
          <w:b/>
          <w:bCs/>
          <w:lang w:val="es-ES"/>
        </w:rPr>
        <w:t>Acciones disponibles según rol</w:t>
      </w:r>
    </w:p>
    <w:p w14:paraId="0015B8A0" w14:textId="77777777" w:rsidR="001A1944" w:rsidRPr="001A1944" w:rsidRDefault="001A1944" w:rsidP="001A1944">
      <w:pPr>
        <w:numPr>
          <w:ilvl w:val="0"/>
          <w:numId w:val="141"/>
        </w:numPr>
        <w:jc w:val="left"/>
        <w:rPr>
          <w:lang w:val="es-ES"/>
        </w:rPr>
      </w:pPr>
      <w:r w:rsidRPr="001A1944">
        <w:rPr>
          <w:b/>
          <w:bCs/>
          <w:lang w:val="es-ES"/>
        </w:rPr>
        <w:t>Administradores:</w:t>
      </w:r>
    </w:p>
    <w:p w14:paraId="5C58763D" w14:textId="77777777" w:rsidR="001A1944" w:rsidRPr="001A1944" w:rsidRDefault="001A1944" w:rsidP="001A1944">
      <w:pPr>
        <w:numPr>
          <w:ilvl w:val="1"/>
          <w:numId w:val="141"/>
        </w:numPr>
        <w:jc w:val="left"/>
        <w:rPr>
          <w:lang w:val="es-ES"/>
        </w:rPr>
      </w:pPr>
      <w:r w:rsidRPr="001A1944">
        <w:rPr>
          <w:lang w:val="es-ES"/>
        </w:rPr>
        <w:t xml:space="preserve">Pueden crear nuevos registros de profesores mediante el botón </w:t>
      </w:r>
      <w:r w:rsidRPr="001A1944">
        <w:rPr>
          <w:b/>
          <w:bCs/>
          <w:lang w:val="es-ES"/>
        </w:rPr>
        <w:t>Crear</w:t>
      </w:r>
      <w:r w:rsidRPr="001A1944">
        <w:rPr>
          <w:lang w:val="es-ES"/>
        </w:rPr>
        <w:t>, que redirige al formulario de creación.</w:t>
      </w:r>
    </w:p>
    <w:p w14:paraId="48BCF121" w14:textId="77777777" w:rsidR="001A1944" w:rsidRPr="001A1944" w:rsidRDefault="001A1944" w:rsidP="001A1944">
      <w:pPr>
        <w:numPr>
          <w:ilvl w:val="1"/>
          <w:numId w:val="141"/>
        </w:numPr>
        <w:jc w:val="left"/>
        <w:rPr>
          <w:lang w:val="es-ES"/>
        </w:rPr>
      </w:pPr>
      <w:r w:rsidRPr="001A1944">
        <w:rPr>
          <w:lang w:val="es-ES"/>
        </w:rPr>
        <w:t>Pueden importar listados de profesores desde un archivo CSV, abriendo un modal para subir el archivo.</w:t>
      </w:r>
    </w:p>
    <w:p w14:paraId="137B66D8" w14:textId="77777777" w:rsidR="001A1944" w:rsidRPr="001A1944" w:rsidRDefault="001A1944" w:rsidP="001A1944">
      <w:pPr>
        <w:numPr>
          <w:ilvl w:val="1"/>
          <w:numId w:val="141"/>
        </w:numPr>
        <w:jc w:val="left"/>
        <w:rPr>
          <w:lang w:val="es-ES"/>
        </w:rPr>
      </w:pPr>
      <w:r w:rsidRPr="001A1944">
        <w:rPr>
          <w:lang w:val="es-ES"/>
        </w:rPr>
        <w:t>Tienen permisos para editar o eliminar registros de profesores.</w:t>
      </w:r>
    </w:p>
    <w:p w14:paraId="00251682" w14:textId="77777777" w:rsidR="001A1944" w:rsidRPr="001A1944" w:rsidRDefault="001A1944" w:rsidP="001A1944">
      <w:pPr>
        <w:numPr>
          <w:ilvl w:val="0"/>
          <w:numId w:val="141"/>
        </w:numPr>
        <w:jc w:val="left"/>
        <w:rPr>
          <w:lang w:val="es-ES"/>
        </w:rPr>
      </w:pPr>
      <w:r w:rsidRPr="001A1944">
        <w:rPr>
          <w:b/>
          <w:bCs/>
          <w:lang w:val="es-ES"/>
        </w:rPr>
        <w:t>Alumnos y Profesores:</w:t>
      </w:r>
    </w:p>
    <w:p w14:paraId="29DD28E2" w14:textId="77777777" w:rsidR="001A1944" w:rsidRPr="001A1944" w:rsidRDefault="001A1944" w:rsidP="001A1944">
      <w:pPr>
        <w:numPr>
          <w:ilvl w:val="1"/>
          <w:numId w:val="141"/>
        </w:numPr>
        <w:jc w:val="left"/>
        <w:rPr>
          <w:lang w:val="es-ES"/>
        </w:rPr>
      </w:pPr>
      <w:r w:rsidRPr="001A1944">
        <w:rPr>
          <w:lang w:val="es-ES"/>
        </w:rPr>
        <w:t>Solo pueden visualizar los datos de los profesores.</w:t>
      </w:r>
    </w:p>
    <w:p w14:paraId="7D2E37DD" w14:textId="08D39D0F" w:rsidR="001A1944" w:rsidRDefault="001A1944">
      <w:pPr>
        <w:jc w:val="left"/>
        <w:rPr>
          <w:lang w:val="es-ES"/>
        </w:rPr>
      </w:pPr>
      <w:r>
        <w:rPr>
          <w:lang w:val="es-ES"/>
        </w:rPr>
        <w:br w:type="page"/>
      </w:r>
    </w:p>
    <w:p w14:paraId="30F5F363" w14:textId="0465B0D4" w:rsidR="009B28DE" w:rsidRPr="009B28DE" w:rsidRDefault="001A1944" w:rsidP="009B28DE">
      <w:pPr>
        <w:pStyle w:val="Apndice2"/>
        <w:rPr>
          <w:lang w:val="es-ES"/>
        </w:rPr>
      </w:pPr>
      <w:bookmarkStart w:id="145" w:name="_Toc206069480"/>
      <w:r>
        <w:rPr>
          <w:lang w:val="es-ES"/>
        </w:rPr>
        <w:lastRenderedPageBreak/>
        <w:t>Estudiantes</w:t>
      </w:r>
      <w:bookmarkEnd w:id="145"/>
    </w:p>
    <w:p w14:paraId="684F18EE" w14:textId="1F177B1E" w:rsidR="009B28DE" w:rsidRDefault="009B28DE" w:rsidP="001A1944">
      <w:pPr>
        <w:jc w:val="left"/>
        <w:rPr>
          <w:lang w:val="es-ES"/>
        </w:rPr>
      </w:pPr>
      <w:r w:rsidRPr="009B28DE">
        <w:rPr>
          <w:lang w:val="es-ES"/>
        </w:rPr>
        <w:drawing>
          <wp:inline distT="0" distB="0" distL="0" distR="0" wp14:anchorId="62DAFB39" wp14:editId="2027FFE9">
            <wp:extent cx="5395595" cy="2377440"/>
            <wp:effectExtent l="0" t="0" r="0" b="3810"/>
            <wp:docPr id="233943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4385" name="Imagen 1" descr="Interfaz de usuario gráfica, Texto, Aplicación&#10;&#10;El contenido generado por IA puede ser incorrecto."/>
                    <pic:cNvPicPr/>
                  </pic:nvPicPr>
                  <pic:blipFill>
                    <a:blip r:embed="rId72"/>
                    <a:stretch>
                      <a:fillRect/>
                    </a:stretch>
                  </pic:blipFill>
                  <pic:spPr>
                    <a:xfrm>
                      <a:off x="0" y="0"/>
                      <a:ext cx="5395595" cy="2377440"/>
                    </a:xfrm>
                    <a:prstGeom prst="rect">
                      <a:avLst/>
                    </a:prstGeom>
                  </pic:spPr>
                </pic:pic>
              </a:graphicData>
            </a:graphic>
          </wp:inline>
        </w:drawing>
      </w:r>
    </w:p>
    <w:p w14:paraId="5ED0887E" w14:textId="30BDFF5C" w:rsidR="001A1944" w:rsidRPr="001A1944" w:rsidRDefault="001A1944" w:rsidP="001A1944">
      <w:pPr>
        <w:jc w:val="left"/>
        <w:rPr>
          <w:lang w:val="es-ES"/>
        </w:rPr>
      </w:pPr>
      <w:r w:rsidRPr="001A1944">
        <w:rPr>
          <w:lang w:val="es-ES"/>
        </w:rPr>
        <w:t>Este apartado muestra el listado de estudiantes registrados en la universidad</w:t>
      </w:r>
      <w:r>
        <w:rPr>
          <w:lang w:val="es-ES"/>
        </w:rPr>
        <w:t xml:space="preserve">, por lo que no es necesario seleccionar un centro para visualizar los alumnos </w:t>
      </w:r>
      <w:r w:rsidR="00640BB5">
        <w:rPr>
          <w:lang w:val="es-ES"/>
        </w:rPr>
        <w:t>de este</w:t>
      </w:r>
      <w:r w:rsidRPr="001A1944">
        <w:rPr>
          <w:lang w:val="es-ES"/>
        </w:rPr>
        <w:t>.</w:t>
      </w:r>
      <w:r w:rsidRPr="001A1944">
        <w:rPr>
          <w:lang w:val="es-ES"/>
        </w:rPr>
        <w:br/>
        <w:t>Es exclusivo para usuarios con rol de Administrador, por lo que alumnos y profesores no tienen acceso a esta vista.</w:t>
      </w:r>
    </w:p>
    <w:p w14:paraId="011124AA" w14:textId="0EC407ED" w:rsidR="001A1944" w:rsidRPr="001A1944" w:rsidRDefault="001A1944" w:rsidP="001A1944">
      <w:pPr>
        <w:jc w:val="left"/>
        <w:rPr>
          <w:lang w:val="es-ES"/>
        </w:rPr>
      </w:pPr>
    </w:p>
    <w:p w14:paraId="09B84DE6" w14:textId="77777777" w:rsidR="001A1944" w:rsidRPr="001A1944" w:rsidRDefault="001A1944" w:rsidP="001A1944">
      <w:pPr>
        <w:jc w:val="left"/>
        <w:rPr>
          <w:b/>
          <w:bCs/>
          <w:lang w:val="es-ES"/>
        </w:rPr>
      </w:pPr>
      <w:r w:rsidRPr="001A1944">
        <w:rPr>
          <w:b/>
          <w:bCs/>
          <w:lang w:val="es-ES"/>
        </w:rPr>
        <w:t>Información mostrada en la tabla</w:t>
      </w:r>
    </w:p>
    <w:p w14:paraId="7E91369C" w14:textId="77777777" w:rsidR="001A1944" w:rsidRPr="001A1944" w:rsidRDefault="001A1944" w:rsidP="001A1944">
      <w:pPr>
        <w:jc w:val="left"/>
        <w:rPr>
          <w:lang w:val="es-ES"/>
        </w:rPr>
      </w:pPr>
      <w:r w:rsidRPr="001A1944">
        <w:rPr>
          <w:lang w:val="es-ES"/>
        </w:rPr>
        <w:t>Cada registro del listado contiene los siguientes datos:</w:t>
      </w:r>
    </w:p>
    <w:p w14:paraId="23E90402" w14:textId="77777777" w:rsidR="001A1944" w:rsidRPr="001A1944" w:rsidRDefault="001A1944" w:rsidP="001A1944">
      <w:pPr>
        <w:numPr>
          <w:ilvl w:val="0"/>
          <w:numId w:val="142"/>
        </w:numPr>
        <w:jc w:val="left"/>
        <w:rPr>
          <w:lang w:val="es-ES"/>
        </w:rPr>
      </w:pPr>
      <w:r w:rsidRPr="001A1944">
        <w:rPr>
          <w:b/>
          <w:bCs/>
          <w:lang w:val="es-ES"/>
        </w:rPr>
        <w:t>Nombre</w:t>
      </w:r>
    </w:p>
    <w:p w14:paraId="3D4B903A" w14:textId="77777777" w:rsidR="001A1944" w:rsidRPr="001A1944" w:rsidRDefault="001A1944" w:rsidP="001A1944">
      <w:pPr>
        <w:numPr>
          <w:ilvl w:val="0"/>
          <w:numId w:val="142"/>
        </w:numPr>
        <w:jc w:val="left"/>
        <w:rPr>
          <w:lang w:val="es-ES"/>
        </w:rPr>
      </w:pPr>
      <w:r w:rsidRPr="001A1944">
        <w:rPr>
          <w:b/>
          <w:bCs/>
          <w:lang w:val="es-ES"/>
        </w:rPr>
        <w:t>Apellido</w:t>
      </w:r>
    </w:p>
    <w:p w14:paraId="16E8D033" w14:textId="76C3CA0B" w:rsidR="001A1944" w:rsidRPr="001A1944" w:rsidRDefault="001A1944" w:rsidP="001A1944">
      <w:pPr>
        <w:numPr>
          <w:ilvl w:val="0"/>
          <w:numId w:val="142"/>
        </w:numPr>
        <w:jc w:val="left"/>
        <w:rPr>
          <w:lang w:val="es-ES"/>
        </w:rPr>
      </w:pPr>
      <w:r w:rsidRPr="001A1944">
        <w:rPr>
          <w:b/>
          <w:bCs/>
          <w:lang w:val="es-ES"/>
        </w:rPr>
        <w:t>Titulación</w:t>
      </w:r>
      <w:r w:rsidR="009B28DE">
        <w:rPr>
          <w:b/>
          <w:bCs/>
          <w:lang w:val="es-ES"/>
        </w:rPr>
        <w:t xml:space="preserve"> (Centro)</w:t>
      </w:r>
    </w:p>
    <w:p w14:paraId="7C87E0CE" w14:textId="77777777" w:rsidR="001A1944" w:rsidRPr="001A1944" w:rsidRDefault="001A1944" w:rsidP="001A1944">
      <w:pPr>
        <w:numPr>
          <w:ilvl w:val="0"/>
          <w:numId w:val="142"/>
        </w:numPr>
        <w:jc w:val="left"/>
        <w:rPr>
          <w:lang w:val="es-ES"/>
        </w:rPr>
      </w:pPr>
      <w:r w:rsidRPr="001A1944">
        <w:rPr>
          <w:b/>
          <w:bCs/>
          <w:lang w:val="es-ES"/>
        </w:rPr>
        <w:t>Correo electrónico</w:t>
      </w:r>
    </w:p>
    <w:p w14:paraId="03C84C74" w14:textId="68BF8F1B" w:rsidR="001A1944" w:rsidRPr="001A1944" w:rsidRDefault="001A1944" w:rsidP="001A1944">
      <w:pPr>
        <w:jc w:val="left"/>
        <w:rPr>
          <w:lang w:val="es-ES"/>
        </w:rPr>
      </w:pPr>
    </w:p>
    <w:p w14:paraId="3629BD4E" w14:textId="77777777" w:rsidR="001A1944" w:rsidRPr="001A1944" w:rsidRDefault="001A1944" w:rsidP="001A1944">
      <w:pPr>
        <w:jc w:val="left"/>
        <w:rPr>
          <w:b/>
          <w:bCs/>
          <w:lang w:val="es-ES"/>
        </w:rPr>
      </w:pPr>
      <w:r w:rsidRPr="001A1944">
        <w:rPr>
          <w:b/>
          <w:bCs/>
          <w:lang w:val="es-ES"/>
        </w:rPr>
        <w:t>Filtros disponibles</w:t>
      </w:r>
    </w:p>
    <w:p w14:paraId="7A5037E4" w14:textId="77777777" w:rsidR="001A1944" w:rsidRPr="001A1944" w:rsidRDefault="001A1944" w:rsidP="001A1944">
      <w:pPr>
        <w:jc w:val="left"/>
        <w:rPr>
          <w:lang w:val="es-ES"/>
        </w:rPr>
      </w:pPr>
      <w:r w:rsidRPr="001A1944">
        <w:rPr>
          <w:lang w:val="es-ES"/>
        </w:rPr>
        <w:t>Como en todos los listados de la aplicación, se incluyen herramientas de filtrado:</w:t>
      </w:r>
    </w:p>
    <w:p w14:paraId="727D2EDF" w14:textId="77777777" w:rsidR="001A1944" w:rsidRPr="001A1944" w:rsidRDefault="001A1944" w:rsidP="001A1944">
      <w:pPr>
        <w:numPr>
          <w:ilvl w:val="0"/>
          <w:numId w:val="143"/>
        </w:numPr>
        <w:jc w:val="left"/>
        <w:rPr>
          <w:lang w:val="es-ES"/>
        </w:rPr>
      </w:pPr>
      <w:r w:rsidRPr="001A1944">
        <w:rPr>
          <w:b/>
          <w:bCs/>
          <w:lang w:val="es-ES"/>
        </w:rPr>
        <w:t>Filtro general:</w:t>
      </w:r>
      <w:r w:rsidRPr="001A1944">
        <w:rPr>
          <w:lang w:val="es-ES"/>
        </w:rPr>
        <w:br/>
        <w:t>Permite buscar por cualquiera de los campos visibles en la tabla:</w:t>
      </w:r>
    </w:p>
    <w:p w14:paraId="477C0364" w14:textId="77777777" w:rsidR="001A1944" w:rsidRPr="001A1944" w:rsidRDefault="001A1944" w:rsidP="001A1944">
      <w:pPr>
        <w:numPr>
          <w:ilvl w:val="1"/>
          <w:numId w:val="143"/>
        </w:numPr>
        <w:jc w:val="left"/>
        <w:rPr>
          <w:lang w:val="es-ES"/>
        </w:rPr>
      </w:pPr>
      <w:r w:rsidRPr="001A1944">
        <w:rPr>
          <w:lang w:val="es-ES"/>
        </w:rPr>
        <w:t>Nombre</w:t>
      </w:r>
    </w:p>
    <w:p w14:paraId="7B9B0032" w14:textId="77777777" w:rsidR="001A1944" w:rsidRPr="001A1944" w:rsidRDefault="001A1944" w:rsidP="001A1944">
      <w:pPr>
        <w:numPr>
          <w:ilvl w:val="1"/>
          <w:numId w:val="143"/>
        </w:numPr>
        <w:jc w:val="left"/>
        <w:rPr>
          <w:lang w:val="es-ES"/>
        </w:rPr>
      </w:pPr>
      <w:r w:rsidRPr="001A1944">
        <w:rPr>
          <w:lang w:val="es-ES"/>
        </w:rPr>
        <w:t>Apellido</w:t>
      </w:r>
    </w:p>
    <w:p w14:paraId="04637B73" w14:textId="77777777" w:rsidR="001A1944" w:rsidRDefault="001A1944" w:rsidP="001A1944">
      <w:pPr>
        <w:numPr>
          <w:ilvl w:val="1"/>
          <w:numId w:val="143"/>
        </w:numPr>
        <w:jc w:val="left"/>
        <w:rPr>
          <w:lang w:val="es-ES"/>
        </w:rPr>
      </w:pPr>
      <w:r w:rsidRPr="001A1944">
        <w:rPr>
          <w:lang w:val="es-ES"/>
        </w:rPr>
        <w:t>Titulación</w:t>
      </w:r>
    </w:p>
    <w:p w14:paraId="1B039F97" w14:textId="2BF1EFBA" w:rsidR="009B28DE" w:rsidRPr="001A1944" w:rsidRDefault="009B28DE" w:rsidP="001A1944">
      <w:pPr>
        <w:numPr>
          <w:ilvl w:val="1"/>
          <w:numId w:val="143"/>
        </w:numPr>
        <w:jc w:val="left"/>
        <w:rPr>
          <w:lang w:val="es-ES"/>
        </w:rPr>
      </w:pPr>
      <w:r>
        <w:rPr>
          <w:lang w:val="es-ES"/>
        </w:rPr>
        <w:t>Centro</w:t>
      </w:r>
    </w:p>
    <w:p w14:paraId="778392DC" w14:textId="77777777" w:rsidR="001A1944" w:rsidRPr="001A1944" w:rsidRDefault="001A1944" w:rsidP="001A1944">
      <w:pPr>
        <w:numPr>
          <w:ilvl w:val="1"/>
          <w:numId w:val="143"/>
        </w:numPr>
        <w:jc w:val="left"/>
        <w:rPr>
          <w:lang w:val="es-ES"/>
        </w:rPr>
      </w:pPr>
      <w:r w:rsidRPr="001A1944">
        <w:rPr>
          <w:lang w:val="es-ES"/>
        </w:rPr>
        <w:t>Correo electrónico</w:t>
      </w:r>
      <w:r w:rsidRPr="001A1944">
        <w:rPr>
          <w:lang w:val="es-ES"/>
        </w:rPr>
        <w:br/>
        <w:t xml:space="preserve">El botón </w:t>
      </w:r>
      <w:r w:rsidRPr="001A1944">
        <w:rPr>
          <w:b/>
          <w:bCs/>
          <w:lang w:val="es-ES"/>
        </w:rPr>
        <w:t>Buscar</w:t>
      </w:r>
      <w:r w:rsidRPr="001A1944">
        <w:rPr>
          <w:lang w:val="es-ES"/>
        </w:rPr>
        <w:t xml:space="preserve"> aplica los filtros y actualiza el listado, mientras que </w:t>
      </w:r>
      <w:r w:rsidRPr="001A1944">
        <w:rPr>
          <w:b/>
          <w:bCs/>
          <w:lang w:val="es-ES"/>
        </w:rPr>
        <w:t>Limpiar filtros</w:t>
      </w:r>
      <w:r w:rsidRPr="001A1944">
        <w:rPr>
          <w:lang w:val="es-ES"/>
        </w:rPr>
        <w:t xml:space="preserve"> los elimina.</w:t>
      </w:r>
    </w:p>
    <w:p w14:paraId="0DA608F2" w14:textId="77777777" w:rsidR="001A1944" w:rsidRPr="001A1944" w:rsidRDefault="001A1944" w:rsidP="001A1944">
      <w:pPr>
        <w:numPr>
          <w:ilvl w:val="0"/>
          <w:numId w:val="143"/>
        </w:numPr>
        <w:jc w:val="left"/>
        <w:rPr>
          <w:lang w:val="es-ES"/>
        </w:rPr>
      </w:pPr>
      <w:r w:rsidRPr="001A1944">
        <w:rPr>
          <w:b/>
          <w:bCs/>
          <w:lang w:val="es-ES"/>
        </w:rPr>
        <w:t>Filtros avanzados:</w:t>
      </w:r>
      <w:r w:rsidRPr="001A1944">
        <w:rPr>
          <w:lang w:val="es-ES"/>
        </w:rPr>
        <w:br/>
        <w:t>Accesibles mediante el icono del embudo, permiten filtrar individualmente por:</w:t>
      </w:r>
    </w:p>
    <w:p w14:paraId="35B1EBAE" w14:textId="77777777" w:rsidR="001A1944" w:rsidRPr="001A1944" w:rsidRDefault="001A1944" w:rsidP="001A1944">
      <w:pPr>
        <w:numPr>
          <w:ilvl w:val="1"/>
          <w:numId w:val="143"/>
        </w:numPr>
        <w:jc w:val="left"/>
        <w:rPr>
          <w:lang w:val="es-ES"/>
        </w:rPr>
      </w:pPr>
      <w:r w:rsidRPr="001A1944">
        <w:rPr>
          <w:lang w:val="es-ES"/>
        </w:rPr>
        <w:t>Nombre</w:t>
      </w:r>
    </w:p>
    <w:p w14:paraId="05AB3BCB" w14:textId="77777777" w:rsidR="001A1944" w:rsidRPr="001A1944" w:rsidRDefault="001A1944" w:rsidP="001A1944">
      <w:pPr>
        <w:numPr>
          <w:ilvl w:val="1"/>
          <w:numId w:val="143"/>
        </w:numPr>
        <w:jc w:val="left"/>
        <w:rPr>
          <w:lang w:val="es-ES"/>
        </w:rPr>
      </w:pPr>
      <w:r w:rsidRPr="001A1944">
        <w:rPr>
          <w:lang w:val="es-ES"/>
        </w:rPr>
        <w:t>Apellido</w:t>
      </w:r>
    </w:p>
    <w:p w14:paraId="15219C76" w14:textId="77777777" w:rsidR="001A1944" w:rsidRDefault="001A1944" w:rsidP="001A1944">
      <w:pPr>
        <w:numPr>
          <w:ilvl w:val="1"/>
          <w:numId w:val="143"/>
        </w:numPr>
        <w:jc w:val="left"/>
        <w:rPr>
          <w:lang w:val="es-ES"/>
        </w:rPr>
      </w:pPr>
      <w:r w:rsidRPr="001A1944">
        <w:rPr>
          <w:lang w:val="es-ES"/>
        </w:rPr>
        <w:t>Titulación</w:t>
      </w:r>
    </w:p>
    <w:p w14:paraId="72DC944A" w14:textId="080AF685" w:rsidR="009B28DE" w:rsidRPr="001A1944" w:rsidRDefault="009B28DE" w:rsidP="001A1944">
      <w:pPr>
        <w:numPr>
          <w:ilvl w:val="1"/>
          <w:numId w:val="143"/>
        </w:numPr>
        <w:jc w:val="left"/>
        <w:rPr>
          <w:lang w:val="es-ES"/>
        </w:rPr>
      </w:pPr>
      <w:r>
        <w:rPr>
          <w:lang w:val="es-ES"/>
        </w:rPr>
        <w:t>Centro</w:t>
      </w:r>
    </w:p>
    <w:p w14:paraId="457C19CF" w14:textId="77777777" w:rsidR="001A1944" w:rsidRPr="001A1944" w:rsidRDefault="001A1944" w:rsidP="001A1944">
      <w:pPr>
        <w:numPr>
          <w:ilvl w:val="1"/>
          <w:numId w:val="143"/>
        </w:numPr>
        <w:jc w:val="left"/>
        <w:rPr>
          <w:lang w:val="es-ES"/>
        </w:rPr>
      </w:pPr>
      <w:r w:rsidRPr="001A1944">
        <w:rPr>
          <w:lang w:val="es-ES"/>
        </w:rPr>
        <w:t>Correo electrónico</w:t>
      </w:r>
    </w:p>
    <w:p w14:paraId="44F6E3DB" w14:textId="17568446" w:rsidR="001A1944" w:rsidRPr="001A1944" w:rsidRDefault="001A1944" w:rsidP="001A1944">
      <w:pPr>
        <w:jc w:val="left"/>
        <w:rPr>
          <w:lang w:val="es-ES"/>
        </w:rPr>
      </w:pPr>
    </w:p>
    <w:p w14:paraId="4E90113D" w14:textId="77777777" w:rsidR="001A1944" w:rsidRPr="001A1944" w:rsidRDefault="001A1944" w:rsidP="001A1944">
      <w:pPr>
        <w:jc w:val="left"/>
        <w:rPr>
          <w:b/>
          <w:bCs/>
          <w:lang w:val="es-ES"/>
        </w:rPr>
      </w:pPr>
      <w:r w:rsidRPr="001A1944">
        <w:rPr>
          <w:b/>
          <w:bCs/>
          <w:lang w:val="es-ES"/>
        </w:rPr>
        <w:t>Acciones disponibles</w:t>
      </w:r>
    </w:p>
    <w:p w14:paraId="07F23259" w14:textId="77777777" w:rsidR="001A1944" w:rsidRPr="001A1944" w:rsidRDefault="001A1944" w:rsidP="001A1944">
      <w:pPr>
        <w:jc w:val="left"/>
        <w:rPr>
          <w:lang w:val="es-ES"/>
        </w:rPr>
      </w:pPr>
      <w:r w:rsidRPr="001A1944">
        <w:rPr>
          <w:lang w:val="es-ES"/>
        </w:rPr>
        <w:t>Al ser una vista exclusiva para administradores, se disponen de todas las acciones de gestión:</w:t>
      </w:r>
    </w:p>
    <w:p w14:paraId="718223FF" w14:textId="77777777" w:rsidR="001A1944" w:rsidRPr="001A1944" w:rsidRDefault="001A1944" w:rsidP="001A1944">
      <w:pPr>
        <w:numPr>
          <w:ilvl w:val="0"/>
          <w:numId w:val="144"/>
        </w:numPr>
        <w:jc w:val="left"/>
        <w:rPr>
          <w:lang w:val="es-ES"/>
        </w:rPr>
      </w:pPr>
      <w:r w:rsidRPr="001A1944">
        <w:rPr>
          <w:b/>
          <w:bCs/>
          <w:lang w:val="es-ES"/>
        </w:rPr>
        <w:lastRenderedPageBreak/>
        <w:t>Crear</w:t>
      </w:r>
      <w:r w:rsidRPr="001A1944">
        <w:rPr>
          <w:lang w:val="es-ES"/>
        </w:rPr>
        <w:t xml:space="preserve"> un nuevo estudiante mediante el botón correspondiente, que redirige al formulario de creación.</w:t>
      </w:r>
    </w:p>
    <w:p w14:paraId="28ABD929" w14:textId="77777777" w:rsidR="001A1944" w:rsidRPr="001A1944" w:rsidRDefault="001A1944" w:rsidP="001A1944">
      <w:pPr>
        <w:numPr>
          <w:ilvl w:val="0"/>
          <w:numId w:val="144"/>
        </w:numPr>
        <w:jc w:val="left"/>
        <w:rPr>
          <w:lang w:val="es-ES"/>
        </w:rPr>
      </w:pPr>
      <w:r w:rsidRPr="001A1944">
        <w:rPr>
          <w:b/>
          <w:bCs/>
          <w:lang w:val="es-ES"/>
        </w:rPr>
        <w:t>Importar</w:t>
      </w:r>
      <w:r w:rsidRPr="001A1944">
        <w:rPr>
          <w:lang w:val="es-ES"/>
        </w:rPr>
        <w:t xml:space="preserve"> estudiantes en masa desde un archivo CSV, abriendo un modal para la carga del archivo.</w:t>
      </w:r>
    </w:p>
    <w:p w14:paraId="63B6C68B" w14:textId="77777777" w:rsidR="001A1944" w:rsidRPr="001A1944" w:rsidRDefault="001A1944" w:rsidP="001A1944">
      <w:pPr>
        <w:numPr>
          <w:ilvl w:val="0"/>
          <w:numId w:val="144"/>
        </w:numPr>
        <w:jc w:val="left"/>
        <w:rPr>
          <w:lang w:val="es-ES"/>
        </w:rPr>
      </w:pPr>
      <w:r w:rsidRPr="001A1944">
        <w:rPr>
          <w:b/>
          <w:bCs/>
          <w:lang w:val="es-ES"/>
        </w:rPr>
        <w:t>Editar</w:t>
      </w:r>
      <w:r w:rsidRPr="001A1944">
        <w:rPr>
          <w:lang w:val="es-ES"/>
        </w:rPr>
        <w:t xml:space="preserve"> cualquier registro existente.</w:t>
      </w:r>
    </w:p>
    <w:p w14:paraId="77C72101" w14:textId="127F71CC" w:rsidR="009B28DE" w:rsidRDefault="001A1944" w:rsidP="009B28DE">
      <w:pPr>
        <w:numPr>
          <w:ilvl w:val="0"/>
          <w:numId w:val="144"/>
        </w:numPr>
        <w:jc w:val="left"/>
        <w:rPr>
          <w:lang w:val="es-ES"/>
        </w:rPr>
      </w:pPr>
      <w:r w:rsidRPr="001A1944">
        <w:rPr>
          <w:b/>
          <w:bCs/>
          <w:lang w:val="es-ES"/>
        </w:rPr>
        <w:t>Eliminar</w:t>
      </w:r>
      <w:r w:rsidRPr="001A1944">
        <w:rPr>
          <w:lang w:val="es-ES"/>
        </w:rPr>
        <w:t xml:space="preserve"> registros del listado.</w:t>
      </w:r>
    </w:p>
    <w:p w14:paraId="52598D5E" w14:textId="77777777" w:rsidR="009B28DE" w:rsidRDefault="009B28DE" w:rsidP="009B28DE">
      <w:pPr>
        <w:jc w:val="left"/>
        <w:rPr>
          <w:lang w:val="es-ES"/>
        </w:rPr>
      </w:pPr>
    </w:p>
    <w:p w14:paraId="0D184A41" w14:textId="25031E5A" w:rsidR="009B28DE" w:rsidRPr="009B28DE" w:rsidRDefault="009B28DE" w:rsidP="009B28DE">
      <w:pPr>
        <w:pStyle w:val="Apndice2"/>
        <w:rPr>
          <w:lang w:val="es-ES"/>
        </w:rPr>
      </w:pPr>
      <w:bookmarkStart w:id="146" w:name="_Toc206069481"/>
      <w:r>
        <w:rPr>
          <w:lang w:val="es-ES"/>
        </w:rPr>
        <w:t>Departamentos</w:t>
      </w:r>
      <w:bookmarkEnd w:id="146"/>
    </w:p>
    <w:p w14:paraId="6FCC5651" w14:textId="376057E6" w:rsidR="009B28DE" w:rsidRPr="001A1944" w:rsidRDefault="009B28DE" w:rsidP="009B28DE">
      <w:pPr>
        <w:jc w:val="left"/>
        <w:rPr>
          <w:lang w:val="es-ES"/>
        </w:rPr>
      </w:pPr>
      <w:r w:rsidRPr="009B28DE">
        <w:rPr>
          <w:lang w:val="es-ES"/>
        </w:rPr>
        <w:drawing>
          <wp:inline distT="0" distB="0" distL="0" distR="0" wp14:anchorId="0618F29E" wp14:editId="38877B01">
            <wp:extent cx="5395595" cy="2216785"/>
            <wp:effectExtent l="0" t="0" r="0" b="0"/>
            <wp:docPr id="95641336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13364" name="Imagen 1" descr="Interfaz de usuario gráfica, Texto, Aplicación&#10;&#10;El contenido generado por IA puede ser incorrecto."/>
                    <pic:cNvPicPr/>
                  </pic:nvPicPr>
                  <pic:blipFill>
                    <a:blip r:embed="rId73"/>
                    <a:stretch>
                      <a:fillRect/>
                    </a:stretch>
                  </pic:blipFill>
                  <pic:spPr>
                    <a:xfrm>
                      <a:off x="0" y="0"/>
                      <a:ext cx="5395595" cy="2216785"/>
                    </a:xfrm>
                    <a:prstGeom prst="rect">
                      <a:avLst/>
                    </a:prstGeom>
                  </pic:spPr>
                </pic:pic>
              </a:graphicData>
            </a:graphic>
          </wp:inline>
        </w:drawing>
      </w:r>
    </w:p>
    <w:p w14:paraId="547E384D" w14:textId="77777777" w:rsidR="009B28DE" w:rsidRPr="009B28DE" w:rsidRDefault="009B28DE" w:rsidP="009B28DE">
      <w:pPr>
        <w:jc w:val="left"/>
        <w:rPr>
          <w:lang w:val="es-ES"/>
        </w:rPr>
      </w:pPr>
      <w:r w:rsidRPr="009B28DE">
        <w:rPr>
          <w:lang w:val="es-ES"/>
        </w:rPr>
        <w:t>Este apartado muestra el listado de departamentos registrados en la universidad.</w:t>
      </w:r>
      <w:r w:rsidRPr="009B28DE">
        <w:rPr>
          <w:lang w:val="es-ES"/>
        </w:rPr>
        <w:br/>
        <w:t>Es exclusivo para usuarios con rol de Administrador, por lo que alumnos y profesores no tienen acceso a esta vista.</w:t>
      </w:r>
    </w:p>
    <w:p w14:paraId="0942C45B" w14:textId="332820F3" w:rsidR="009B28DE" w:rsidRPr="009B28DE" w:rsidRDefault="009B28DE" w:rsidP="009B28DE">
      <w:pPr>
        <w:jc w:val="left"/>
        <w:rPr>
          <w:lang w:val="es-ES"/>
        </w:rPr>
      </w:pPr>
    </w:p>
    <w:p w14:paraId="61739D7D" w14:textId="7B818715" w:rsidR="009B28DE" w:rsidRPr="009B28DE" w:rsidRDefault="009B28DE" w:rsidP="009B28DE">
      <w:pPr>
        <w:jc w:val="left"/>
        <w:rPr>
          <w:b/>
          <w:bCs/>
          <w:lang w:val="es-ES"/>
        </w:rPr>
      </w:pPr>
      <w:r>
        <w:rPr>
          <w:b/>
          <w:bCs/>
          <w:lang w:val="es-ES"/>
        </w:rPr>
        <w:t>I</w:t>
      </w:r>
      <w:r w:rsidRPr="009B28DE">
        <w:rPr>
          <w:b/>
          <w:bCs/>
          <w:lang w:val="es-ES"/>
        </w:rPr>
        <w:t>nformación mostrada en la tabla</w:t>
      </w:r>
    </w:p>
    <w:p w14:paraId="2B6DBAB9" w14:textId="77777777" w:rsidR="009B28DE" w:rsidRPr="009B28DE" w:rsidRDefault="009B28DE" w:rsidP="009B28DE">
      <w:pPr>
        <w:jc w:val="left"/>
        <w:rPr>
          <w:lang w:val="es-ES"/>
        </w:rPr>
      </w:pPr>
      <w:r w:rsidRPr="009B28DE">
        <w:rPr>
          <w:lang w:val="es-ES"/>
        </w:rPr>
        <w:t>Cada registro del listado contiene los siguientes datos:</w:t>
      </w:r>
    </w:p>
    <w:p w14:paraId="2BA11DC8" w14:textId="77777777" w:rsidR="009B28DE" w:rsidRPr="009B28DE" w:rsidRDefault="009B28DE" w:rsidP="009B28DE">
      <w:pPr>
        <w:numPr>
          <w:ilvl w:val="0"/>
          <w:numId w:val="145"/>
        </w:numPr>
        <w:jc w:val="left"/>
        <w:rPr>
          <w:lang w:val="es-ES"/>
        </w:rPr>
      </w:pPr>
      <w:r w:rsidRPr="009B28DE">
        <w:rPr>
          <w:b/>
          <w:bCs/>
          <w:lang w:val="es-ES"/>
        </w:rPr>
        <w:t>Nombre</w:t>
      </w:r>
    </w:p>
    <w:p w14:paraId="5F003B93" w14:textId="77777777" w:rsidR="009B28DE" w:rsidRPr="009B28DE" w:rsidRDefault="009B28DE" w:rsidP="009B28DE">
      <w:pPr>
        <w:numPr>
          <w:ilvl w:val="0"/>
          <w:numId w:val="145"/>
        </w:numPr>
        <w:jc w:val="left"/>
        <w:rPr>
          <w:lang w:val="es-ES"/>
        </w:rPr>
      </w:pPr>
      <w:r w:rsidRPr="009B28DE">
        <w:rPr>
          <w:b/>
          <w:bCs/>
          <w:lang w:val="es-ES"/>
        </w:rPr>
        <w:t>Acrónimo</w:t>
      </w:r>
    </w:p>
    <w:p w14:paraId="7E987D81" w14:textId="73C56E9F" w:rsidR="009B28DE" w:rsidRPr="009B28DE" w:rsidRDefault="009B28DE" w:rsidP="009B28DE">
      <w:pPr>
        <w:numPr>
          <w:ilvl w:val="0"/>
          <w:numId w:val="145"/>
        </w:numPr>
        <w:jc w:val="left"/>
        <w:rPr>
          <w:lang w:val="es-ES"/>
        </w:rPr>
      </w:pPr>
      <w:r w:rsidRPr="009B28DE">
        <w:rPr>
          <w:b/>
          <w:bCs/>
          <w:lang w:val="es-ES"/>
        </w:rPr>
        <w:t>Centros asociados</w:t>
      </w:r>
      <w:r w:rsidRPr="009B28DE">
        <w:rPr>
          <w:lang w:val="es-ES"/>
        </w:rPr>
        <w:t xml:space="preserve"> (lista de centros vinculados al departamento)</w:t>
      </w:r>
      <w:r>
        <w:rPr>
          <w:lang w:val="es-ES"/>
        </w:rPr>
        <w:t xml:space="preserve"> En caso de haber más de dos centros asociados se verán puntos suspensivos, que al pasar el cursor por encima mostrará todos los centros.</w:t>
      </w:r>
      <w:r w:rsidRPr="009B28DE">
        <w:rPr>
          <w:noProof/>
        </w:rPr>
        <w:t xml:space="preserve"> </w:t>
      </w:r>
    </w:p>
    <w:p w14:paraId="26FA5FE7" w14:textId="53A1BB3A" w:rsidR="009B28DE" w:rsidRPr="009B28DE" w:rsidRDefault="009B28DE" w:rsidP="009B28DE">
      <w:pPr>
        <w:ind w:left="720"/>
        <w:jc w:val="left"/>
        <w:rPr>
          <w:lang w:val="es-ES"/>
        </w:rPr>
      </w:pPr>
      <w:r w:rsidRPr="009B28DE">
        <w:rPr>
          <w:lang w:val="es-ES"/>
        </w:rPr>
        <w:drawing>
          <wp:inline distT="0" distB="0" distL="0" distR="0" wp14:anchorId="66352041" wp14:editId="6EC9ED4E">
            <wp:extent cx="1089660" cy="393340"/>
            <wp:effectExtent l="0" t="0" r="0" b="6985"/>
            <wp:docPr id="44481885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8856" name="Imagen 1" descr="Interfaz de usuario gráfica, Aplicación&#10;&#10;El contenido generado por IA puede ser incorrecto."/>
                    <pic:cNvPicPr/>
                  </pic:nvPicPr>
                  <pic:blipFill>
                    <a:blip r:embed="rId74"/>
                    <a:stretch>
                      <a:fillRect/>
                    </a:stretch>
                  </pic:blipFill>
                  <pic:spPr>
                    <a:xfrm>
                      <a:off x="0" y="0"/>
                      <a:ext cx="1134828" cy="409644"/>
                    </a:xfrm>
                    <a:prstGeom prst="rect">
                      <a:avLst/>
                    </a:prstGeom>
                  </pic:spPr>
                </pic:pic>
              </a:graphicData>
            </a:graphic>
          </wp:inline>
        </w:drawing>
      </w:r>
    </w:p>
    <w:p w14:paraId="6E3DF12A" w14:textId="2584C88B" w:rsidR="009B28DE" w:rsidRPr="009B28DE" w:rsidRDefault="009B28DE" w:rsidP="009B28DE">
      <w:pPr>
        <w:jc w:val="left"/>
        <w:rPr>
          <w:lang w:val="es-ES"/>
        </w:rPr>
      </w:pPr>
    </w:p>
    <w:p w14:paraId="5959C6B3" w14:textId="77777777" w:rsidR="009B28DE" w:rsidRPr="009B28DE" w:rsidRDefault="009B28DE" w:rsidP="009B28DE">
      <w:pPr>
        <w:jc w:val="left"/>
        <w:rPr>
          <w:b/>
          <w:bCs/>
          <w:lang w:val="es-ES"/>
        </w:rPr>
      </w:pPr>
      <w:r w:rsidRPr="009B28DE">
        <w:rPr>
          <w:b/>
          <w:bCs/>
          <w:lang w:val="es-ES"/>
        </w:rPr>
        <w:t>Filtros disponibles</w:t>
      </w:r>
    </w:p>
    <w:p w14:paraId="6428B756" w14:textId="77777777" w:rsidR="009B28DE" w:rsidRPr="009B28DE" w:rsidRDefault="009B28DE" w:rsidP="009B28DE">
      <w:pPr>
        <w:jc w:val="left"/>
        <w:rPr>
          <w:lang w:val="es-ES"/>
        </w:rPr>
      </w:pPr>
      <w:r w:rsidRPr="009B28DE">
        <w:rPr>
          <w:lang w:val="es-ES"/>
        </w:rPr>
        <w:t>Como en todos los listados de la aplicación, se incluyen herramientas de filtrado:</w:t>
      </w:r>
    </w:p>
    <w:p w14:paraId="090E572E" w14:textId="77777777" w:rsidR="009B28DE" w:rsidRPr="009B28DE" w:rsidRDefault="009B28DE" w:rsidP="009B28DE">
      <w:pPr>
        <w:numPr>
          <w:ilvl w:val="0"/>
          <w:numId w:val="146"/>
        </w:numPr>
        <w:jc w:val="left"/>
        <w:rPr>
          <w:lang w:val="es-ES"/>
        </w:rPr>
      </w:pPr>
      <w:r w:rsidRPr="009B28DE">
        <w:rPr>
          <w:b/>
          <w:bCs/>
          <w:lang w:val="es-ES"/>
        </w:rPr>
        <w:t>Filtro general:</w:t>
      </w:r>
      <w:r w:rsidRPr="009B28DE">
        <w:rPr>
          <w:lang w:val="es-ES"/>
        </w:rPr>
        <w:br/>
        <w:t>Permite buscar por cualquiera de los campos visibles en la tabla:</w:t>
      </w:r>
    </w:p>
    <w:p w14:paraId="063339A2" w14:textId="77777777" w:rsidR="009B28DE" w:rsidRPr="009B28DE" w:rsidRDefault="009B28DE" w:rsidP="009B28DE">
      <w:pPr>
        <w:numPr>
          <w:ilvl w:val="1"/>
          <w:numId w:val="146"/>
        </w:numPr>
        <w:jc w:val="left"/>
        <w:rPr>
          <w:lang w:val="es-ES"/>
        </w:rPr>
      </w:pPr>
      <w:r w:rsidRPr="009B28DE">
        <w:rPr>
          <w:lang w:val="es-ES"/>
        </w:rPr>
        <w:t>Nombre</w:t>
      </w:r>
    </w:p>
    <w:p w14:paraId="7636BEFC" w14:textId="77777777" w:rsidR="009B28DE" w:rsidRPr="009B28DE" w:rsidRDefault="009B28DE" w:rsidP="009B28DE">
      <w:pPr>
        <w:numPr>
          <w:ilvl w:val="1"/>
          <w:numId w:val="146"/>
        </w:numPr>
        <w:jc w:val="left"/>
        <w:rPr>
          <w:lang w:val="es-ES"/>
        </w:rPr>
      </w:pPr>
      <w:r w:rsidRPr="009B28DE">
        <w:rPr>
          <w:lang w:val="es-ES"/>
        </w:rPr>
        <w:t>Acrónimo</w:t>
      </w:r>
    </w:p>
    <w:p w14:paraId="2D49C029" w14:textId="77777777" w:rsidR="009B28DE" w:rsidRPr="009B28DE" w:rsidRDefault="009B28DE" w:rsidP="009B28DE">
      <w:pPr>
        <w:numPr>
          <w:ilvl w:val="1"/>
          <w:numId w:val="146"/>
        </w:numPr>
        <w:jc w:val="left"/>
        <w:rPr>
          <w:lang w:val="es-ES"/>
        </w:rPr>
      </w:pPr>
      <w:r w:rsidRPr="009B28DE">
        <w:rPr>
          <w:lang w:val="es-ES"/>
        </w:rPr>
        <w:t>Centros asociados</w:t>
      </w:r>
      <w:r w:rsidRPr="009B28DE">
        <w:rPr>
          <w:lang w:val="es-ES"/>
        </w:rPr>
        <w:br/>
        <w:t xml:space="preserve">El botón </w:t>
      </w:r>
      <w:r w:rsidRPr="009B28DE">
        <w:rPr>
          <w:b/>
          <w:bCs/>
          <w:lang w:val="es-ES"/>
        </w:rPr>
        <w:t>Buscar</w:t>
      </w:r>
      <w:r w:rsidRPr="009B28DE">
        <w:rPr>
          <w:lang w:val="es-ES"/>
        </w:rPr>
        <w:t xml:space="preserve"> aplica los filtros y actualiza el listado, mientras que </w:t>
      </w:r>
      <w:r w:rsidRPr="009B28DE">
        <w:rPr>
          <w:b/>
          <w:bCs/>
          <w:lang w:val="es-ES"/>
        </w:rPr>
        <w:t>Limpiar filtros</w:t>
      </w:r>
      <w:r w:rsidRPr="009B28DE">
        <w:rPr>
          <w:lang w:val="es-ES"/>
        </w:rPr>
        <w:t xml:space="preserve"> los elimina.</w:t>
      </w:r>
    </w:p>
    <w:p w14:paraId="015DAD0E" w14:textId="77777777" w:rsidR="009B28DE" w:rsidRPr="009B28DE" w:rsidRDefault="009B28DE" w:rsidP="009B28DE">
      <w:pPr>
        <w:numPr>
          <w:ilvl w:val="0"/>
          <w:numId w:val="146"/>
        </w:numPr>
        <w:jc w:val="left"/>
        <w:rPr>
          <w:lang w:val="es-ES"/>
        </w:rPr>
      </w:pPr>
      <w:r w:rsidRPr="009B28DE">
        <w:rPr>
          <w:b/>
          <w:bCs/>
          <w:lang w:val="es-ES"/>
        </w:rPr>
        <w:t>Filtros avanzados:</w:t>
      </w:r>
      <w:r w:rsidRPr="009B28DE">
        <w:rPr>
          <w:lang w:val="es-ES"/>
        </w:rPr>
        <w:br/>
        <w:t>Accesibles mediante el icono del embudo, permiten filtrar individualmente por:</w:t>
      </w:r>
    </w:p>
    <w:p w14:paraId="01C4A27E" w14:textId="77777777" w:rsidR="009B28DE" w:rsidRPr="009B28DE" w:rsidRDefault="009B28DE" w:rsidP="009B28DE">
      <w:pPr>
        <w:numPr>
          <w:ilvl w:val="1"/>
          <w:numId w:val="146"/>
        </w:numPr>
        <w:jc w:val="left"/>
        <w:rPr>
          <w:lang w:val="es-ES"/>
        </w:rPr>
      </w:pPr>
      <w:r w:rsidRPr="009B28DE">
        <w:rPr>
          <w:lang w:val="es-ES"/>
        </w:rPr>
        <w:t>Nombre</w:t>
      </w:r>
    </w:p>
    <w:p w14:paraId="6F9A7C49" w14:textId="77777777" w:rsidR="009B28DE" w:rsidRPr="009B28DE" w:rsidRDefault="009B28DE" w:rsidP="009B28DE">
      <w:pPr>
        <w:numPr>
          <w:ilvl w:val="1"/>
          <w:numId w:val="146"/>
        </w:numPr>
        <w:jc w:val="left"/>
        <w:rPr>
          <w:lang w:val="es-ES"/>
        </w:rPr>
      </w:pPr>
      <w:r w:rsidRPr="009B28DE">
        <w:rPr>
          <w:lang w:val="es-ES"/>
        </w:rPr>
        <w:t>Acrónimo</w:t>
      </w:r>
    </w:p>
    <w:p w14:paraId="149EF0EC" w14:textId="77777777" w:rsidR="009B28DE" w:rsidRPr="009B28DE" w:rsidRDefault="009B28DE" w:rsidP="009B28DE">
      <w:pPr>
        <w:numPr>
          <w:ilvl w:val="1"/>
          <w:numId w:val="146"/>
        </w:numPr>
        <w:jc w:val="left"/>
        <w:rPr>
          <w:lang w:val="es-ES"/>
        </w:rPr>
      </w:pPr>
      <w:r w:rsidRPr="009B28DE">
        <w:rPr>
          <w:lang w:val="es-ES"/>
        </w:rPr>
        <w:t>Centros asociados</w:t>
      </w:r>
    </w:p>
    <w:p w14:paraId="308D445C" w14:textId="24014BF6" w:rsidR="009B28DE" w:rsidRPr="009B28DE" w:rsidRDefault="009B28DE" w:rsidP="009B28DE">
      <w:pPr>
        <w:jc w:val="left"/>
        <w:rPr>
          <w:lang w:val="es-ES"/>
        </w:rPr>
      </w:pPr>
    </w:p>
    <w:p w14:paraId="368440DC" w14:textId="77777777" w:rsidR="009B28DE" w:rsidRPr="009B28DE" w:rsidRDefault="009B28DE" w:rsidP="009B28DE">
      <w:pPr>
        <w:jc w:val="left"/>
        <w:rPr>
          <w:b/>
          <w:bCs/>
          <w:lang w:val="es-ES"/>
        </w:rPr>
      </w:pPr>
      <w:r w:rsidRPr="009B28DE">
        <w:rPr>
          <w:b/>
          <w:bCs/>
          <w:lang w:val="es-ES"/>
        </w:rPr>
        <w:t>Acciones disponibles</w:t>
      </w:r>
    </w:p>
    <w:p w14:paraId="0AB8FDAF" w14:textId="77777777" w:rsidR="009B28DE" w:rsidRPr="009B28DE" w:rsidRDefault="009B28DE" w:rsidP="009B28DE">
      <w:pPr>
        <w:jc w:val="left"/>
        <w:rPr>
          <w:lang w:val="es-ES"/>
        </w:rPr>
      </w:pPr>
      <w:r w:rsidRPr="009B28DE">
        <w:rPr>
          <w:lang w:val="es-ES"/>
        </w:rPr>
        <w:t>Al ser una vista exclusiva para administradores, se dispone de todas las acciones de gestión:</w:t>
      </w:r>
    </w:p>
    <w:p w14:paraId="75E8DA2B" w14:textId="77777777" w:rsidR="009B28DE" w:rsidRPr="009B28DE" w:rsidRDefault="009B28DE" w:rsidP="009B28DE">
      <w:pPr>
        <w:numPr>
          <w:ilvl w:val="0"/>
          <w:numId w:val="147"/>
        </w:numPr>
        <w:jc w:val="left"/>
        <w:rPr>
          <w:lang w:val="es-ES"/>
        </w:rPr>
      </w:pPr>
      <w:r w:rsidRPr="009B28DE">
        <w:rPr>
          <w:b/>
          <w:bCs/>
          <w:lang w:val="es-ES"/>
        </w:rPr>
        <w:t>Crear</w:t>
      </w:r>
      <w:r w:rsidRPr="009B28DE">
        <w:rPr>
          <w:lang w:val="es-ES"/>
        </w:rPr>
        <w:t xml:space="preserve"> un nuevo departamento mediante el botón correspondiente, que redirige al formulario de creación.</w:t>
      </w:r>
    </w:p>
    <w:p w14:paraId="01069B49" w14:textId="77777777" w:rsidR="009B28DE" w:rsidRPr="009B28DE" w:rsidRDefault="009B28DE" w:rsidP="009B28DE">
      <w:pPr>
        <w:numPr>
          <w:ilvl w:val="0"/>
          <w:numId w:val="147"/>
        </w:numPr>
        <w:jc w:val="left"/>
        <w:rPr>
          <w:lang w:val="es-ES"/>
        </w:rPr>
      </w:pPr>
      <w:r w:rsidRPr="009B28DE">
        <w:rPr>
          <w:b/>
          <w:bCs/>
          <w:lang w:val="es-ES"/>
        </w:rPr>
        <w:t>Importar</w:t>
      </w:r>
      <w:r w:rsidRPr="009B28DE">
        <w:rPr>
          <w:lang w:val="es-ES"/>
        </w:rPr>
        <w:t xml:space="preserve"> departamentos en masa desde un archivo CSV, abriendo un modal para la carga del archivo.</w:t>
      </w:r>
    </w:p>
    <w:p w14:paraId="757FF624" w14:textId="77777777" w:rsidR="009B28DE" w:rsidRPr="009B28DE" w:rsidRDefault="009B28DE" w:rsidP="009B28DE">
      <w:pPr>
        <w:numPr>
          <w:ilvl w:val="0"/>
          <w:numId w:val="147"/>
        </w:numPr>
        <w:jc w:val="left"/>
        <w:rPr>
          <w:lang w:val="es-ES"/>
        </w:rPr>
      </w:pPr>
      <w:r w:rsidRPr="009B28DE">
        <w:rPr>
          <w:b/>
          <w:bCs/>
          <w:lang w:val="es-ES"/>
        </w:rPr>
        <w:t>Editar</w:t>
      </w:r>
      <w:r w:rsidRPr="009B28DE">
        <w:rPr>
          <w:lang w:val="es-ES"/>
        </w:rPr>
        <w:t xml:space="preserve"> cualquier registro existente.</w:t>
      </w:r>
    </w:p>
    <w:p w14:paraId="4912ACE1" w14:textId="77777777" w:rsidR="009B28DE" w:rsidRDefault="009B28DE" w:rsidP="009B28DE">
      <w:pPr>
        <w:numPr>
          <w:ilvl w:val="0"/>
          <w:numId w:val="147"/>
        </w:numPr>
        <w:jc w:val="left"/>
        <w:rPr>
          <w:lang w:val="es-ES"/>
        </w:rPr>
      </w:pPr>
      <w:r w:rsidRPr="009B28DE">
        <w:rPr>
          <w:b/>
          <w:bCs/>
          <w:lang w:val="es-ES"/>
        </w:rPr>
        <w:t>Eliminar</w:t>
      </w:r>
      <w:r w:rsidRPr="009B28DE">
        <w:rPr>
          <w:lang w:val="es-ES"/>
        </w:rPr>
        <w:t xml:space="preserve"> registros del listado.</w:t>
      </w:r>
    </w:p>
    <w:p w14:paraId="2F464A59" w14:textId="77777777" w:rsidR="009B28DE" w:rsidRDefault="009B28DE" w:rsidP="009B28DE">
      <w:pPr>
        <w:jc w:val="left"/>
        <w:rPr>
          <w:lang w:val="es-ES"/>
        </w:rPr>
      </w:pPr>
    </w:p>
    <w:p w14:paraId="68137FD1" w14:textId="121418C5" w:rsidR="009B28DE" w:rsidRPr="009B28DE" w:rsidRDefault="009B28DE" w:rsidP="009B28DE">
      <w:pPr>
        <w:pStyle w:val="Apndice2"/>
        <w:rPr>
          <w:lang w:val="es-ES"/>
        </w:rPr>
      </w:pPr>
      <w:bookmarkStart w:id="147" w:name="_Toc206069482"/>
      <w:r>
        <w:rPr>
          <w:lang w:val="es-ES"/>
        </w:rPr>
        <w:t>Titulaciones</w:t>
      </w:r>
      <w:bookmarkEnd w:id="147"/>
    </w:p>
    <w:p w14:paraId="40648015" w14:textId="7DE9D682" w:rsidR="009B28DE" w:rsidRDefault="009B28DE" w:rsidP="009B28DE">
      <w:pPr>
        <w:jc w:val="left"/>
        <w:rPr>
          <w:lang w:val="es-ES"/>
        </w:rPr>
      </w:pPr>
      <w:r w:rsidRPr="009B28DE">
        <w:rPr>
          <w:lang w:val="es-ES"/>
        </w:rPr>
        <w:drawing>
          <wp:inline distT="0" distB="0" distL="0" distR="0" wp14:anchorId="0ED7407A" wp14:editId="75ABD57C">
            <wp:extent cx="5395595" cy="2154555"/>
            <wp:effectExtent l="0" t="0" r="0" b="0"/>
            <wp:docPr id="16185944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94403" name="Imagen 1" descr="Interfaz de usuario gráfica, Aplicación&#10;&#10;El contenido generado por IA puede ser incorrecto."/>
                    <pic:cNvPicPr/>
                  </pic:nvPicPr>
                  <pic:blipFill>
                    <a:blip r:embed="rId75"/>
                    <a:stretch>
                      <a:fillRect/>
                    </a:stretch>
                  </pic:blipFill>
                  <pic:spPr>
                    <a:xfrm>
                      <a:off x="0" y="0"/>
                      <a:ext cx="5395595" cy="2154555"/>
                    </a:xfrm>
                    <a:prstGeom prst="rect">
                      <a:avLst/>
                    </a:prstGeom>
                  </pic:spPr>
                </pic:pic>
              </a:graphicData>
            </a:graphic>
          </wp:inline>
        </w:drawing>
      </w:r>
    </w:p>
    <w:p w14:paraId="05F79257" w14:textId="2FF445E3" w:rsidR="009B28DE" w:rsidRPr="009B28DE" w:rsidRDefault="009B28DE" w:rsidP="009B28DE">
      <w:pPr>
        <w:jc w:val="left"/>
        <w:rPr>
          <w:lang w:val="es-ES"/>
        </w:rPr>
      </w:pPr>
      <w:r w:rsidRPr="009B28DE">
        <w:rPr>
          <w:lang w:val="es-ES"/>
        </w:rPr>
        <w:t>Este apartado muestra el listado de titulaciones registradas en la universidad.</w:t>
      </w:r>
      <w:r w:rsidRPr="009B28DE">
        <w:rPr>
          <w:lang w:val="es-ES"/>
        </w:rPr>
        <w:br/>
        <w:t>Es exclusivo para usuarios con rol de Administrador, por lo que alumnos y profesores no tienen acceso a esta vista.</w:t>
      </w:r>
      <w:r w:rsidR="00640BB5">
        <w:rPr>
          <w:lang w:val="es-ES"/>
        </w:rPr>
        <w:t xml:space="preserve"> Una titulación se puede relacionar hasta con dos centros, en caso de que sea un doble grado cuyas titulaciones pertenezcan a centros diferentes.</w:t>
      </w:r>
    </w:p>
    <w:p w14:paraId="05B5CCBE" w14:textId="03E4AE4F" w:rsidR="009B28DE" w:rsidRPr="009B28DE" w:rsidRDefault="009B28DE" w:rsidP="009B28DE">
      <w:pPr>
        <w:jc w:val="left"/>
        <w:rPr>
          <w:lang w:val="es-ES"/>
        </w:rPr>
      </w:pPr>
    </w:p>
    <w:p w14:paraId="2A7C488A" w14:textId="77777777" w:rsidR="009B28DE" w:rsidRPr="009B28DE" w:rsidRDefault="009B28DE" w:rsidP="009B28DE">
      <w:pPr>
        <w:jc w:val="left"/>
        <w:rPr>
          <w:b/>
          <w:bCs/>
          <w:lang w:val="es-ES"/>
        </w:rPr>
      </w:pPr>
      <w:r w:rsidRPr="009B28DE">
        <w:rPr>
          <w:b/>
          <w:bCs/>
          <w:lang w:val="es-ES"/>
        </w:rPr>
        <w:t>Información mostrada en la tabla</w:t>
      </w:r>
    </w:p>
    <w:p w14:paraId="7CF7981B" w14:textId="77777777" w:rsidR="009B28DE" w:rsidRPr="009B28DE" w:rsidRDefault="009B28DE" w:rsidP="009B28DE">
      <w:pPr>
        <w:jc w:val="left"/>
        <w:rPr>
          <w:lang w:val="es-ES"/>
        </w:rPr>
      </w:pPr>
      <w:r w:rsidRPr="009B28DE">
        <w:rPr>
          <w:lang w:val="es-ES"/>
        </w:rPr>
        <w:t>Cada registro del listado contiene los siguientes datos:</w:t>
      </w:r>
    </w:p>
    <w:p w14:paraId="41932E52" w14:textId="77777777" w:rsidR="009B28DE" w:rsidRPr="009B28DE" w:rsidRDefault="009B28DE" w:rsidP="009B28DE">
      <w:pPr>
        <w:numPr>
          <w:ilvl w:val="0"/>
          <w:numId w:val="148"/>
        </w:numPr>
        <w:jc w:val="left"/>
        <w:rPr>
          <w:lang w:val="es-ES"/>
        </w:rPr>
      </w:pPr>
      <w:r w:rsidRPr="009B28DE">
        <w:rPr>
          <w:b/>
          <w:bCs/>
          <w:lang w:val="es-ES"/>
        </w:rPr>
        <w:t>Nombre</w:t>
      </w:r>
    </w:p>
    <w:p w14:paraId="4664CE3D" w14:textId="77777777" w:rsidR="009B28DE" w:rsidRPr="009B28DE" w:rsidRDefault="009B28DE" w:rsidP="009B28DE">
      <w:pPr>
        <w:numPr>
          <w:ilvl w:val="0"/>
          <w:numId w:val="148"/>
        </w:numPr>
        <w:jc w:val="left"/>
        <w:rPr>
          <w:lang w:val="es-ES"/>
        </w:rPr>
      </w:pPr>
      <w:r w:rsidRPr="009B28DE">
        <w:rPr>
          <w:b/>
          <w:bCs/>
          <w:lang w:val="es-ES"/>
        </w:rPr>
        <w:t>Centro</w:t>
      </w:r>
      <w:r w:rsidRPr="009B28DE">
        <w:rPr>
          <w:lang w:val="es-ES"/>
        </w:rPr>
        <w:t xml:space="preserve"> (al que pertenece la titulación)</w:t>
      </w:r>
    </w:p>
    <w:p w14:paraId="2448DAD2" w14:textId="76FFAECA" w:rsidR="009B28DE" w:rsidRPr="009B28DE" w:rsidRDefault="009B28DE" w:rsidP="009B28DE">
      <w:pPr>
        <w:jc w:val="left"/>
        <w:rPr>
          <w:lang w:val="es-ES"/>
        </w:rPr>
      </w:pPr>
    </w:p>
    <w:p w14:paraId="19FF69E8" w14:textId="77777777" w:rsidR="009B28DE" w:rsidRPr="009B28DE" w:rsidRDefault="009B28DE" w:rsidP="009B28DE">
      <w:pPr>
        <w:jc w:val="left"/>
        <w:rPr>
          <w:b/>
          <w:bCs/>
          <w:lang w:val="es-ES"/>
        </w:rPr>
      </w:pPr>
      <w:r w:rsidRPr="009B28DE">
        <w:rPr>
          <w:b/>
          <w:bCs/>
          <w:lang w:val="es-ES"/>
        </w:rPr>
        <w:t>Filtros disponibles</w:t>
      </w:r>
    </w:p>
    <w:p w14:paraId="768EA4EC" w14:textId="77777777" w:rsidR="009B28DE" w:rsidRPr="009B28DE" w:rsidRDefault="009B28DE" w:rsidP="009B28DE">
      <w:pPr>
        <w:jc w:val="left"/>
        <w:rPr>
          <w:lang w:val="es-ES"/>
        </w:rPr>
      </w:pPr>
      <w:r w:rsidRPr="009B28DE">
        <w:rPr>
          <w:lang w:val="es-ES"/>
        </w:rPr>
        <w:t>Como en todos los listados de la aplicación, se incluyen herramientas de filtrado:</w:t>
      </w:r>
    </w:p>
    <w:p w14:paraId="5959E20D" w14:textId="77777777" w:rsidR="009B28DE" w:rsidRPr="009B28DE" w:rsidRDefault="009B28DE" w:rsidP="009B28DE">
      <w:pPr>
        <w:numPr>
          <w:ilvl w:val="0"/>
          <w:numId w:val="149"/>
        </w:numPr>
        <w:jc w:val="left"/>
        <w:rPr>
          <w:lang w:val="es-ES"/>
        </w:rPr>
      </w:pPr>
      <w:r w:rsidRPr="009B28DE">
        <w:rPr>
          <w:b/>
          <w:bCs/>
          <w:lang w:val="es-ES"/>
        </w:rPr>
        <w:t>Filtro general:</w:t>
      </w:r>
      <w:r w:rsidRPr="009B28DE">
        <w:rPr>
          <w:lang w:val="es-ES"/>
        </w:rPr>
        <w:br/>
        <w:t>Permite buscar por cualquiera de los campos visibles en la tabla:</w:t>
      </w:r>
    </w:p>
    <w:p w14:paraId="6841F159" w14:textId="77777777" w:rsidR="009B28DE" w:rsidRPr="009B28DE" w:rsidRDefault="009B28DE" w:rsidP="009B28DE">
      <w:pPr>
        <w:numPr>
          <w:ilvl w:val="1"/>
          <w:numId w:val="149"/>
        </w:numPr>
        <w:jc w:val="left"/>
        <w:rPr>
          <w:lang w:val="es-ES"/>
        </w:rPr>
      </w:pPr>
      <w:r w:rsidRPr="009B28DE">
        <w:rPr>
          <w:lang w:val="es-ES"/>
        </w:rPr>
        <w:t>Nombre</w:t>
      </w:r>
    </w:p>
    <w:p w14:paraId="44D4E15D" w14:textId="77777777" w:rsidR="009B28DE" w:rsidRPr="009B28DE" w:rsidRDefault="009B28DE" w:rsidP="009B28DE">
      <w:pPr>
        <w:numPr>
          <w:ilvl w:val="1"/>
          <w:numId w:val="149"/>
        </w:numPr>
        <w:jc w:val="left"/>
        <w:rPr>
          <w:lang w:val="es-ES"/>
        </w:rPr>
      </w:pPr>
      <w:r w:rsidRPr="009B28DE">
        <w:rPr>
          <w:lang w:val="es-ES"/>
        </w:rPr>
        <w:t>Centro</w:t>
      </w:r>
      <w:r w:rsidRPr="009B28DE">
        <w:rPr>
          <w:lang w:val="es-ES"/>
        </w:rPr>
        <w:br/>
        <w:t xml:space="preserve">El botón </w:t>
      </w:r>
      <w:r w:rsidRPr="009B28DE">
        <w:rPr>
          <w:b/>
          <w:bCs/>
          <w:lang w:val="es-ES"/>
        </w:rPr>
        <w:t>Buscar</w:t>
      </w:r>
      <w:r w:rsidRPr="009B28DE">
        <w:rPr>
          <w:lang w:val="es-ES"/>
        </w:rPr>
        <w:t xml:space="preserve"> aplica los filtros y actualiza el listado, mientras que </w:t>
      </w:r>
      <w:r w:rsidRPr="009B28DE">
        <w:rPr>
          <w:b/>
          <w:bCs/>
          <w:lang w:val="es-ES"/>
        </w:rPr>
        <w:t>Limpiar filtros</w:t>
      </w:r>
      <w:r w:rsidRPr="009B28DE">
        <w:rPr>
          <w:lang w:val="es-ES"/>
        </w:rPr>
        <w:t xml:space="preserve"> los elimina.</w:t>
      </w:r>
    </w:p>
    <w:p w14:paraId="35D67431" w14:textId="77777777" w:rsidR="009B28DE" w:rsidRPr="009B28DE" w:rsidRDefault="009B28DE" w:rsidP="009B28DE">
      <w:pPr>
        <w:numPr>
          <w:ilvl w:val="0"/>
          <w:numId w:val="149"/>
        </w:numPr>
        <w:jc w:val="left"/>
        <w:rPr>
          <w:lang w:val="es-ES"/>
        </w:rPr>
      </w:pPr>
      <w:r w:rsidRPr="009B28DE">
        <w:rPr>
          <w:b/>
          <w:bCs/>
          <w:lang w:val="es-ES"/>
        </w:rPr>
        <w:t>Filtros avanzados:</w:t>
      </w:r>
      <w:r w:rsidRPr="009B28DE">
        <w:rPr>
          <w:lang w:val="es-ES"/>
        </w:rPr>
        <w:br/>
        <w:t>Accesibles mediante el icono del embudo, permiten filtrar individualmente por:</w:t>
      </w:r>
    </w:p>
    <w:p w14:paraId="7F34599C" w14:textId="77777777" w:rsidR="009B28DE" w:rsidRPr="009B28DE" w:rsidRDefault="009B28DE" w:rsidP="009B28DE">
      <w:pPr>
        <w:numPr>
          <w:ilvl w:val="1"/>
          <w:numId w:val="149"/>
        </w:numPr>
        <w:jc w:val="left"/>
        <w:rPr>
          <w:lang w:val="es-ES"/>
        </w:rPr>
      </w:pPr>
      <w:r w:rsidRPr="009B28DE">
        <w:rPr>
          <w:lang w:val="es-ES"/>
        </w:rPr>
        <w:t>Nombre</w:t>
      </w:r>
    </w:p>
    <w:p w14:paraId="165E9F66" w14:textId="77777777" w:rsidR="009B28DE" w:rsidRPr="009B28DE" w:rsidRDefault="009B28DE" w:rsidP="009B28DE">
      <w:pPr>
        <w:numPr>
          <w:ilvl w:val="1"/>
          <w:numId w:val="149"/>
        </w:numPr>
        <w:jc w:val="left"/>
        <w:rPr>
          <w:lang w:val="es-ES"/>
        </w:rPr>
      </w:pPr>
      <w:r w:rsidRPr="009B28DE">
        <w:rPr>
          <w:lang w:val="es-ES"/>
        </w:rPr>
        <w:t>Centro</w:t>
      </w:r>
    </w:p>
    <w:p w14:paraId="4715CAEB" w14:textId="7752F6C2" w:rsidR="009B28DE" w:rsidRPr="009B28DE" w:rsidRDefault="009B28DE" w:rsidP="009B28DE">
      <w:pPr>
        <w:jc w:val="left"/>
        <w:rPr>
          <w:lang w:val="es-ES"/>
        </w:rPr>
      </w:pPr>
    </w:p>
    <w:p w14:paraId="2A16826C" w14:textId="77777777" w:rsidR="009B28DE" w:rsidRPr="009B28DE" w:rsidRDefault="009B28DE" w:rsidP="009B28DE">
      <w:pPr>
        <w:jc w:val="left"/>
        <w:rPr>
          <w:b/>
          <w:bCs/>
          <w:lang w:val="es-ES"/>
        </w:rPr>
      </w:pPr>
      <w:r w:rsidRPr="009B28DE">
        <w:rPr>
          <w:b/>
          <w:bCs/>
          <w:lang w:val="es-ES"/>
        </w:rPr>
        <w:lastRenderedPageBreak/>
        <w:t>Acciones disponibles</w:t>
      </w:r>
    </w:p>
    <w:p w14:paraId="3C963609" w14:textId="77777777" w:rsidR="009B28DE" w:rsidRPr="009B28DE" w:rsidRDefault="009B28DE" w:rsidP="009B28DE">
      <w:pPr>
        <w:jc w:val="left"/>
        <w:rPr>
          <w:lang w:val="es-ES"/>
        </w:rPr>
      </w:pPr>
      <w:r w:rsidRPr="009B28DE">
        <w:rPr>
          <w:lang w:val="es-ES"/>
        </w:rPr>
        <w:t>Al ser una vista exclusiva para administradores, se dispone de todas las acciones de gestión:</w:t>
      </w:r>
    </w:p>
    <w:p w14:paraId="69A3D813" w14:textId="77777777" w:rsidR="009B28DE" w:rsidRPr="009B28DE" w:rsidRDefault="009B28DE" w:rsidP="009B28DE">
      <w:pPr>
        <w:numPr>
          <w:ilvl w:val="0"/>
          <w:numId w:val="150"/>
        </w:numPr>
        <w:jc w:val="left"/>
        <w:rPr>
          <w:lang w:val="es-ES"/>
        </w:rPr>
      </w:pPr>
      <w:r w:rsidRPr="009B28DE">
        <w:rPr>
          <w:b/>
          <w:bCs/>
          <w:lang w:val="es-ES"/>
        </w:rPr>
        <w:t>Crear</w:t>
      </w:r>
      <w:r w:rsidRPr="009B28DE">
        <w:rPr>
          <w:lang w:val="es-ES"/>
        </w:rPr>
        <w:t xml:space="preserve"> una nueva titulación mediante el botón correspondiente, que redirige al formulario de creación.</w:t>
      </w:r>
    </w:p>
    <w:p w14:paraId="4DA544D1" w14:textId="77777777" w:rsidR="009B28DE" w:rsidRPr="009B28DE" w:rsidRDefault="009B28DE" w:rsidP="009B28DE">
      <w:pPr>
        <w:numPr>
          <w:ilvl w:val="0"/>
          <w:numId w:val="150"/>
        </w:numPr>
        <w:jc w:val="left"/>
        <w:rPr>
          <w:lang w:val="es-ES"/>
        </w:rPr>
      </w:pPr>
      <w:r w:rsidRPr="009B28DE">
        <w:rPr>
          <w:b/>
          <w:bCs/>
          <w:lang w:val="es-ES"/>
        </w:rPr>
        <w:t>Importar</w:t>
      </w:r>
      <w:r w:rsidRPr="009B28DE">
        <w:rPr>
          <w:lang w:val="es-ES"/>
        </w:rPr>
        <w:t xml:space="preserve"> titulaciones en masa desde un archivo CSV, abriendo un modal para la carga del archivo.</w:t>
      </w:r>
    </w:p>
    <w:p w14:paraId="584DDFB0" w14:textId="77777777" w:rsidR="009B28DE" w:rsidRPr="009B28DE" w:rsidRDefault="009B28DE" w:rsidP="009B28DE">
      <w:pPr>
        <w:numPr>
          <w:ilvl w:val="0"/>
          <w:numId w:val="150"/>
        </w:numPr>
        <w:jc w:val="left"/>
        <w:rPr>
          <w:lang w:val="es-ES"/>
        </w:rPr>
      </w:pPr>
      <w:r w:rsidRPr="009B28DE">
        <w:rPr>
          <w:b/>
          <w:bCs/>
          <w:lang w:val="es-ES"/>
        </w:rPr>
        <w:t>Editar</w:t>
      </w:r>
      <w:r w:rsidRPr="009B28DE">
        <w:rPr>
          <w:lang w:val="es-ES"/>
        </w:rPr>
        <w:t xml:space="preserve"> cualquier registro existente.</w:t>
      </w:r>
    </w:p>
    <w:p w14:paraId="38B44A0D" w14:textId="074F2C46" w:rsidR="009B28DE" w:rsidRDefault="009B28DE" w:rsidP="009B28DE">
      <w:pPr>
        <w:numPr>
          <w:ilvl w:val="0"/>
          <w:numId w:val="150"/>
        </w:numPr>
        <w:jc w:val="left"/>
        <w:rPr>
          <w:lang w:val="es-ES"/>
        </w:rPr>
      </w:pPr>
      <w:r w:rsidRPr="009B28DE">
        <w:rPr>
          <w:b/>
          <w:bCs/>
          <w:lang w:val="es-ES"/>
        </w:rPr>
        <w:t>Eliminar</w:t>
      </w:r>
      <w:r w:rsidRPr="009B28DE">
        <w:rPr>
          <w:lang w:val="es-ES"/>
        </w:rPr>
        <w:t xml:space="preserve"> registros del listado.</w:t>
      </w:r>
    </w:p>
    <w:p w14:paraId="7A7478A7" w14:textId="77777777" w:rsidR="009B28DE" w:rsidRDefault="009B28DE" w:rsidP="009B28DE">
      <w:pPr>
        <w:jc w:val="left"/>
        <w:rPr>
          <w:lang w:val="es-ES"/>
        </w:rPr>
      </w:pPr>
    </w:p>
    <w:p w14:paraId="6145A610" w14:textId="034CB030" w:rsidR="009B28DE" w:rsidRPr="009B28DE" w:rsidRDefault="009B28DE" w:rsidP="009B28DE">
      <w:pPr>
        <w:pStyle w:val="Apndice2"/>
        <w:rPr>
          <w:lang w:val="es-ES"/>
        </w:rPr>
      </w:pPr>
      <w:bookmarkStart w:id="148" w:name="_Toc206069483"/>
      <w:r>
        <w:rPr>
          <w:lang w:val="es-ES"/>
        </w:rPr>
        <w:t>Centros</w:t>
      </w:r>
      <w:bookmarkEnd w:id="148"/>
    </w:p>
    <w:p w14:paraId="3A8822F5" w14:textId="615F7021" w:rsidR="009B28DE" w:rsidRDefault="009B28DE" w:rsidP="009B28DE">
      <w:pPr>
        <w:jc w:val="left"/>
        <w:rPr>
          <w:lang w:val="es-ES"/>
        </w:rPr>
      </w:pPr>
      <w:r w:rsidRPr="009B28DE">
        <w:rPr>
          <w:lang w:val="es-ES"/>
        </w:rPr>
        <w:drawing>
          <wp:inline distT="0" distB="0" distL="0" distR="0" wp14:anchorId="255D898B" wp14:editId="078F7BF6">
            <wp:extent cx="5395595" cy="2203450"/>
            <wp:effectExtent l="0" t="0" r="0" b="6350"/>
            <wp:docPr id="1094349504"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49504" name="Imagen 1" descr="Imagen que contiene Aplicación&#10;&#10;El contenido generado por IA puede ser incorrecto."/>
                    <pic:cNvPicPr/>
                  </pic:nvPicPr>
                  <pic:blipFill>
                    <a:blip r:embed="rId76"/>
                    <a:stretch>
                      <a:fillRect/>
                    </a:stretch>
                  </pic:blipFill>
                  <pic:spPr>
                    <a:xfrm>
                      <a:off x="0" y="0"/>
                      <a:ext cx="5395595" cy="2203450"/>
                    </a:xfrm>
                    <a:prstGeom prst="rect">
                      <a:avLst/>
                    </a:prstGeom>
                  </pic:spPr>
                </pic:pic>
              </a:graphicData>
            </a:graphic>
          </wp:inline>
        </w:drawing>
      </w:r>
    </w:p>
    <w:p w14:paraId="55E30AF5" w14:textId="4E5F568C" w:rsidR="009B28DE" w:rsidRPr="009B28DE" w:rsidRDefault="009B28DE" w:rsidP="009B28DE">
      <w:pPr>
        <w:jc w:val="left"/>
        <w:rPr>
          <w:lang w:val="es-ES"/>
        </w:rPr>
      </w:pPr>
      <w:r w:rsidRPr="009B28DE">
        <w:rPr>
          <w:lang w:val="es-ES"/>
        </w:rPr>
        <w:t>Este apartado muestra el listado de centros registrados en la universidad.</w:t>
      </w:r>
      <w:r w:rsidRPr="009B28DE">
        <w:rPr>
          <w:lang w:val="es-ES"/>
        </w:rPr>
        <w:br/>
        <w:t xml:space="preserve">Es </w:t>
      </w:r>
      <w:r w:rsidRPr="009B28DE">
        <w:rPr>
          <w:b/>
          <w:bCs/>
          <w:lang w:val="es-ES"/>
        </w:rPr>
        <w:t>exclusivo para usuarios con rol de Administrador</w:t>
      </w:r>
      <w:r w:rsidRPr="009B28DE">
        <w:rPr>
          <w:lang w:val="es-ES"/>
        </w:rPr>
        <w:t>, por lo que alumnos y profesores no tienen acceso a esta vista.</w:t>
      </w:r>
    </w:p>
    <w:p w14:paraId="0228389E" w14:textId="6748BBC6" w:rsidR="009B28DE" w:rsidRPr="009B28DE" w:rsidRDefault="009B28DE" w:rsidP="009B28DE">
      <w:pPr>
        <w:jc w:val="left"/>
        <w:rPr>
          <w:lang w:val="es-ES"/>
        </w:rPr>
      </w:pPr>
    </w:p>
    <w:p w14:paraId="5C10B02E" w14:textId="77777777" w:rsidR="009B28DE" w:rsidRPr="009B28DE" w:rsidRDefault="009B28DE" w:rsidP="009B28DE">
      <w:pPr>
        <w:jc w:val="left"/>
        <w:rPr>
          <w:b/>
          <w:bCs/>
          <w:lang w:val="es-ES"/>
        </w:rPr>
      </w:pPr>
      <w:r w:rsidRPr="009B28DE">
        <w:rPr>
          <w:b/>
          <w:bCs/>
          <w:lang w:val="es-ES"/>
        </w:rPr>
        <w:t>Información mostrada en la tabla</w:t>
      </w:r>
    </w:p>
    <w:p w14:paraId="0743CA0E" w14:textId="77777777" w:rsidR="009B28DE" w:rsidRPr="009B28DE" w:rsidRDefault="009B28DE" w:rsidP="009B28DE">
      <w:pPr>
        <w:jc w:val="left"/>
        <w:rPr>
          <w:lang w:val="es-ES"/>
        </w:rPr>
      </w:pPr>
      <w:r w:rsidRPr="009B28DE">
        <w:rPr>
          <w:lang w:val="es-ES"/>
        </w:rPr>
        <w:t>Cada registro del listado contiene los siguientes datos:</w:t>
      </w:r>
    </w:p>
    <w:p w14:paraId="4EAB306F" w14:textId="77777777" w:rsidR="009B28DE" w:rsidRPr="009B28DE" w:rsidRDefault="009B28DE" w:rsidP="009B28DE">
      <w:pPr>
        <w:numPr>
          <w:ilvl w:val="0"/>
          <w:numId w:val="151"/>
        </w:numPr>
        <w:jc w:val="left"/>
        <w:rPr>
          <w:lang w:val="es-ES"/>
        </w:rPr>
      </w:pPr>
      <w:r w:rsidRPr="009B28DE">
        <w:rPr>
          <w:b/>
          <w:bCs/>
          <w:lang w:val="es-ES"/>
        </w:rPr>
        <w:t>Nombre</w:t>
      </w:r>
    </w:p>
    <w:p w14:paraId="186DF8C1" w14:textId="77777777" w:rsidR="009B28DE" w:rsidRPr="009B28DE" w:rsidRDefault="009B28DE" w:rsidP="009B28DE">
      <w:pPr>
        <w:numPr>
          <w:ilvl w:val="0"/>
          <w:numId w:val="151"/>
        </w:numPr>
        <w:jc w:val="left"/>
        <w:rPr>
          <w:lang w:val="es-ES"/>
        </w:rPr>
      </w:pPr>
      <w:r w:rsidRPr="009B28DE">
        <w:rPr>
          <w:b/>
          <w:bCs/>
          <w:lang w:val="es-ES"/>
        </w:rPr>
        <w:t>Dirección</w:t>
      </w:r>
    </w:p>
    <w:p w14:paraId="4DECC334" w14:textId="6C58772A" w:rsidR="009B28DE" w:rsidRPr="009B28DE" w:rsidRDefault="009B28DE" w:rsidP="009B28DE">
      <w:pPr>
        <w:jc w:val="left"/>
        <w:rPr>
          <w:lang w:val="es-ES"/>
        </w:rPr>
      </w:pPr>
    </w:p>
    <w:p w14:paraId="0F09797C" w14:textId="77777777" w:rsidR="009B28DE" w:rsidRPr="009B28DE" w:rsidRDefault="009B28DE" w:rsidP="009B28DE">
      <w:pPr>
        <w:jc w:val="left"/>
        <w:rPr>
          <w:b/>
          <w:bCs/>
          <w:lang w:val="es-ES"/>
        </w:rPr>
      </w:pPr>
      <w:r w:rsidRPr="009B28DE">
        <w:rPr>
          <w:b/>
          <w:bCs/>
          <w:lang w:val="es-ES"/>
        </w:rPr>
        <w:t>Filtros disponibles</w:t>
      </w:r>
    </w:p>
    <w:p w14:paraId="79864A7B" w14:textId="77777777" w:rsidR="009B28DE" w:rsidRPr="009B28DE" w:rsidRDefault="009B28DE" w:rsidP="009B28DE">
      <w:pPr>
        <w:jc w:val="left"/>
        <w:rPr>
          <w:lang w:val="es-ES"/>
        </w:rPr>
      </w:pPr>
      <w:r w:rsidRPr="009B28DE">
        <w:rPr>
          <w:lang w:val="es-ES"/>
        </w:rPr>
        <w:t>Como en todos los listados de la aplicación, se incluyen herramientas de filtrado:</w:t>
      </w:r>
    </w:p>
    <w:p w14:paraId="2FE458FB" w14:textId="77777777" w:rsidR="009B28DE" w:rsidRPr="009B28DE" w:rsidRDefault="009B28DE" w:rsidP="009B28DE">
      <w:pPr>
        <w:numPr>
          <w:ilvl w:val="0"/>
          <w:numId w:val="152"/>
        </w:numPr>
        <w:jc w:val="left"/>
        <w:rPr>
          <w:lang w:val="es-ES"/>
        </w:rPr>
      </w:pPr>
      <w:r w:rsidRPr="009B28DE">
        <w:rPr>
          <w:b/>
          <w:bCs/>
          <w:lang w:val="es-ES"/>
        </w:rPr>
        <w:t>Filtro general:</w:t>
      </w:r>
      <w:r w:rsidRPr="009B28DE">
        <w:rPr>
          <w:lang w:val="es-ES"/>
        </w:rPr>
        <w:br/>
        <w:t>Permite buscar por cualquiera de los campos visibles en la tabla:</w:t>
      </w:r>
    </w:p>
    <w:p w14:paraId="6636583E" w14:textId="77777777" w:rsidR="009B28DE" w:rsidRPr="009B28DE" w:rsidRDefault="009B28DE" w:rsidP="009B28DE">
      <w:pPr>
        <w:numPr>
          <w:ilvl w:val="1"/>
          <w:numId w:val="152"/>
        </w:numPr>
        <w:jc w:val="left"/>
        <w:rPr>
          <w:lang w:val="es-ES"/>
        </w:rPr>
      </w:pPr>
      <w:r w:rsidRPr="009B28DE">
        <w:rPr>
          <w:lang w:val="es-ES"/>
        </w:rPr>
        <w:t>Nombre</w:t>
      </w:r>
    </w:p>
    <w:p w14:paraId="4DE4322B" w14:textId="77777777" w:rsidR="009B28DE" w:rsidRPr="009B28DE" w:rsidRDefault="009B28DE" w:rsidP="009B28DE">
      <w:pPr>
        <w:numPr>
          <w:ilvl w:val="1"/>
          <w:numId w:val="152"/>
        </w:numPr>
        <w:jc w:val="left"/>
        <w:rPr>
          <w:lang w:val="es-ES"/>
        </w:rPr>
      </w:pPr>
      <w:r w:rsidRPr="009B28DE">
        <w:rPr>
          <w:lang w:val="es-ES"/>
        </w:rPr>
        <w:t>Dirección</w:t>
      </w:r>
      <w:r w:rsidRPr="009B28DE">
        <w:rPr>
          <w:lang w:val="es-ES"/>
        </w:rPr>
        <w:br/>
        <w:t xml:space="preserve">El botón </w:t>
      </w:r>
      <w:r w:rsidRPr="009B28DE">
        <w:rPr>
          <w:b/>
          <w:bCs/>
          <w:lang w:val="es-ES"/>
        </w:rPr>
        <w:t>Buscar</w:t>
      </w:r>
      <w:r w:rsidRPr="009B28DE">
        <w:rPr>
          <w:lang w:val="es-ES"/>
        </w:rPr>
        <w:t xml:space="preserve"> aplica los filtros y actualiza el listado, mientras que </w:t>
      </w:r>
      <w:r w:rsidRPr="009B28DE">
        <w:rPr>
          <w:b/>
          <w:bCs/>
          <w:lang w:val="es-ES"/>
        </w:rPr>
        <w:t>Limpiar filtros</w:t>
      </w:r>
      <w:r w:rsidRPr="009B28DE">
        <w:rPr>
          <w:lang w:val="es-ES"/>
        </w:rPr>
        <w:t xml:space="preserve"> los elimina.</w:t>
      </w:r>
    </w:p>
    <w:p w14:paraId="466567D3" w14:textId="77777777" w:rsidR="009B28DE" w:rsidRPr="009B28DE" w:rsidRDefault="009B28DE" w:rsidP="009B28DE">
      <w:pPr>
        <w:numPr>
          <w:ilvl w:val="0"/>
          <w:numId w:val="152"/>
        </w:numPr>
        <w:jc w:val="left"/>
        <w:rPr>
          <w:lang w:val="es-ES"/>
        </w:rPr>
      </w:pPr>
      <w:r w:rsidRPr="009B28DE">
        <w:rPr>
          <w:b/>
          <w:bCs/>
          <w:lang w:val="es-ES"/>
        </w:rPr>
        <w:t>Filtros avanzados:</w:t>
      </w:r>
      <w:r w:rsidRPr="009B28DE">
        <w:rPr>
          <w:lang w:val="es-ES"/>
        </w:rPr>
        <w:br/>
        <w:t>Accesibles mediante el icono del embudo, permiten filtrar individualmente por:</w:t>
      </w:r>
    </w:p>
    <w:p w14:paraId="3B4CD914" w14:textId="77777777" w:rsidR="009B28DE" w:rsidRPr="009B28DE" w:rsidRDefault="009B28DE" w:rsidP="009B28DE">
      <w:pPr>
        <w:numPr>
          <w:ilvl w:val="1"/>
          <w:numId w:val="152"/>
        </w:numPr>
        <w:jc w:val="left"/>
        <w:rPr>
          <w:lang w:val="es-ES"/>
        </w:rPr>
      </w:pPr>
      <w:r w:rsidRPr="009B28DE">
        <w:rPr>
          <w:lang w:val="es-ES"/>
        </w:rPr>
        <w:t>Nombre</w:t>
      </w:r>
    </w:p>
    <w:p w14:paraId="0E309C6D" w14:textId="77777777" w:rsidR="009B28DE" w:rsidRPr="009B28DE" w:rsidRDefault="009B28DE" w:rsidP="009B28DE">
      <w:pPr>
        <w:numPr>
          <w:ilvl w:val="1"/>
          <w:numId w:val="152"/>
        </w:numPr>
        <w:jc w:val="left"/>
        <w:rPr>
          <w:lang w:val="es-ES"/>
        </w:rPr>
      </w:pPr>
      <w:r w:rsidRPr="009B28DE">
        <w:rPr>
          <w:lang w:val="es-ES"/>
        </w:rPr>
        <w:t>Dirección</w:t>
      </w:r>
    </w:p>
    <w:p w14:paraId="79EDB200" w14:textId="18E0771A" w:rsidR="009B28DE" w:rsidRPr="009B28DE" w:rsidRDefault="009B28DE" w:rsidP="009B28DE">
      <w:pPr>
        <w:jc w:val="left"/>
        <w:rPr>
          <w:lang w:val="es-ES"/>
        </w:rPr>
      </w:pPr>
    </w:p>
    <w:p w14:paraId="2ED290E1" w14:textId="77777777" w:rsidR="009B28DE" w:rsidRPr="009B28DE" w:rsidRDefault="009B28DE" w:rsidP="009B28DE">
      <w:pPr>
        <w:jc w:val="left"/>
        <w:rPr>
          <w:b/>
          <w:bCs/>
          <w:lang w:val="es-ES"/>
        </w:rPr>
      </w:pPr>
      <w:r w:rsidRPr="009B28DE">
        <w:rPr>
          <w:b/>
          <w:bCs/>
          <w:lang w:val="es-ES"/>
        </w:rPr>
        <w:t>Acciones disponibles</w:t>
      </w:r>
    </w:p>
    <w:p w14:paraId="5F0CCA59" w14:textId="77777777" w:rsidR="009B28DE" w:rsidRPr="009B28DE" w:rsidRDefault="009B28DE" w:rsidP="009B28DE">
      <w:pPr>
        <w:jc w:val="left"/>
        <w:rPr>
          <w:lang w:val="es-ES"/>
        </w:rPr>
      </w:pPr>
      <w:r w:rsidRPr="009B28DE">
        <w:rPr>
          <w:lang w:val="es-ES"/>
        </w:rPr>
        <w:t>Al ser una vista exclusiva para administradores, se dispone de todas las acciones de gestión:</w:t>
      </w:r>
    </w:p>
    <w:p w14:paraId="08BBA488" w14:textId="77777777" w:rsidR="009B28DE" w:rsidRPr="009B28DE" w:rsidRDefault="009B28DE" w:rsidP="009B28DE">
      <w:pPr>
        <w:numPr>
          <w:ilvl w:val="0"/>
          <w:numId w:val="153"/>
        </w:numPr>
        <w:jc w:val="left"/>
        <w:rPr>
          <w:lang w:val="es-ES"/>
        </w:rPr>
      </w:pPr>
      <w:r w:rsidRPr="009B28DE">
        <w:rPr>
          <w:b/>
          <w:bCs/>
          <w:lang w:val="es-ES"/>
        </w:rPr>
        <w:lastRenderedPageBreak/>
        <w:t>Crear</w:t>
      </w:r>
      <w:r w:rsidRPr="009B28DE">
        <w:rPr>
          <w:lang w:val="es-ES"/>
        </w:rPr>
        <w:t xml:space="preserve"> un nuevo centro mediante el botón correspondiente, que redirige al formulario de creación.</w:t>
      </w:r>
    </w:p>
    <w:p w14:paraId="21A3B3F9" w14:textId="77777777" w:rsidR="009B28DE" w:rsidRPr="009B28DE" w:rsidRDefault="009B28DE" w:rsidP="009B28DE">
      <w:pPr>
        <w:numPr>
          <w:ilvl w:val="0"/>
          <w:numId w:val="153"/>
        </w:numPr>
        <w:jc w:val="left"/>
        <w:rPr>
          <w:lang w:val="es-ES"/>
        </w:rPr>
      </w:pPr>
      <w:r w:rsidRPr="009B28DE">
        <w:rPr>
          <w:b/>
          <w:bCs/>
          <w:lang w:val="es-ES"/>
        </w:rPr>
        <w:t>Importar</w:t>
      </w:r>
      <w:r w:rsidRPr="009B28DE">
        <w:rPr>
          <w:lang w:val="es-ES"/>
        </w:rPr>
        <w:t xml:space="preserve"> centros en masa desde un archivo CSV, abriendo un modal para la carga del archivo.</w:t>
      </w:r>
    </w:p>
    <w:p w14:paraId="203C24A3" w14:textId="77777777" w:rsidR="009B28DE" w:rsidRPr="009B28DE" w:rsidRDefault="009B28DE" w:rsidP="009B28DE">
      <w:pPr>
        <w:numPr>
          <w:ilvl w:val="0"/>
          <w:numId w:val="153"/>
        </w:numPr>
        <w:jc w:val="left"/>
        <w:rPr>
          <w:lang w:val="es-ES"/>
        </w:rPr>
      </w:pPr>
      <w:r w:rsidRPr="009B28DE">
        <w:rPr>
          <w:b/>
          <w:bCs/>
          <w:lang w:val="es-ES"/>
        </w:rPr>
        <w:t>Editar</w:t>
      </w:r>
      <w:r w:rsidRPr="009B28DE">
        <w:rPr>
          <w:lang w:val="es-ES"/>
        </w:rPr>
        <w:t xml:space="preserve"> cualquier registro existente.</w:t>
      </w:r>
    </w:p>
    <w:p w14:paraId="3E563823" w14:textId="77777777" w:rsidR="009B28DE" w:rsidRPr="009B28DE" w:rsidRDefault="009B28DE" w:rsidP="009B28DE">
      <w:pPr>
        <w:numPr>
          <w:ilvl w:val="0"/>
          <w:numId w:val="153"/>
        </w:numPr>
        <w:jc w:val="left"/>
        <w:rPr>
          <w:lang w:val="es-ES"/>
        </w:rPr>
      </w:pPr>
      <w:r w:rsidRPr="009B28DE">
        <w:rPr>
          <w:b/>
          <w:bCs/>
          <w:lang w:val="es-ES"/>
        </w:rPr>
        <w:t>Eliminar</w:t>
      </w:r>
      <w:r w:rsidRPr="009B28DE">
        <w:rPr>
          <w:lang w:val="es-ES"/>
        </w:rPr>
        <w:t xml:space="preserve"> registros del listado.</w:t>
      </w:r>
    </w:p>
    <w:p w14:paraId="0CB47607" w14:textId="77777777" w:rsidR="009B28DE" w:rsidRPr="009B28DE" w:rsidRDefault="009B28DE" w:rsidP="009B28DE">
      <w:pPr>
        <w:numPr>
          <w:ilvl w:val="0"/>
          <w:numId w:val="153"/>
        </w:numPr>
        <w:jc w:val="left"/>
        <w:rPr>
          <w:lang w:val="es-ES"/>
        </w:rPr>
      </w:pPr>
      <w:r w:rsidRPr="009B28DE">
        <w:rPr>
          <w:b/>
          <w:bCs/>
          <w:lang w:val="es-ES"/>
        </w:rPr>
        <w:t>Seleccionar centro</w:t>
      </w:r>
      <w:r w:rsidRPr="009B28DE">
        <w:rPr>
          <w:lang w:val="es-ES"/>
        </w:rPr>
        <w:t xml:space="preserve"> para el contexto de la aplicación: esta acción define el centro activo para visualizar y gestionar la información relacionada (canales, departamentos, titulaciones, </w:t>
      </w:r>
      <w:proofErr w:type="spellStart"/>
      <w:r w:rsidRPr="009B28DE">
        <w:rPr>
          <w:lang w:val="es-ES"/>
        </w:rPr>
        <w:t>TFGs</w:t>
      </w:r>
      <w:proofErr w:type="spellEnd"/>
      <w:r w:rsidRPr="009B28DE">
        <w:rPr>
          <w:lang w:val="es-ES"/>
        </w:rPr>
        <w:t>, etc.).</w:t>
      </w:r>
    </w:p>
    <w:p w14:paraId="6BB44D6B" w14:textId="77777777" w:rsidR="00F13587" w:rsidRDefault="00F13587" w:rsidP="00F13587">
      <w:pPr>
        <w:jc w:val="left"/>
        <w:rPr>
          <w:lang w:val="es-ES"/>
        </w:rPr>
      </w:pPr>
    </w:p>
    <w:p w14:paraId="7F0AE539" w14:textId="7CCFD1C4" w:rsidR="00F13587" w:rsidRPr="009B28DE" w:rsidRDefault="00F13587" w:rsidP="00F13587">
      <w:pPr>
        <w:pStyle w:val="Apndice2"/>
        <w:rPr>
          <w:lang w:val="es-ES"/>
        </w:rPr>
      </w:pPr>
      <w:bookmarkStart w:id="149" w:name="_Toc206069484"/>
      <w:r>
        <w:rPr>
          <w:lang w:val="es-ES"/>
        </w:rPr>
        <w:t>Creación y edición de líneas de TFG</w:t>
      </w:r>
      <w:bookmarkEnd w:id="149"/>
    </w:p>
    <w:p w14:paraId="267A3F9A" w14:textId="68108957" w:rsidR="00E87B72" w:rsidRDefault="00E87B72" w:rsidP="00F13587">
      <w:pPr>
        <w:jc w:val="left"/>
        <w:rPr>
          <w:lang w:val="es-ES"/>
        </w:rPr>
      </w:pPr>
      <w:r w:rsidRPr="00E87B72">
        <w:rPr>
          <w:lang w:val="es-ES"/>
        </w:rPr>
        <w:drawing>
          <wp:inline distT="0" distB="0" distL="0" distR="0" wp14:anchorId="5D71C06C" wp14:editId="5D3F9D02">
            <wp:extent cx="5395595" cy="2393950"/>
            <wp:effectExtent l="0" t="0" r="0" b="6350"/>
            <wp:docPr id="4847758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75834" name="Imagen 1" descr="Interfaz de usuario gráfica, Texto, Aplicación&#10;&#10;El contenido generado por IA puede ser incorrecto."/>
                    <pic:cNvPicPr/>
                  </pic:nvPicPr>
                  <pic:blipFill>
                    <a:blip r:embed="rId77"/>
                    <a:stretch>
                      <a:fillRect/>
                    </a:stretch>
                  </pic:blipFill>
                  <pic:spPr>
                    <a:xfrm>
                      <a:off x="0" y="0"/>
                      <a:ext cx="5395595" cy="2393950"/>
                    </a:xfrm>
                    <a:prstGeom prst="rect">
                      <a:avLst/>
                    </a:prstGeom>
                  </pic:spPr>
                </pic:pic>
              </a:graphicData>
            </a:graphic>
          </wp:inline>
        </w:drawing>
      </w:r>
    </w:p>
    <w:p w14:paraId="4C05B444" w14:textId="3FA134FA" w:rsidR="00F13587" w:rsidRPr="00F13587" w:rsidRDefault="00F13587" w:rsidP="00F13587">
      <w:pPr>
        <w:jc w:val="left"/>
        <w:rPr>
          <w:lang w:val="es-ES"/>
        </w:rPr>
      </w:pPr>
      <w:r w:rsidRPr="00F13587">
        <w:rPr>
          <w:lang w:val="es-ES"/>
        </w:rPr>
        <w:t>La vista del Formulario de Líneas de TFG permite a los administradores crear o editar una línea de Trabajo Fin de Grado (TFG).</w:t>
      </w:r>
      <w:r w:rsidRPr="00F13587">
        <w:rPr>
          <w:lang w:val="es-ES"/>
        </w:rPr>
        <w:br/>
        <w:t>Dependiendo del contexto, el formulario puede presentarse en modo creación o edición:</w:t>
      </w:r>
    </w:p>
    <w:p w14:paraId="11E16E9F" w14:textId="77777777" w:rsidR="00F13587" w:rsidRPr="00F13587" w:rsidRDefault="00F13587" w:rsidP="00F13587">
      <w:pPr>
        <w:numPr>
          <w:ilvl w:val="0"/>
          <w:numId w:val="154"/>
        </w:numPr>
        <w:jc w:val="left"/>
        <w:rPr>
          <w:lang w:val="es-ES"/>
        </w:rPr>
      </w:pPr>
      <w:r w:rsidRPr="00F13587">
        <w:rPr>
          <w:b/>
          <w:bCs/>
          <w:lang w:val="es-ES"/>
        </w:rPr>
        <w:t>Modo creación:</w:t>
      </w:r>
      <w:r w:rsidRPr="00F13587">
        <w:rPr>
          <w:lang w:val="es-ES"/>
        </w:rPr>
        <w:t xml:space="preserve"> El encabezado muestra </w:t>
      </w:r>
      <w:r w:rsidRPr="00F13587">
        <w:rPr>
          <w:i/>
          <w:iCs/>
          <w:lang w:val="es-ES"/>
        </w:rPr>
        <w:t>"Nuevo TFG"</w:t>
      </w:r>
      <w:r w:rsidRPr="00F13587">
        <w:rPr>
          <w:lang w:val="es-ES"/>
        </w:rPr>
        <w:t xml:space="preserve"> y el formulario está vacío para introducir nuevos datos.</w:t>
      </w:r>
    </w:p>
    <w:p w14:paraId="105D7C0B" w14:textId="77777777" w:rsidR="00F13587" w:rsidRPr="00F13587" w:rsidRDefault="00F13587" w:rsidP="00F13587">
      <w:pPr>
        <w:numPr>
          <w:ilvl w:val="0"/>
          <w:numId w:val="154"/>
        </w:numPr>
        <w:jc w:val="left"/>
        <w:rPr>
          <w:lang w:val="es-ES"/>
        </w:rPr>
      </w:pPr>
      <w:r w:rsidRPr="00F13587">
        <w:rPr>
          <w:b/>
          <w:bCs/>
          <w:lang w:val="es-ES"/>
        </w:rPr>
        <w:t>Modo edición:</w:t>
      </w:r>
      <w:r w:rsidRPr="00F13587">
        <w:rPr>
          <w:lang w:val="es-ES"/>
        </w:rPr>
        <w:t xml:space="preserve"> El encabezado muestra el nombre del TFG y carga los datos existentes para su modificación.</w:t>
      </w:r>
    </w:p>
    <w:p w14:paraId="6D6C60E6" w14:textId="5FCE42EB" w:rsidR="00F13587" w:rsidRPr="00F13587" w:rsidRDefault="00F13587" w:rsidP="00F13587">
      <w:pPr>
        <w:jc w:val="left"/>
        <w:rPr>
          <w:lang w:val="es-ES"/>
        </w:rPr>
      </w:pPr>
    </w:p>
    <w:p w14:paraId="71CE4C84" w14:textId="77777777" w:rsidR="00F13587" w:rsidRPr="00F13587" w:rsidRDefault="00F13587" w:rsidP="00F13587">
      <w:pPr>
        <w:jc w:val="left"/>
        <w:rPr>
          <w:b/>
          <w:bCs/>
          <w:lang w:val="es-ES"/>
        </w:rPr>
      </w:pPr>
      <w:r w:rsidRPr="00F13587">
        <w:rPr>
          <w:b/>
          <w:bCs/>
          <w:lang w:val="es-ES"/>
        </w:rPr>
        <w:t>Campos del formulario</w:t>
      </w:r>
    </w:p>
    <w:p w14:paraId="125A52A0" w14:textId="77777777" w:rsidR="00F13587" w:rsidRPr="00F13587" w:rsidRDefault="00F13587" w:rsidP="00F13587">
      <w:pPr>
        <w:jc w:val="left"/>
        <w:rPr>
          <w:b/>
          <w:bCs/>
          <w:lang w:val="es-ES"/>
        </w:rPr>
      </w:pPr>
      <w:r w:rsidRPr="00F13587">
        <w:rPr>
          <w:b/>
          <w:bCs/>
          <w:lang w:val="es-ES"/>
        </w:rPr>
        <w:t>1. Nombre</w:t>
      </w:r>
    </w:p>
    <w:p w14:paraId="2E20828B" w14:textId="77777777" w:rsidR="00F13587" w:rsidRPr="00F13587" w:rsidRDefault="00F13587" w:rsidP="00F13587">
      <w:pPr>
        <w:numPr>
          <w:ilvl w:val="0"/>
          <w:numId w:val="155"/>
        </w:numPr>
        <w:jc w:val="left"/>
        <w:rPr>
          <w:lang w:val="es-ES"/>
        </w:rPr>
      </w:pPr>
      <w:r w:rsidRPr="00F13587">
        <w:rPr>
          <w:b/>
          <w:bCs/>
          <w:lang w:val="es-ES"/>
        </w:rPr>
        <w:t>Tipo:</w:t>
      </w:r>
      <w:r w:rsidRPr="00F13587">
        <w:rPr>
          <w:lang w:val="es-ES"/>
        </w:rPr>
        <w:t xml:space="preserve"> Campo de texto.</w:t>
      </w:r>
    </w:p>
    <w:p w14:paraId="303CCDBD" w14:textId="77777777" w:rsidR="00F13587" w:rsidRPr="00F13587" w:rsidRDefault="00F13587" w:rsidP="00F13587">
      <w:pPr>
        <w:numPr>
          <w:ilvl w:val="0"/>
          <w:numId w:val="155"/>
        </w:numPr>
        <w:jc w:val="left"/>
        <w:rPr>
          <w:lang w:val="es-ES"/>
        </w:rPr>
      </w:pPr>
      <w:r w:rsidRPr="00F13587">
        <w:rPr>
          <w:b/>
          <w:bCs/>
          <w:lang w:val="es-ES"/>
        </w:rPr>
        <w:t>Obligatorio:</w:t>
      </w:r>
      <w:r w:rsidRPr="00F13587">
        <w:rPr>
          <w:lang w:val="es-ES"/>
        </w:rPr>
        <w:t xml:space="preserve"> Sí.</w:t>
      </w:r>
    </w:p>
    <w:p w14:paraId="27AD8AD4" w14:textId="77777777" w:rsidR="00F13587" w:rsidRPr="00F13587" w:rsidRDefault="00F13587" w:rsidP="00F13587">
      <w:pPr>
        <w:numPr>
          <w:ilvl w:val="0"/>
          <w:numId w:val="155"/>
        </w:numPr>
        <w:jc w:val="left"/>
        <w:rPr>
          <w:lang w:val="es-ES"/>
        </w:rPr>
      </w:pPr>
      <w:r w:rsidRPr="00F13587">
        <w:rPr>
          <w:b/>
          <w:bCs/>
          <w:lang w:val="es-ES"/>
        </w:rPr>
        <w:t>Descripción:</w:t>
      </w:r>
      <w:r w:rsidRPr="00F13587">
        <w:rPr>
          <w:lang w:val="es-ES"/>
        </w:rPr>
        <w:t xml:space="preserve"> Nombre de la línea de TFG.</w:t>
      </w:r>
    </w:p>
    <w:p w14:paraId="47B39F36" w14:textId="77777777" w:rsidR="00F13587" w:rsidRPr="00F13587" w:rsidRDefault="00F13587" w:rsidP="00F13587">
      <w:pPr>
        <w:numPr>
          <w:ilvl w:val="0"/>
          <w:numId w:val="155"/>
        </w:numPr>
        <w:jc w:val="left"/>
        <w:rPr>
          <w:lang w:val="es-ES"/>
        </w:rPr>
      </w:pPr>
      <w:r w:rsidRPr="00F13587">
        <w:rPr>
          <w:b/>
          <w:bCs/>
          <w:lang w:val="es-ES"/>
        </w:rPr>
        <w:t>Validación:</w:t>
      </w:r>
      <w:r w:rsidRPr="00F13587">
        <w:rPr>
          <w:lang w:val="es-ES"/>
        </w:rPr>
        <w:t xml:space="preserve"> Si se deja vacío, muestra el error </w:t>
      </w:r>
      <w:r w:rsidRPr="00F13587">
        <w:rPr>
          <w:b/>
          <w:bCs/>
          <w:lang w:val="es-ES"/>
        </w:rPr>
        <w:t>"Nombre requerido"</w:t>
      </w:r>
      <w:r w:rsidRPr="00F13587">
        <w:rPr>
          <w:lang w:val="es-ES"/>
        </w:rPr>
        <w:t>.</w:t>
      </w:r>
    </w:p>
    <w:p w14:paraId="50EFBD4C" w14:textId="77777777" w:rsidR="00F13587" w:rsidRPr="00F13587" w:rsidRDefault="00F13587" w:rsidP="00F13587">
      <w:pPr>
        <w:jc w:val="left"/>
        <w:rPr>
          <w:b/>
          <w:bCs/>
          <w:lang w:val="es-ES"/>
        </w:rPr>
      </w:pPr>
      <w:r w:rsidRPr="00F13587">
        <w:rPr>
          <w:b/>
          <w:bCs/>
          <w:lang w:val="es-ES"/>
        </w:rPr>
        <w:t>2. Departamento</w:t>
      </w:r>
    </w:p>
    <w:p w14:paraId="183DEEEB" w14:textId="4E10385E" w:rsidR="00F13587" w:rsidRPr="00F13587" w:rsidRDefault="00F13587" w:rsidP="00F13587">
      <w:pPr>
        <w:numPr>
          <w:ilvl w:val="0"/>
          <w:numId w:val="156"/>
        </w:numPr>
        <w:jc w:val="left"/>
        <w:rPr>
          <w:lang w:val="es-ES"/>
        </w:rPr>
      </w:pPr>
      <w:r w:rsidRPr="00F13587">
        <w:rPr>
          <w:b/>
          <w:bCs/>
          <w:lang w:val="es-ES"/>
        </w:rPr>
        <w:t>Tipo:</w:t>
      </w:r>
      <w:r w:rsidRPr="00F13587">
        <w:rPr>
          <w:lang w:val="es-ES"/>
        </w:rPr>
        <w:t xml:space="preserve"> Selector desplegable</w:t>
      </w:r>
      <w:r w:rsidR="00E87B72">
        <w:rPr>
          <w:lang w:val="es-ES"/>
        </w:rPr>
        <w:t>.</w:t>
      </w:r>
    </w:p>
    <w:p w14:paraId="1B036CD7" w14:textId="77777777" w:rsidR="00F13587" w:rsidRPr="00F13587" w:rsidRDefault="00F13587" w:rsidP="00F13587">
      <w:pPr>
        <w:numPr>
          <w:ilvl w:val="0"/>
          <w:numId w:val="156"/>
        </w:numPr>
        <w:jc w:val="left"/>
        <w:rPr>
          <w:lang w:val="es-ES"/>
        </w:rPr>
      </w:pPr>
      <w:r w:rsidRPr="00F13587">
        <w:rPr>
          <w:b/>
          <w:bCs/>
          <w:lang w:val="es-ES"/>
        </w:rPr>
        <w:t>Fuente de datos:</w:t>
      </w:r>
      <w:r w:rsidRPr="00F13587">
        <w:rPr>
          <w:lang w:val="es-ES"/>
        </w:rPr>
        <w:t xml:space="preserve"> Lista de departamentos disponibles.</w:t>
      </w:r>
    </w:p>
    <w:p w14:paraId="6D7321CF" w14:textId="77777777" w:rsidR="00F13587" w:rsidRPr="00F13587" w:rsidRDefault="00F13587" w:rsidP="00F13587">
      <w:pPr>
        <w:numPr>
          <w:ilvl w:val="0"/>
          <w:numId w:val="156"/>
        </w:numPr>
        <w:jc w:val="left"/>
        <w:rPr>
          <w:lang w:val="es-ES"/>
        </w:rPr>
      </w:pPr>
      <w:r w:rsidRPr="00F13587">
        <w:rPr>
          <w:b/>
          <w:bCs/>
          <w:lang w:val="es-ES"/>
        </w:rPr>
        <w:t>Obligatorio:</w:t>
      </w:r>
      <w:r w:rsidRPr="00F13587">
        <w:rPr>
          <w:lang w:val="es-ES"/>
        </w:rPr>
        <w:t xml:space="preserve"> Sí.</w:t>
      </w:r>
    </w:p>
    <w:p w14:paraId="74E4FAC2" w14:textId="77777777" w:rsidR="00F13587" w:rsidRPr="00F13587" w:rsidRDefault="00F13587" w:rsidP="00F13587">
      <w:pPr>
        <w:numPr>
          <w:ilvl w:val="0"/>
          <w:numId w:val="156"/>
        </w:numPr>
        <w:jc w:val="left"/>
        <w:rPr>
          <w:lang w:val="es-ES"/>
        </w:rPr>
      </w:pPr>
      <w:r w:rsidRPr="00F13587">
        <w:rPr>
          <w:b/>
          <w:bCs/>
          <w:lang w:val="es-ES"/>
        </w:rPr>
        <w:t>Validación:</w:t>
      </w:r>
      <w:r w:rsidRPr="00F13587">
        <w:rPr>
          <w:lang w:val="es-ES"/>
        </w:rPr>
        <w:t xml:space="preserve"> Si no se selecciona, muestra el error </w:t>
      </w:r>
      <w:r w:rsidRPr="00F13587">
        <w:rPr>
          <w:b/>
          <w:bCs/>
          <w:lang w:val="es-ES"/>
        </w:rPr>
        <w:t>"Departamento requerido"</w:t>
      </w:r>
      <w:r w:rsidRPr="00F13587">
        <w:rPr>
          <w:lang w:val="es-ES"/>
        </w:rPr>
        <w:t>.</w:t>
      </w:r>
    </w:p>
    <w:p w14:paraId="0F74C85C" w14:textId="77777777" w:rsidR="00F13587" w:rsidRPr="00F13587" w:rsidRDefault="00F13587" w:rsidP="00F13587">
      <w:pPr>
        <w:jc w:val="left"/>
        <w:rPr>
          <w:b/>
          <w:bCs/>
          <w:lang w:val="es-ES"/>
        </w:rPr>
      </w:pPr>
      <w:r w:rsidRPr="00F13587">
        <w:rPr>
          <w:b/>
          <w:bCs/>
          <w:lang w:val="es-ES"/>
        </w:rPr>
        <w:t>3. Plazas</w:t>
      </w:r>
    </w:p>
    <w:p w14:paraId="0E3729D9" w14:textId="77777777" w:rsidR="00F13587" w:rsidRPr="00F13587" w:rsidRDefault="00F13587" w:rsidP="00F13587">
      <w:pPr>
        <w:numPr>
          <w:ilvl w:val="0"/>
          <w:numId w:val="157"/>
        </w:numPr>
        <w:jc w:val="left"/>
        <w:rPr>
          <w:lang w:val="es-ES"/>
        </w:rPr>
      </w:pPr>
      <w:r w:rsidRPr="00F13587">
        <w:rPr>
          <w:b/>
          <w:bCs/>
          <w:lang w:val="es-ES"/>
        </w:rPr>
        <w:t>Tipo:</w:t>
      </w:r>
      <w:r w:rsidRPr="00F13587">
        <w:rPr>
          <w:lang w:val="es-ES"/>
        </w:rPr>
        <w:t xml:space="preserve"> Campo numérico.</w:t>
      </w:r>
    </w:p>
    <w:p w14:paraId="754D14B0" w14:textId="77777777" w:rsidR="00F13587" w:rsidRPr="00F13587" w:rsidRDefault="00F13587" w:rsidP="00F13587">
      <w:pPr>
        <w:numPr>
          <w:ilvl w:val="0"/>
          <w:numId w:val="157"/>
        </w:numPr>
        <w:jc w:val="left"/>
        <w:rPr>
          <w:lang w:val="es-ES"/>
        </w:rPr>
      </w:pPr>
      <w:r w:rsidRPr="00F13587">
        <w:rPr>
          <w:b/>
          <w:bCs/>
          <w:lang w:val="es-ES"/>
        </w:rPr>
        <w:t>Obligatorio:</w:t>
      </w:r>
      <w:r w:rsidRPr="00F13587">
        <w:rPr>
          <w:lang w:val="es-ES"/>
        </w:rPr>
        <w:t xml:space="preserve"> Sí.</w:t>
      </w:r>
    </w:p>
    <w:p w14:paraId="291FA03F" w14:textId="77777777" w:rsidR="00F13587" w:rsidRPr="00F13587" w:rsidRDefault="00F13587" w:rsidP="00F13587">
      <w:pPr>
        <w:numPr>
          <w:ilvl w:val="0"/>
          <w:numId w:val="157"/>
        </w:numPr>
        <w:jc w:val="left"/>
        <w:rPr>
          <w:lang w:val="es-ES"/>
        </w:rPr>
      </w:pPr>
      <w:r w:rsidRPr="00F13587">
        <w:rPr>
          <w:b/>
          <w:bCs/>
          <w:lang w:val="es-ES"/>
        </w:rPr>
        <w:t>Descripción:</w:t>
      </w:r>
      <w:r w:rsidRPr="00F13587">
        <w:rPr>
          <w:lang w:val="es-ES"/>
        </w:rPr>
        <w:t xml:space="preserve"> Número de plazas disponibles para la línea de TFG.</w:t>
      </w:r>
    </w:p>
    <w:p w14:paraId="3D53518D" w14:textId="77777777" w:rsidR="00F13587" w:rsidRPr="00F13587" w:rsidRDefault="00F13587" w:rsidP="00F13587">
      <w:pPr>
        <w:numPr>
          <w:ilvl w:val="0"/>
          <w:numId w:val="157"/>
        </w:numPr>
        <w:jc w:val="left"/>
        <w:rPr>
          <w:lang w:val="es-ES"/>
        </w:rPr>
      </w:pPr>
      <w:r w:rsidRPr="00F13587">
        <w:rPr>
          <w:b/>
          <w:bCs/>
          <w:lang w:val="es-ES"/>
        </w:rPr>
        <w:lastRenderedPageBreak/>
        <w:t>Validación:</w:t>
      </w:r>
      <w:r w:rsidRPr="00F13587">
        <w:rPr>
          <w:lang w:val="es-ES"/>
        </w:rPr>
        <w:t xml:space="preserve"> Si se deja vacío o no es un número válido, muestra el error </w:t>
      </w:r>
      <w:r w:rsidRPr="00F13587">
        <w:rPr>
          <w:b/>
          <w:bCs/>
          <w:lang w:val="es-ES"/>
        </w:rPr>
        <w:t>"Plazas requeridas"</w:t>
      </w:r>
      <w:r w:rsidRPr="00F13587">
        <w:rPr>
          <w:lang w:val="es-ES"/>
        </w:rPr>
        <w:t>.</w:t>
      </w:r>
    </w:p>
    <w:p w14:paraId="406C5EB2" w14:textId="77777777" w:rsidR="00F13587" w:rsidRPr="00F13587" w:rsidRDefault="00F13587" w:rsidP="00F13587">
      <w:pPr>
        <w:jc w:val="left"/>
        <w:rPr>
          <w:b/>
          <w:bCs/>
          <w:lang w:val="es-ES"/>
        </w:rPr>
      </w:pPr>
      <w:r w:rsidRPr="00F13587">
        <w:rPr>
          <w:b/>
          <w:bCs/>
          <w:lang w:val="es-ES"/>
        </w:rPr>
        <w:t>4. Es en grupo</w:t>
      </w:r>
    </w:p>
    <w:p w14:paraId="1879AFA7" w14:textId="77777777" w:rsidR="00F13587" w:rsidRPr="00F13587" w:rsidRDefault="00F13587" w:rsidP="00F13587">
      <w:pPr>
        <w:numPr>
          <w:ilvl w:val="0"/>
          <w:numId w:val="158"/>
        </w:numPr>
        <w:jc w:val="left"/>
        <w:rPr>
          <w:lang w:val="es-ES"/>
        </w:rPr>
      </w:pPr>
      <w:r w:rsidRPr="00F13587">
        <w:rPr>
          <w:b/>
          <w:bCs/>
          <w:lang w:val="es-ES"/>
        </w:rPr>
        <w:t>Tipo:</w:t>
      </w:r>
      <w:r w:rsidRPr="00F13587">
        <w:rPr>
          <w:lang w:val="es-ES"/>
        </w:rPr>
        <w:t xml:space="preserve"> Casilla de verificación (</w:t>
      </w:r>
      <w:proofErr w:type="spellStart"/>
      <w:r w:rsidRPr="00F13587">
        <w:rPr>
          <w:i/>
          <w:iCs/>
          <w:lang w:val="es-ES"/>
        </w:rPr>
        <w:t>checkbox</w:t>
      </w:r>
      <w:proofErr w:type="spellEnd"/>
      <w:r w:rsidRPr="00F13587">
        <w:rPr>
          <w:lang w:val="es-ES"/>
        </w:rPr>
        <w:t>).</w:t>
      </w:r>
    </w:p>
    <w:p w14:paraId="0F545D1B" w14:textId="77777777" w:rsidR="00F13587" w:rsidRPr="00F13587" w:rsidRDefault="00F13587" w:rsidP="00F13587">
      <w:pPr>
        <w:numPr>
          <w:ilvl w:val="0"/>
          <w:numId w:val="158"/>
        </w:numPr>
        <w:jc w:val="left"/>
        <w:rPr>
          <w:lang w:val="es-ES"/>
        </w:rPr>
      </w:pPr>
      <w:r w:rsidRPr="00F13587">
        <w:rPr>
          <w:b/>
          <w:bCs/>
          <w:lang w:val="es-ES"/>
        </w:rPr>
        <w:t>Descripción:</w:t>
      </w:r>
      <w:r w:rsidRPr="00F13587">
        <w:rPr>
          <w:lang w:val="es-ES"/>
        </w:rPr>
        <w:t xml:space="preserve"> Indica si el TFG puede ser desarrollado en grupo.</w:t>
      </w:r>
    </w:p>
    <w:p w14:paraId="32849A91" w14:textId="77777777" w:rsidR="00F13587" w:rsidRPr="00F13587" w:rsidRDefault="00F13587" w:rsidP="00F13587">
      <w:pPr>
        <w:jc w:val="left"/>
        <w:rPr>
          <w:b/>
          <w:bCs/>
          <w:lang w:val="es-ES"/>
        </w:rPr>
      </w:pPr>
      <w:r w:rsidRPr="00F13587">
        <w:rPr>
          <w:b/>
          <w:bCs/>
          <w:lang w:val="es-ES"/>
        </w:rPr>
        <w:t>5. Descripción</w:t>
      </w:r>
    </w:p>
    <w:p w14:paraId="242A8AA3" w14:textId="77777777" w:rsidR="00F13587" w:rsidRPr="00F13587" w:rsidRDefault="00F13587" w:rsidP="00F13587">
      <w:pPr>
        <w:numPr>
          <w:ilvl w:val="0"/>
          <w:numId w:val="159"/>
        </w:numPr>
        <w:jc w:val="left"/>
        <w:rPr>
          <w:lang w:val="es-ES"/>
        </w:rPr>
      </w:pPr>
      <w:r w:rsidRPr="00F13587">
        <w:rPr>
          <w:b/>
          <w:bCs/>
          <w:lang w:val="es-ES"/>
        </w:rPr>
        <w:t>Tipo:</w:t>
      </w:r>
      <w:r w:rsidRPr="00F13587">
        <w:rPr>
          <w:lang w:val="es-ES"/>
        </w:rPr>
        <w:t xml:space="preserve"> Área de texto (</w:t>
      </w:r>
      <w:proofErr w:type="spellStart"/>
      <w:r w:rsidRPr="00F13587">
        <w:rPr>
          <w:i/>
          <w:iCs/>
          <w:lang w:val="es-ES"/>
        </w:rPr>
        <w:t>textarea</w:t>
      </w:r>
      <w:proofErr w:type="spellEnd"/>
      <w:r w:rsidRPr="00F13587">
        <w:rPr>
          <w:lang w:val="es-ES"/>
        </w:rPr>
        <w:t>).</w:t>
      </w:r>
    </w:p>
    <w:p w14:paraId="0F156084" w14:textId="77777777" w:rsidR="00F13587" w:rsidRPr="00F13587" w:rsidRDefault="00F13587" w:rsidP="00F13587">
      <w:pPr>
        <w:numPr>
          <w:ilvl w:val="0"/>
          <w:numId w:val="159"/>
        </w:numPr>
        <w:jc w:val="left"/>
        <w:rPr>
          <w:lang w:val="es-ES"/>
        </w:rPr>
      </w:pPr>
      <w:r w:rsidRPr="00F13587">
        <w:rPr>
          <w:b/>
          <w:bCs/>
          <w:lang w:val="es-ES"/>
        </w:rPr>
        <w:t>Obligatorio:</w:t>
      </w:r>
      <w:r w:rsidRPr="00F13587">
        <w:rPr>
          <w:lang w:val="es-ES"/>
        </w:rPr>
        <w:t xml:space="preserve"> Sí.</w:t>
      </w:r>
    </w:p>
    <w:p w14:paraId="42245E80" w14:textId="77777777" w:rsidR="00F13587" w:rsidRPr="00F13587" w:rsidRDefault="00F13587" w:rsidP="00F13587">
      <w:pPr>
        <w:numPr>
          <w:ilvl w:val="0"/>
          <w:numId w:val="159"/>
        </w:numPr>
        <w:jc w:val="left"/>
        <w:rPr>
          <w:lang w:val="es-ES"/>
        </w:rPr>
      </w:pPr>
      <w:r w:rsidRPr="00F13587">
        <w:rPr>
          <w:b/>
          <w:bCs/>
          <w:lang w:val="es-ES"/>
        </w:rPr>
        <w:t>Descripción:</w:t>
      </w:r>
      <w:r w:rsidRPr="00F13587">
        <w:rPr>
          <w:lang w:val="es-ES"/>
        </w:rPr>
        <w:t xml:space="preserve"> Resumen o detalle del TFG.</w:t>
      </w:r>
    </w:p>
    <w:p w14:paraId="084A3756" w14:textId="77777777" w:rsidR="00F13587" w:rsidRPr="00F13587" w:rsidRDefault="00F13587" w:rsidP="00F13587">
      <w:pPr>
        <w:numPr>
          <w:ilvl w:val="0"/>
          <w:numId w:val="159"/>
        </w:numPr>
        <w:jc w:val="left"/>
        <w:rPr>
          <w:lang w:val="es-ES"/>
        </w:rPr>
      </w:pPr>
      <w:r w:rsidRPr="00F13587">
        <w:rPr>
          <w:b/>
          <w:bCs/>
          <w:lang w:val="es-ES"/>
        </w:rPr>
        <w:t>Validación:</w:t>
      </w:r>
      <w:r w:rsidRPr="00F13587">
        <w:rPr>
          <w:lang w:val="es-ES"/>
        </w:rPr>
        <w:t xml:space="preserve"> Si se deja vacío, muestra el error </w:t>
      </w:r>
      <w:r w:rsidRPr="00F13587">
        <w:rPr>
          <w:b/>
          <w:bCs/>
          <w:lang w:val="es-ES"/>
        </w:rPr>
        <w:t>"Descripción requerida"</w:t>
      </w:r>
      <w:r w:rsidRPr="00F13587">
        <w:rPr>
          <w:lang w:val="es-ES"/>
        </w:rPr>
        <w:t>.</w:t>
      </w:r>
    </w:p>
    <w:p w14:paraId="223981C3" w14:textId="72437880" w:rsidR="00F13587" w:rsidRPr="00F13587" w:rsidRDefault="00F13587" w:rsidP="00F13587">
      <w:pPr>
        <w:jc w:val="left"/>
        <w:rPr>
          <w:b/>
          <w:bCs/>
          <w:lang w:val="es-ES"/>
        </w:rPr>
      </w:pPr>
      <w:r w:rsidRPr="00F13587">
        <w:rPr>
          <w:b/>
          <w:bCs/>
          <w:lang w:val="es-ES"/>
        </w:rPr>
        <w:t xml:space="preserve">6. </w:t>
      </w:r>
      <w:r>
        <w:rPr>
          <w:b/>
          <w:bCs/>
          <w:lang w:val="es-ES"/>
        </w:rPr>
        <w:t>Titulaciones</w:t>
      </w:r>
    </w:p>
    <w:p w14:paraId="1333CD11" w14:textId="488D7A8C" w:rsidR="00F13587" w:rsidRPr="00F13587" w:rsidRDefault="00F13587" w:rsidP="00F13587">
      <w:pPr>
        <w:numPr>
          <w:ilvl w:val="0"/>
          <w:numId w:val="160"/>
        </w:numPr>
        <w:jc w:val="left"/>
        <w:rPr>
          <w:lang w:val="es-ES"/>
        </w:rPr>
      </w:pPr>
      <w:r w:rsidRPr="00F13587">
        <w:rPr>
          <w:b/>
          <w:bCs/>
          <w:lang w:val="es-ES"/>
        </w:rPr>
        <w:t>Tipo:</w:t>
      </w:r>
      <w:r w:rsidRPr="00F13587">
        <w:rPr>
          <w:lang w:val="es-ES"/>
        </w:rPr>
        <w:t xml:space="preserve"> Selector múltiple</w:t>
      </w:r>
      <w:r w:rsidR="00E87B72">
        <w:rPr>
          <w:lang w:val="es-ES"/>
        </w:rPr>
        <w:t>.</w:t>
      </w:r>
    </w:p>
    <w:p w14:paraId="454EB3A2" w14:textId="77777777" w:rsidR="00F13587" w:rsidRPr="00F13587" w:rsidRDefault="00F13587" w:rsidP="00F13587">
      <w:pPr>
        <w:numPr>
          <w:ilvl w:val="0"/>
          <w:numId w:val="160"/>
        </w:numPr>
        <w:jc w:val="left"/>
        <w:rPr>
          <w:lang w:val="es-ES"/>
        </w:rPr>
      </w:pPr>
      <w:r w:rsidRPr="00F13587">
        <w:rPr>
          <w:b/>
          <w:bCs/>
          <w:lang w:val="es-ES"/>
        </w:rPr>
        <w:t>Visible:</w:t>
      </w:r>
      <w:r w:rsidRPr="00F13587">
        <w:rPr>
          <w:lang w:val="es-ES"/>
        </w:rPr>
        <w:t xml:space="preserve"> Solo en </w:t>
      </w:r>
      <w:r w:rsidRPr="00F13587">
        <w:rPr>
          <w:b/>
          <w:bCs/>
          <w:lang w:val="es-ES"/>
        </w:rPr>
        <w:t>modo edición</w:t>
      </w:r>
      <w:r w:rsidRPr="00F13587">
        <w:rPr>
          <w:lang w:val="es-ES"/>
        </w:rPr>
        <w:t>.</w:t>
      </w:r>
    </w:p>
    <w:p w14:paraId="774E1900" w14:textId="7CB6F9A8" w:rsidR="00F13587" w:rsidRPr="00F13587" w:rsidRDefault="00F13587" w:rsidP="00F13587">
      <w:pPr>
        <w:numPr>
          <w:ilvl w:val="0"/>
          <w:numId w:val="160"/>
        </w:numPr>
        <w:jc w:val="left"/>
        <w:rPr>
          <w:lang w:val="es-ES"/>
        </w:rPr>
      </w:pPr>
      <w:r w:rsidRPr="00F13587">
        <w:rPr>
          <w:b/>
          <w:bCs/>
          <w:lang w:val="es-ES"/>
        </w:rPr>
        <w:t>Fuente de datos:</w:t>
      </w:r>
      <w:r w:rsidRPr="00F13587">
        <w:rPr>
          <w:lang w:val="es-ES"/>
        </w:rPr>
        <w:t xml:space="preserve"> Lista de titulaciones disponibles.</w:t>
      </w:r>
    </w:p>
    <w:p w14:paraId="0A221C53" w14:textId="77777777" w:rsidR="00F13587" w:rsidRPr="00F13587" w:rsidRDefault="00F13587" w:rsidP="00F13587">
      <w:pPr>
        <w:numPr>
          <w:ilvl w:val="0"/>
          <w:numId w:val="160"/>
        </w:numPr>
        <w:jc w:val="left"/>
        <w:rPr>
          <w:lang w:val="es-ES"/>
        </w:rPr>
      </w:pPr>
      <w:r w:rsidRPr="00F13587">
        <w:rPr>
          <w:b/>
          <w:bCs/>
          <w:lang w:val="es-ES"/>
        </w:rPr>
        <w:t>Descripción:</w:t>
      </w:r>
      <w:r w:rsidRPr="00F13587">
        <w:rPr>
          <w:lang w:val="es-ES"/>
        </w:rPr>
        <w:t xml:space="preserve"> Permite asociar la línea de TFG a una o varias titulaciones.</w:t>
      </w:r>
    </w:p>
    <w:p w14:paraId="59A5516D" w14:textId="77777777" w:rsidR="00F13587" w:rsidRPr="00F13587" w:rsidRDefault="00F13587" w:rsidP="00F13587">
      <w:pPr>
        <w:jc w:val="left"/>
        <w:rPr>
          <w:b/>
          <w:bCs/>
          <w:lang w:val="es-ES"/>
        </w:rPr>
      </w:pPr>
      <w:r w:rsidRPr="00F13587">
        <w:rPr>
          <w:b/>
          <w:bCs/>
          <w:lang w:val="es-ES"/>
        </w:rPr>
        <w:t>7. Profesores</w:t>
      </w:r>
    </w:p>
    <w:p w14:paraId="3631A20F" w14:textId="77777777" w:rsidR="00F13587" w:rsidRPr="00F13587" w:rsidRDefault="00F13587" w:rsidP="00F13587">
      <w:pPr>
        <w:numPr>
          <w:ilvl w:val="0"/>
          <w:numId w:val="161"/>
        </w:numPr>
        <w:jc w:val="left"/>
        <w:rPr>
          <w:lang w:val="es-ES"/>
        </w:rPr>
      </w:pPr>
      <w:r w:rsidRPr="00F13587">
        <w:rPr>
          <w:b/>
          <w:bCs/>
          <w:lang w:val="es-ES"/>
        </w:rPr>
        <w:t>Tipo:</w:t>
      </w:r>
      <w:r w:rsidRPr="00F13587">
        <w:rPr>
          <w:lang w:val="es-ES"/>
        </w:rPr>
        <w:t xml:space="preserve"> Selector múltiple (</w:t>
      </w:r>
      <w:proofErr w:type="spellStart"/>
      <w:r w:rsidRPr="00F13587">
        <w:rPr>
          <w:i/>
          <w:iCs/>
          <w:lang w:val="es-ES"/>
        </w:rPr>
        <w:t>mat-select</w:t>
      </w:r>
      <w:proofErr w:type="spellEnd"/>
      <w:r w:rsidRPr="00F13587">
        <w:rPr>
          <w:lang w:val="es-ES"/>
        </w:rPr>
        <w:t>).</w:t>
      </w:r>
    </w:p>
    <w:p w14:paraId="2922DCA9" w14:textId="77777777" w:rsidR="00F13587" w:rsidRPr="00F13587" w:rsidRDefault="00F13587" w:rsidP="00F13587">
      <w:pPr>
        <w:numPr>
          <w:ilvl w:val="0"/>
          <w:numId w:val="161"/>
        </w:numPr>
        <w:jc w:val="left"/>
        <w:rPr>
          <w:lang w:val="es-ES"/>
        </w:rPr>
      </w:pPr>
      <w:r w:rsidRPr="00F13587">
        <w:rPr>
          <w:b/>
          <w:bCs/>
          <w:lang w:val="es-ES"/>
        </w:rPr>
        <w:t>Visible:</w:t>
      </w:r>
      <w:r w:rsidRPr="00F13587">
        <w:rPr>
          <w:lang w:val="es-ES"/>
        </w:rPr>
        <w:t xml:space="preserve"> Solo en </w:t>
      </w:r>
      <w:r w:rsidRPr="00F13587">
        <w:rPr>
          <w:b/>
          <w:bCs/>
          <w:lang w:val="es-ES"/>
        </w:rPr>
        <w:t>modo edición</w:t>
      </w:r>
      <w:r w:rsidRPr="00F13587">
        <w:rPr>
          <w:lang w:val="es-ES"/>
        </w:rPr>
        <w:t>.</w:t>
      </w:r>
    </w:p>
    <w:p w14:paraId="3978169D" w14:textId="77777777" w:rsidR="00F13587" w:rsidRPr="00F13587" w:rsidRDefault="00F13587" w:rsidP="00F13587">
      <w:pPr>
        <w:numPr>
          <w:ilvl w:val="0"/>
          <w:numId w:val="161"/>
        </w:numPr>
        <w:jc w:val="left"/>
        <w:rPr>
          <w:lang w:val="es-ES"/>
        </w:rPr>
      </w:pPr>
      <w:r w:rsidRPr="00F13587">
        <w:rPr>
          <w:b/>
          <w:bCs/>
          <w:lang w:val="es-ES"/>
        </w:rPr>
        <w:t>Fuente de datos:</w:t>
      </w:r>
      <w:r w:rsidRPr="00F13587">
        <w:rPr>
          <w:lang w:val="es-ES"/>
        </w:rPr>
        <w:t xml:space="preserve"> Lista de profesores disponibles.</w:t>
      </w:r>
    </w:p>
    <w:p w14:paraId="4F0848FF" w14:textId="77777777" w:rsidR="00F13587" w:rsidRPr="00F13587" w:rsidRDefault="00F13587" w:rsidP="00F13587">
      <w:pPr>
        <w:numPr>
          <w:ilvl w:val="0"/>
          <w:numId w:val="161"/>
        </w:numPr>
        <w:jc w:val="left"/>
        <w:rPr>
          <w:lang w:val="es-ES"/>
        </w:rPr>
      </w:pPr>
      <w:r w:rsidRPr="00F13587">
        <w:rPr>
          <w:b/>
          <w:bCs/>
          <w:lang w:val="es-ES"/>
        </w:rPr>
        <w:t>Descripción:</w:t>
      </w:r>
      <w:r w:rsidRPr="00F13587">
        <w:rPr>
          <w:lang w:val="es-ES"/>
        </w:rPr>
        <w:t xml:space="preserve"> Permite asignar uno o varios tutores a la línea de TFG.</w:t>
      </w:r>
    </w:p>
    <w:p w14:paraId="0BE52ED0" w14:textId="548C6B58" w:rsidR="00F13587" w:rsidRPr="00F13587" w:rsidRDefault="00F13587" w:rsidP="00F13587">
      <w:pPr>
        <w:jc w:val="left"/>
        <w:rPr>
          <w:lang w:val="es-ES"/>
        </w:rPr>
      </w:pPr>
    </w:p>
    <w:p w14:paraId="7241A2AC" w14:textId="77777777" w:rsidR="00F13587" w:rsidRPr="00F13587" w:rsidRDefault="00F13587" w:rsidP="00F13587">
      <w:pPr>
        <w:jc w:val="left"/>
        <w:rPr>
          <w:b/>
          <w:bCs/>
          <w:lang w:val="es-ES"/>
        </w:rPr>
      </w:pPr>
      <w:r w:rsidRPr="00F13587">
        <w:rPr>
          <w:b/>
          <w:bCs/>
          <w:lang w:val="es-ES"/>
        </w:rPr>
        <w:t>Acciones disponibles</w:t>
      </w:r>
    </w:p>
    <w:p w14:paraId="5B0A9AC4" w14:textId="77777777" w:rsidR="00F13587" w:rsidRPr="00F13587" w:rsidRDefault="00F13587" w:rsidP="00F13587">
      <w:pPr>
        <w:jc w:val="left"/>
        <w:rPr>
          <w:lang w:val="es-ES"/>
        </w:rPr>
      </w:pPr>
      <w:r w:rsidRPr="00F13587">
        <w:rPr>
          <w:lang w:val="es-ES"/>
        </w:rPr>
        <w:t>Las acciones varían según el rol del usuario que accede a esta vista:</w:t>
      </w:r>
    </w:p>
    <w:p w14:paraId="40E03BD4" w14:textId="77777777" w:rsidR="00F13587" w:rsidRPr="00F13587" w:rsidRDefault="00F13587" w:rsidP="00F13587">
      <w:pPr>
        <w:numPr>
          <w:ilvl w:val="0"/>
          <w:numId w:val="162"/>
        </w:numPr>
        <w:jc w:val="left"/>
        <w:rPr>
          <w:lang w:val="es-ES"/>
        </w:rPr>
      </w:pPr>
      <w:r w:rsidRPr="00F13587">
        <w:rPr>
          <w:b/>
          <w:bCs/>
          <w:lang w:val="es-ES"/>
        </w:rPr>
        <w:t>Administradores:</w:t>
      </w:r>
    </w:p>
    <w:p w14:paraId="7563F9B2" w14:textId="77777777" w:rsidR="00F13587" w:rsidRPr="00F13587" w:rsidRDefault="00F13587" w:rsidP="00F13587">
      <w:pPr>
        <w:numPr>
          <w:ilvl w:val="1"/>
          <w:numId w:val="162"/>
        </w:numPr>
        <w:jc w:val="left"/>
        <w:rPr>
          <w:lang w:val="es-ES"/>
        </w:rPr>
      </w:pPr>
      <w:r w:rsidRPr="00F13587">
        <w:rPr>
          <w:b/>
          <w:bCs/>
          <w:lang w:val="es-ES"/>
        </w:rPr>
        <w:t>Crear / Actualizar:</w:t>
      </w:r>
    </w:p>
    <w:p w14:paraId="176F1F06" w14:textId="77777777" w:rsidR="00F13587" w:rsidRPr="00F13587" w:rsidRDefault="00F13587" w:rsidP="00F13587">
      <w:pPr>
        <w:numPr>
          <w:ilvl w:val="2"/>
          <w:numId w:val="162"/>
        </w:numPr>
        <w:jc w:val="left"/>
        <w:rPr>
          <w:lang w:val="es-ES"/>
        </w:rPr>
      </w:pPr>
      <w:r w:rsidRPr="00F13587">
        <w:rPr>
          <w:lang w:val="es-ES"/>
        </w:rPr>
        <w:t>El botón se habilita únicamente si el formulario es válido.</w:t>
      </w:r>
    </w:p>
    <w:p w14:paraId="1D05D850" w14:textId="77777777" w:rsidR="00F13587" w:rsidRPr="00F13587" w:rsidRDefault="00F13587" w:rsidP="00F13587">
      <w:pPr>
        <w:numPr>
          <w:ilvl w:val="2"/>
          <w:numId w:val="162"/>
        </w:numPr>
        <w:jc w:val="left"/>
        <w:rPr>
          <w:lang w:val="es-ES"/>
        </w:rPr>
      </w:pPr>
      <w:r w:rsidRPr="00F13587">
        <w:rPr>
          <w:lang w:val="es-ES"/>
        </w:rPr>
        <w:t xml:space="preserve">En modo creación, el botón muestra </w:t>
      </w:r>
      <w:r w:rsidRPr="00F13587">
        <w:rPr>
          <w:b/>
          <w:bCs/>
          <w:lang w:val="es-ES"/>
        </w:rPr>
        <w:t>"Crear"</w:t>
      </w:r>
      <w:r w:rsidRPr="00F13587">
        <w:rPr>
          <w:lang w:val="es-ES"/>
        </w:rPr>
        <w:t>.</w:t>
      </w:r>
    </w:p>
    <w:p w14:paraId="04483235" w14:textId="77777777" w:rsidR="00F13587" w:rsidRPr="00F13587" w:rsidRDefault="00F13587" w:rsidP="00F13587">
      <w:pPr>
        <w:numPr>
          <w:ilvl w:val="2"/>
          <w:numId w:val="162"/>
        </w:numPr>
        <w:jc w:val="left"/>
        <w:rPr>
          <w:lang w:val="es-ES"/>
        </w:rPr>
      </w:pPr>
      <w:r w:rsidRPr="00F13587">
        <w:rPr>
          <w:lang w:val="es-ES"/>
        </w:rPr>
        <w:t xml:space="preserve">En modo edición, el botón muestra </w:t>
      </w:r>
      <w:r w:rsidRPr="00F13587">
        <w:rPr>
          <w:b/>
          <w:bCs/>
          <w:lang w:val="es-ES"/>
        </w:rPr>
        <w:t>"Actualizar"</w:t>
      </w:r>
      <w:r w:rsidRPr="00F13587">
        <w:rPr>
          <w:lang w:val="es-ES"/>
        </w:rPr>
        <w:t>.</w:t>
      </w:r>
    </w:p>
    <w:p w14:paraId="60BAD71F" w14:textId="77777777" w:rsidR="00F13587" w:rsidRPr="00F13587" w:rsidRDefault="00F13587" w:rsidP="00F13587">
      <w:pPr>
        <w:numPr>
          <w:ilvl w:val="0"/>
          <w:numId w:val="162"/>
        </w:numPr>
        <w:jc w:val="left"/>
        <w:rPr>
          <w:lang w:val="es-ES"/>
        </w:rPr>
      </w:pPr>
      <w:r w:rsidRPr="00F13587">
        <w:rPr>
          <w:b/>
          <w:bCs/>
          <w:lang w:val="es-ES"/>
        </w:rPr>
        <w:t>Estudiantes:</w:t>
      </w:r>
    </w:p>
    <w:p w14:paraId="7ADB9F1E" w14:textId="77777777" w:rsidR="00F13587" w:rsidRPr="00F13587" w:rsidRDefault="00F13587" w:rsidP="00F13587">
      <w:pPr>
        <w:numPr>
          <w:ilvl w:val="1"/>
          <w:numId w:val="162"/>
        </w:numPr>
        <w:jc w:val="left"/>
        <w:rPr>
          <w:lang w:val="es-ES"/>
        </w:rPr>
      </w:pPr>
      <w:r w:rsidRPr="00F13587">
        <w:rPr>
          <w:b/>
          <w:bCs/>
          <w:lang w:val="es-ES"/>
        </w:rPr>
        <w:t>Solicitar TFG:</w:t>
      </w:r>
      <w:r w:rsidRPr="00F13587">
        <w:rPr>
          <w:lang w:val="es-ES"/>
        </w:rPr>
        <w:t xml:space="preserve"> Disponible solo para estudiantes y en modo edición. Permite enviar una solicitud para unirse a la línea de TFG.</w:t>
      </w:r>
    </w:p>
    <w:p w14:paraId="56744074" w14:textId="77777777" w:rsidR="00F13587" w:rsidRPr="00F13587" w:rsidRDefault="00F13587" w:rsidP="00F13587">
      <w:pPr>
        <w:numPr>
          <w:ilvl w:val="0"/>
          <w:numId w:val="162"/>
        </w:numPr>
        <w:jc w:val="left"/>
        <w:rPr>
          <w:lang w:val="es-ES"/>
        </w:rPr>
      </w:pPr>
      <w:r w:rsidRPr="00F13587">
        <w:rPr>
          <w:b/>
          <w:bCs/>
          <w:lang w:val="es-ES"/>
        </w:rPr>
        <w:t>Todos los usuarios:</w:t>
      </w:r>
    </w:p>
    <w:p w14:paraId="44D9740A" w14:textId="77777777" w:rsidR="00F13587" w:rsidRPr="00F13587" w:rsidRDefault="00F13587" w:rsidP="00F13587">
      <w:pPr>
        <w:numPr>
          <w:ilvl w:val="1"/>
          <w:numId w:val="162"/>
        </w:numPr>
        <w:jc w:val="left"/>
        <w:rPr>
          <w:lang w:val="es-ES"/>
        </w:rPr>
      </w:pPr>
      <w:r w:rsidRPr="00F13587">
        <w:rPr>
          <w:b/>
          <w:bCs/>
          <w:lang w:val="es-ES"/>
        </w:rPr>
        <w:t>Cancelar:</w:t>
      </w:r>
      <w:r w:rsidRPr="00F13587">
        <w:rPr>
          <w:lang w:val="es-ES"/>
        </w:rPr>
        <w:t xml:space="preserve"> Cierra el formulario y regresa a la vista anterior.</w:t>
      </w:r>
    </w:p>
    <w:p w14:paraId="65456B90" w14:textId="3998BD48" w:rsidR="00F13587" w:rsidRPr="00F13587" w:rsidRDefault="00F13587" w:rsidP="00F13587">
      <w:pPr>
        <w:jc w:val="left"/>
        <w:rPr>
          <w:lang w:val="es-ES"/>
        </w:rPr>
      </w:pPr>
    </w:p>
    <w:p w14:paraId="333C5B8A" w14:textId="77777777" w:rsidR="00F13587" w:rsidRPr="00F13587" w:rsidRDefault="00F13587" w:rsidP="00F13587">
      <w:pPr>
        <w:jc w:val="left"/>
        <w:rPr>
          <w:b/>
          <w:bCs/>
          <w:lang w:val="es-ES"/>
        </w:rPr>
      </w:pPr>
      <w:r w:rsidRPr="00F13587">
        <w:rPr>
          <w:b/>
          <w:bCs/>
          <w:lang w:val="es-ES"/>
        </w:rPr>
        <w:t>Validaciones y comportamiento</w:t>
      </w:r>
    </w:p>
    <w:p w14:paraId="2D908A03" w14:textId="77777777" w:rsidR="00F13587" w:rsidRPr="00F13587" w:rsidRDefault="00F13587" w:rsidP="00F13587">
      <w:pPr>
        <w:numPr>
          <w:ilvl w:val="0"/>
          <w:numId w:val="163"/>
        </w:numPr>
        <w:jc w:val="left"/>
        <w:rPr>
          <w:lang w:val="es-ES"/>
        </w:rPr>
      </w:pPr>
      <w:r w:rsidRPr="00F13587">
        <w:rPr>
          <w:lang w:val="es-ES"/>
        </w:rPr>
        <w:t xml:space="preserve">El formulario es </w:t>
      </w:r>
      <w:r w:rsidRPr="00F13587">
        <w:rPr>
          <w:b/>
          <w:bCs/>
          <w:lang w:val="es-ES"/>
        </w:rPr>
        <w:t>reactivo</w:t>
      </w:r>
      <w:r w:rsidRPr="00F13587">
        <w:rPr>
          <w:lang w:val="es-ES"/>
        </w:rPr>
        <w:t xml:space="preserve"> (</w:t>
      </w:r>
      <w:r w:rsidRPr="00F13587">
        <w:rPr>
          <w:i/>
          <w:iCs/>
          <w:lang w:val="es-ES"/>
        </w:rPr>
        <w:t xml:space="preserve">Reactive </w:t>
      </w:r>
      <w:proofErr w:type="spellStart"/>
      <w:r w:rsidRPr="00F13587">
        <w:rPr>
          <w:i/>
          <w:iCs/>
          <w:lang w:val="es-ES"/>
        </w:rPr>
        <w:t>Form</w:t>
      </w:r>
      <w:proofErr w:type="spellEnd"/>
      <w:r w:rsidRPr="00F13587">
        <w:rPr>
          <w:lang w:val="es-ES"/>
        </w:rPr>
        <w:t>), lo que significa que la validación y estado se gestionan de forma automática en tiempo real.</w:t>
      </w:r>
    </w:p>
    <w:p w14:paraId="1D0B5681" w14:textId="77777777" w:rsidR="00F13587" w:rsidRPr="00F13587" w:rsidRDefault="00F13587" w:rsidP="00F13587">
      <w:pPr>
        <w:numPr>
          <w:ilvl w:val="0"/>
          <w:numId w:val="163"/>
        </w:numPr>
        <w:jc w:val="left"/>
        <w:rPr>
          <w:lang w:val="es-ES"/>
        </w:rPr>
      </w:pPr>
      <w:r w:rsidRPr="00F13587">
        <w:rPr>
          <w:lang w:val="es-ES"/>
        </w:rPr>
        <w:t>Los mensajes de error se muestran debajo de cada campo obligatorio si no se cumple la validación correspondiente.</w:t>
      </w:r>
    </w:p>
    <w:p w14:paraId="57025C4B" w14:textId="533A69A1" w:rsidR="00F13587" w:rsidRDefault="00F13587" w:rsidP="00F13587">
      <w:pPr>
        <w:numPr>
          <w:ilvl w:val="0"/>
          <w:numId w:val="163"/>
        </w:numPr>
        <w:jc w:val="left"/>
        <w:rPr>
          <w:lang w:val="es-ES"/>
        </w:rPr>
      </w:pPr>
      <w:r w:rsidRPr="00F13587">
        <w:rPr>
          <w:lang w:val="es-ES"/>
        </w:rPr>
        <w:t>El botón de creación/actualización se deshabilita mientras el formulario sea inválido.</w:t>
      </w:r>
    </w:p>
    <w:p w14:paraId="4871DD0F" w14:textId="4766E443" w:rsidR="00F13587" w:rsidRDefault="00F13587" w:rsidP="00F13587">
      <w:pPr>
        <w:jc w:val="left"/>
        <w:rPr>
          <w:lang w:val="es-ES"/>
        </w:rPr>
      </w:pPr>
      <w:r>
        <w:rPr>
          <w:lang w:val="es-ES"/>
        </w:rPr>
        <w:br w:type="page"/>
      </w:r>
    </w:p>
    <w:p w14:paraId="5FE8AC88" w14:textId="0D5C4D81" w:rsidR="00F13587" w:rsidRPr="00F13587" w:rsidRDefault="00F13587" w:rsidP="00F13587">
      <w:pPr>
        <w:pStyle w:val="Apndice2"/>
        <w:rPr>
          <w:lang w:val="es-ES"/>
        </w:rPr>
      </w:pPr>
      <w:bookmarkStart w:id="150" w:name="_Toc206069485"/>
      <w:r>
        <w:rPr>
          <w:lang w:val="es-ES"/>
        </w:rPr>
        <w:lastRenderedPageBreak/>
        <w:t>Formulario de solicitud de TFG</w:t>
      </w:r>
      <w:bookmarkEnd w:id="150"/>
    </w:p>
    <w:p w14:paraId="76131F9E" w14:textId="7D3C8A86" w:rsidR="00FF21AC" w:rsidRDefault="00F13587">
      <w:pPr>
        <w:jc w:val="left"/>
        <w:rPr>
          <w:lang w:val="es-ES"/>
        </w:rPr>
      </w:pPr>
      <w:r w:rsidRPr="00F13587">
        <w:rPr>
          <w:lang w:val="es-ES"/>
        </w:rPr>
        <w:drawing>
          <wp:inline distT="0" distB="0" distL="0" distR="0" wp14:anchorId="169B2307" wp14:editId="620B7A9A">
            <wp:extent cx="2636520" cy="2736247"/>
            <wp:effectExtent l="0" t="0" r="0" b="6985"/>
            <wp:docPr id="152872456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4564" name="Imagen 1" descr="Interfaz de usuario gráfica, Texto, Aplicación, Chat o mensaje de texto&#10;&#10;El contenido generado por IA puede ser incorrecto."/>
                    <pic:cNvPicPr/>
                  </pic:nvPicPr>
                  <pic:blipFill>
                    <a:blip r:embed="rId78"/>
                    <a:stretch>
                      <a:fillRect/>
                    </a:stretch>
                  </pic:blipFill>
                  <pic:spPr>
                    <a:xfrm>
                      <a:off x="0" y="0"/>
                      <a:ext cx="2642831" cy="2742797"/>
                    </a:xfrm>
                    <a:prstGeom prst="rect">
                      <a:avLst/>
                    </a:prstGeom>
                  </pic:spPr>
                </pic:pic>
              </a:graphicData>
            </a:graphic>
          </wp:inline>
        </w:drawing>
      </w:r>
    </w:p>
    <w:p w14:paraId="59DDB9C1" w14:textId="77777777" w:rsidR="00FF21AC" w:rsidRPr="00FF21AC" w:rsidRDefault="00FF21AC" w:rsidP="00FF21AC">
      <w:pPr>
        <w:jc w:val="left"/>
        <w:rPr>
          <w:lang w:val="es-ES"/>
        </w:rPr>
      </w:pPr>
    </w:p>
    <w:p w14:paraId="58305FC5" w14:textId="1BFA1E9F" w:rsidR="003C705F" w:rsidRPr="003C705F" w:rsidRDefault="003C705F" w:rsidP="003C705F">
      <w:pPr>
        <w:jc w:val="left"/>
        <w:rPr>
          <w:lang w:val="es-ES"/>
        </w:rPr>
      </w:pPr>
      <w:r w:rsidRPr="003C705F">
        <w:rPr>
          <w:lang w:val="es-ES"/>
        </w:rPr>
        <w:t>La vista Formulario de Selección de Tutores de</w:t>
      </w:r>
      <w:r w:rsidRPr="003C705F">
        <w:rPr>
          <w:b/>
          <w:bCs/>
          <w:lang w:val="es-ES"/>
        </w:rPr>
        <w:t xml:space="preserve"> </w:t>
      </w:r>
      <w:r w:rsidRPr="003C705F">
        <w:rPr>
          <w:lang w:val="es-ES"/>
        </w:rPr>
        <w:t xml:space="preserve">TFG permite asignar tutores principales y secundarios a </w:t>
      </w:r>
      <w:r w:rsidR="00E87B72">
        <w:rPr>
          <w:lang w:val="es-ES"/>
        </w:rPr>
        <w:t>una solicitud de TFG.</w:t>
      </w:r>
      <w:r w:rsidRPr="003C705F">
        <w:rPr>
          <w:lang w:val="es-ES"/>
        </w:rPr>
        <w:br/>
        <w:t xml:space="preserve">Este formulario se muestra en un modal (diálogo) y está diseñado para que el usuario </w:t>
      </w:r>
      <w:r w:rsidR="00E87B72">
        <w:rPr>
          <w:lang w:val="es-ES"/>
        </w:rPr>
        <w:t xml:space="preserve">(alumno) </w:t>
      </w:r>
      <w:r w:rsidRPr="003C705F">
        <w:rPr>
          <w:lang w:val="es-ES"/>
        </w:rPr>
        <w:t>pueda definir la tutoría de</w:t>
      </w:r>
      <w:r w:rsidR="00E87B72">
        <w:rPr>
          <w:lang w:val="es-ES"/>
        </w:rPr>
        <w:t xml:space="preserve"> su</w:t>
      </w:r>
      <w:r w:rsidRPr="003C705F">
        <w:rPr>
          <w:lang w:val="es-ES"/>
        </w:rPr>
        <w:t xml:space="preserve"> TFG, incluyendo la opción de tutor externo.</w:t>
      </w:r>
    </w:p>
    <w:p w14:paraId="52D6E9E6" w14:textId="22112192" w:rsidR="003C705F" w:rsidRPr="003C705F" w:rsidRDefault="003C705F" w:rsidP="003C705F">
      <w:pPr>
        <w:jc w:val="left"/>
        <w:rPr>
          <w:lang w:val="es-ES"/>
        </w:rPr>
      </w:pPr>
    </w:p>
    <w:p w14:paraId="749BF390" w14:textId="77777777" w:rsidR="003C705F" w:rsidRDefault="003C705F" w:rsidP="003C705F">
      <w:pPr>
        <w:jc w:val="left"/>
        <w:rPr>
          <w:b/>
          <w:bCs/>
          <w:lang w:val="es-ES"/>
        </w:rPr>
      </w:pPr>
      <w:r w:rsidRPr="003C705F">
        <w:rPr>
          <w:b/>
          <w:bCs/>
          <w:lang w:val="es-ES"/>
        </w:rPr>
        <w:t>Campos del formulario</w:t>
      </w:r>
    </w:p>
    <w:p w14:paraId="0CCC759A" w14:textId="49FFC7AC" w:rsidR="003C705F" w:rsidRPr="003C705F" w:rsidRDefault="003C705F" w:rsidP="003C705F">
      <w:pPr>
        <w:jc w:val="left"/>
        <w:rPr>
          <w:b/>
          <w:bCs/>
          <w:lang w:val="es-ES"/>
        </w:rPr>
      </w:pPr>
      <w:r w:rsidRPr="003C705F">
        <w:rPr>
          <w:b/>
          <w:bCs/>
          <w:lang w:val="es-ES"/>
        </w:rPr>
        <w:t>1. Tutor Principal</w:t>
      </w:r>
    </w:p>
    <w:p w14:paraId="1AC83BE9" w14:textId="63EB024D" w:rsidR="003C705F" w:rsidRPr="003C705F" w:rsidRDefault="003C705F" w:rsidP="003C705F">
      <w:pPr>
        <w:numPr>
          <w:ilvl w:val="0"/>
          <w:numId w:val="164"/>
        </w:numPr>
        <w:jc w:val="left"/>
        <w:rPr>
          <w:lang w:val="es-ES"/>
        </w:rPr>
      </w:pPr>
      <w:r w:rsidRPr="003C705F">
        <w:rPr>
          <w:b/>
          <w:bCs/>
          <w:lang w:val="es-ES"/>
        </w:rPr>
        <w:t>Tipo:</w:t>
      </w:r>
      <w:r w:rsidRPr="003C705F">
        <w:rPr>
          <w:lang w:val="es-ES"/>
        </w:rPr>
        <w:t xml:space="preserve"> Selector desplegable</w:t>
      </w:r>
    </w:p>
    <w:p w14:paraId="0EAF1E82" w14:textId="7A714F56" w:rsidR="003C705F" w:rsidRPr="003C705F" w:rsidRDefault="003C705F" w:rsidP="003C705F">
      <w:pPr>
        <w:numPr>
          <w:ilvl w:val="0"/>
          <w:numId w:val="164"/>
        </w:numPr>
        <w:jc w:val="left"/>
        <w:rPr>
          <w:lang w:val="es-ES"/>
        </w:rPr>
      </w:pPr>
      <w:r w:rsidRPr="003C705F">
        <w:rPr>
          <w:b/>
          <w:bCs/>
          <w:lang w:val="es-ES"/>
        </w:rPr>
        <w:t>Fuente de datos:</w:t>
      </w:r>
      <w:r w:rsidRPr="003C705F">
        <w:rPr>
          <w:lang w:val="es-ES"/>
        </w:rPr>
        <w:t xml:space="preserve"> Lista de profesores </w:t>
      </w:r>
      <w:r w:rsidR="00E87B72">
        <w:rPr>
          <w:lang w:val="es-ES"/>
        </w:rPr>
        <w:t>disponibles en la línea de TFG</w:t>
      </w:r>
      <w:r w:rsidRPr="003C705F">
        <w:rPr>
          <w:lang w:val="es-ES"/>
        </w:rPr>
        <w:t>.</w:t>
      </w:r>
    </w:p>
    <w:p w14:paraId="6F3211ED" w14:textId="77777777" w:rsidR="003C705F" w:rsidRPr="003C705F" w:rsidRDefault="003C705F" w:rsidP="003C705F">
      <w:pPr>
        <w:numPr>
          <w:ilvl w:val="0"/>
          <w:numId w:val="164"/>
        </w:numPr>
        <w:jc w:val="left"/>
        <w:rPr>
          <w:lang w:val="es-ES"/>
        </w:rPr>
      </w:pPr>
      <w:r w:rsidRPr="003C705F">
        <w:rPr>
          <w:b/>
          <w:bCs/>
          <w:lang w:val="es-ES"/>
        </w:rPr>
        <w:t>Obligatorio:</w:t>
      </w:r>
      <w:r w:rsidRPr="003C705F">
        <w:rPr>
          <w:lang w:val="es-ES"/>
        </w:rPr>
        <w:t xml:space="preserve"> Sí.</w:t>
      </w:r>
    </w:p>
    <w:p w14:paraId="6EE6B3D8" w14:textId="77777777" w:rsidR="003C705F" w:rsidRPr="003C705F" w:rsidRDefault="003C705F" w:rsidP="003C705F">
      <w:pPr>
        <w:numPr>
          <w:ilvl w:val="0"/>
          <w:numId w:val="164"/>
        </w:numPr>
        <w:jc w:val="left"/>
        <w:rPr>
          <w:lang w:val="es-ES"/>
        </w:rPr>
      </w:pPr>
      <w:r w:rsidRPr="003C705F">
        <w:rPr>
          <w:b/>
          <w:bCs/>
          <w:lang w:val="es-ES"/>
        </w:rPr>
        <w:t>Validación:</w:t>
      </w:r>
      <w:r w:rsidRPr="003C705F">
        <w:rPr>
          <w:lang w:val="es-ES"/>
        </w:rPr>
        <w:t xml:space="preserve"> Si no se selecciona, muestra el error </w:t>
      </w:r>
      <w:r w:rsidRPr="003C705F">
        <w:rPr>
          <w:b/>
          <w:bCs/>
          <w:lang w:val="es-ES"/>
        </w:rPr>
        <w:t>"Tutor principal requerido"</w:t>
      </w:r>
      <w:r w:rsidRPr="003C705F">
        <w:rPr>
          <w:lang w:val="es-ES"/>
        </w:rPr>
        <w:t>.</w:t>
      </w:r>
    </w:p>
    <w:p w14:paraId="238E6453" w14:textId="7C52D639" w:rsidR="003C705F" w:rsidRPr="003C705F" w:rsidRDefault="003C705F" w:rsidP="003C705F">
      <w:pPr>
        <w:jc w:val="left"/>
        <w:rPr>
          <w:b/>
          <w:bCs/>
          <w:lang w:val="es-ES"/>
        </w:rPr>
      </w:pPr>
      <w:r w:rsidRPr="003C705F">
        <w:rPr>
          <w:b/>
          <w:bCs/>
          <w:lang w:val="es-ES"/>
        </w:rPr>
        <w:t>2. Tutor Secundario</w:t>
      </w:r>
      <w:r w:rsidR="00E87B72">
        <w:rPr>
          <w:b/>
          <w:bCs/>
          <w:lang w:val="es-ES"/>
        </w:rPr>
        <w:t xml:space="preserve"> (opcional)</w:t>
      </w:r>
    </w:p>
    <w:p w14:paraId="28AB8B90" w14:textId="77777777" w:rsidR="003C705F" w:rsidRPr="003C705F" w:rsidRDefault="003C705F" w:rsidP="003C705F">
      <w:pPr>
        <w:numPr>
          <w:ilvl w:val="0"/>
          <w:numId w:val="165"/>
        </w:numPr>
        <w:jc w:val="left"/>
        <w:rPr>
          <w:lang w:val="es-ES"/>
        </w:rPr>
      </w:pPr>
      <w:r w:rsidRPr="003C705F">
        <w:rPr>
          <w:b/>
          <w:bCs/>
          <w:lang w:val="es-ES"/>
        </w:rPr>
        <w:t>Tipo:</w:t>
      </w:r>
      <w:r w:rsidRPr="003C705F">
        <w:rPr>
          <w:lang w:val="es-ES"/>
        </w:rPr>
        <w:t xml:space="preserve"> Selector desplegable (</w:t>
      </w:r>
      <w:proofErr w:type="spellStart"/>
      <w:r w:rsidRPr="003C705F">
        <w:rPr>
          <w:i/>
          <w:iCs/>
          <w:lang w:val="es-ES"/>
        </w:rPr>
        <w:t>mat-select</w:t>
      </w:r>
      <w:proofErr w:type="spellEnd"/>
      <w:r w:rsidRPr="003C705F">
        <w:rPr>
          <w:lang w:val="es-ES"/>
        </w:rPr>
        <w:t>).</w:t>
      </w:r>
    </w:p>
    <w:p w14:paraId="5815CAC2" w14:textId="1079317E" w:rsidR="003C705F" w:rsidRPr="003C705F" w:rsidRDefault="003C705F" w:rsidP="003C705F">
      <w:pPr>
        <w:numPr>
          <w:ilvl w:val="0"/>
          <w:numId w:val="165"/>
        </w:numPr>
        <w:jc w:val="left"/>
        <w:rPr>
          <w:lang w:val="es-ES"/>
        </w:rPr>
      </w:pPr>
      <w:r w:rsidRPr="003C705F">
        <w:rPr>
          <w:b/>
          <w:bCs/>
          <w:lang w:val="es-ES"/>
        </w:rPr>
        <w:t>Fuente de datos:</w:t>
      </w:r>
      <w:r w:rsidRPr="003C705F">
        <w:rPr>
          <w:lang w:val="es-ES"/>
        </w:rPr>
        <w:t xml:space="preserve"> Lista filtrada de profesores</w:t>
      </w:r>
      <w:r w:rsidR="00E87B72">
        <w:rPr>
          <w:lang w:val="es-ES"/>
        </w:rPr>
        <w:t>, sin el profesor seleccionado como tutor principal.</w:t>
      </w:r>
    </w:p>
    <w:p w14:paraId="57105E33" w14:textId="77777777" w:rsidR="003C705F" w:rsidRPr="003C705F" w:rsidRDefault="003C705F" w:rsidP="003C705F">
      <w:pPr>
        <w:numPr>
          <w:ilvl w:val="0"/>
          <w:numId w:val="165"/>
        </w:numPr>
        <w:jc w:val="left"/>
        <w:rPr>
          <w:lang w:val="es-ES"/>
        </w:rPr>
      </w:pPr>
      <w:r w:rsidRPr="003C705F">
        <w:rPr>
          <w:b/>
          <w:bCs/>
          <w:lang w:val="es-ES"/>
        </w:rPr>
        <w:t>Opcional:</w:t>
      </w:r>
      <w:r w:rsidRPr="003C705F">
        <w:rPr>
          <w:lang w:val="es-ES"/>
        </w:rPr>
        <w:t xml:space="preserve"> Sí.</w:t>
      </w:r>
    </w:p>
    <w:p w14:paraId="29FAAFAF" w14:textId="77777777" w:rsidR="003C705F" w:rsidRPr="003C705F" w:rsidRDefault="003C705F" w:rsidP="003C705F">
      <w:pPr>
        <w:numPr>
          <w:ilvl w:val="0"/>
          <w:numId w:val="165"/>
        </w:numPr>
        <w:jc w:val="left"/>
        <w:rPr>
          <w:lang w:val="es-ES"/>
        </w:rPr>
      </w:pPr>
      <w:r w:rsidRPr="003C705F">
        <w:rPr>
          <w:b/>
          <w:bCs/>
          <w:lang w:val="es-ES"/>
        </w:rPr>
        <w:t>Opciones adicionales:</w:t>
      </w:r>
    </w:p>
    <w:p w14:paraId="1132884C" w14:textId="77777777" w:rsidR="003C705F" w:rsidRPr="003C705F" w:rsidRDefault="003C705F" w:rsidP="003C705F">
      <w:pPr>
        <w:numPr>
          <w:ilvl w:val="1"/>
          <w:numId w:val="165"/>
        </w:numPr>
        <w:jc w:val="left"/>
        <w:rPr>
          <w:lang w:val="es-ES"/>
        </w:rPr>
      </w:pPr>
      <w:r w:rsidRPr="003C705F">
        <w:rPr>
          <w:lang w:val="es-ES"/>
        </w:rPr>
        <w:t>Seleccionar un tutor interno (profesor listado).</w:t>
      </w:r>
    </w:p>
    <w:p w14:paraId="5AA3762B" w14:textId="77777777" w:rsidR="003C705F" w:rsidRPr="003C705F" w:rsidRDefault="003C705F" w:rsidP="003C705F">
      <w:pPr>
        <w:numPr>
          <w:ilvl w:val="1"/>
          <w:numId w:val="165"/>
        </w:numPr>
        <w:jc w:val="left"/>
        <w:rPr>
          <w:lang w:val="es-ES"/>
        </w:rPr>
      </w:pPr>
      <w:r w:rsidRPr="003C705F">
        <w:rPr>
          <w:lang w:val="es-ES"/>
        </w:rPr>
        <w:t>Seleccionar un tutor externo (opción resaltada con texto en negrita).</w:t>
      </w:r>
    </w:p>
    <w:p w14:paraId="4BF9300E" w14:textId="77777777" w:rsidR="003C705F" w:rsidRPr="003C705F" w:rsidRDefault="003C705F" w:rsidP="003C705F">
      <w:pPr>
        <w:numPr>
          <w:ilvl w:val="0"/>
          <w:numId w:val="165"/>
        </w:numPr>
        <w:jc w:val="left"/>
        <w:rPr>
          <w:lang w:val="es-ES"/>
        </w:rPr>
      </w:pPr>
      <w:r w:rsidRPr="003C705F">
        <w:rPr>
          <w:b/>
          <w:bCs/>
          <w:lang w:val="es-ES"/>
        </w:rPr>
        <w:t>Acción adicional:</w:t>
      </w:r>
      <w:r w:rsidRPr="003C705F">
        <w:rPr>
          <w:lang w:val="es-ES"/>
        </w:rPr>
        <w:t xml:space="preserve"> Botón con icono de “cerrar” para eliminar el tutor secundario seleccionado.</w:t>
      </w:r>
    </w:p>
    <w:p w14:paraId="31B55A29" w14:textId="77777777" w:rsidR="003C705F" w:rsidRPr="003C705F" w:rsidRDefault="003C705F" w:rsidP="003C705F">
      <w:pPr>
        <w:jc w:val="left"/>
        <w:rPr>
          <w:b/>
          <w:bCs/>
          <w:lang w:val="es-ES"/>
        </w:rPr>
      </w:pPr>
      <w:r w:rsidRPr="003C705F">
        <w:rPr>
          <w:b/>
          <w:bCs/>
          <w:lang w:val="es-ES"/>
        </w:rPr>
        <w:t xml:space="preserve">3. Tutor Externo – Nombre </w:t>
      </w:r>
      <w:r w:rsidRPr="003C705F">
        <w:rPr>
          <w:b/>
          <w:bCs/>
          <w:i/>
          <w:iCs/>
          <w:lang w:val="es-ES"/>
        </w:rPr>
        <w:t>(condicional)</w:t>
      </w:r>
    </w:p>
    <w:p w14:paraId="15509EE7" w14:textId="77777777" w:rsidR="003C705F" w:rsidRPr="003C705F" w:rsidRDefault="003C705F" w:rsidP="003C705F">
      <w:pPr>
        <w:numPr>
          <w:ilvl w:val="0"/>
          <w:numId w:val="166"/>
        </w:numPr>
        <w:jc w:val="left"/>
        <w:rPr>
          <w:lang w:val="es-ES"/>
        </w:rPr>
      </w:pPr>
      <w:r w:rsidRPr="003C705F">
        <w:rPr>
          <w:b/>
          <w:bCs/>
          <w:lang w:val="es-ES"/>
        </w:rPr>
        <w:t>Visible:</w:t>
      </w:r>
      <w:r w:rsidRPr="003C705F">
        <w:rPr>
          <w:lang w:val="es-ES"/>
        </w:rPr>
        <w:t xml:space="preserve"> Solo si se elige la opción de </w:t>
      </w:r>
      <w:r w:rsidRPr="003C705F">
        <w:rPr>
          <w:b/>
          <w:bCs/>
          <w:lang w:val="es-ES"/>
        </w:rPr>
        <w:t>tutor externo</w:t>
      </w:r>
      <w:r w:rsidRPr="003C705F">
        <w:rPr>
          <w:lang w:val="es-ES"/>
        </w:rPr>
        <w:t xml:space="preserve"> en el campo </w:t>
      </w:r>
      <w:r w:rsidRPr="003C705F">
        <w:rPr>
          <w:i/>
          <w:iCs/>
          <w:lang w:val="es-ES"/>
        </w:rPr>
        <w:t>Tutor Secundario</w:t>
      </w:r>
      <w:r w:rsidRPr="003C705F">
        <w:rPr>
          <w:lang w:val="es-ES"/>
        </w:rPr>
        <w:t>.</w:t>
      </w:r>
    </w:p>
    <w:p w14:paraId="50ECCCBF" w14:textId="77777777" w:rsidR="003C705F" w:rsidRPr="003C705F" w:rsidRDefault="003C705F" w:rsidP="003C705F">
      <w:pPr>
        <w:numPr>
          <w:ilvl w:val="0"/>
          <w:numId w:val="166"/>
        </w:numPr>
        <w:jc w:val="left"/>
        <w:rPr>
          <w:lang w:val="es-ES"/>
        </w:rPr>
      </w:pPr>
      <w:r w:rsidRPr="003C705F">
        <w:rPr>
          <w:b/>
          <w:bCs/>
          <w:lang w:val="es-ES"/>
        </w:rPr>
        <w:t>Tipo:</w:t>
      </w:r>
      <w:r w:rsidRPr="003C705F">
        <w:rPr>
          <w:lang w:val="es-ES"/>
        </w:rPr>
        <w:t xml:space="preserve"> Campo de texto.</w:t>
      </w:r>
    </w:p>
    <w:p w14:paraId="2777AA82" w14:textId="77777777" w:rsidR="003C705F" w:rsidRPr="003C705F" w:rsidRDefault="003C705F" w:rsidP="003C705F">
      <w:pPr>
        <w:numPr>
          <w:ilvl w:val="0"/>
          <w:numId w:val="166"/>
        </w:numPr>
        <w:jc w:val="left"/>
        <w:rPr>
          <w:lang w:val="es-ES"/>
        </w:rPr>
      </w:pPr>
      <w:r w:rsidRPr="003C705F">
        <w:rPr>
          <w:b/>
          <w:bCs/>
          <w:lang w:val="es-ES"/>
        </w:rPr>
        <w:t>Obligatorio:</w:t>
      </w:r>
      <w:r w:rsidRPr="003C705F">
        <w:rPr>
          <w:lang w:val="es-ES"/>
        </w:rPr>
        <w:t xml:space="preserve"> Sí, si está visible.</w:t>
      </w:r>
    </w:p>
    <w:p w14:paraId="34D4FF04" w14:textId="77777777" w:rsidR="003C705F" w:rsidRPr="003C705F" w:rsidRDefault="003C705F" w:rsidP="003C705F">
      <w:pPr>
        <w:numPr>
          <w:ilvl w:val="0"/>
          <w:numId w:val="166"/>
        </w:numPr>
        <w:jc w:val="left"/>
        <w:rPr>
          <w:lang w:val="es-ES"/>
        </w:rPr>
      </w:pPr>
      <w:r w:rsidRPr="003C705F">
        <w:rPr>
          <w:b/>
          <w:bCs/>
          <w:lang w:val="es-ES"/>
        </w:rPr>
        <w:t>Validación:</w:t>
      </w:r>
      <w:r w:rsidRPr="003C705F">
        <w:rPr>
          <w:lang w:val="es-ES"/>
        </w:rPr>
        <w:t xml:space="preserve"> Si se deja vacío, muestra el error </w:t>
      </w:r>
      <w:r w:rsidRPr="003C705F">
        <w:rPr>
          <w:b/>
          <w:bCs/>
          <w:lang w:val="es-ES"/>
        </w:rPr>
        <w:t>"Nombre requerido"</w:t>
      </w:r>
      <w:r w:rsidRPr="003C705F">
        <w:rPr>
          <w:lang w:val="es-ES"/>
        </w:rPr>
        <w:t>.</w:t>
      </w:r>
    </w:p>
    <w:p w14:paraId="6A48025C" w14:textId="77777777" w:rsidR="003C705F" w:rsidRPr="003C705F" w:rsidRDefault="003C705F" w:rsidP="003C705F">
      <w:pPr>
        <w:jc w:val="left"/>
        <w:rPr>
          <w:b/>
          <w:bCs/>
          <w:lang w:val="es-ES"/>
        </w:rPr>
      </w:pPr>
      <w:r w:rsidRPr="003C705F">
        <w:rPr>
          <w:b/>
          <w:bCs/>
          <w:lang w:val="es-ES"/>
        </w:rPr>
        <w:t xml:space="preserve">4. Tutor Externo – Correo electrónico </w:t>
      </w:r>
      <w:r w:rsidRPr="003C705F">
        <w:rPr>
          <w:b/>
          <w:bCs/>
          <w:i/>
          <w:iCs/>
          <w:lang w:val="es-ES"/>
        </w:rPr>
        <w:t>(condicional)</w:t>
      </w:r>
    </w:p>
    <w:p w14:paraId="678F6F51" w14:textId="77777777" w:rsidR="003C705F" w:rsidRPr="003C705F" w:rsidRDefault="003C705F" w:rsidP="003C705F">
      <w:pPr>
        <w:numPr>
          <w:ilvl w:val="0"/>
          <w:numId w:val="167"/>
        </w:numPr>
        <w:jc w:val="left"/>
        <w:rPr>
          <w:lang w:val="es-ES"/>
        </w:rPr>
      </w:pPr>
      <w:r w:rsidRPr="003C705F">
        <w:rPr>
          <w:b/>
          <w:bCs/>
          <w:lang w:val="es-ES"/>
        </w:rPr>
        <w:t>Visible:</w:t>
      </w:r>
      <w:r w:rsidRPr="003C705F">
        <w:rPr>
          <w:lang w:val="es-ES"/>
        </w:rPr>
        <w:t xml:space="preserve"> Solo si se elige la opción de </w:t>
      </w:r>
      <w:r w:rsidRPr="003C705F">
        <w:rPr>
          <w:b/>
          <w:bCs/>
          <w:lang w:val="es-ES"/>
        </w:rPr>
        <w:t>tutor externo</w:t>
      </w:r>
      <w:r w:rsidRPr="003C705F">
        <w:rPr>
          <w:lang w:val="es-ES"/>
        </w:rPr>
        <w:t xml:space="preserve"> en el campo </w:t>
      </w:r>
      <w:r w:rsidRPr="003C705F">
        <w:rPr>
          <w:i/>
          <w:iCs/>
          <w:lang w:val="es-ES"/>
        </w:rPr>
        <w:t>Tutor Secundario</w:t>
      </w:r>
      <w:r w:rsidRPr="003C705F">
        <w:rPr>
          <w:lang w:val="es-ES"/>
        </w:rPr>
        <w:t>.</w:t>
      </w:r>
    </w:p>
    <w:p w14:paraId="04AE65D9" w14:textId="77777777" w:rsidR="003C705F" w:rsidRPr="003C705F" w:rsidRDefault="003C705F" w:rsidP="003C705F">
      <w:pPr>
        <w:numPr>
          <w:ilvl w:val="0"/>
          <w:numId w:val="167"/>
        </w:numPr>
        <w:jc w:val="left"/>
        <w:rPr>
          <w:lang w:val="es-ES"/>
        </w:rPr>
      </w:pPr>
      <w:r w:rsidRPr="003C705F">
        <w:rPr>
          <w:b/>
          <w:bCs/>
          <w:lang w:val="es-ES"/>
        </w:rPr>
        <w:t>Tipo:</w:t>
      </w:r>
      <w:r w:rsidRPr="003C705F">
        <w:rPr>
          <w:lang w:val="es-ES"/>
        </w:rPr>
        <w:t xml:space="preserve"> Campo de texto.</w:t>
      </w:r>
    </w:p>
    <w:p w14:paraId="3185ED21" w14:textId="77777777" w:rsidR="003C705F" w:rsidRPr="003C705F" w:rsidRDefault="003C705F" w:rsidP="003C705F">
      <w:pPr>
        <w:numPr>
          <w:ilvl w:val="0"/>
          <w:numId w:val="167"/>
        </w:numPr>
        <w:jc w:val="left"/>
        <w:rPr>
          <w:lang w:val="es-ES"/>
        </w:rPr>
      </w:pPr>
      <w:r w:rsidRPr="003C705F">
        <w:rPr>
          <w:b/>
          <w:bCs/>
          <w:lang w:val="es-ES"/>
        </w:rPr>
        <w:lastRenderedPageBreak/>
        <w:t>Obligatorio:</w:t>
      </w:r>
      <w:r w:rsidRPr="003C705F">
        <w:rPr>
          <w:lang w:val="es-ES"/>
        </w:rPr>
        <w:t xml:space="preserve"> Sí, si está visible.</w:t>
      </w:r>
    </w:p>
    <w:p w14:paraId="79E6E6C6" w14:textId="77777777" w:rsidR="003C705F" w:rsidRPr="003C705F" w:rsidRDefault="003C705F" w:rsidP="003C705F">
      <w:pPr>
        <w:numPr>
          <w:ilvl w:val="0"/>
          <w:numId w:val="167"/>
        </w:numPr>
        <w:jc w:val="left"/>
        <w:rPr>
          <w:lang w:val="es-ES"/>
        </w:rPr>
      </w:pPr>
      <w:r w:rsidRPr="003C705F">
        <w:rPr>
          <w:b/>
          <w:bCs/>
          <w:lang w:val="es-ES"/>
        </w:rPr>
        <w:t>Validación:</w:t>
      </w:r>
      <w:r w:rsidRPr="003C705F">
        <w:rPr>
          <w:lang w:val="es-ES"/>
        </w:rPr>
        <w:t xml:space="preserve"> Si se deja vacío, muestra el error </w:t>
      </w:r>
      <w:r w:rsidRPr="003C705F">
        <w:rPr>
          <w:b/>
          <w:bCs/>
          <w:lang w:val="es-ES"/>
        </w:rPr>
        <w:t>"Correo electrónico requerido"</w:t>
      </w:r>
      <w:r w:rsidRPr="003C705F">
        <w:rPr>
          <w:lang w:val="es-ES"/>
        </w:rPr>
        <w:t>.</w:t>
      </w:r>
    </w:p>
    <w:p w14:paraId="2A302754" w14:textId="1DDBD29A" w:rsidR="003C705F" w:rsidRPr="003C705F" w:rsidRDefault="003C705F" w:rsidP="003C705F">
      <w:pPr>
        <w:jc w:val="left"/>
        <w:rPr>
          <w:lang w:val="es-ES"/>
        </w:rPr>
      </w:pPr>
    </w:p>
    <w:p w14:paraId="14617C7D" w14:textId="77777777" w:rsidR="003C705F" w:rsidRPr="003C705F" w:rsidRDefault="003C705F" w:rsidP="003C705F">
      <w:pPr>
        <w:jc w:val="left"/>
        <w:rPr>
          <w:b/>
          <w:bCs/>
          <w:lang w:val="es-ES"/>
        </w:rPr>
      </w:pPr>
      <w:r w:rsidRPr="003C705F">
        <w:rPr>
          <w:b/>
          <w:bCs/>
          <w:lang w:val="es-ES"/>
        </w:rPr>
        <w:t>Acciones disponibles</w:t>
      </w:r>
    </w:p>
    <w:p w14:paraId="7AF17902" w14:textId="77777777" w:rsidR="003C705F" w:rsidRPr="003C705F" w:rsidRDefault="003C705F" w:rsidP="003C705F">
      <w:pPr>
        <w:numPr>
          <w:ilvl w:val="0"/>
          <w:numId w:val="168"/>
        </w:numPr>
        <w:jc w:val="left"/>
        <w:rPr>
          <w:lang w:val="es-ES"/>
        </w:rPr>
      </w:pPr>
      <w:r w:rsidRPr="003C705F">
        <w:rPr>
          <w:b/>
          <w:bCs/>
          <w:lang w:val="es-ES"/>
        </w:rPr>
        <w:t>Cancelar:</w:t>
      </w:r>
      <w:r w:rsidRPr="003C705F">
        <w:rPr>
          <w:lang w:val="es-ES"/>
        </w:rPr>
        <w:br/>
        <w:t>Botón que cierra el formulario sin guardar cambios.</w:t>
      </w:r>
    </w:p>
    <w:p w14:paraId="1CBC4B5F" w14:textId="77777777" w:rsidR="003C705F" w:rsidRPr="003C705F" w:rsidRDefault="003C705F" w:rsidP="003C705F">
      <w:pPr>
        <w:numPr>
          <w:ilvl w:val="0"/>
          <w:numId w:val="168"/>
        </w:numPr>
        <w:jc w:val="left"/>
        <w:rPr>
          <w:lang w:val="es-ES"/>
        </w:rPr>
      </w:pPr>
      <w:r w:rsidRPr="003C705F">
        <w:rPr>
          <w:b/>
          <w:bCs/>
          <w:lang w:val="es-ES"/>
        </w:rPr>
        <w:t>Guardar:</w:t>
      </w:r>
    </w:p>
    <w:p w14:paraId="7EA448E9" w14:textId="77777777" w:rsidR="003C705F" w:rsidRPr="003C705F" w:rsidRDefault="003C705F" w:rsidP="003C705F">
      <w:pPr>
        <w:numPr>
          <w:ilvl w:val="1"/>
          <w:numId w:val="168"/>
        </w:numPr>
        <w:jc w:val="left"/>
        <w:rPr>
          <w:lang w:val="es-ES"/>
        </w:rPr>
      </w:pPr>
      <w:r w:rsidRPr="003C705F">
        <w:rPr>
          <w:lang w:val="es-ES"/>
        </w:rPr>
        <w:t>Disponible solo cuando el formulario es válido.</w:t>
      </w:r>
    </w:p>
    <w:p w14:paraId="065C58B1" w14:textId="77777777" w:rsidR="003C705F" w:rsidRPr="003C705F" w:rsidRDefault="003C705F" w:rsidP="003C705F">
      <w:pPr>
        <w:numPr>
          <w:ilvl w:val="1"/>
          <w:numId w:val="168"/>
        </w:numPr>
        <w:jc w:val="left"/>
        <w:rPr>
          <w:lang w:val="es-ES"/>
        </w:rPr>
      </w:pPr>
      <w:r w:rsidRPr="003C705F">
        <w:rPr>
          <w:lang w:val="es-ES"/>
        </w:rPr>
        <w:t>Al pulsarlo, se envía el formulario y se actualizan los tutores del TFG.</w:t>
      </w:r>
    </w:p>
    <w:p w14:paraId="1FC334C7" w14:textId="3A7A9CE8" w:rsidR="003C705F" w:rsidRPr="003C705F" w:rsidRDefault="003C705F" w:rsidP="003C705F">
      <w:pPr>
        <w:jc w:val="left"/>
        <w:rPr>
          <w:lang w:val="es-ES"/>
        </w:rPr>
      </w:pPr>
    </w:p>
    <w:p w14:paraId="1ECC6BCB" w14:textId="77777777" w:rsidR="003C705F" w:rsidRPr="003C705F" w:rsidRDefault="003C705F" w:rsidP="003C705F">
      <w:pPr>
        <w:jc w:val="left"/>
        <w:rPr>
          <w:b/>
          <w:bCs/>
          <w:lang w:val="es-ES"/>
        </w:rPr>
      </w:pPr>
      <w:r w:rsidRPr="003C705F">
        <w:rPr>
          <w:b/>
          <w:bCs/>
          <w:lang w:val="es-ES"/>
        </w:rPr>
        <w:t>Validaciones y comportamiento</w:t>
      </w:r>
    </w:p>
    <w:p w14:paraId="235018C0" w14:textId="77777777" w:rsidR="003C705F" w:rsidRPr="003C705F" w:rsidRDefault="003C705F" w:rsidP="003C705F">
      <w:pPr>
        <w:numPr>
          <w:ilvl w:val="0"/>
          <w:numId w:val="169"/>
        </w:numPr>
        <w:jc w:val="left"/>
        <w:rPr>
          <w:lang w:val="es-ES"/>
        </w:rPr>
      </w:pPr>
      <w:r w:rsidRPr="003C705F">
        <w:rPr>
          <w:lang w:val="es-ES"/>
        </w:rPr>
        <w:t xml:space="preserve">El formulario es </w:t>
      </w:r>
      <w:r w:rsidRPr="003C705F">
        <w:rPr>
          <w:b/>
          <w:bCs/>
          <w:lang w:val="es-ES"/>
        </w:rPr>
        <w:t>reactivo</w:t>
      </w:r>
      <w:r w:rsidRPr="003C705F">
        <w:rPr>
          <w:lang w:val="es-ES"/>
        </w:rPr>
        <w:t xml:space="preserve"> (</w:t>
      </w:r>
      <w:r w:rsidRPr="003C705F">
        <w:rPr>
          <w:i/>
          <w:iCs/>
          <w:lang w:val="es-ES"/>
        </w:rPr>
        <w:t xml:space="preserve">Reactive </w:t>
      </w:r>
      <w:proofErr w:type="spellStart"/>
      <w:r w:rsidRPr="003C705F">
        <w:rPr>
          <w:i/>
          <w:iCs/>
          <w:lang w:val="es-ES"/>
        </w:rPr>
        <w:t>Form</w:t>
      </w:r>
      <w:proofErr w:type="spellEnd"/>
      <w:r w:rsidRPr="003C705F">
        <w:rPr>
          <w:lang w:val="es-ES"/>
        </w:rPr>
        <w:t>).</w:t>
      </w:r>
    </w:p>
    <w:p w14:paraId="52D23499" w14:textId="77777777" w:rsidR="003C705F" w:rsidRPr="003C705F" w:rsidRDefault="003C705F" w:rsidP="003C705F">
      <w:pPr>
        <w:numPr>
          <w:ilvl w:val="0"/>
          <w:numId w:val="169"/>
        </w:numPr>
        <w:jc w:val="left"/>
        <w:rPr>
          <w:lang w:val="es-ES"/>
        </w:rPr>
      </w:pPr>
      <w:r w:rsidRPr="003C705F">
        <w:rPr>
          <w:lang w:val="es-ES"/>
        </w:rPr>
        <w:t>Los campos obligatorios muestran mensajes de error si no cumplen la validación.</w:t>
      </w:r>
    </w:p>
    <w:p w14:paraId="6538A9EC" w14:textId="77777777" w:rsidR="003C705F" w:rsidRPr="003C705F" w:rsidRDefault="003C705F" w:rsidP="003C705F">
      <w:pPr>
        <w:numPr>
          <w:ilvl w:val="0"/>
          <w:numId w:val="169"/>
        </w:numPr>
        <w:jc w:val="left"/>
        <w:rPr>
          <w:lang w:val="es-ES"/>
        </w:rPr>
      </w:pPr>
      <w:r w:rsidRPr="003C705F">
        <w:rPr>
          <w:lang w:val="es-ES"/>
        </w:rPr>
        <w:t xml:space="preserve">La aparición de los campos de </w:t>
      </w:r>
      <w:r w:rsidRPr="003C705F">
        <w:rPr>
          <w:b/>
          <w:bCs/>
          <w:lang w:val="es-ES"/>
        </w:rPr>
        <w:t>tutor externo</w:t>
      </w:r>
      <w:r w:rsidRPr="003C705F">
        <w:rPr>
          <w:lang w:val="es-ES"/>
        </w:rPr>
        <w:t xml:space="preserve"> depende de la selección en </w:t>
      </w:r>
      <w:r w:rsidRPr="003C705F">
        <w:rPr>
          <w:i/>
          <w:iCs/>
          <w:lang w:val="es-ES"/>
        </w:rPr>
        <w:t>Tutor Secundario</w:t>
      </w:r>
      <w:r w:rsidRPr="003C705F">
        <w:rPr>
          <w:lang w:val="es-ES"/>
        </w:rPr>
        <w:t>.</w:t>
      </w:r>
    </w:p>
    <w:p w14:paraId="49DBA27E" w14:textId="77777777" w:rsidR="003C705F" w:rsidRDefault="003C705F" w:rsidP="003C705F">
      <w:pPr>
        <w:numPr>
          <w:ilvl w:val="0"/>
          <w:numId w:val="169"/>
        </w:numPr>
        <w:jc w:val="left"/>
        <w:rPr>
          <w:lang w:val="es-ES"/>
        </w:rPr>
      </w:pPr>
      <w:r w:rsidRPr="003C705F">
        <w:rPr>
          <w:lang w:val="es-ES"/>
        </w:rPr>
        <w:t xml:space="preserve">El botón de </w:t>
      </w:r>
      <w:r w:rsidRPr="003C705F">
        <w:rPr>
          <w:b/>
          <w:bCs/>
          <w:lang w:val="es-ES"/>
        </w:rPr>
        <w:t>Guardar</w:t>
      </w:r>
      <w:r w:rsidRPr="003C705F">
        <w:rPr>
          <w:lang w:val="es-ES"/>
        </w:rPr>
        <w:t xml:space="preserve"> permanece deshabilitado hasta que todos los campos requeridos estén correctos.</w:t>
      </w:r>
    </w:p>
    <w:p w14:paraId="2A1C7C5C" w14:textId="77777777" w:rsidR="00E87B72" w:rsidRDefault="00E87B72" w:rsidP="00E87B72">
      <w:pPr>
        <w:jc w:val="left"/>
        <w:rPr>
          <w:lang w:val="es-ES"/>
        </w:rPr>
      </w:pPr>
    </w:p>
    <w:p w14:paraId="76AC2CB8" w14:textId="33965974" w:rsidR="00E87B72" w:rsidRPr="00F13587" w:rsidRDefault="00E87B72" w:rsidP="00E87B72">
      <w:pPr>
        <w:pStyle w:val="Apndice2"/>
        <w:rPr>
          <w:lang w:val="es-ES"/>
        </w:rPr>
      </w:pPr>
      <w:bookmarkStart w:id="151" w:name="_Toc206069486"/>
      <w:r>
        <w:rPr>
          <w:lang w:val="es-ES"/>
        </w:rPr>
        <w:t xml:space="preserve">Creación y edición de </w:t>
      </w:r>
      <w:r>
        <w:rPr>
          <w:lang w:val="es-ES"/>
        </w:rPr>
        <w:t>canales</w:t>
      </w:r>
      <w:bookmarkEnd w:id="151"/>
    </w:p>
    <w:p w14:paraId="40A97B4C" w14:textId="38591586" w:rsidR="00D91070" w:rsidRDefault="00D91070" w:rsidP="00E87B72">
      <w:pPr>
        <w:jc w:val="left"/>
        <w:rPr>
          <w:lang w:val="es-ES"/>
        </w:rPr>
      </w:pPr>
      <w:r w:rsidRPr="00D91070">
        <w:rPr>
          <w:lang w:val="es-ES"/>
        </w:rPr>
        <w:drawing>
          <wp:inline distT="0" distB="0" distL="0" distR="0" wp14:anchorId="4C9B7D29" wp14:editId="3B23A048">
            <wp:extent cx="5395595" cy="2897505"/>
            <wp:effectExtent l="0" t="0" r="0" b="0"/>
            <wp:docPr id="19213730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3045" name="Imagen 1" descr="Interfaz de usuario gráfica, Texto, Aplicación&#10;&#10;El contenido generado por IA puede ser incorrecto."/>
                    <pic:cNvPicPr/>
                  </pic:nvPicPr>
                  <pic:blipFill>
                    <a:blip r:embed="rId79"/>
                    <a:stretch>
                      <a:fillRect/>
                    </a:stretch>
                  </pic:blipFill>
                  <pic:spPr>
                    <a:xfrm>
                      <a:off x="0" y="0"/>
                      <a:ext cx="5395595" cy="2897505"/>
                    </a:xfrm>
                    <a:prstGeom prst="rect">
                      <a:avLst/>
                    </a:prstGeom>
                  </pic:spPr>
                </pic:pic>
              </a:graphicData>
            </a:graphic>
          </wp:inline>
        </w:drawing>
      </w:r>
    </w:p>
    <w:p w14:paraId="2E071E23" w14:textId="1B204951" w:rsidR="00E87B72" w:rsidRPr="00E87B72" w:rsidRDefault="00E87B72" w:rsidP="00E87B72">
      <w:pPr>
        <w:jc w:val="left"/>
        <w:rPr>
          <w:lang w:val="es-ES"/>
        </w:rPr>
      </w:pPr>
      <w:r w:rsidRPr="00E87B72">
        <w:rPr>
          <w:lang w:val="es-ES"/>
        </w:rPr>
        <w:t xml:space="preserve">La vista Formulario de Creación y Edición de </w:t>
      </w:r>
      <w:r>
        <w:rPr>
          <w:lang w:val="es-ES"/>
        </w:rPr>
        <w:t>canales</w:t>
      </w:r>
      <w:r w:rsidRPr="00E87B72">
        <w:rPr>
          <w:lang w:val="es-ES"/>
        </w:rPr>
        <w:t xml:space="preserve"> permite a los usuarios con los permisos correspondientes crear nuevos grupos o editar la información de grupos existentes.</w:t>
      </w:r>
      <w:r w:rsidRPr="00E87B72">
        <w:rPr>
          <w:lang w:val="es-ES"/>
        </w:rPr>
        <w:br/>
        <w:t>El formulario se muestra tanto en modo creación como en modo edición, adaptando sus campos y opciones disponibles según el contexto y el rol del usuario.</w:t>
      </w:r>
    </w:p>
    <w:p w14:paraId="621BFBB4" w14:textId="13E4D3B4" w:rsidR="00E87B72" w:rsidRPr="00E87B72" w:rsidRDefault="00E87B72" w:rsidP="00E87B72">
      <w:pPr>
        <w:jc w:val="left"/>
        <w:rPr>
          <w:lang w:val="es-ES"/>
        </w:rPr>
      </w:pPr>
    </w:p>
    <w:p w14:paraId="6694242C" w14:textId="77777777" w:rsidR="00E87B72" w:rsidRPr="00E87B72" w:rsidRDefault="00E87B72" w:rsidP="00E87B72">
      <w:pPr>
        <w:jc w:val="left"/>
        <w:rPr>
          <w:b/>
          <w:bCs/>
          <w:lang w:val="es-ES"/>
        </w:rPr>
      </w:pPr>
      <w:r w:rsidRPr="00E87B72">
        <w:rPr>
          <w:b/>
          <w:bCs/>
          <w:lang w:val="es-ES"/>
        </w:rPr>
        <w:t>Campos del formulario</w:t>
      </w:r>
    </w:p>
    <w:p w14:paraId="5C3C8885" w14:textId="77777777" w:rsidR="00E87B72" w:rsidRPr="00E87B72" w:rsidRDefault="00E87B72" w:rsidP="00E87B72">
      <w:pPr>
        <w:jc w:val="left"/>
        <w:rPr>
          <w:b/>
          <w:bCs/>
          <w:lang w:val="es-ES"/>
        </w:rPr>
      </w:pPr>
      <w:r w:rsidRPr="00E87B72">
        <w:rPr>
          <w:b/>
          <w:bCs/>
          <w:lang w:val="es-ES"/>
        </w:rPr>
        <w:t>1. Nombre</w:t>
      </w:r>
    </w:p>
    <w:p w14:paraId="194E3CAC" w14:textId="77777777" w:rsidR="00E87B72" w:rsidRPr="00E87B72" w:rsidRDefault="00E87B72" w:rsidP="00E87B72">
      <w:pPr>
        <w:numPr>
          <w:ilvl w:val="0"/>
          <w:numId w:val="170"/>
        </w:numPr>
        <w:jc w:val="left"/>
        <w:rPr>
          <w:lang w:val="es-ES"/>
        </w:rPr>
      </w:pPr>
      <w:r w:rsidRPr="00E87B72">
        <w:rPr>
          <w:b/>
          <w:bCs/>
          <w:lang w:val="es-ES"/>
        </w:rPr>
        <w:t>Tipo:</w:t>
      </w:r>
      <w:r w:rsidRPr="00E87B72">
        <w:rPr>
          <w:lang w:val="es-ES"/>
        </w:rPr>
        <w:t xml:space="preserve"> Campo de texto (</w:t>
      </w:r>
      <w:r w:rsidRPr="00E87B72">
        <w:rPr>
          <w:i/>
          <w:iCs/>
          <w:lang w:val="es-ES"/>
        </w:rPr>
        <w:t>input</w:t>
      </w:r>
      <w:r w:rsidRPr="00E87B72">
        <w:rPr>
          <w:lang w:val="es-ES"/>
        </w:rPr>
        <w:t>).</w:t>
      </w:r>
    </w:p>
    <w:p w14:paraId="697A4A9A" w14:textId="77777777" w:rsidR="00E87B72" w:rsidRPr="00E87B72" w:rsidRDefault="00E87B72" w:rsidP="00E87B72">
      <w:pPr>
        <w:numPr>
          <w:ilvl w:val="0"/>
          <w:numId w:val="170"/>
        </w:numPr>
        <w:jc w:val="left"/>
        <w:rPr>
          <w:lang w:val="es-ES"/>
        </w:rPr>
      </w:pPr>
      <w:r w:rsidRPr="00E87B72">
        <w:rPr>
          <w:b/>
          <w:bCs/>
          <w:lang w:val="es-ES"/>
        </w:rPr>
        <w:t>Obligatorio:</w:t>
      </w:r>
      <w:r w:rsidRPr="00E87B72">
        <w:rPr>
          <w:lang w:val="es-ES"/>
        </w:rPr>
        <w:t xml:space="preserve"> Sí.</w:t>
      </w:r>
    </w:p>
    <w:p w14:paraId="138CF806" w14:textId="77777777" w:rsidR="00E87B72" w:rsidRDefault="00E87B72" w:rsidP="00E87B72">
      <w:pPr>
        <w:numPr>
          <w:ilvl w:val="0"/>
          <w:numId w:val="170"/>
        </w:numPr>
        <w:jc w:val="left"/>
        <w:rPr>
          <w:lang w:val="es-ES"/>
        </w:rPr>
      </w:pPr>
      <w:r w:rsidRPr="00E87B72">
        <w:rPr>
          <w:b/>
          <w:bCs/>
          <w:lang w:val="es-ES"/>
        </w:rPr>
        <w:t>Validación:</w:t>
      </w:r>
      <w:r w:rsidRPr="00E87B72">
        <w:rPr>
          <w:lang w:val="es-ES"/>
        </w:rPr>
        <w:t xml:space="preserve"> Si está vacío, muestra el error </w:t>
      </w:r>
      <w:r w:rsidRPr="00E87B72">
        <w:rPr>
          <w:b/>
          <w:bCs/>
          <w:lang w:val="es-ES"/>
        </w:rPr>
        <w:t>"Nombre requerido"</w:t>
      </w:r>
      <w:r w:rsidRPr="00E87B72">
        <w:rPr>
          <w:lang w:val="es-ES"/>
        </w:rPr>
        <w:t>.</w:t>
      </w:r>
    </w:p>
    <w:p w14:paraId="7183470D" w14:textId="77777777" w:rsidR="0068538B" w:rsidRPr="00E87B72" w:rsidRDefault="0068538B" w:rsidP="0068538B">
      <w:pPr>
        <w:jc w:val="left"/>
        <w:rPr>
          <w:lang w:val="es-ES"/>
        </w:rPr>
      </w:pPr>
    </w:p>
    <w:p w14:paraId="2213BE3F" w14:textId="77777777" w:rsidR="00E87B72" w:rsidRPr="00E87B72" w:rsidRDefault="00E87B72" w:rsidP="00E87B72">
      <w:pPr>
        <w:jc w:val="left"/>
        <w:rPr>
          <w:b/>
          <w:bCs/>
          <w:lang w:val="es-ES"/>
        </w:rPr>
      </w:pPr>
      <w:r w:rsidRPr="00E87B72">
        <w:rPr>
          <w:b/>
          <w:bCs/>
          <w:lang w:val="es-ES"/>
        </w:rPr>
        <w:lastRenderedPageBreak/>
        <w:t>2. Descripción</w:t>
      </w:r>
    </w:p>
    <w:p w14:paraId="6A7635F9" w14:textId="77777777" w:rsidR="00E87B72" w:rsidRPr="00E87B72" w:rsidRDefault="00E87B72" w:rsidP="00E87B72">
      <w:pPr>
        <w:numPr>
          <w:ilvl w:val="0"/>
          <w:numId w:val="171"/>
        </w:numPr>
        <w:jc w:val="left"/>
        <w:rPr>
          <w:lang w:val="es-ES"/>
        </w:rPr>
      </w:pPr>
      <w:r w:rsidRPr="00E87B72">
        <w:rPr>
          <w:b/>
          <w:bCs/>
          <w:lang w:val="es-ES"/>
        </w:rPr>
        <w:t>Tipo:</w:t>
      </w:r>
      <w:r w:rsidRPr="00E87B72">
        <w:rPr>
          <w:lang w:val="es-ES"/>
        </w:rPr>
        <w:t xml:space="preserve"> Área de texto (</w:t>
      </w:r>
      <w:proofErr w:type="spellStart"/>
      <w:r w:rsidRPr="00E87B72">
        <w:rPr>
          <w:i/>
          <w:iCs/>
          <w:lang w:val="es-ES"/>
        </w:rPr>
        <w:t>textarea</w:t>
      </w:r>
      <w:proofErr w:type="spellEnd"/>
      <w:r w:rsidRPr="00E87B72">
        <w:rPr>
          <w:lang w:val="es-ES"/>
        </w:rPr>
        <w:t>).</w:t>
      </w:r>
    </w:p>
    <w:p w14:paraId="54018F69" w14:textId="77777777" w:rsidR="00E87B72" w:rsidRPr="00E87B72" w:rsidRDefault="00E87B72" w:rsidP="00E87B72">
      <w:pPr>
        <w:numPr>
          <w:ilvl w:val="0"/>
          <w:numId w:val="171"/>
        </w:numPr>
        <w:jc w:val="left"/>
        <w:rPr>
          <w:lang w:val="es-ES"/>
        </w:rPr>
      </w:pPr>
      <w:r w:rsidRPr="00E87B72">
        <w:rPr>
          <w:b/>
          <w:bCs/>
          <w:lang w:val="es-ES"/>
        </w:rPr>
        <w:t>Obligatorio:</w:t>
      </w:r>
      <w:r w:rsidRPr="00E87B72">
        <w:rPr>
          <w:lang w:val="es-ES"/>
        </w:rPr>
        <w:t xml:space="preserve"> Sí.</w:t>
      </w:r>
    </w:p>
    <w:p w14:paraId="5AE795F2" w14:textId="77777777" w:rsidR="00E87B72" w:rsidRPr="00E87B72" w:rsidRDefault="00E87B72" w:rsidP="00E87B72">
      <w:pPr>
        <w:numPr>
          <w:ilvl w:val="0"/>
          <w:numId w:val="171"/>
        </w:numPr>
        <w:jc w:val="left"/>
        <w:rPr>
          <w:lang w:val="es-ES"/>
        </w:rPr>
      </w:pPr>
      <w:r w:rsidRPr="00E87B72">
        <w:rPr>
          <w:b/>
          <w:bCs/>
          <w:lang w:val="es-ES"/>
        </w:rPr>
        <w:t>Validación:</w:t>
      </w:r>
      <w:r w:rsidRPr="00E87B72">
        <w:rPr>
          <w:lang w:val="es-ES"/>
        </w:rPr>
        <w:t xml:space="preserve"> Si está vacía, muestra el error </w:t>
      </w:r>
      <w:r w:rsidRPr="00E87B72">
        <w:rPr>
          <w:b/>
          <w:bCs/>
          <w:lang w:val="es-ES"/>
        </w:rPr>
        <w:t>"Descripción requerida"</w:t>
      </w:r>
      <w:r w:rsidRPr="00E87B72">
        <w:rPr>
          <w:lang w:val="es-ES"/>
        </w:rPr>
        <w:t>.</w:t>
      </w:r>
    </w:p>
    <w:p w14:paraId="017046D9" w14:textId="77777777" w:rsidR="00E87B72" w:rsidRPr="00E87B72" w:rsidRDefault="00E87B72" w:rsidP="00E87B72">
      <w:pPr>
        <w:jc w:val="left"/>
        <w:rPr>
          <w:b/>
          <w:bCs/>
          <w:lang w:val="es-ES"/>
        </w:rPr>
      </w:pPr>
      <w:r w:rsidRPr="00E87B72">
        <w:rPr>
          <w:b/>
          <w:bCs/>
          <w:lang w:val="es-ES"/>
        </w:rPr>
        <w:t>3. Privado</w:t>
      </w:r>
    </w:p>
    <w:p w14:paraId="4B5AB5D1" w14:textId="77777777" w:rsidR="00E87B72" w:rsidRPr="00E87B72" w:rsidRDefault="00E87B72" w:rsidP="00E87B72">
      <w:pPr>
        <w:numPr>
          <w:ilvl w:val="0"/>
          <w:numId w:val="172"/>
        </w:numPr>
        <w:jc w:val="left"/>
        <w:rPr>
          <w:lang w:val="es-ES"/>
        </w:rPr>
      </w:pPr>
      <w:r w:rsidRPr="00E87B72">
        <w:rPr>
          <w:b/>
          <w:bCs/>
          <w:lang w:val="es-ES"/>
        </w:rPr>
        <w:t>Tipo:</w:t>
      </w:r>
      <w:r w:rsidRPr="00E87B72">
        <w:rPr>
          <w:lang w:val="es-ES"/>
        </w:rPr>
        <w:t xml:space="preserve"> Casilla de verificación (</w:t>
      </w:r>
      <w:proofErr w:type="spellStart"/>
      <w:r w:rsidRPr="00E87B72">
        <w:rPr>
          <w:i/>
          <w:iCs/>
          <w:lang w:val="es-ES"/>
        </w:rPr>
        <w:t>checkbox</w:t>
      </w:r>
      <w:proofErr w:type="spellEnd"/>
      <w:r w:rsidRPr="00E87B72">
        <w:rPr>
          <w:lang w:val="es-ES"/>
        </w:rPr>
        <w:t>).</w:t>
      </w:r>
    </w:p>
    <w:p w14:paraId="71FDFB99" w14:textId="77777777" w:rsidR="00E87B72" w:rsidRPr="00E87B72" w:rsidRDefault="00E87B72" w:rsidP="00E87B72">
      <w:pPr>
        <w:numPr>
          <w:ilvl w:val="0"/>
          <w:numId w:val="172"/>
        </w:numPr>
        <w:jc w:val="left"/>
        <w:rPr>
          <w:lang w:val="es-ES"/>
        </w:rPr>
      </w:pPr>
      <w:r w:rsidRPr="00E87B72">
        <w:rPr>
          <w:b/>
          <w:bCs/>
          <w:lang w:val="es-ES"/>
        </w:rPr>
        <w:t>Función:</w:t>
      </w:r>
      <w:r w:rsidRPr="00E87B72">
        <w:rPr>
          <w:lang w:val="es-ES"/>
        </w:rPr>
        <w:t xml:space="preserve"> Determina si el grupo es privado.</w:t>
      </w:r>
    </w:p>
    <w:p w14:paraId="37AA1EBC" w14:textId="5B9643D4" w:rsidR="00E87B72" w:rsidRPr="00E87B72" w:rsidRDefault="00D91070" w:rsidP="00E87B72">
      <w:pPr>
        <w:numPr>
          <w:ilvl w:val="1"/>
          <w:numId w:val="172"/>
        </w:numPr>
        <w:jc w:val="left"/>
        <w:rPr>
          <w:lang w:val="es-ES"/>
        </w:rPr>
      </w:pPr>
      <w:r>
        <w:rPr>
          <w:b/>
          <w:bCs/>
          <w:lang w:val="es-ES"/>
        </w:rPr>
        <w:t>Canal</w:t>
      </w:r>
      <w:r w:rsidR="00E87B72" w:rsidRPr="00E87B72">
        <w:rPr>
          <w:b/>
          <w:bCs/>
          <w:lang w:val="es-ES"/>
        </w:rPr>
        <w:t xml:space="preserve"> privado:</w:t>
      </w:r>
      <w:r w:rsidR="00E87B72" w:rsidRPr="00E87B72">
        <w:rPr>
          <w:lang w:val="es-ES"/>
        </w:rPr>
        <w:t xml:space="preserve"> Representado por un candado cerrado</w:t>
      </w:r>
      <w:r w:rsidR="00E87B72">
        <w:rPr>
          <w:lang w:val="es-ES"/>
        </w:rPr>
        <w:t>. Solo se puede entrar por invitación.</w:t>
      </w:r>
    </w:p>
    <w:p w14:paraId="1469D968" w14:textId="14F06116" w:rsidR="00E87B72" w:rsidRPr="00E87B72" w:rsidRDefault="00D91070" w:rsidP="00E87B72">
      <w:pPr>
        <w:numPr>
          <w:ilvl w:val="1"/>
          <w:numId w:val="172"/>
        </w:numPr>
        <w:jc w:val="left"/>
        <w:rPr>
          <w:lang w:val="es-ES"/>
        </w:rPr>
      </w:pPr>
      <w:r>
        <w:rPr>
          <w:b/>
          <w:bCs/>
          <w:lang w:val="es-ES"/>
        </w:rPr>
        <w:t>Canal</w:t>
      </w:r>
      <w:r w:rsidRPr="00E87B72">
        <w:rPr>
          <w:b/>
          <w:bCs/>
          <w:lang w:val="es-ES"/>
        </w:rPr>
        <w:t xml:space="preserve"> </w:t>
      </w:r>
      <w:r w:rsidR="00E87B72" w:rsidRPr="00E87B72">
        <w:rPr>
          <w:b/>
          <w:bCs/>
          <w:lang w:val="es-ES"/>
        </w:rPr>
        <w:t>público:</w:t>
      </w:r>
      <w:r w:rsidR="00E87B72" w:rsidRPr="00E87B72">
        <w:rPr>
          <w:lang w:val="es-ES"/>
        </w:rPr>
        <w:t xml:space="preserve"> Representado por un candado abierto. Cualquier usuario puede unirse.</w:t>
      </w:r>
    </w:p>
    <w:p w14:paraId="3BC62CB8" w14:textId="77777777" w:rsidR="00E87B72" w:rsidRPr="00E87B72" w:rsidRDefault="00E87B72" w:rsidP="00E87B72">
      <w:pPr>
        <w:jc w:val="left"/>
        <w:rPr>
          <w:b/>
          <w:bCs/>
          <w:lang w:val="es-ES"/>
        </w:rPr>
      </w:pPr>
      <w:r w:rsidRPr="00E87B72">
        <w:rPr>
          <w:b/>
          <w:bCs/>
          <w:lang w:val="es-ES"/>
        </w:rPr>
        <w:t xml:space="preserve">4. Añadir estudiante por correo electrónico </w:t>
      </w:r>
      <w:r w:rsidRPr="00E87B72">
        <w:rPr>
          <w:b/>
          <w:bCs/>
          <w:i/>
          <w:iCs/>
          <w:lang w:val="es-ES"/>
        </w:rPr>
        <w:t>(solo en edición y si el usuario puede editar)</w:t>
      </w:r>
    </w:p>
    <w:p w14:paraId="3CAE62B0" w14:textId="77777777" w:rsidR="00E87B72" w:rsidRPr="00E87B72" w:rsidRDefault="00E87B72" w:rsidP="00E87B72">
      <w:pPr>
        <w:numPr>
          <w:ilvl w:val="0"/>
          <w:numId w:val="173"/>
        </w:numPr>
        <w:jc w:val="left"/>
        <w:rPr>
          <w:lang w:val="es-ES"/>
        </w:rPr>
      </w:pPr>
      <w:r w:rsidRPr="00E87B72">
        <w:rPr>
          <w:b/>
          <w:bCs/>
          <w:lang w:val="es-ES"/>
        </w:rPr>
        <w:t>Tipo:</w:t>
      </w:r>
      <w:r w:rsidRPr="00E87B72">
        <w:rPr>
          <w:lang w:val="es-ES"/>
        </w:rPr>
        <w:t xml:space="preserve"> Campo de texto (</w:t>
      </w:r>
      <w:r w:rsidRPr="00E87B72">
        <w:rPr>
          <w:i/>
          <w:iCs/>
          <w:lang w:val="es-ES"/>
        </w:rPr>
        <w:t>input</w:t>
      </w:r>
      <w:r w:rsidRPr="00E87B72">
        <w:rPr>
          <w:lang w:val="es-ES"/>
        </w:rPr>
        <w:t xml:space="preserve">) + botón con icono </w:t>
      </w:r>
      <w:r w:rsidRPr="00E87B72">
        <w:rPr>
          <w:b/>
          <w:bCs/>
          <w:lang w:val="es-ES"/>
        </w:rPr>
        <w:t>“+”</w:t>
      </w:r>
      <w:r w:rsidRPr="00E87B72">
        <w:rPr>
          <w:lang w:val="es-ES"/>
        </w:rPr>
        <w:t>.</w:t>
      </w:r>
    </w:p>
    <w:p w14:paraId="090CDD99" w14:textId="4EC61576" w:rsidR="00E87B72" w:rsidRPr="00E87B72" w:rsidRDefault="00E87B72" w:rsidP="00E87B72">
      <w:pPr>
        <w:numPr>
          <w:ilvl w:val="0"/>
          <w:numId w:val="173"/>
        </w:numPr>
        <w:jc w:val="left"/>
        <w:rPr>
          <w:lang w:val="es-ES"/>
        </w:rPr>
      </w:pPr>
      <w:r w:rsidRPr="00E87B72">
        <w:rPr>
          <w:b/>
          <w:bCs/>
          <w:lang w:val="es-ES"/>
        </w:rPr>
        <w:t>Función:</w:t>
      </w:r>
      <w:r w:rsidRPr="00E87B72">
        <w:rPr>
          <w:lang w:val="es-ES"/>
        </w:rPr>
        <w:t xml:space="preserve"> Permite añadir un estudiante al </w:t>
      </w:r>
      <w:r w:rsidR="00D91070">
        <w:rPr>
          <w:lang w:val="es-ES"/>
        </w:rPr>
        <w:t>canal</w:t>
      </w:r>
      <w:r w:rsidRPr="00E87B72">
        <w:rPr>
          <w:lang w:val="es-ES"/>
        </w:rPr>
        <w:t xml:space="preserve"> introduciendo su correo electrónico.</w:t>
      </w:r>
    </w:p>
    <w:p w14:paraId="4D9DDA06" w14:textId="77777777" w:rsidR="00E87B72" w:rsidRPr="00E87B72" w:rsidRDefault="00E87B72" w:rsidP="00E87B72">
      <w:pPr>
        <w:numPr>
          <w:ilvl w:val="0"/>
          <w:numId w:val="173"/>
        </w:numPr>
        <w:jc w:val="left"/>
        <w:rPr>
          <w:lang w:val="es-ES"/>
        </w:rPr>
      </w:pPr>
      <w:r w:rsidRPr="00E87B72">
        <w:rPr>
          <w:b/>
          <w:bCs/>
          <w:lang w:val="es-ES"/>
        </w:rPr>
        <w:t>Validación:</w:t>
      </w:r>
      <w:r w:rsidRPr="00E87B72">
        <w:rPr>
          <w:lang w:val="es-ES"/>
        </w:rPr>
        <w:t xml:space="preserve"> El campo debe contener un correo electrónico válido para habilitar el botón.</w:t>
      </w:r>
    </w:p>
    <w:p w14:paraId="3BC1EECC" w14:textId="751A800B" w:rsidR="00E87B72" w:rsidRPr="00E87B72" w:rsidRDefault="00E87B72" w:rsidP="00E87B72">
      <w:pPr>
        <w:jc w:val="left"/>
        <w:rPr>
          <w:b/>
          <w:bCs/>
          <w:lang w:val="es-ES"/>
        </w:rPr>
      </w:pPr>
      <w:r w:rsidRPr="00E87B72">
        <w:rPr>
          <w:b/>
          <w:bCs/>
          <w:lang w:val="es-ES"/>
        </w:rPr>
        <w:t xml:space="preserve">5. Enviar mensaje solo para miembros </w:t>
      </w:r>
      <w:r w:rsidRPr="00E87B72">
        <w:rPr>
          <w:b/>
          <w:bCs/>
          <w:i/>
          <w:iCs/>
          <w:lang w:val="es-ES"/>
        </w:rPr>
        <w:t>(solo en edición</w:t>
      </w:r>
      <w:r w:rsidR="00D91070">
        <w:rPr>
          <w:b/>
          <w:bCs/>
          <w:i/>
          <w:iCs/>
          <w:lang w:val="es-ES"/>
        </w:rPr>
        <w:t>, solo profesores</w:t>
      </w:r>
      <w:r w:rsidRPr="00E87B72">
        <w:rPr>
          <w:b/>
          <w:bCs/>
          <w:i/>
          <w:iCs/>
          <w:lang w:val="es-ES"/>
        </w:rPr>
        <w:t>)</w:t>
      </w:r>
    </w:p>
    <w:p w14:paraId="19F2E10D" w14:textId="77777777" w:rsidR="00E87B72" w:rsidRPr="00E87B72" w:rsidRDefault="00E87B72" w:rsidP="00E87B72">
      <w:pPr>
        <w:numPr>
          <w:ilvl w:val="0"/>
          <w:numId w:val="174"/>
        </w:numPr>
        <w:jc w:val="left"/>
        <w:rPr>
          <w:lang w:val="es-ES"/>
        </w:rPr>
      </w:pPr>
      <w:r w:rsidRPr="00E87B72">
        <w:rPr>
          <w:b/>
          <w:bCs/>
          <w:lang w:val="es-ES"/>
        </w:rPr>
        <w:t>Tipo:</w:t>
      </w:r>
      <w:r w:rsidRPr="00E87B72">
        <w:rPr>
          <w:lang w:val="es-ES"/>
        </w:rPr>
        <w:t xml:space="preserve"> Área de texto (</w:t>
      </w:r>
      <w:proofErr w:type="spellStart"/>
      <w:r w:rsidRPr="00E87B72">
        <w:rPr>
          <w:i/>
          <w:iCs/>
          <w:lang w:val="es-ES"/>
        </w:rPr>
        <w:t>textarea</w:t>
      </w:r>
      <w:proofErr w:type="spellEnd"/>
      <w:r w:rsidRPr="00E87B72">
        <w:rPr>
          <w:lang w:val="es-ES"/>
        </w:rPr>
        <w:t xml:space="preserve">) + botón con icono </w:t>
      </w:r>
      <w:r w:rsidRPr="00E87B72">
        <w:rPr>
          <w:b/>
          <w:bCs/>
          <w:lang w:val="es-ES"/>
        </w:rPr>
        <w:t>“enviar”</w:t>
      </w:r>
      <w:r w:rsidRPr="00E87B72">
        <w:rPr>
          <w:lang w:val="es-ES"/>
        </w:rPr>
        <w:t>.</w:t>
      </w:r>
    </w:p>
    <w:p w14:paraId="15B07A81" w14:textId="77777777" w:rsidR="00E87B72" w:rsidRPr="00E87B72" w:rsidRDefault="00E87B72" w:rsidP="00E87B72">
      <w:pPr>
        <w:numPr>
          <w:ilvl w:val="0"/>
          <w:numId w:val="174"/>
        </w:numPr>
        <w:jc w:val="left"/>
        <w:rPr>
          <w:lang w:val="es-ES"/>
        </w:rPr>
      </w:pPr>
      <w:r w:rsidRPr="00E87B72">
        <w:rPr>
          <w:b/>
          <w:bCs/>
          <w:lang w:val="es-ES"/>
        </w:rPr>
        <w:t>Función:</w:t>
      </w:r>
      <w:r w:rsidRPr="00E87B72">
        <w:rPr>
          <w:lang w:val="es-ES"/>
        </w:rPr>
        <w:t xml:space="preserve"> Permite enviar un mensaje a los miembros del grupo.</w:t>
      </w:r>
    </w:p>
    <w:p w14:paraId="2E5864FB" w14:textId="77777777" w:rsidR="00E87B72" w:rsidRPr="00E87B72" w:rsidRDefault="00E87B72" w:rsidP="00E87B72">
      <w:pPr>
        <w:jc w:val="left"/>
        <w:rPr>
          <w:b/>
          <w:bCs/>
          <w:lang w:val="es-ES"/>
        </w:rPr>
      </w:pPr>
      <w:r w:rsidRPr="00E87B72">
        <w:rPr>
          <w:b/>
          <w:bCs/>
          <w:lang w:val="es-ES"/>
        </w:rPr>
        <w:t xml:space="preserve">6. Selección de profesor </w:t>
      </w:r>
      <w:r w:rsidRPr="00E87B72">
        <w:rPr>
          <w:b/>
          <w:bCs/>
          <w:i/>
          <w:iCs/>
          <w:lang w:val="es-ES"/>
        </w:rPr>
        <w:t>(solo para administradores en modo creación)</w:t>
      </w:r>
    </w:p>
    <w:p w14:paraId="1026BAEB" w14:textId="61F819D4" w:rsidR="00E87B72" w:rsidRPr="00E87B72" w:rsidRDefault="00E87B72" w:rsidP="00E87B72">
      <w:pPr>
        <w:numPr>
          <w:ilvl w:val="0"/>
          <w:numId w:val="175"/>
        </w:numPr>
        <w:jc w:val="left"/>
        <w:rPr>
          <w:lang w:val="es-ES"/>
        </w:rPr>
      </w:pPr>
      <w:r w:rsidRPr="00E87B72">
        <w:rPr>
          <w:b/>
          <w:bCs/>
          <w:lang w:val="es-ES"/>
        </w:rPr>
        <w:t>Tipo:</w:t>
      </w:r>
      <w:r w:rsidRPr="00E87B72">
        <w:rPr>
          <w:lang w:val="es-ES"/>
        </w:rPr>
        <w:t xml:space="preserve"> Selector desplegable</w:t>
      </w:r>
      <w:r w:rsidR="00640BB5">
        <w:rPr>
          <w:lang w:val="es-ES"/>
        </w:rPr>
        <w:t>.</w:t>
      </w:r>
    </w:p>
    <w:p w14:paraId="38DD72A8" w14:textId="77777777" w:rsidR="00E87B72" w:rsidRPr="00E87B72" w:rsidRDefault="00E87B72" w:rsidP="00E87B72">
      <w:pPr>
        <w:numPr>
          <w:ilvl w:val="0"/>
          <w:numId w:val="175"/>
        </w:numPr>
        <w:jc w:val="left"/>
        <w:rPr>
          <w:lang w:val="es-ES"/>
        </w:rPr>
      </w:pPr>
      <w:r w:rsidRPr="00E87B72">
        <w:rPr>
          <w:b/>
          <w:bCs/>
          <w:lang w:val="es-ES"/>
        </w:rPr>
        <w:t>Función:</w:t>
      </w:r>
      <w:r w:rsidRPr="00E87B72">
        <w:rPr>
          <w:lang w:val="es-ES"/>
        </w:rPr>
        <w:t xml:space="preserve"> Asigna un profesor al grupo en el momento de su creación.</w:t>
      </w:r>
    </w:p>
    <w:p w14:paraId="22847418" w14:textId="05A4B227" w:rsidR="00E87B72" w:rsidRPr="00E87B72" w:rsidRDefault="00E87B72" w:rsidP="00E87B72">
      <w:pPr>
        <w:numPr>
          <w:ilvl w:val="0"/>
          <w:numId w:val="175"/>
        </w:numPr>
        <w:jc w:val="left"/>
        <w:rPr>
          <w:lang w:val="es-ES"/>
        </w:rPr>
      </w:pPr>
      <w:r w:rsidRPr="00E87B72">
        <w:rPr>
          <w:b/>
          <w:bCs/>
          <w:lang w:val="es-ES"/>
        </w:rPr>
        <w:t>Fuente de datos:</w:t>
      </w:r>
      <w:r w:rsidRPr="00E87B72">
        <w:rPr>
          <w:lang w:val="es-ES"/>
        </w:rPr>
        <w:t xml:space="preserve"> Lista de profesores disponible en</w:t>
      </w:r>
      <w:r>
        <w:rPr>
          <w:lang w:val="es-ES"/>
        </w:rPr>
        <w:t xml:space="preserve"> el centro donde se esté creando el canal</w:t>
      </w:r>
      <w:r w:rsidRPr="00E87B72">
        <w:rPr>
          <w:lang w:val="es-ES"/>
        </w:rPr>
        <w:t>.</w:t>
      </w:r>
    </w:p>
    <w:p w14:paraId="4E66871F" w14:textId="5B899DB4" w:rsidR="00E87B72" w:rsidRPr="00E87B72" w:rsidRDefault="00E87B72" w:rsidP="00E87B72">
      <w:pPr>
        <w:jc w:val="left"/>
        <w:rPr>
          <w:lang w:val="es-ES"/>
        </w:rPr>
      </w:pPr>
    </w:p>
    <w:p w14:paraId="4E5A9843" w14:textId="3FEF90FF" w:rsidR="00E87B72" w:rsidRDefault="00E87B72" w:rsidP="00E87B72">
      <w:pPr>
        <w:jc w:val="left"/>
        <w:rPr>
          <w:b/>
          <w:bCs/>
          <w:lang w:val="es-ES"/>
        </w:rPr>
      </w:pPr>
      <w:r w:rsidRPr="00E87B72">
        <w:rPr>
          <w:b/>
          <w:bCs/>
          <w:lang w:val="es-ES"/>
        </w:rPr>
        <w:t>Listados adicionales</w:t>
      </w:r>
    </w:p>
    <w:p w14:paraId="0E719CA8" w14:textId="5CC5DC59" w:rsidR="00D91070" w:rsidRPr="00E87B72" w:rsidRDefault="00D91070" w:rsidP="00E87B72">
      <w:pPr>
        <w:jc w:val="left"/>
        <w:rPr>
          <w:lang w:val="es-ES"/>
        </w:rPr>
      </w:pPr>
      <w:r>
        <w:rPr>
          <w:lang w:val="es-ES"/>
        </w:rPr>
        <w:t>Ambos listados son visibles para todos los usuarios, pero las acciones están reservadas para usuarios con permisos de edición, es decir profesores y administradores.</w:t>
      </w:r>
    </w:p>
    <w:p w14:paraId="049020AE" w14:textId="77777777" w:rsidR="00E87B72" w:rsidRPr="00E87B72" w:rsidRDefault="00E87B72" w:rsidP="00E87B72">
      <w:pPr>
        <w:numPr>
          <w:ilvl w:val="0"/>
          <w:numId w:val="176"/>
        </w:numPr>
        <w:jc w:val="left"/>
        <w:rPr>
          <w:lang w:val="es-ES"/>
        </w:rPr>
      </w:pPr>
      <w:r w:rsidRPr="00E87B72">
        <w:rPr>
          <w:b/>
          <w:bCs/>
          <w:lang w:val="es-ES"/>
        </w:rPr>
        <w:t>Lista de Profesores:</w:t>
      </w:r>
      <w:r w:rsidRPr="00E87B72">
        <w:rPr>
          <w:lang w:val="es-ES"/>
        </w:rPr>
        <w:br/>
        <w:t>Muestra los profesores asignados al grupo con la opción de eliminarlos.</w:t>
      </w:r>
    </w:p>
    <w:p w14:paraId="28425AA0" w14:textId="77777777" w:rsidR="00E87B72" w:rsidRPr="00E87B72" w:rsidRDefault="00E87B72" w:rsidP="00E87B72">
      <w:pPr>
        <w:numPr>
          <w:ilvl w:val="0"/>
          <w:numId w:val="176"/>
        </w:numPr>
        <w:jc w:val="left"/>
        <w:rPr>
          <w:lang w:val="es-ES"/>
        </w:rPr>
      </w:pPr>
      <w:r w:rsidRPr="00E87B72">
        <w:rPr>
          <w:b/>
          <w:bCs/>
          <w:lang w:val="es-ES"/>
        </w:rPr>
        <w:t>Lista de Estudiantes:</w:t>
      </w:r>
      <w:r w:rsidRPr="00E87B72">
        <w:rPr>
          <w:lang w:val="es-ES"/>
        </w:rPr>
        <w:br/>
        <w:t>Muestra los estudiantes miembros del grupo con la opción de eliminarlos.</w:t>
      </w:r>
    </w:p>
    <w:p w14:paraId="149B746F" w14:textId="4973D7CF" w:rsidR="00E87B72" w:rsidRPr="00E87B72" w:rsidRDefault="00E87B72" w:rsidP="00E87B72">
      <w:pPr>
        <w:jc w:val="left"/>
        <w:rPr>
          <w:lang w:val="es-ES"/>
        </w:rPr>
      </w:pPr>
    </w:p>
    <w:p w14:paraId="2ACE84AB" w14:textId="77777777" w:rsidR="00E87B72" w:rsidRPr="00E87B72" w:rsidRDefault="00E87B72" w:rsidP="00E87B72">
      <w:pPr>
        <w:jc w:val="left"/>
        <w:rPr>
          <w:b/>
          <w:bCs/>
          <w:lang w:val="es-ES"/>
        </w:rPr>
      </w:pPr>
      <w:r w:rsidRPr="00E87B72">
        <w:rPr>
          <w:b/>
          <w:bCs/>
          <w:lang w:val="es-ES"/>
        </w:rPr>
        <w:t>Acciones disponibles</w:t>
      </w:r>
    </w:p>
    <w:p w14:paraId="4FC44C64" w14:textId="77777777" w:rsidR="00E87B72" w:rsidRPr="00E87B72" w:rsidRDefault="00E87B72" w:rsidP="00E87B72">
      <w:pPr>
        <w:numPr>
          <w:ilvl w:val="0"/>
          <w:numId w:val="177"/>
        </w:numPr>
        <w:jc w:val="left"/>
        <w:rPr>
          <w:lang w:val="es-ES"/>
        </w:rPr>
      </w:pPr>
      <w:r w:rsidRPr="00E87B72">
        <w:rPr>
          <w:b/>
          <w:bCs/>
          <w:lang w:val="es-ES"/>
        </w:rPr>
        <w:t>Crear / Actualizar:</w:t>
      </w:r>
    </w:p>
    <w:p w14:paraId="38B381FA" w14:textId="77777777" w:rsidR="00E87B72" w:rsidRPr="00E87B72" w:rsidRDefault="00E87B72" w:rsidP="00E87B72">
      <w:pPr>
        <w:numPr>
          <w:ilvl w:val="1"/>
          <w:numId w:val="177"/>
        </w:numPr>
        <w:jc w:val="left"/>
        <w:rPr>
          <w:lang w:val="es-ES"/>
        </w:rPr>
      </w:pPr>
      <w:r w:rsidRPr="00E87B72">
        <w:rPr>
          <w:b/>
          <w:bCs/>
          <w:lang w:val="es-ES"/>
        </w:rPr>
        <w:t>Visible:</w:t>
      </w:r>
      <w:r w:rsidRPr="00E87B72">
        <w:rPr>
          <w:lang w:val="es-ES"/>
        </w:rPr>
        <w:t xml:space="preserve"> Si el usuario puede editar.</w:t>
      </w:r>
    </w:p>
    <w:p w14:paraId="598E3201" w14:textId="77777777" w:rsidR="00E87B72" w:rsidRPr="00E87B72" w:rsidRDefault="00E87B72" w:rsidP="00E87B72">
      <w:pPr>
        <w:numPr>
          <w:ilvl w:val="1"/>
          <w:numId w:val="177"/>
        </w:numPr>
        <w:jc w:val="left"/>
        <w:rPr>
          <w:lang w:val="es-ES"/>
        </w:rPr>
      </w:pPr>
      <w:r w:rsidRPr="00E87B72">
        <w:rPr>
          <w:b/>
          <w:bCs/>
          <w:lang w:val="es-ES"/>
        </w:rPr>
        <w:t>Función:</w:t>
      </w:r>
      <w:r w:rsidRPr="00E87B72">
        <w:rPr>
          <w:lang w:val="es-ES"/>
        </w:rPr>
        <w:t xml:space="preserve"> Guarda los cambios o crea el grupo.</w:t>
      </w:r>
    </w:p>
    <w:p w14:paraId="3F213691" w14:textId="77777777" w:rsidR="00E87B72" w:rsidRPr="00E87B72" w:rsidRDefault="00E87B72" w:rsidP="00E87B72">
      <w:pPr>
        <w:numPr>
          <w:ilvl w:val="1"/>
          <w:numId w:val="177"/>
        </w:numPr>
        <w:jc w:val="left"/>
        <w:rPr>
          <w:lang w:val="es-ES"/>
        </w:rPr>
      </w:pPr>
      <w:r w:rsidRPr="00E87B72">
        <w:rPr>
          <w:b/>
          <w:bCs/>
          <w:lang w:val="es-ES"/>
        </w:rPr>
        <w:t>Restricción:</w:t>
      </w:r>
      <w:r w:rsidRPr="00E87B72">
        <w:rPr>
          <w:lang w:val="es-ES"/>
        </w:rPr>
        <w:t xml:space="preserve"> Botón deshabilitado si el formulario no es válido.</w:t>
      </w:r>
    </w:p>
    <w:p w14:paraId="78372938" w14:textId="77777777" w:rsidR="00E87B72" w:rsidRPr="00E87B72" w:rsidRDefault="00E87B72" w:rsidP="00E87B72">
      <w:pPr>
        <w:numPr>
          <w:ilvl w:val="0"/>
          <w:numId w:val="177"/>
        </w:numPr>
        <w:jc w:val="left"/>
        <w:rPr>
          <w:lang w:val="es-ES"/>
        </w:rPr>
      </w:pPr>
      <w:r w:rsidRPr="00E87B72">
        <w:rPr>
          <w:b/>
          <w:bCs/>
          <w:lang w:val="es-ES"/>
        </w:rPr>
        <w:t>Unirse al grupo:</w:t>
      </w:r>
    </w:p>
    <w:p w14:paraId="773553A9" w14:textId="77777777" w:rsidR="00E87B72" w:rsidRPr="00E87B72" w:rsidRDefault="00E87B72" w:rsidP="00E87B72">
      <w:pPr>
        <w:numPr>
          <w:ilvl w:val="1"/>
          <w:numId w:val="177"/>
        </w:numPr>
        <w:jc w:val="left"/>
        <w:rPr>
          <w:lang w:val="es-ES"/>
        </w:rPr>
      </w:pPr>
      <w:r w:rsidRPr="00E87B72">
        <w:rPr>
          <w:b/>
          <w:bCs/>
          <w:lang w:val="es-ES"/>
        </w:rPr>
        <w:t>Visible:</w:t>
      </w:r>
      <w:r w:rsidRPr="00E87B72">
        <w:rPr>
          <w:lang w:val="es-ES"/>
        </w:rPr>
        <w:t xml:space="preserve"> Si el usuario no es miembro, no es administrador, no está en modo creación y el grupo no es privado.</w:t>
      </w:r>
    </w:p>
    <w:p w14:paraId="53D76039" w14:textId="77777777" w:rsidR="00E87B72" w:rsidRPr="00E87B72" w:rsidRDefault="00E87B72" w:rsidP="00E87B72">
      <w:pPr>
        <w:numPr>
          <w:ilvl w:val="0"/>
          <w:numId w:val="177"/>
        </w:numPr>
        <w:jc w:val="left"/>
        <w:rPr>
          <w:lang w:val="es-ES"/>
        </w:rPr>
      </w:pPr>
      <w:r w:rsidRPr="00E87B72">
        <w:rPr>
          <w:b/>
          <w:bCs/>
          <w:lang w:val="es-ES"/>
        </w:rPr>
        <w:t>Abandonar el grupo:</w:t>
      </w:r>
    </w:p>
    <w:p w14:paraId="08933EDB" w14:textId="77777777" w:rsidR="00E87B72" w:rsidRPr="00E87B72" w:rsidRDefault="00E87B72" w:rsidP="00E87B72">
      <w:pPr>
        <w:numPr>
          <w:ilvl w:val="1"/>
          <w:numId w:val="177"/>
        </w:numPr>
        <w:jc w:val="left"/>
        <w:rPr>
          <w:lang w:val="es-ES"/>
        </w:rPr>
      </w:pPr>
      <w:r w:rsidRPr="00E87B72">
        <w:rPr>
          <w:b/>
          <w:bCs/>
          <w:lang w:val="es-ES"/>
        </w:rPr>
        <w:t>Visible:</w:t>
      </w:r>
      <w:r w:rsidRPr="00E87B72">
        <w:rPr>
          <w:lang w:val="es-ES"/>
        </w:rPr>
        <w:t xml:space="preserve"> Si el usuario es miembro, no es administrador y no está en modo creación.</w:t>
      </w:r>
    </w:p>
    <w:p w14:paraId="13DF0A5D" w14:textId="77777777" w:rsidR="00E87B72" w:rsidRPr="00E87B72" w:rsidRDefault="00E87B72" w:rsidP="00E87B72">
      <w:pPr>
        <w:numPr>
          <w:ilvl w:val="0"/>
          <w:numId w:val="177"/>
        </w:numPr>
        <w:jc w:val="left"/>
        <w:rPr>
          <w:lang w:val="es-ES"/>
        </w:rPr>
      </w:pPr>
      <w:r w:rsidRPr="00E87B72">
        <w:rPr>
          <w:b/>
          <w:bCs/>
          <w:lang w:val="es-ES"/>
        </w:rPr>
        <w:t>Cancelar:</w:t>
      </w:r>
    </w:p>
    <w:p w14:paraId="6E9D4B1A" w14:textId="77777777" w:rsidR="00E87B72" w:rsidRPr="00E87B72" w:rsidRDefault="00E87B72" w:rsidP="00E87B72">
      <w:pPr>
        <w:numPr>
          <w:ilvl w:val="1"/>
          <w:numId w:val="177"/>
        </w:numPr>
        <w:jc w:val="left"/>
        <w:rPr>
          <w:lang w:val="es-ES"/>
        </w:rPr>
      </w:pPr>
      <w:r w:rsidRPr="00E87B72">
        <w:rPr>
          <w:lang w:val="es-ES"/>
        </w:rPr>
        <w:t>Cierra el formulario sin guardar cambios.</w:t>
      </w:r>
    </w:p>
    <w:p w14:paraId="235722ED" w14:textId="77777777" w:rsidR="00E87B72" w:rsidRPr="00E87B72" w:rsidRDefault="00E87B72" w:rsidP="00E87B72">
      <w:pPr>
        <w:numPr>
          <w:ilvl w:val="0"/>
          <w:numId w:val="177"/>
        </w:numPr>
        <w:jc w:val="left"/>
        <w:rPr>
          <w:lang w:val="es-ES"/>
        </w:rPr>
      </w:pPr>
      <w:r w:rsidRPr="00E87B72">
        <w:rPr>
          <w:b/>
          <w:bCs/>
          <w:lang w:val="es-ES"/>
        </w:rPr>
        <w:lastRenderedPageBreak/>
        <w:t>Eliminar grupo:</w:t>
      </w:r>
    </w:p>
    <w:p w14:paraId="2196C7D7" w14:textId="61CB616F" w:rsidR="00E87B72" w:rsidRPr="00E87B72" w:rsidRDefault="00E87B72" w:rsidP="00E87B72">
      <w:pPr>
        <w:numPr>
          <w:ilvl w:val="1"/>
          <w:numId w:val="177"/>
        </w:numPr>
        <w:jc w:val="left"/>
        <w:rPr>
          <w:lang w:val="es-ES"/>
        </w:rPr>
      </w:pPr>
      <w:r w:rsidRPr="00E87B72">
        <w:rPr>
          <w:b/>
          <w:bCs/>
          <w:lang w:val="es-ES"/>
        </w:rPr>
        <w:t>Visible:</w:t>
      </w:r>
      <w:r w:rsidRPr="00E87B72">
        <w:rPr>
          <w:lang w:val="es-ES"/>
        </w:rPr>
        <w:t xml:space="preserve"> Si el usuario puede editar y no está en modo creación.</w:t>
      </w:r>
    </w:p>
    <w:p w14:paraId="307D38E8" w14:textId="77777777" w:rsidR="00E87B72" w:rsidRPr="00E87B72" w:rsidRDefault="00E87B72" w:rsidP="00E87B72">
      <w:pPr>
        <w:jc w:val="left"/>
        <w:rPr>
          <w:b/>
          <w:bCs/>
          <w:lang w:val="es-ES"/>
        </w:rPr>
      </w:pPr>
      <w:r w:rsidRPr="00E87B72">
        <w:rPr>
          <w:b/>
          <w:bCs/>
          <w:lang w:val="es-ES"/>
        </w:rPr>
        <w:t>Validaciones y comportamiento</w:t>
      </w:r>
    </w:p>
    <w:p w14:paraId="4EFCDFCB" w14:textId="77777777" w:rsidR="00E87B72" w:rsidRPr="00E87B72" w:rsidRDefault="00E87B72" w:rsidP="00E87B72">
      <w:pPr>
        <w:numPr>
          <w:ilvl w:val="0"/>
          <w:numId w:val="178"/>
        </w:numPr>
        <w:jc w:val="left"/>
        <w:rPr>
          <w:lang w:val="es-ES"/>
        </w:rPr>
      </w:pPr>
      <w:r w:rsidRPr="00E87B72">
        <w:rPr>
          <w:lang w:val="es-ES"/>
        </w:rPr>
        <w:t xml:space="preserve">El formulario es </w:t>
      </w:r>
      <w:r w:rsidRPr="00E87B72">
        <w:rPr>
          <w:b/>
          <w:bCs/>
          <w:lang w:val="es-ES"/>
        </w:rPr>
        <w:t>reactivo</w:t>
      </w:r>
      <w:r w:rsidRPr="00E87B72">
        <w:rPr>
          <w:lang w:val="es-ES"/>
        </w:rPr>
        <w:t xml:space="preserve"> (</w:t>
      </w:r>
      <w:r w:rsidRPr="00E87B72">
        <w:rPr>
          <w:i/>
          <w:iCs/>
          <w:lang w:val="es-ES"/>
        </w:rPr>
        <w:t xml:space="preserve">Reactive </w:t>
      </w:r>
      <w:proofErr w:type="spellStart"/>
      <w:r w:rsidRPr="00E87B72">
        <w:rPr>
          <w:i/>
          <w:iCs/>
          <w:lang w:val="es-ES"/>
        </w:rPr>
        <w:t>Form</w:t>
      </w:r>
      <w:proofErr w:type="spellEnd"/>
      <w:r w:rsidRPr="00E87B72">
        <w:rPr>
          <w:lang w:val="es-ES"/>
        </w:rPr>
        <w:t>).</w:t>
      </w:r>
    </w:p>
    <w:p w14:paraId="56223B79" w14:textId="77777777" w:rsidR="00E87B72" w:rsidRPr="00E87B72" w:rsidRDefault="00E87B72" w:rsidP="00E87B72">
      <w:pPr>
        <w:numPr>
          <w:ilvl w:val="0"/>
          <w:numId w:val="178"/>
        </w:numPr>
        <w:jc w:val="left"/>
        <w:rPr>
          <w:lang w:val="es-ES"/>
        </w:rPr>
      </w:pPr>
      <w:r w:rsidRPr="00E87B72">
        <w:rPr>
          <w:lang w:val="es-ES"/>
        </w:rPr>
        <w:t>Los campos obligatorios muestran mensajes de error si no se cumplen las condiciones.</w:t>
      </w:r>
    </w:p>
    <w:p w14:paraId="7A506ACB" w14:textId="77777777" w:rsidR="00E87B72" w:rsidRPr="00E87B72" w:rsidRDefault="00E87B72" w:rsidP="00E87B72">
      <w:pPr>
        <w:numPr>
          <w:ilvl w:val="0"/>
          <w:numId w:val="178"/>
        </w:numPr>
        <w:jc w:val="left"/>
        <w:rPr>
          <w:lang w:val="es-ES"/>
        </w:rPr>
      </w:pPr>
      <w:r w:rsidRPr="00E87B72">
        <w:rPr>
          <w:lang w:val="es-ES"/>
        </w:rPr>
        <w:t>El contenido y las acciones visibles cambian dinámicamente según:</w:t>
      </w:r>
    </w:p>
    <w:p w14:paraId="27C91576" w14:textId="77777777" w:rsidR="00D91070" w:rsidRDefault="00E87B72" w:rsidP="00FF21AC">
      <w:pPr>
        <w:numPr>
          <w:ilvl w:val="1"/>
          <w:numId w:val="178"/>
        </w:numPr>
        <w:jc w:val="left"/>
        <w:rPr>
          <w:lang w:val="es-ES"/>
        </w:rPr>
      </w:pPr>
      <w:r w:rsidRPr="00E87B72">
        <w:rPr>
          <w:lang w:val="es-ES"/>
        </w:rPr>
        <w:t xml:space="preserve">Si el formulario está en </w:t>
      </w:r>
      <w:r w:rsidRPr="00E87B72">
        <w:rPr>
          <w:b/>
          <w:bCs/>
          <w:lang w:val="es-ES"/>
        </w:rPr>
        <w:t>creación</w:t>
      </w:r>
      <w:r w:rsidRPr="00E87B72">
        <w:rPr>
          <w:lang w:val="es-ES"/>
        </w:rPr>
        <w:t xml:space="preserve"> o </w:t>
      </w:r>
      <w:r w:rsidRPr="00E87B72">
        <w:rPr>
          <w:b/>
          <w:bCs/>
          <w:lang w:val="es-ES"/>
        </w:rPr>
        <w:t>edición</w:t>
      </w:r>
      <w:r w:rsidRPr="00E87B72">
        <w:rPr>
          <w:lang w:val="es-ES"/>
        </w:rPr>
        <w:t>.</w:t>
      </w:r>
    </w:p>
    <w:p w14:paraId="7BE5191D" w14:textId="77777777" w:rsidR="00D91070" w:rsidRDefault="00D91070" w:rsidP="00D91070">
      <w:pPr>
        <w:jc w:val="left"/>
        <w:rPr>
          <w:lang w:val="es-ES"/>
        </w:rPr>
      </w:pPr>
    </w:p>
    <w:p w14:paraId="48CE33F0" w14:textId="77777777" w:rsidR="00D86B2A" w:rsidRDefault="00D86B2A" w:rsidP="00D86B2A">
      <w:pPr>
        <w:pStyle w:val="Apndice2"/>
        <w:rPr>
          <w:lang w:val="es-ES"/>
        </w:rPr>
      </w:pPr>
      <w:bookmarkStart w:id="152" w:name="_Toc206069487"/>
      <w:r>
        <w:rPr>
          <w:lang w:val="es-ES"/>
        </w:rPr>
        <w:t xml:space="preserve">Creación y edición de </w:t>
      </w:r>
      <w:r>
        <w:rPr>
          <w:lang w:val="es-ES"/>
        </w:rPr>
        <w:t>profesores</w:t>
      </w:r>
      <w:bookmarkEnd w:id="152"/>
    </w:p>
    <w:p w14:paraId="2B2AA8E1" w14:textId="66711463" w:rsidR="0068538B" w:rsidRDefault="0068538B" w:rsidP="00D86B2A">
      <w:pPr>
        <w:jc w:val="left"/>
        <w:rPr>
          <w:lang w:val="es-ES"/>
        </w:rPr>
      </w:pPr>
      <w:r w:rsidRPr="0068538B">
        <w:rPr>
          <w:lang w:val="es-ES"/>
        </w:rPr>
        <w:drawing>
          <wp:inline distT="0" distB="0" distL="0" distR="0" wp14:anchorId="1B27FB86" wp14:editId="0E77082B">
            <wp:extent cx="5395595" cy="1992630"/>
            <wp:effectExtent l="0" t="0" r="0" b="7620"/>
            <wp:docPr id="125816948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69484" name="Imagen 1" descr="Interfaz de usuario gráfica, Texto, Aplicación, Chat o mensaje de texto&#10;&#10;El contenido generado por IA puede ser incorrecto."/>
                    <pic:cNvPicPr/>
                  </pic:nvPicPr>
                  <pic:blipFill>
                    <a:blip r:embed="rId80"/>
                    <a:stretch>
                      <a:fillRect/>
                    </a:stretch>
                  </pic:blipFill>
                  <pic:spPr>
                    <a:xfrm>
                      <a:off x="0" y="0"/>
                      <a:ext cx="5395595" cy="1992630"/>
                    </a:xfrm>
                    <a:prstGeom prst="rect">
                      <a:avLst/>
                    </a:prstGeom>
                  </pic:spPr>
                </pic:pic>
              </a:graphicData>
            </a:graphic>
          </wp:inline>
        </w:drawing>
      </w:r>
    </w:p>
    <w:p w14:paraId="3EB19A99" w14:textId="77777777" w:rsidR="0068538B" w:rsidRDefault="00D86B2A" w:rsidP="00D86B2A">
      <w:pPr>
        <w:jc w:val="left"/>
        <w:rPr>
          <w:lang w:val="es-ES"/>
        </w:rPr>
      </w:pPr>
      <w:r w:rsidRPr="00D86B2A">
        <w:rPr>
          <w:lang w:val="es-ES"/>
        </w:rPr>
        <w:t>Esta vista permite a los administradores crear nuevos registros de profesores o modificar los datos de profesores existentes.</w:t>
      </w:r>
      <w:r w:rsidR="0068538B">
        <w:rPr>
          <w:lang w:val="es-ES"/>
        </w:rPr>
        <w:t xml:space="preserve"> Los usuarios no administradores pueden ver el formulario sin la posibilidad de aplicar ningún cambio solo por consultar la información.</w:t>
      </w:r>
    </w:p>
    <w:p w14:paraId="5C69CC5A" w14:textId="7BE35BAE" w:rsidR="00D86B2A" w:rsidRPr="00D86B2A" w:rsidRDefault="0068538B" w:rsidP="00D86B2A">
      <w:pPr>
        <w:jc w:val="left"/>
        <w:rPr>
          <w:lang w:val="es-ES"/>
        </w:rPr>
      </w:pPr>
      <w:r>
        <w:rPr>
          <w:lang w:val="es-ES"/>
        </w:rPr>
        <w:t>Cuando un profesor accede a la sección de la cabecera de Mi Perfil, es llevado a esta vista.</w:t>
      </w:r>
      <w:r w:rsidR="00D86B2A" w:rsidRPr="00D86B2A">
        <w:rPr>
          <w:lang w:val="es-ES"/>
        </w:rPr>
        <w:br/>
        <w:t xml:space="preserve">El contenido del formulario y las acciones disponibles cambian según si se está en </w:t>
      </w:r>
      <w:r w:rsidR="00D86B2A" w:rsidRPr="00D86B2A">
        <w:rPr>
          <w:b/>
          <w:bCs/>
          <w:lang w:val="es-ES"/>
        </w:rPr>
        <w:t>modo creación</w:t>
      </w:r>
      <w:r w:rsidR="00D86B2A" w:rsidRPr="00D86B2A">
        <w:rPr>
          <w:lang w:val="es-ES"/>
        </w:rPr>
        <w:t xml:space="preserve"> o </w:t>
      </w:r>
      <w:r w:rsidR="00D86B2A" w:rsidRPr="00D86B2A">
        <w:rPr>
          <w:b/>
          <w:bCs/>
          <w:lang w:val="es-ES"/>
        </w:rPr>
        <w:t>modo edición</w:t>
      </w:r>
      <w:r w:rsidR="00D86B2A" w:rsidRPr="00D86B2A">
        <w:rPr>
          <w:lang w:val="es-ES"/>
        </w:rPr>
        <w:t>.</w:t>
      </w:r>
    </w:p>
    <w:p w14:paraId="61D18364" w14:textId="40C53595" w:rsidR="00D86B2A" w:rsidRPr="00D86B2A" w:rsidRDefault="00D86B2A" w:rsidP="00D86B2A">
      <w:pPr>
        <w:rPr>
          <w:lang w:val="es-ES"/>
        </w:rPr>
      </w:pPr>
    </w:p>
    <w:p w14:paraId="3DAA8658" w14:textId="77777777" w:rsidR="00D86B2A" w:rsidRPr="00D86B2A" w:rsidRDefault="00D86B2A" w:rsidP="00D86B2A">
      <w:pPr>
        <w:rPr>
          <w:b/>
          <w:bCs/>
          <w:lang w:val="es-ES"/>
        </w:rPr>
      </w:pPr>
      <w:r w:rsidRPr="00D86B2A">
        <w:rPr>
          <w:b/>
          <w:bCs/>
          <w:lang w:val="es-ES"/>
        </w:rPr>
        <w:t>Campos del formulario</w:t>
      </w:r>
    </w:p>
    <w:p w14:paraId="51F0B0D7" w14:textId="77777777" w:rsidR="00D86B2A" w:rsidRPr="00D86B2A" w:rsidRDefault="00D86B2A" w:rsidP="00D86B2A">
      <w:pPr>
        <w:rPr>
          <w:b/>
          <w:bCs/>
          <w:lang w:val="es-ES"/>
        </w:rPr>
      </w:pPr>
      <w:r w:rsidRPr="00D86B2A">
        <w:rPr>
          <w:b/>
          <w:bCs/>
          <w:lang w:val="es-ES"/>
        </w:rPr>
        <w:t>1. Nombre</w:t>
      </w:r>
    </w:p>
    <w:p w14:paraId="19BCFDE7" w14:textId="77777777" w:rsidR="00D86B2A" w:rsidRPr="00D86B2A" w:rsidRDefault="00D86B2A" w:rsidP="00D86B2A">
      <w:pPr>
        <w:numPr>
          <w:ilvl w:val="0"/>
          <w:numId w:val="179"/>
        </w:numPr>
        <w:rPr>
          <w:lang w:val="es-ES"/>
        </w:rPr>
      </w:pPr>
      <w:r w:rsidRPr="00D86B2A">
        <w:rPr>
          <w:b/>
          <w:bCs/>
          <w:lang w:val="es-ES"/>
        </w:rPr>
        <w:t>Tipo:</w:t>
      </w:r>
      <w:r w:rsidRPr="00D86B2A">
        <w:rPr>
          <w:lang w:val="es-ES"/>
        </w:rPr>
        <w:t xml:space="preserve"> Campo de texto (</w:t>
      </w:r>
      <w:r w:rsidRPr="00D86B2A">
        <w:rPr>
          <w:i/>
          <w:iCs/>
          <w:lang w:val="es-ES"/>
        </w:rPr>
        <w:t>input</w:t>
      </w:r>
      <w:r w:rsidRPr="00D86B2A">
        <w:rPr>
          <w:lang w:val="es-ES"/>
        </w:rPr>
        <w:t>).</w:t>
      </w:r>
    </w:p>
    <w:p w14:paraId="02653993" w14:textId="77777777" w:rsidR="00D86B2A" w:rsidRPr="00D86B2A" w:rsidRDefault="00D86B2A" w:rsidP="00D86B2A">
      <w:pPr>
        <w:numPr>
          <w:ilvl w:val="0"/>
          <w:numId w:val="179"/>
        </w:numPr>
        <w:rPr>
          <w:lang w:val="es-ES"/>
        </w:rPr>
      </w:pPr>
      <w:r w:rsidRPr="00D86B2A">
        <w:rPr>
          <w:b/>
          <w:bCs/>
          <w:lang w:val="es-ES"/>
        </w:rPr>
        <w:t>Obligatorio:</w:t>
      </w:r>
      <w:r w:rsidRPr="00D86B2A">
        <w:rPr>
          <w:lang w:val="es-ES"/>
        </w:rPr>
        <w:t xml:space="preserve"> Sí.</w:t>
      </w:r>
    </w:p>
    <w:p w14:paraId="005E67CA" w14:textId="77777777" w:rsidR="00D86B2A" w:rsidRPr="00D86B2A" w:rsidRDefault="00D86B2A" w:rsidP="00D86B2A">
      <w:pPr>
        <w:numPr>
          <w:ilvl w:val="0"/>
          <w:numId w:val="179"/>
        </w:numPr>
        <w:rPr>
          <w:lang w:val="es-ES"/>
        </w:rPr>
      </w:pPr>
      <w:r w:rsidRPr="00D86B2A">
        <w:rPr>
          <w:b/>
          <w:bCs/>
          <w:lang w:val="es-ES"/>
        </w:rPr>
        <w:t>Validación:</w:t>
      </w:r>
      <w:r w:rsidRPr="00D86B2A">
        <w:rPr>
          <w:lang w:val="es-ES"/>
        </w:rPr>
        <w:t xml:space="preserve"> Si está vacío, muestra el mensaje </w:t>
      </w:r>
      <w:r w:rsidRPr="00D86B2A">
        <w:rPr>
          <w:b/>
          <w:bCs/>
          <w:lang w:val="es-ES"/>
        </w:rPr>
        <w:t>"Nombre requerido"</w:t>
      </w:r>
      <w:r w:rsidRPr="00D86B2A">
        <w:rPr>
          <w:lang w:val="es-ES"/>
        </w:rPr>
        <w:t>.</w:t>
      </w:r>
    </w:p>
    <w:p w14:paraId="40C06A61" w14:textId="77777777" w:rsidR="00D86B2A" w:rsidRPr="00D86B2A" w:rsidRDefault="00D86B2A" w:rsidP="00D86B2A">
      <w:pPr>
        <w:rPr>
          <w:b/>
          <w:bCs/>
          <w:lang w:val="es-ES"/>
        </w:rPr>
      </w:pPr>
      <w:r w:rsidRPr="00D86B2A">
        <w:rPr>
          <w:b/>
          <w:bCs/>
          <w:lang w:val="es-ES"/>
        </w:rPr>
        <w:t>2. Apellido</w:t>
      </w:r>
    </w:p>
    <w:p w14:paraId="30BDEC57" w14:textId="77777777" w:rsidR="00D86B2A" w:rsidRPr="00D86B2A" w:rsidRDefault="00D86B2A" w:rsidP="00D86B2A">
      <w:pPr>
        <w:numPr>
          <w:ilvl w:val="0"/>
          <w:numId w:val="180"/>
        </w:numPr>
        <w:rPr>
          <w:lang w:val="es-ES"/>
        </w:rPr>
      </w:pPr>
      <w:r w:rsidRPr="00D86B2A">
        <w:rPr>
          <w:b/>
          <w:bCs/>
          <w:lang w:val="es-ES"/>
        </w:rPr>
        <w:t>Tipo:</w:t>
      </w:r>
      <w:r w:rsidRPr="00D86B2A">
        <w:rPr>
          <w:lang w:val="es-ES"/>
        </w:rPr>
        <w:t xml:space="preserve"> Campo de texto (</w:t>
      </w:r>
      <w:r w:rsidRPr="00D86B2A">
        <w:rPr>
          <w:i/>
          <w:iCs/>
          <w:lang w:val="es-ES"/>
        </w:rPr>
        <w:t>input</w:t>
      </w:r>
      <w:r w:rsidRPr="00D86B2A">
        <w:rPr>
          <w:lang w:val="es-ES"/>
        </w:rPr>
        <w:t>).</w:t>
      </w:r>
    </w:p>
    <w:p w14:paraId="01209EC6" w14:textId="77777777" w:rsidR="00D86B2A" w:rsidRPr="00D86B2A" w:rsidRDefault="00D86B2A" w:rsidP="00D86B2A">
      <w:pPr>
        <w:numPr>
          <w:ilvl w:val="0"/>
          <w:numId w:val="180"/>
        </w:numPr>
        <w:rPr>
          <w:lang w:val="es-ES"/>
        </w:rPr>
      </w:pPr>
      <w:r w:rsidRPr="00D86B2A">
        <w:rPr>
          <w:b/>
          <w:bCs/>
          <w:lang w:val="es-ES"/>
        </w:rPr>
        <w:t>Obligatorio:</w:t>
      </w:r>
      <w:r w:rsidRPr="00D86B2A">
        <w:rPr>
          <w:lang w:val="es-ES"/>
        </w:rPr>
        <w:t xml:space="preserve"> Sí.</w:t>
      </w:r>
    </w:p>
    <w:p w14:paraId="5B77CB40" w14:textId="77777777" w:rsidR="00D86B2A" w:rsidRPr="00D86B2A" w:rsidRDefault="00D86B2A" w:rsidP="00D86B2A">
      <w:pPr>
        <w:numPr>
          <w:ilvl w:val="0"/>
          <w:numId w:val="180"/>
        </w:numPr>
        <w:rPr>
          <w:lang w:val="es-ES"/>
        </w:rPr>
      </w:pPr>
      <w:r w:rsidRPr="00D86B2A">
        <w:rPr>
          <w:b/>
          <w:bCs/>
          <w:lang w:val="es-ES"/>
        </w:rPr>
        <w:t>Validación:</w:t>
      </w:r>
      <w:r w:rsidRPr="00D86B2A">
        <w:rPr>
          <w:lang w:val="es-ES"/>
        </w:rPr>
        <w:t xml:space="preserve"> Si está vacío, muestra el mensaje </w:t>
      </w:r>
      <w:r w:rsidRPr="00D86B2A">
        <w:rPr>
          <w:b/>
          <w:bCs/>
          <w:lang w:val="es-ES"/>
        </w:rPr>
        <w:t>"Apellido requerido"</w:t>
      </w:r>
      <w:r w:rsidRPr="00D86B2A">
        <w:rPr>
          <w:lang w:val="es-ES"/>
        </w:rPr>
        <w:t>.</w:t>
      </w:r>
    </w:p>
    <w:p w14:paraId="1DBD2E5F" w14:textId="77777777" w:rsidR="00D86B2A" w:rsidRPr="00D86B2A" w:rsidRDefault="00D86B2A" w:rsidP="00D86B2A">
      <w:pPr>
        <w:rPr>
          <w:b/>
          <w:bCs/>
          <w:lang w:val="es-ES"/>
        </w:rPr>
      </w:pPr>
      <w:r w:rsidRPr="00D86B2A">
        <w:rPr>
          <w:b/>
          <w:bCs/>
          <w:lang w:val="es-ES"/>
        </w:rPr>
        <w:t>3. Correo electrónico</w:t>
      </w:r>
    </w:p>
    <w:p w14:paraId="7DA8A276" w14:textId="77777777" w:rsidR="00D86B2A" w:rsidRPr="00D86B2A" w:rsidRDefault="00D86B2A" w:rsidP="00D86B2A">
      <w:pPr>
        <w:numPr>
          <w:ilvl w:val="0"/>
          <w:numId w:val="181"/>
        </w:numPr>
        <w:rPr>
          <w:lang w:val="es-ES"/>
        </w:rPr>
      </w:pPr>
      <w:r w:rsidRPr="00D86B2A">
        <w:rPr>
          <w:b/>
          <w:bCs/>
          <w:lang w:val="es-ES"/>
        </w:rPr>
        <w:t>Tipo:</w:t>
      </w:r>
      <w:r w:rsidRPr="00D86B2A">
        <w:rPr>
          <w:lang w:val="es-ES"/>
        </w:rPr>
        <w:t xml:space="preserve"> Campo de texto (</w:t>
      </w:r>
      <w:r w:rsidRPr="00D86B2A">
        <w:rPr>
          <w:i/>
          <w:iCs/>
          <w:lang w:val="es-ES"/>
        </w:rPr>
        <w:t>input</w:t>
      </w:r>
      <w:r w:rsidRPr="00D86B2A">
        <w:rPr>
          <w:lang w:val="es-ES"/>
        </w:rPr>
        <w:t>) con validación de formato de email.</w:t>
      </w:r>
    </w:p>
    <w:p w14:paraId="496D92A9" w14:textId="77777777" w:rsidR="00D86B2A" w:rsidRPr="00D86B2A" w:rsidRDefault="00D86B2A" w:rsidP="00D86B2A">
      <w:pPr>
        <w:numPr>
          <w:ilvl w:val="0"/>
          <w:numId w:val="181"/>
        </w:numPr>
        <w:rPr>
          <w:lang w:val="es-ES"/>
        </w:rPr>
      </w:pPr>
      <w:r w:rsidRPr="00D86B2A">
        <w:rPr>
          <w:b/>
          <w:bCs/>
          <w:lang w:val="es-ES"/>
        </w:rPr>
        <w:t>Obligatorio:</w:t>
      </w:r>
      <w:r w:rsidRPr="00D86B2A">
        <w:rPr>
          <w:lang w:val="es-ES"/>
        </w:rPr>
        <w:t xml:space="preserve"> Sí.</w:t>
      </w:r>
    </w:p>
    <w:p w14:paraId="0BA038BC" w14:textId="77777777" w:rsidR="00D86B2A" w:rsidRPr="00D86B2A" w:rsidRDefault="00D86B2A" w:rsidP="00D86B2A">
      <w:pPr>
        <w:numPr>
          <w:ilvl w:val="0"/>
          <w:numId w:val="181"/>
        </w:numPr>
        <w:rPr>
          <w:lang w:val="es-ES"/>
        </w:rPr>
      </w:pPr>
      <w:r w:rsidRPr="00D86B2A">
        <w:rPr>
          <w:b/>
          <w:bCs/>
          <w:lang w:val="es-ES"/>
        </w:rPr>
        <w:t>Validación:</w:t>
      </w:r>
      <w:r w:rsidRPr="00D86B2A">
        <w:rPr>
          <w:lang w:val="es-ES"/>
        </w:rPr>
        <w:t xml:space="preserve"> Si el campo está vacío o no tiene un formato válido, muestra </w:t>
      </w:r>
      <w:r w:rsidRPr="00D86B2A">
        <w:rPr>
          <w:b/>
          <w:bCs/>
          <w:lang w:val="es-ES"/>
        </w:rPr>
        <w:t>"Email requerido"</w:t>
      </w:r>
      <w:r w:rsidRPr="00D86B2A">
        <w:rPr>
          <w:lang w:val="es-ES"/>
        </w:rPr>
        <w:t>.</w:t>
      </w:r>
    </w:p>
    <w:p w14:paraId="1CAD47E2" w14:textId="77777777" w:rsidR="00D86B2A" w:rsidRPr="00D86B2A" w:rsidRDefault="00D86B2A" w:rsidP="00D86B2A">
      <w:pPr>
        <w:rPr>
          <w:b/>
          <w:bCs/>
          <w:lang w:val="es-ES"/>
        </w:rPr>
      </w:pPr>
      <w:r w:rsidRPr="00D86B2A">
        <w:rPr>
          <w:b/>
          <w:bCs/>
          <w:lang w:val="es-ES"/>
        </w:rPr>
        <w:t>4. Departamento</w:t>
      </w:r>
    </w:p>
    <w:p w14:paraId="3EAB7CCC" w14:textId="75DF90D7" w:rsidR="00D86B2A" w:rsidRPr="00D86B2A" w:rsidRDefault="00D86B2A" w:rsidP="00D86B2A">
      <w:pPr>
        <w:numPr>
          <w:ilvl w:val="0"/>
          <w:numId w:val="182"/>
        </w:numPr>
        <w:rPr>
          <w:lang w:val="es-ES"/>
        </w:rPr>
      </w:pPr>
      <w:r w:rsidRPr="00D86B2A">
        <w:rPr>
          <w:b/>
          <w:bCs/>
          <w:lang w:val="es-ES"/>
        </w:rPr>
        <w:t>Tipo:</w:t>
      </w:r>
      <w:r w:rsidRPr="00D86B2A">
        <w:rPr>
          <w:lang w:val="es-ES"/>
        </w:rPr>
        <w:t xml:space="preserve"> Selector desplegable</w:t>
      </w:r>
      <w:r>
        <w:rPr>
          <w:lang w:val="es-ES"/>
        </w:rPr>
        <w:t>.</w:t>
      </w:r>
    </w:p>
    <w:p w14:paraId="53DF73D4" w14:textId="77777777" w:rsidR="00D86B2A" w:rsidRPr="00D86B2A" w:rsidRDefault="00D86B2A" w:rsidP="00D86B2A">
      <w:pPr>
        <w:numPr>
          <w:ilvl w:val="0"/>
          <w:numId w:val="182"/>
        </w:numPr>
        <w:rPr>
          <w:lang w:val="es-ES"/>
        </w:rPr>
      </w:pPr>
      <w:r w:rsidRPr="00D86B2A">
        <w:rPr>
          <w:b/>
          <w:bCs/>
          <w:lang w:val="es-ES"/>
        </w:rPr>
        <w:t>Obligatorio:</w:t>
      </w:r>
      <w:r w:rsidRPr="00D86B2A">
        <w:rPr>
          <w:lang w:val="es-ES"/>
        </w:rPr>
        <w:t xml:space="preserve"> Sí.</w:t>
      </w:r>
    </w:p>
    <w:p w14:paraId="3E6B5E10" w14:textId="77777777" w:rsidR="00D86B2A" w:rsidRPr="00D86B2A" w:rsidRDefault="00D86B2A" w:rsidP="00D86B2A">
      <w:pPr>
        <w:numPr>
          <w:ilvl w:val="0"/>
          <w:numId w:val="182"/>
        </w:numPr>
        <w:rPr>
          <w:lang w:val="es-ES"/>
        </w:rPr>
      </w:pPr>
      <w:r w:rsidRPr="00D86B2A">
        <w:rPr>
          <w:b/>
          <w:bCs/>
          <w:lang w:val="es-ES"/>
        </w:rPr>
        <w:t>Contenido:</w:t>
      </w:r>
      <w:r w:rsidRPr="00D86B2A">
        <w:rPr>
          <w:lang w:val="es-ES"/>
        </w:rPr>
        <w:t xml:space="preserve"> Lista de departamentos disponibles.</w:t>
      </w:r>
    </w:p>
    <w:p w14:paraId="380461AE" w14:textId="77777777" w:rsidR="00D86B2A" w:rsidRPr="00D86B2A" w:rsidRDefault="00D86B2A" w:rsidP="00D86B2A">
      <w:pPr>
        <w:numPr>
          <w:ilvl w:val="0"/>
          <w:numId w:val="182"/>
        </w:numPr>
        <w:rPr>
          <w:lang w:val="es-ES"/>
        </w:rPr>
      </w:pPr>
      <w:r w:rsidRPr="00D86B2A">
        <w:rPr>
          <w:b/>
          <w:bCs/>
          <w:lang w:val="es-ES"/>
        </w:rPr>
        <w:lastRenderedPageBreak/>
        <w:t>Validación:</w:t>
      </w:r>
      <w:r w:rsidRPr="00D86B2A">
        <w:rPr>
          <w:lang w:val="es-ES"/>
        </w:rPr>
        <w:t xml:space="preserve"> Si no se selecciona un departamento, muestra </w:t>
      </w:r>
      <w:r w:rsidRPr="00D86B2A">
        <w:rPr>
          <w:b/>
          <w:bCs/>
          <w:lang w:val="es-ES"/>
        </w:rPr>
        <w:t>"Departamento requerido"</w:t>
      </w:r>
      <w:r w:rsidRPr="00D86B2A">
        <w:rPr>
          <w:lang w:val="es-ES"/>
        </w:rPr>
        <w:t>.</w:t>
      </w:r>
    </w:p>
    <w:p w14:paraId="1B243032" w14:textId="77777777" w:rsidR="00D86B2A" w:rsidRPr="00D86B2A" w:rsidRDefault="00D86B2A" w:rsidP="00D86B2A">
      <w:pPr>
        <w:rPr>
          <w:b/>
          <w:bCs/>
          <w:lang w:val="es-ES"/>
        </w:rPr>
      </w:pPr>
      <w:r w:rsidRPr="00D86B2A">
        <w:rPr>
          <w:b/>
          <w:bCs/>
          <w:lang w:val="es-ES"/>
        </w:rPr>
        <w:t xml:space="preserve">5. </w:t>
      </w:r>
      <w:proofErr w:type="gramStart"/>
      <w:r w:rsidRPr="00D86B2A">
        <w:rPr>
          <w:b/>
          <w:bCs/>
          <w:lang w:val="es-ES"/>
        </w:rPr>
        <w:t>Jefe</w:t>
      </w:r>
      <w:proofErr w:type="gramEnd"/>
      <w:r w:rsidRPr="00D86B2A">
        <w:rPr>
          <w:b/>
          <w:bCs/>
          <w:lang w:val="es-ES"/>
        </w:rPr>
        <w:t xml:space="preserve"> de departamento</w:t>
      </w:r>
    </w:p>
    <w:p w14:paraId="5659BBCA" w14:textId="77777777" w:rsidR="00D86B2A" w:rsidRPr="00D86B2A" w:rsidRDefault="00D86B2A" w:rsidP="00D86B2A">
      <w:pPr>
        <w:numPr>
          <w:ilvl w:val="0"/>
          <w:numId w:val="183"/>
        </w:numPr>
        <w:rPr>
          <w:lang w:val="es-ES"/>
        </w:rPr>
      </w:pPr>
      <w:r w:rsidRPr="00D86B2A">
        <w:rPr>
          <w:b/>
          <w:bCs/>
          <w:lang w:val="es-ES"/>
        </w:rPr>
        <w:t>Tipo:</w:t>
      </w:r>
      <w:r w:rsidRPr="00D86B2A">
        <w:rPr>
          <w:lang w:val="es-ES"/>
        </w:rPr>
        <w:t xml:space="preserve"> Casilla de verificación (</w:t>
      </w:r>
      <w:proofErr w:type="spellStart"/>
      <w:r w:rsidRPr="00D86B2A">
        <w:rPr>
          <w:i/>
          <w:iCs/>
          <w:lang w:val="es-ES"/>
        </w:rPr>
        <w:t>checkbox</w:t>
      </w:r>
      <w:proofErr w:type="spellEnd"/>
      <w:r w:rsidRPr="00D86B2A">
        <w:rPr>
          <w:lang w:val="es-ES"/>
        </w:rPr>
        <w:t>).</w:t>
      </w:r>
    </w:p>
    <w:p w14:paraId="4B86151D" w14:textId="77777777" w:rsidR="00D86B2A" w:rsidRPr="00D86B2A" w:rsidRDefault="00D86B2A" w:rsidP="00D86B2A">
      <w:pPr>
        <w:numPr>
          <w:ilvl w:val="0"/>
          <w:numId w:val="183"/>
        </w:numPr>
        <w:rPr>
          <w:lang w:val="es-ES"/>
        </w:rPr>
      </w:pPr>
      <w:r w:rsidRPr="00D86B2A">
        <w:rPr>
          <w:b/>
          <w:bCs/>
          <w:lang w:val="es-ES"/>
        </w:rPr>
        <w:t>Función:</w:t>
      </w:r>
      <w:r w:rsidRPr="00D86B2A">
        <w:rPr>
          <w:lang w:val="es-ES"/>
        </w:rPr>
        <w:t xml:space="preserve"> Indica si el profesor es el jefe del departamento seleccionado.</w:t>
      </w:r>
    </w:p>
    <w:p w14:paraId="71E4E67A" w14:textId="41277D7C" w:rsidR="00D86B2A" w:rsidRPr="00D86B2A" w:rsidRDefault="00D86B2A" w:rsidP="00D86B2A">
      <w:pPr>
        <w:rPr>
          <w:lang w:val="es-ES"/>
        </w:rPr>
      </w:pPr>
    </w:p>
    <w:p w14:paraId="756ADA91" w14:textId="77777777" w:rsidR="00D86B2A" w:rsidRPr="00D86B2A" w:rsidRDefault="00D86B2A" w:rsidP="0068538B">
      <w:pPr>
        <w:rPr>
          <w:b/>
          <w:bCs/>
          <w:lang w:val="es-ES"/>
        </w:rPr>
      </w:pPr>
      <w:r w:rsidRPr="00D86B2A">
        <w:rPr>
          <w:b/>
          <w:bCs/>
          <w:lang w:val="es-ES"/>
        </w:rPr>
        <w:t>Información adicional en modo edición</w:t>
      </w:r>
    </w:p>
    <w:p w14:paraId="1F4FDD72" w14:textId="306FAD67" w:rsidR="00D86B2A" w:rsidRPr="00D86B2A" w:rsidRDefault="00D86B2A" w:rsidP="00D86B2A">
      <w:pPr>
        <w:numPr>
          <w:ilvl w:val="0"/>
          <w:numId w:val="184"/>
        </w:numPr>
        <w:rPr>
          <w:lang w:val="es-ES"/>
        </w:rPr>
      </w:pPr>
      <w:r w:rsidRPr="00D86B2A">
        <w:rPr>
          <w:b/>
          <w:bCs/>
          <w:lang w:val="es-ES"/>
        </w:rPr>
        <w:t xml:space="preserve">Listado de </w:t>
      </w:r>
      <w:proofErr w:type="spellStart"/>
      <w:r w:rsidRPr="00D86B2A">
        <w:rPr>
          <w:b/>
          <w:bCs/>
          <w:lang w:val="es-ES"/>
        </w:rPr>
        <w:t>TFGs</w:t>
      </w:r>
      <w:proofErr w:type="spellEnd"/>
      <w:r w:rsidRPr="00D86B2A">
        <w:rPr>
          <w:b/>
          <w:bCs/>
          <w:lang w:val="es-ES"/>
        </w:rPr>
        <w:t>:</w:t>
      </w:r>
    </w:p>
    <w:p w14:paraId="57CBC479" w14:textId="77777777" w:rsidR="0068538B" w:rsidRDefault="00D86B2A" w:rsidP="0068538B">
      <w:pPr>
        <w:numPr>
          <w:ilvl w:val="1"/>
          <w:numId w:val="184"/>
        </w:numPr>
        <w:rPr>
          <w:lang w:val="es-ES"/>
        </w:rPr>
      </w:pPr>
      <w:r w:rsidRPr="00D86B2A">
        <w:rPr>
          <w:lang w:val="es-ES"/>
        </w:rPr>
        <w:t>Se muestra solo cuando se edita un profesor existente.</w:t>
      </w:r>
    </w:p>
    <w:p w14:paraId="51B050ED" w14:textId="65CAF258" w:rsidR="00D86B2A" w:rsidRPr="00D86B2A" w:rsidRDefault="00D86B2A" w:rsidP="0068538B">
      <w:pPr>
        <w:numPr>
          <w:ilvl w:val="1"/>
          <w:numId w:val="184"/>
        </w:numPr>
        <w:rPr>
          <w:lang w:val="es-ES"/>
        </w:rPr>
      </w:pPr>
      <w:r w:rsidRPr="00D86B2A">
        <w:rPr>
          <w:lang w:val="es-ES"/>
        </w:rPr>
        <w:t>Contiene los Trabajos Fin de Grado (</w:t>
      </w:r>
      <w:proofErr w:type="spellStart"/>
      <w:r w:rsidRPr="00D86B2A">
        <w:rPr>
          <w:lang w:val="es-ES"/>
        </w:rPr>
        <w:t>TFGs</w:t>
      </w:r>
      <w:proofErr w:type="spellEnd"/>
      <w:r w:rsidRPr="00D86B2A">
        <w:rPr>
          <w:lang w:val="es-ES"/>
        </w:rPr>
        <w:t>) en los que particip</w:t>
      </w:r>
      <w:r w:rsidR="0068538B">
        <w:rPr>
          <w:lang w:val="es-ES"/>
        </w:rPr>
        <w:t>a</w:t>
      </w:r>
      <w:r w:rsidRPr="00D86B2A">
        <w:rPr>
          <w:lang w:val="es-ES"/>
        </w:rPr>
        <w:t xml:space="preserve"> el profesor.</w:t>
      </w:r>
    </w:p>
    <w:p w14:paraId="2B623B95" w14:textId="37000454" w:rsidR="00D86B2A" w:rsidRDefault="00D86B2A" w:rsidP="00D86B2A">
      <w:pPr>
        <w:numPr>
          <w:ilvl w:val="1"/>
          <w:numId w:val="184"/>
        </w:numPr>
        <w:rPr>
          <w:lang w:val="es-ES"/>
        </w:rPr>
      </w:pPr>
      <w:r w:rsidRPr="00D86B2A">
        <w:rPr>
          <w:lang w:val="es-ES"/>
        </w:rPr>
        <w:t xml:space="preserve">Presentado a través del componente </w:t>
      </w:r>
      <w:r w:rsidR="0068538B">
        <w:rPr>
          <w:lang w:val="es-ES"/>
        </w:rPr>
        <w:t xml:space="preserve">de listado de líneas de </w:t>
      </w:r>
      <w:proofErr w:type="spellStart"/>
      <w:r w:rsidR="0068538B">
        <w:rPr>
          <w:lang w:val="es-ES"/>
        </w:rPr>
        <w:t>tfg</w:t>
      </w:r>
      <w:proofErr w:type="spellEnd"/>
    </w:p>
    <w:p w14:paraId="2A9308F2" w14:textId="77777777" w:rsidR="0068538B" w:rsidRPr="00D86B2A" w:rsidRDefault="0068538B" w:rsidP="0068538B">
      <w:pPr>
        <w:ind w:left="1440"/>
        <w:rPr>
          <w:lang w:val="es-ES"/>
        </w:rPr>
      </w:pPr>
    </w:p>
    <w:p w14:paraId="72947E18" w14:textId="2A0BE691" w:rsidR="00D86B2A" w:rsidRPr="00D86B2A" w:rsidRDefault="00D86B2A" w:rsidP="0068538B">
      <w:pPr>
        <w:rPr>
          <w:b/>
          <w:bCs/>
          <w:lang w:val="es-ES"/>
        </w:rPr>
      </w:pPr>
      <w:r w:rsidRPr="00D86B2A">
        <w:rPr>
          <w:b/>
          <w:bCs/>
          <w:lang w:val="es-ES"/>
        </w:rPr>
        <w:t>Acciones disponibles</w:t>
      </w:r>
    </w:p>
    <w:p w14:paraId="45B65D0C" w14:textId="64C34F30" w:rsidR="00D86B2A" w:rsidRPr="00D86B2A" w:rsidRDefault="00D86B2A" w:rsidP="00D86B2A">
      <w:pPr>
        <w:numPr>
          <w:ilvl w:val="0"/>
          <w:numId w:val="185"/>
        </w:numPr>
        <w:rPr>
          <w:lang w:val="es-ES"/>
        </w:rPr>
      </w:pPr>
      <w:r w:rsidRPr="00D86B2A">
        <w:rPr>
          <w:b/>
          <w:bCs/>
          <w:lang w:val="es-ES"/>
        </w:rPr>
        <w:t>Crear / Actualizar:</w:t>
      </w:r>
    </w:p>
    <w:p w14:paraId="001C78CB" w14:textId="63B9685F" w:rsidR="00D86B2A" w:rsidRPr="00D86B2A" w:rsidRDefault="00D86B2A" w:rsidP="00D86B2A">
      <w:pPr>
        <w:numPr>
          <w:ilvl w:val="1"/>
          <w:numId w:val="185"/>
        </w:numPr>
        <w:rPr>
          <w:lang w:val="es-ES"/>
        </w:rPr>
      </w:pPr>
      <w:r w:rsidRPr="00D86B2A">
        <w:rPr>
          <w:lang w:val="es-ES"/>
        </w:rPr>
        <w:t>Visible solo para administradores.</w:t>
      </w:r>
    </w:p>
    <w:p w14:paraId="5F52B8A5" w14:textId="288F91A2" w:rsidR="00D86B2A" w:rsidRPr="00D86B2A" w:rsidRDefault="00D86B2A" w:rsidP="00D86B2A">
      <w:pPr>
        <w:numPr>
          <w:ilvl w:val="1"/>
          <w:numId w:val="185"/>
        </w:numPr>
        <w:rPr>
          <w:lang w:val="es-ES"/>
        </w:rPr>
      </w:pPr>
      <w:r w:rsidRPr="00D86B2A">
        <w:rPr>
          <w:lang w:val="es-ES"/>
        </w:rPr>
        <w:t>Guarda los datos introducidos en el formulario.</w:t>
      </w:r>
    </w:p>
    <w:p w14:paraId="038274ED" w14:textId="59BFA5D0" w:rsidR="00D86B2A" w:rsidRPr="00D86B2A" w:rsidRDefault="00D86B2A" w:rsidP="00D86B2A">
      <w:pPr>
        <w:numPr>
          <w:ilvl w:val="1"/>
          <w:numId w:val="185"/>
        </w:numPr>
        <w:rPr>
          <w:lang w:val="es-ES"/>
        </w:rPr>
      </w:pPr>
      <w:r w:rsidRPr="00D86B2A">
        <w:rPr>
          <w:lang w:val="es-ES"/>
        </w:rPr>
        <w:t>Deshabilitado si el formulario no es válido.</w:t>
      </w:r>
    </w:p>
    <w:p w14:paraId="3ECC67F0" w14:textId="77777777" w:rsidR="00D86B2A" w:rsidRPr="00D86B2A" w:rsidRDefault="00D86B2A" w:rsidP="00D86B2A">
      <w:pPr>
        <w:numPr>
          <w:ilvl w:val="0"/>
          <w:numId w:val="185"/>
        </w:numPr>
        <w:rPr>
          <w:lang w:val="es-ES"/>
        </w:rPr>
      </w:pPr>
      <w:r w:rsidRPr="00D86B2A">
        <w:rPr>
          <w:b/>
          <w:bCs/>
          <w:lang w:val="es-ES"/>
        </w:rPr>
        <w:t>Cancelar:</w:t>
      </w:r>
    </w:p>
    <w:p w14:paraId="48F33A40" w14:textId="138F7EAA" w:rsidR="00D86B2A" w:rsidRDefault="00D86B2A" w:rsidP="00D86B2A">
      <w:pPr>
        <w:numPr>
          <w:ilvl w:val="1"/>
          <w:numId w:val="185"/>
        </w:numPr>
        <w:rPr>
          <w:lang w:val="es-ES"/>
        </w:rPr>
      </w:pPr>
      <w:r w:rsidRPr="00D86B2A">
        <w:rPr>
          <w:lang w:val="es-ES"/>
        </w:rPr>
        <w:t>Cierra el formulario y vuelve a la vista anterior sin guardar cambios.</w:t>
      </w:r>
    </w:p>
    <w:p w14:paraId="6A5C1738" w14:textId="515A3428" w:rsidR="00D86B2A" w:rsidRPr="00D86B2A" w:rsidRDefault="00D86B2A" w:rsidP="00D86B2A">
      <w:pPr>
        <w:ind w:left="1440"/>
        <w:rPr>
          <w:lang w:val="es-ES"/>
        </w:rPr>
      </w:pPr>
    </w:p>
    <w:p w14:paraId="360E8EEE" w14:textId="77777777" w:rsidR="00D86B2A" w:rsidRPr="00D86B2A" w:rsidRDefault="00D86B2A" w:rsidP="00D86B2A">
      <w:pPr>
        <w:rPr>
          <w:b/>
          <w:bCs/>
          <w:lang w:val="es-ES"/>
        </w:rPr>
      </w:pPr>
      <w:r w:rsidRPr="00D86B2A">
        <w:rPr>
          <w:b/>
          <w:bCs/>
          <w:lang w:val="es-ES"/>
        </w:rPr>
        <w:t>Validaciones y comportamiento</w:t>
      </w:r>
    </w:p>
    <w:p w14:paraId="678E0697" w14:textId="77777777" w:rsidR="00D86B2A" w:rsidRPr="00D86B2A" w:rsidRDefault="00D86B2A" w:rsidP="00D86B2A">
      <w:pPr>
        <w:numPr>
          <w:ilvl w:val="0"/>
          <w:numId w:val="186"/>
        </w:numPr>
        <w:rPr>
          <w:lang w:val="es-ES"/>
        </w:rPr>
      </w:pPr>
      <w:r w:rsidRPr="00D86B2A">
        <w:rPr>
          <w:lang w:val="es-ES"/>
        </w:rPr>
        <w:t xml:space="preserve">El formulario es </w:t>
      </w:r>
      <w:r w:rsidRPr="00D86B2A">
        <w:rPr>
          <w:b/>
          <w:bCs/>
          <w:lang w:val="es-ES"/>
        </w:rPr>
        <w:t>reactivo</w:t>
      </w:r>
      <w:r w:rsidRPr="00D86B2A">
        <w:rPr>
          <w:lang w:val="es-ES"/>
        </w:rPr>
        <w:t xml:space="preserve"> (</w:t>
      </w:r>
      <w:r w:rsidRPr="00D86B2A">
        <w:rPr>
          <w:i/>
          <w:iCs/>
          <w:lang w:val="es-ES"/>
        </w:rPr>
        <w:t xml:space="preserve">Reactive </w:t>
      </w:r>
      <w:proofErr w:type="spellStart"/>
      <w:r w:rsidRPr="00D86B2A">
        <w:rPr>
          <w:i/>
          <w:iCs/>
          <w:lang w:val="es-ES"/>
        </w:rPr>
        <w:t>Form</w:t>
      </w:r>
      <w:proofErr w:type="spellEnd"/>
      <w:r w:rsidRPr="00D86B2A">
        <w:rPr>
          <w:lang w:val="es-ES"/>
        </w:rPr>
        <w:t>).</w:t>
      </w:r>
    </w:p>
    <w:p w14:paraId="4E9FCFA8" w14:textId="77777777" w:rsidR="00D86B2A" w:rsidRPr="00D86B2A" w:rsidRDefault="00D86B2A" w:rsidP="00D86B2A">
      <w:pPr>
        <w:numPr>
          <w:ilvl w:val="0"/>
          <w:numId w:val="186"/>
        </w:numPr>
        <w:rPr>
          <w:lang w:val="es-ES"/>
        </w:rPr>
      </w:pPr>
      <w:r w:rsidRPr="00D86B2A">
        <w:rPr>
          <w:lang w:val="es-ES"/>
        </w:rPr>
        <w:t>Los campos obligatorios muestran mensajes de error si no se cumplen las condiciones.</w:t>
      </w:r>
    </w:p>
    <w:p w14:paraId="63EE4316" w14:textId="77777777" w:rsidR="00D86B2A" w:rsidRPr="00D86B2A" w:rsidRDefault="00D86B2A" w:rsidP="00D86B2A">
      <w:pPr>
        <w:numPr>
          <w:ilvl w:val="0"/>
          <w:numId w:val="186"/>
        </w:numPr>
        <w:rPr>
          <w:lang w:val="es-ES"/>
        </w:rPr>
      </w:pPr>
      <w:r w:rsidRPr="00D86B2A">
        <w:rPr>
          <w:lang w:val="es-ES"/>
        </w:rPr>
        <w:t xml:space="preserve">En </w:t>
      </w:r>
      <w:r w:rsidRPr="00D86B2A">
        <w:rPr>
          <w:b/>
          <w:bCs/>
          <w:lang w:val="es-ES"/>
        </w:rPr>
        <w:t>modo creación</w:t>
      </w:r>
      <w:r w:rsidRPr="00D86B2A">
        <w:rPr>
          <w:lang w:val="es-ES"/>
        </w:rPr>
        <w:t xml:space="preserve">, no se muestra la lista de </w:t>
      </w:r>
      <w:proofErr w:type="spellStart"/>
      <w:r w:rsidRPr="00D86B2A">
        <w:rPr>
          <w:lang w:val="es-ES"/>
        </w:rPr>
        <w:t>TFGs</w:t>
      </w:r>
      <w:proofErr w:type="spellEnd"/>
      <w:r w:rsidRPr="00D86B2A">
        <w:rPr>
          <w:lang w:val="es-ES"/>
        </w:rPr>
        <w:t>.</w:t>
      </w:r>
    </w:p>
    <w:p w14:paraId="469081C7" w14:textId="77777777" w:rsidR="00D86B2A" w:rsidRDefault="00D86B2A" w:rsidP="00D86B2A">
      <w:pPr>
        <w:numPr>
          <w:ilvl w:val="0"/>
          <w:numId w:val="186"/>
        </w:numPr>
        <w:rPr>
          <w:lang w:val="es-ES"/>
        </w:rPr>
      </w:pPr>
      <w:r w:rsidRPr="00D86B2A">
        <w:rPr>
          <w:lang w:val="es-ES"/>
        </w:rPr>
        <w:t xml:space="preserve">En </w:t>
      </w:r>
      <w:r w:rsidRPr="00D86B2A">
        <w:rPr>
          <w:b/>
          <w:bCs/>
          <w:lang w:val="es-ES"/>
        </w:rPr>
        <w:t>modo edición</w:t>
      </w:r>
      <w:r w:rsidRPr="00D86B2A">
        <w:rPr>
          <w:lang w:val="es-ES"/>
        </w:rPr>
        <w:t>, el encabezado de la vista muestra el nombre y apellido del profesor.</w:t>
      </w:r>
    </w:p>
    <w:p w14:paraId="7832BADF" w14:textId="77777777" w:rsidR="0068538B" w:rsidRDefault="0068538B" w:rsidP="0068538B">
      <w:pPr>
        <w:rPr>
          <w:lang w:val="es-ES"/>
        </w:rPr>
      </w:pPr>
    </w:p>
    <w:p w14:paraId="51F8F88C" w14:textId="77777777" w:rsidR="0068538B" w:rsidRDefault="0068538B" w:rsidP="0068538B">
      <w:pPr>
        <w:jc w:val="left"/>
        <w:rPr>
          <w:lang w:val="es-ES"/>
        </w:rPr>
      </w:pPr>
    </w:p>
    <w:p w14:paraId="022264EE" w14:textId="247A9069" w:rsidR="0068538B" w:rsidRPr="0068538B" w:rsidRDefault="0068538B" w:rsidP="0068538B">
      <w:pPr>
        <w:pStyle w:val="Apndice2"/>
        <w:rPr>
          <w:lang w:val="es-ES"/>
        </w:rPr>
      </w:pPr>
      <w:bookmarkStart w:id="153" w:name="_Toc206069488"/>
      <w:r>
        <w:rPr>
          <w:lang w:val="es-ES"/>
        </w:rPr>
        <w:t xml:space="preserve">Creación y edición de </w:t>
      </w:r>
      <w:r>
        <w:rPr>
          <w:lang w:val="es-ES"/>
        </w:rPr>
        <w:t>estudiantes</w:t>
      </w:r>
      <w:bookmarkEnd w:id="153"/>
    </w:p>
    <w:p w14:paraId="67DDB1A2" w14:textId="7E94B25C" w:rsidR="0068538B" w:rsidRDefault="0068538B" w:rsidP="0068538B">
      <w:pPr>
        <w:rPr>
          <w:lang w:val="es-ES"/>
        </w:rPr>
      </w:pPr>
      <w:r w:rsidRPr="0068538B">
        <w:rPr>
          <w:lang w:val="es-ES"/>
        </w:rPr>
        <w:drawing>
          <wp:inline distT="0" distB="0" distL="0" distR="0" wp14:anchorId="298B8216" wp14:editId="536E9A92">
            <wp:extent cx="5395595" cy="2140585"/>
            <wp:effectExtent l="0" t="0" r="0" b="0"/>
            <wp:docPr id="71510983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9835" name="Imagen 1" descr="Interfaz de usuario gráfica, Texto&#10;&#10;El contenido generado por IA puede ser incorrecto."/>
                    <pic:cNvPicPr/>
                  </pic:nvPicPr>
                  <pic:blipFill>
                    <a:blip r:embed="rId81"/>
                    <a:stretch>
                      <a:fillRect/>
                    </a:stretch>
                  </pic:blipFill>
                  <pic:spPr>
                    <a:xfrm>
                      <a:off x="0" y="0"/>
                      <a:ext cx="5395595" cy="2140585"/>
                    </a:xfrm>
                    <a:prstGeom prst="rect">
                      <a:avLst/>
                    </a:prstGeom>
                  </pic:spPr>
                </pic:pic>
              </a:graphicData>
            </a:graphic>
          </wp:inline>
        </w:drawing>
      </w:r>
    </w:p>
    <w:p w14:paraId="569D503B" w14:textId="7C47C1AB" w:rsidR="0068538B" w:rsidRDefault="0068538B" w:rsidP="0068538B">
      <w:pPr>
        <w:rPr>
          <w:lang w:val="es-ES"/>
        </w:rPr>
      </w:pPr>
      <w:r w:rsidRPr="0068538B">
        <w:rPr>
          <w:lang w:val="es-ES"/>
        </w:rPr>
        <w:t>Esta vista permite crear un nuevo alumno o editar el perfil de un alumno existente.</w:t>
      </w:r>
      <w:r w:rsidRPr="0068538B">
        <w:rPr>
          <w:lang w:val="es-ES"/>
        </w:rPr>
        <w:br/>
        <w:t xml:space="preserve">El encabezado y los datos mostrados se adaptan dependiendo de si se está en </w:t>
      </w:r>
      <w:r w:rsidRPr="0068538B">
        <w:rPr>
          <w:b/>
          <w:bCs/>
          <w:lang w:val="es-ES"/>
        </w:rPr>
        <w:t>modo creación</w:t>
      </w:r>
      <w:r w:rsidRPr="0068538B">
        <w:rPr>
          <w:lang w:val="es-ES"/>
        </w:rPr>
        <w:t xml:space="preserve"> o </w:t>
      </w:r>
      <w:r w:rsidRPr="0068538B">
        <w:rPr>
          <w:b/>
          <w:bCs/>
          <w:lang w:val="es-ES"/>
        </w:rPr>
        <w:t>modo edición</w:t>
      </w:r>
      <w:r w:rsidRPr="0068538B">
        <w:rPr>
          <w:lang w:val="es-ES"/>
        </w:rPr>
        <w:t>.</w:t>
      </w:r>
    </w:p>
    <w:p w14:paraId="0DCAA465" w14:textId="77777777" w:rsidR="0068538B" w:rsidRDefault="0068538B" w:rsidP="0068538B">
      <w:pPr>
        <w:rPr>
          <w:lang w:val="es-ES"/>
        </w:rPr>
      </w:pPr>
    </w:p>
    <w:p w14:paraId="63420CD9" w14:textId="06BAA9FD" w:rsidR="0068538B" w:rsidRPr="0068538B" w:rsidRDefault="0068538B" w:rsidP="0068538B">
      <w:pPr>
        <w:rPr>
          <w:lang w:val="es-ES"/>
        </w:rPr>
      </w:pPr>
      <w:r>
        <w:rPr>
          <w:lang w:val="es-ES"/>
        </w:rPr>
        <w:t xml:space="preserve">Cuando un alumno selecciona la sección de la cabecera de Mi Perfil, es redirigido a esta vista, con su información. No puede modificar información sensible como su DNI o </w:t>
      </w:r>
      <w:r>
        <w:rPr>
          <w:lang w:val="es-ES"/>
        </w:rPr>
        <w:lastRenderedPageBreak/>
        <w:t>correo electrónico. Puede modificar datos opcionales como su fecha de nacimiento, dirección o número de teléfono</w:t>
      </w:r>
    </w:p>
    <w:p w14:paraId="6C1BC7CA" w14:textId="491E7EC3" w:rsidR="0068538B" w:rsidRPr="0068538B" w:rsidRDefault="0068538B" w:rsidP="0068538B">
      <w:pPr>
        <w:rPr>
          <w:lang w:val="es-ES"/>
        </w:rPr>
      </w:pPr>
    </w:p>
    <w:p w14:paraId="00CC80DB" w14:textId="77777777" w:rsidR="0068538B" w:rsidRPr="0068538B" w:rsidRDefault="0068538B" w:rsidP="0068538B">
      <w:pPr>
        <w:rPr>
          <w:b/>
          <w:bCs/>
          <w:lang w:val="es-ES"/>
        </w:rPr>
      </w:pPr>
      <w:r w:rsidRPr="0068538B">
        <w:rPr>
          <w:b/>
          <w:bCs/>
          <w:lang w:val="es-ES"/>
        </w:rPr>
        <w:t>Campos del formulario</w:t>
      </w:r>
    </w:p>
    <w:p w14:paraId="4077F766" w14:textId="77777777" w:rsidR="0068538B" w:rsidRPr="0068538B" w:rsidRDefault="0068538B" w:rsidP="0068538B">
      <w:pPr>
        <w:rPr>
          <w:b/>
          <w:bCs/>
          <w:lang w:val="es-ES"/>
        </w:rPr>
      </w:pPr>
      <w:r w:rsidRPr="0068538B">
        <w:rPr>
          <w:b/>
          <w:bCs/>
          <w:lang w:val="es-ES"/>
        </w:rPr>
        <w:t>1. Nombre</w:t>
      </w:r>
    </w:p>
    <w:p w14:paraId="555AD37B" w14:textId="77777777" w:rsidR="0068538B" w:rsidRPr="0068538B" w:rsidRDefault="0068538B" w:rsidP="0068538B">
      <w:pPr>
        <w:numPr>
          <w:ilvl w:val="0"/>
          <w:numId w:val="187"/>
        </w:numPr>
        <w:rPr>
          <w:lang w:val="es-ES"/>
        </w:rPr>
      </w:pPr>
      <w:r w:rsidRPr="0068538B">
        <w:rPr>
          <w:b/>
          <w:bCs/>
          <w:lang w:val="es-ES"/>
        </w:rPr>
        <w:t>Tipo:</w:t>
      </w:r>
      <w:r w:rsidRPr="0068538B">
        <w:rPr>
          <w:lang w:val="es-ES"/>
        </w:rPr>
        <w:t xml:space="preserve"> Campo de texto (</w:t>
      </w:r>
      <w:r w:rsidRPr="0068538B">
        <w:rPr>
          <w:i/>
          <w:iCs/>
          <w:lang w:val="es-ES"/>
        </w:rPr>
        <w:t>input</w:t>
      </w:r>
      <w:r w:rsidRPr="0068538B">
        <w:rPr>
          <w:lang w:val="es-ES"/>
        </w:rPr>
        <w:t>).</w:t>
      </w:r>
    </w:p>
    <w:p w14:paraId="186FE94E" w14:textId="77777777" w:rsidR="0068538B" w:rsidRPr="0068538B" w:rsidRDefault="0068538B" w:rsidP="0068538B">
      <w:pPr>
        <w:numPr>
          <w:ilvl w:val="0"/>
          <w:numId w:val="187"/>
        </w:numPr>
        <w:rPr>
          <w:lang w:val="es-ES"/>
        </w:rPr>
      </w:pPr>
      <w:r w:rsidRPr="0068538B">
        <w:rPr>
          <w:b/>
          <w:bCs/>
          <w:lang w:val="es-ES"/>
        </w:rPr>
        <w:t>Obligatorio:</w:t>
      </w:r>
      <w:r w:rsidRPr="0068538B">
        <w:rPr>
          <w:lang w:val="es-ES"/>
        </w:rPr>
        <w:t xml:space="preserve"> Sí.</w:t>
      </w:r>
    </w:p>
    <w:p w14:paraId="18562417" w14:textId="77777777" w:rsidR="0068538B" w:rsidRPr="0068538B" w:rsidRDefault="0068538B" w:rsidP="0068538B">
      <w:pPr>
        <w:numPr>
          <w:ilvl w:val="0"/>
          <w:numId w:val="187"/>
        </w:numPr>
        <w:rPr>
          <w:lang w:val="es-ES"/>
        </w:rPr>
      </w:pPr>
      <w:r w:rsidRPr="0068538B">
        <w:rPr>
          <w:b/>
          <w:bCs/>
          <w:lang w:val="es-ES"/>
        </w:rPr>
        <w:t>Validación:</w:t>
      </w:r>
      <w:r w:rsidRPr="0068538B">
        <w:rPr>
          <w:lang w:val="es-ES"/>
        </w:rPr>
        <w:t xml:space="preserve"> Si está vacío, muestra </w:t>
      </w:r>
      <w:r w:rsidRPr="0068538B">
        <w:rPr>
          <w:b/>
          <w:bCs/>
          <w:lang w:val="es-ES"/>
        </w:rPr>
        <w:t>"Nombre requerido"</w:t>
      </w:r>
      <w:r w:rsidRPr="0068538B">
        <w:rPr>
          <w:lang w:val="es-ES"/>
        </w:rPr>
        <w:t>.</w:t>
      </w:r>
    </w:p>
    <w:p w14:paraId="3BB33629" w14:textId="77777777" w:rsidR="0068538B" w:rsidRPr="0068538B" w:rsidRDefault="0068538B" w:rsidP="0068538B">
      <w:pPr>
        <w:rPr>
          <w:b/>
          <w:bCs/>
          <w:lang w:val="es-ES"/>
        </w:rPr>
      </w:pPr>
      <w:r w:rsidRPr="0068538B">
        <w:rPr>
          <w:b/>
          <w:bCs/>
          <w:lang w:val="es-ES"/>
        </w:rPr>
        <w:t>2. Apellido</w:t>
      </w:r>
    </w:p>
    <w:p w14:paraId="65319863" w14:textId="77777777" w:rsidR="0068538B" w:rsidRPr="0068538B" w:rsidRDefault="0068538B" w:rsidP="0068538B">
      <w:pPr>
        <w:numPr>
          <w:ilvl w:val="0"/>
          <w:numId w:val="188"/>
        </w:numPr>
        <w:rPr>
          <w:lang w:val="es-ES"/>
        </w:rPr>
      </w:pPr>
      <w:r w:rsidRPr="0068538B">
        <w:rPr>
          <w:b/>
          <w:bCs/>
          <w:lang w:val="es-ES"/>
        </w:rPr>
        <w:t>Tipo:</w:t>
      </w:r>
      <w:r w:rsidRPr="0068538B">
        <w:rPr>
          <w:lang w:val="es-ES"/>
        </w:rPr>
        <w:t xml:space="preserve"> Campo de texto (</w:t>
      </w:r>
      <w:r w:rsidRPr="0068538B">
        <w:rPr>
          <w:i/>
          <w:iCs/>
          <w:lang w:val="es-ES"/>
        </w:rPr>
        <w:t>input</w:t>
      </w:r>
      <w:r w:rsidRPr="0068538B">
        <w:rPr>
          <w:lang w:val="es-ES"/>
        </w:rPr>
        <w:t>).</w:t>
      </w:r>
    </w:p>
    <w:p w14:paraId="3AAFF178" w14:textId="77777777" w:rsidR="0068538B" w:rsidRPr="0068538B" w:rsidRDefault="0068538B" w:rsidP="0068538B">
      <w:pPr>
        <w:numPr>
          <w:ilvl w:val="0"/>
          <w:numId w:val="188"/>
        </w:numPr>
        <w:rPr>
          <w:lang w:val="es-ES"/>
        </w:rPr>
      </w:pPr>
      <w:r w:rsidRPr="0068538B">
        <w:rPr>
          <w:b/>
          <w:bCs/>
          <w:lang w:val="es-ES"/>
        </w:rPr>
        <w:t>Obligatorio:</w:t>
      </w:r>
      <w:r w:rsidRPr="0068538B">
        <w:rPr>
          <w:lang w:val="es-ES"/>
        </w:rPr>
        <w:t xml:space="preserve"> Sí.</w:t>
      </w:r>
    </w:p>
    <w:p w14:paraId="0ACF6AD4" w14:textId="77777777" w:rsidR="0068538B" w:rsidRPr="0068538B" w:rsidRDefault="0068538B" w:rsidP="0068538B">
      <w:pPr>
        <w:numPr>
          <w:ilvl w:val="0"/>
          <w:numId w:val="188"/>
        </w:numPr>
        <w:rPr>
          <w:lang w:val="es-ES"/>
        </w:rPr>
      </w:pPr>
      <w:r w:rsidRPr="0068538B">
        <w:rPr>
          <w:b/>
          <w:bCs/>
          <w:lang w:val="es-ES"/>
        </w:rPr>
        <w:t>Validación:</w:t>
      </w:r>
      <w:r w:rsidRPr="0068538B">
        <w:rPr>
          <w:lang w:val="es-ES"/>
        </w:rPr>
        <w:t xml:space="preserve"> Si está vacío, muestra </w:t>
      </w:r>
      <w:r w:rsidRPr="0068538B">
        <w:rPr>
          <w:b/>
          <w:bCs/>
          <w:lang w:val="es-ES"/>
        </w:rPr>
        <w:t>"Apellido requerido"</w:t>
      </w:r>
      <w:r w:rsidRPr="0068538B">
        <w:rPr>
          <w:lang w:val="es-ES"/>
        </w:rPr>
        <w:t>.</w:t>
      </w:r>
    </w:p>
    <w:p w14:paraId="5241FF83" w14:textId="77777777" w:rsidR="0068538B" w:rsidRPr="0068538B" w:rsidRDefault="0068538B" w:rsidP="0068538B">
      <w:pPr>
        <w:rPr>
          <w:b/>
          <w:bCs/>
          <w:lang w:val="es-ES"/>
        </w:rPr>
      </w:pPr>
      <w:r w:rsidRPr="0068538B">
        <w:rPr>
          <w:b/>
          <w:bCs/>
          <w:lang w:val="es-ES"/>
        </w:rPr>
        <w:t>3. Correo electrónico</w:t>
      </w:r>
    </w:p>
    <w:p w14:paraId="48F41CC8" w14:textId="77777777" w:rsidR="0068538B" w:rsidRPr="0068538B" w:rsidRDefault="0068538B" w:rsidP="0068538B">
      <w:pPr>
        <w:numPr>
          <w:ilvl w:val="0"/>
          <w:numId w:val="189"/>
        </w:numPr>
        <w:rPr>
          <w:lang w:val="es-ES"/>
        </w:rPr>
      </w:pPr>
      <w:r w:rsidRPr="0068538B">
        <w:rPr>
          <w:b/>
          <w:bCs/>
          <w:lang w:val="es-ES"/>
        </w:rPr>
        <w:t>Tipo:</w:t>
      </w:r>
      <w:r w:rsidRPr="0068538B">
        <w:rPr>
          <w:lang w:val="es-ES"/>
        </w:rPr>
        <w:t xml:space="preserve"> Campo de texto (</w:t>
      </w:r>
      <w:r w:rsidRPr="0068538B">
        <w:rPr>
          <w:i/>
          <w:iCs/>
          <w:lang w:val="es-ES"/>
        </w:rPr>
        <w:t>input</w:t>
      </w:r>
      <w:r w:rsidRPr="0068538B">
        <w:rPr>
          <w:lang w:val="es-ES"/>
        </w:rPr>
        <w:t>) con validación de formato de email.</w:t>
      </w:r>
    </w:p>
    <w:p w14:paraId="5800F67A" w14:textId="77777777" w:rsidR="0068538B" w:rsidRPr="0068538B" w:rsidRDefault="0068538B" w:rsidP="0068538B">
      <w:pPr>
        <w:numPr>
          <w:ilvl w:val="0"/>
          <w:numId w:val="189"/>
        </w:numPr>
        <w:rPr>
          <w:lang w:val="es-ES"/>
        </w:rPr>
      </w:pPr>
      <w:r w:rsidRPr="0068538B">
        <w:rPr>
          <w:b/>
          <w:bCs/>
          <w:lang w:val="es-ES"/>
        </w:rPr>
        <w:t>Obligatorio:</w:t>
      </w:r>
      <w:r w:rsidRPr="0068538B">
        <w:rPr>
          <w:lang w:val="es-ES"/>
        </w:rPr>
        <w:t xml:space="preserve"> Sí.</w:t>
      </w:r>
    </w:p>
    <w:p w14:paraId="37FC8DA6" w14:textId="77777777" w:rsidR="0068538B" w:rsidRPr="0068538B" w:rsidRDefault="0068538B" w:rsidP="0068538B">
      <w:pPr>
        <w:numPr>
          <w:ilvl w:val="0"/>
          <w:numId w:val="189"/>
        </w:numPr>
        <w:rPr>
          <w:lang w:val="es-ES"/>
        </w:rPr>
      </w:pPr>
      <w:r w:rsidRPr="0068538B">
        <w:rPr>
          <w:b/>
          <w:bCs/>
          <w:lang w:val="es-ES"/>
        </w:rPr>
        <w:t>Validación:</w:t>
      </w:r>
      <w:r w:rsidRPr="0068538B">
        <w:rPr>
          <w:lang w:val="es-ES"/>
        </w:rPr>
        <w:t xml:space="preserve"> Si está vacío o no tiene un formato válido, muestra </w:t>
      </w:r>
      <w:r w:rsidRPr="0068538B">
        <w:rPr>
          <w:b/>
          <w:bCs/>
          <w:lang w:val="es-ES"/>
        </w:rPr>
        <w:t>"Email requerido"</w:t>
      </w:r>
      <w:r w:rsidRPr="0068538B">
        <w:rPr>
          <w:lang w:val="es-ES"/>
        </w:rPr>
        <w:t>.</w:t>
      </w:r>
    </w:p>
    <w:p w14:paraId="6ED2DF49" w14:textId="77777777" w:rsidR="0068538B" w:rsidRPr="0068538B" w:rsidRDefault="0068538B" w:rsidP="0068538B">
      <w:pPr>
        <w:rPr>
          <w:b/>
          <w:bCs/>
          <w:lang w:val="es-ES"/>
        </w:rPr>
      </w:pPr>
      <w:r w:rsidRPr="0068538B">
        <w:rPr>
          <w:b/>
          <w:bCs/>
          <w:lang w:val="es-ES"/>
        </w:rPr>
        <w:t>4. DNI</w:t>
      </w:r>
    </w:p>
    <w:p w14:paraId="2ACCE663" w14:textId="77777777" w:rsidR="0068538B" w:rsidRPr="0068538B" w:rsidRDefault="0068538B" w:rsidP="0068538B">
      <w:pPr>
        <w:numPr>
          <w:ilvl w:val="0"/>
          <w:numId w:val="190"/>
        </w:numPr>
        <w:rPr>
          <w:lang w:val="es-ES"/>
        </w:rPr>
      </w:pPr>
      <w:r w:rsidRPr="0068538B">
        <w:rPr>
          <w:b/>
          <w:bCs/>
          <w:lang w:val="es-ES"/>
        </w:rPr>
        <w:t>Tipo:</w:t>
      </w:r>
      <w:r w:rsidRPr="0068538B">
        <w:rPr>
          <w:lang w:val="es-ES"/>
        </w:rPr>
        <w:t xml:space="preserve"> Campo de texto (</w:t>
      </w:r>
      <w:r w:rsidRPr="0068538B">
        <w:rPr>
          <w:i/>
          <w:iCs/>
          <w:lang w:val="es-ES"/>
        </w:rPr>
        <w:t>input</w:t>
      </w:r>
      <w:r w:rsidRPr="0068538B">
        <w:rPr>
          <w:lang w:val="es-ES"/>
        </w:rPr>
        <w:t>).</w:t>
      </w:r>
    </w:p>
    <w:p w14:paraId="11AF28FA" w14:textId="77777777" w:rsidR="0068538B" w:rsidRPr="0068538B" w:rsidRDefault="0068538B" w:rsidP="0068538B">
      <w:pPr>
        <w:numPr>
          <w:ilvl w:val="0"/>
          <w:numId w:val="190"/>
        </w:numPr>
        <w:rPr>
          <w:lang w:val="es-ES"/>
        </w:rPr>
      </w:pPr>
      <w:r w:rsidRPr="0068538B">
        <w:rPr>
          <w:b/>
          <w:bCs/>
          <w:lang w:val="es-ES"/>
        </w:rPr>
        <w:t>Obligatorio:</w:t>
      </w:r>
      <w:r w:rsidRPr="0068538B">
        <w:rPr>
          <w:lang w:val="es-ES"/>
        </w:rPr>
        <w:t xml:space="preserve"> Sí.</w:t>
      </w:r>
    </w:p>
    <w:p w14:paraId="07C3BD77" w14:textId="77777777" w:rsidR="0068538B" w:rsidRPr="0068538B" w:rsidRDefault="0068538B" w:rsidP="0068538B">
      <w:pPr>
        <w:numPr>
          <w:ilvl w:val="0"/>
          <w:numId w:val="190"/>
        </w:numPr>
        <w:rPr>
          <w:lang w:val="es-ES"/>
        </w:rPr>
      </w:pPr>
      <w:r w:rsidRPr="0068538B">
        <w:rPr>
          <w:b/>
          <w:bCs/>
          <w:lang w:val="es-ES"/>
        </w:rPr>
        <w:t>Validación:</w:t>
      </w:r>
      <w:r w:rsidRPr="0068538B">
        <w:rPr>
          <w:lang w:val="es-ES"/>
        </w:rPr>
        <w:t xml:space="preserve"> Si está vacío, muestra </w:t>
      </w:r>
      <w:r w:rsidRPr="0068538B">
        <w:rPr>
          <w:b/>
          <w:bCs/>
          <w:lang w:val="es-ES"/>
        </w:rPr>
        <w:t>"DNI requerido"</w:t>
      </w:r>
      <w:r w:rsidRPr="0068538B">
        <w:rPr>
          <w:lang w:val="es-ES"/>
        </w:rPr>
        <w:t>.</w:t>
      </w:r>
    </w:p>
    <w:p w14:paraId="7B482C02" w14:textId="0E2F91BA" w:rsidR="0068538B" w:rsidRPr="0068538B" w:rsidRDefault="0068538B" w:rsidP="0068538B">
      <w:pPr>
        <w:rPr>
          <w:b/>
          <w:bCs/>
          <w:lang w:val="es-ES"/>
        </w:rPr>
      </w:pPr>
      <w:r w:rsidRPr="0068538B">
        <w:rPr>
          <w:b/>
          <w:bCs/>
          <w:lang w:val="es-ES"/>
        </w:rPr>
        <w:t xml:space="preserve">5. </w:t>
      </w:r>
      <w:r>
        <w:rPr>
          <w:b/>
          <w:bCs/>
          <w:lang w:val="es-ES"/>
        </w:rPr>
        <w:t>Centro</w:t>
      </w:r>
    </w:p>
    <w:p w14:paraId="1ACD4842" w14:textId="0704913E" w:rsidR="0068538B" w:rsidRPr="0068538B" w:rsidRDefault="0068538B" w:rsidP="0068538B">
      <w:pPr>
        <w:numPr>
          <w:ilvl w:val="0"/>
          <w:numId w:val="191"/>
        </w:numPr>
        <w:rPr>
          <w:lang w:val="es-ES"/>
        </w:rPr>
      </w:pPr>
      <w:r w:rsidRPr="0068538B">
        <w:rPr>
          <w:b/>
          <w:bCs/>
          <w:lang w:val="es-ES"/>
        </w:rPr>
        <w:t>Tipo:</w:t>
      </w:r>
      <w:r w:rsidRPr="0068538B">
        <w:rPr>
          <w:lang w:val="es-ES"/>
        </w:rPr>
        <w:t xml:space="preserve"> Selector desplegable.</w:t>
      </w:r>
    </w:p>
    <w:p w14:paraId="5059C572" w14:textId="77777777" w:rsidR="0068538B" w:rsidRPr="0068538B" w:rsidRDefault="0068538B" w:rsidP="0068538B">
      <w:pPr>
        <w:numPr>
          <w:ilvl w:val="0"/>
          <w:numId w:val="191"/>
        </w:numPr>
        <w:rPr>
          <w:lang w:val="es-ES"/>
        </w:rPr>
      </w:pPr>
      <w:r w:rsidRPr="0068538B">
        <w:rPr>
          <w:b/>
          <w:bCs/>
          <w:lang w:val="es-ES"/>
        </w:rPr>
        <w:t>Obligatorio:</w:t>
      </w:r>
      <w:r w:rsidRPr="0068538B">
        <w:rPr>
          <w:lang w:val="es-ES"/>
        </w:rPr>
        <w:t xml:space="preserve"> Sí.</w:t>
      </w:r>
    </w:p>
    <w:p w14:paraId="1EF88C78" w14:textId="5FF3FE03" w:rsidR="0068538B" w:rsidRPr="0068538B" w:rsidRDefault="0068538B" w:rsidP="0068538B">
      <w:pPr>
        <w:numPr>
          <w:ilvl w:val="0"/>
          <w:numId w:val="191"/>
        </w:numPr>
        <w:rPr>
          <w:lang w:val="es-ES"/>
        </w:rPr>
      </w:pPr>
      <w:r w:rsidRPr="0068538B">
        <w:rPr>
          <w:b/>
          <w:bCs/>
          <w:lang w:val="es-ES"/>
        </w:rPr>
        <w:t>Contenido:</w:t>
      </w:r>
      <w:r w:rsidRPr="0068538B">
        <w:rPr>
          <w:lang w:val="es-ES"/>
        </w:rPr>
        <w:t xml:space="preserve"> Lista de </w:t>
      </w:r>
      <w:proofErr w:type="spellStart"/>
      <w:r>
        <w:rPr>
          <w:lang w:val="es-ES"/>
        </w:rPr>
        <w:t>centos</w:t>
      </w:r>
      <w:proofErr w:type="spellEnd"/>
      <w:r w:rsidRPr="0068538B">
        <w:rPr>
          <w:lang w:val="es-ES"/>
        </w:rPr>
        <w:t xml:space="preserve"> disponibles.</w:t>
      </w:r>
    </w:p>
    <w:p w14:paraId="40319A35" w14:textId="02AAB4ED" w:rsidR="0068538B" w:rsidRPr="0068538B" w:rsidRDefault="0068538B" w:rsidP="0068538B">
      <w:pPr>
        <w:numPr>
          <w:ilvl w:val="0"/>
          <w:numId w:val="191"/>
        </w:numPr>
        <w:rPr>
          <w:lang w:val="es-ES"/>
        </w:rPr>
      </w:pPr>
      <w:r w:rsidRPr="0068538B">
        <w:rPr>
          <w:b/>
          <w:bCs/>
          <w:lang w:val="es-ES"/>
        </w:rPr>
        <w:t>Validación:</w:t>
      </w:r>
      <w:r w:rsidRPr="0068538B">
        <w:rPr>
          <w:lang w:val="es-ES"/>
        </w:rPr>
        <w:t xml:space="preserve"> Si no se selecciona, muestra </w:t>
      </w:r>
      <w:r w:rsidRPr="0068538B">
        <w:rPr>
          <w:b/>
          <w:bCs/>
          <w:lang w:val="es-ES"/>
        </w:rPr>
        <w:t>"</w:t>
      </w:r>
      <w:r>
        <w:rPr>
          <w:b/>
          <w:bCs/>
          <w:lang w:val="es-ES"/>
        </w:rPr>
        <w:t>Centro</w:t>
      </w:r>
      <w:r w:rsidRPr="0068538B">
        <w:rPr>
          <w:b/>
          <w:bCs/>
          <w:lang w:val="es-ES"/>
        </w:rPr>
        <w:t xml:space="preserve"> requerida"</w:t>
      </w:r>
      <w:r w:rsidRPr="0068538B">
        <w:rPr>
          <w:lang w:val="es-ES"/>
        </w:rPr>
        <w:t>.</w:t>
      </w:r>
    </w:p>
    <w:p w14:paraId="49F5A916" w14:textId="77777777" w:rsidR="0068538B" w:rsidRPr="0068538B" w:rsidRDefault="0068538B" w:rsidP="0068538B">
      <w:pPr>
        <w:rPr>
          <w:b/>
          <w:bCs/>
          <w:lang w:val="es-ES"/>
        </w:rPr>
      </w:pPr>
      <w:r w:rsidRPr="0068538B">
        <w:rPr>
          <w:b/>
          <w:bCs/>
          <w:lang w:val="es-ES"/>
        </w:rPr>
        <w:t>6. Titulación (Carrera)</w:t>
      </w:r>
    </w:p>
    <w:p w14:paraId="706495EB" w14:textId="61E92E3F" w:rsidR="0068538B" w:rsidRPr="0068538B" w:rsidRDefault="0068538B" w:rsidP="0068538B">
      <w:pPr>
        <w:numPr>
          <w:ilvl w:val="0"/>
          <w:numId w:val="192"/>
        </w:numPr>
        <w:rPr>
          <w:lang w:val="es-ES"/>
        </w:rPr>
      </w:pPr>
      <w:r w:rsidRPr="0068538B">
        <w:rPr>
          <w:b/>
          <w:bCs/>
          <w:lang w:val="es-ES"/>
        </w:rPr>
        <w:t>Tipo:</w:t>
      </w:r>
      <w:r w:rsidRPr="0068538B">
        <w:rPr>
          <w:lang w:val="es-ES"/>
        </w:rPr>
        <w:t xml:space="preserve"> Selector desplegable.</w:t>
      </w:r>
    </w:p>
    <w:p w14:paraId="5DD84BE9" w14:textId="77777777" w:rsidR="0068538B" w:rsidRPr="0068538B" w:rsidRDefault="0068538B" w:rsidP="0068538B">
      <w:pPr>
        <w:numPr>
          <w:ilvl w:val="0"/>
          <w:numId w:val="192"/>
        </w:numPr>
        <w:rPr>
          <w:lang w:val="es-ES"/>
        </w:rPr>
      </w:pPr>
      <w:r w:rsidRPr="0068538B">
        <w:rPr>
          <w:b/>
          <w:bCs/>
          <w:lang w:val="es-ES"/>
        </w:rPr>
        <w:t>Obligatorio:</w:t>
      </w:r>
      <w:r w:rsidRPr="0068538B">
        <w:rPr>
          <w:lang w:val="es-ES"/>
        </w:rPr>
        <w:t xml:space="preserve"> Sí.</w:t>
      </w:r>
    </w:p>
    <w:p w14:paraId="4DE50714" w14:textId="440483F9" w:rsidR="0068538B" w:rsidRPr="0068538B" w:rsidRDefault="0068538B" w:rsidP="0068538B">
      <w:pPr>
        <w:numPr>
          <w:ilvl w:val="0"/>
          <w:numId w:val="192"/>
        </w:numPr>
        <w:rPr>
          <w:lang w:val="es-ES"/>
        </w:rPr>
      </w:pPr>
      <w:r w:rsidRPr="0068538B">
        <w:rPr>
          <w:b/>
          <w:bCs/>
          <w:lang w:val="es-ES"/>
        </w:rPr>
        <w:t>Contenido:</w:t>
      </w:r>
      <w:r w:rsidRPr="0068538B">
        <w:rPr>
          <w:lang w:val="es-ES"/>
        </w:rPr>
        <w:t xml:space="preserve"> Lista de titulaciones disponibles</w:t>
      </w:r>
      <w:r>
        <w:rPr>
          <w:lang w:val="es-ES"/>
        </w:rPr>
        <w:t xml:space="preserve"> en el centro seleccionado</w:t>
      </w:r>
      <w:r w:rsidRPr="0068538B">
        <w:rPr>
          <w:lang w:val="es-ES"/>
        </w:rPr>
        <w:t>.</w:t>
      </w:r>
    </w:p>
    <w:p w14:paraId="664D7782" w14:textId="77777777" w:rsidR="0068538B" w:rsidRPr="0068538B" w:rsidRDefault="0068538B" w:rsidP="0068538B">
      <w:pPr>
        <w:numPr>
          <w:ilvl w:val="0"/>
          <w:numId w:val="192"/>
        </w:numPr>
        <w:rPr>
          <w:lang w:val="es-ES"/>
        </w:rPr>
      </w:pPr>
      <w:r w:rsidRPr="0068538B">
        <w:rPr>
          <w:b/>
          <w:bCs/>
          <w:lang w:val="es-ES"/>
        </w:rPr>
        <w:t>Validación:</w:t>
      </w:r>
      <w:r w:rsidRPr="0068538B">
        <w:rPr>
          <w:lang w:val="es-ES"/>
        </w:rPr>
        <w:t xml:space="preserve"> Si no se selecciona, muestra </w:t>
      </w:r>
      <w:r w:rsidRPr="0068538B">
        <w:rPr>
          <w:b/>
          <w:bCs/>
          <w:lang w:val="es-ES"/>
        </w:rPr>
        <w:t>"Carrera requerida"</w:t>
      </w:r>
      <w:r w:rsidRPr="0068538B">
        <w:rPr>
          <w:lang w:val="es-ES"/>
        </w:rPr>
        <w:t>.</w:t>
      </w:r>
    </w:p>
    <w:p w14:paraId="44EEAFFC" w14:textId="77777777" w:rsidR="0068538B" w:rsidRPr="0068538B" w:rsidRDefault="0068538B" w:rsidP="0068538B">
      <w:pPr>
        <w:rPr>
          <w:b/>
          <w:bCs/>
          <w:lang w:val="es-ES"/>
        </w:rPr>
      </w:pPr>
      <w:r w:rsidRPr="0068538B">
        <w:rPr>
          <w:b/>
          <w:bCs/>
          <w:lang w:val="es-ES"/>
        </w:rPr>
        <w:t>7. Fecha de nacimiento</w:t>
      </w:r>
    </w:p>
    <w:p w14:paraId="13E236C2" w14:textId="162CE446" w:rsidR="0068538B" w:rsidRPr="0068538B" w:rsidRDefault="0068538B" w:rsidP="0068538B">
      <w:pPr>
        <w:numPr>
          <w:ilvl w:val="0"/>
          <w:numId w:val="193"/>
        </w:numPr>
        <w:rPr>
          <w:lang w:val="es-ES"/>
        </w:rPr>
      </w:pPr>
      <w:r w:rsidRPr="0068538B">
        <w:rPr>
          <w:b/>
          <w:bCs/>
          <w:lang w:val="es-ES"/>
        </w:rPr>
        <w:t>Tipo:</w:t>
      </w:r>
      <w:r w:rsidRPr="0068538B">
        <w:rPr>
          <w:lang w:val="es-ES"/>
        </w:rPr>
        <w:t xml:space="preserve"> Campo de fecha</w:t>
      </w:r>
      <w:r>
        <w:rPr>
          <w:lang w:val="es-ES"/>
        </w:rPr>
        <w:t>.</w:t>
      </w:r>
    </w:p>
    <w:p w14:paraId="685B6CA4" w14:textId="77777777" w:rsidR="0068538B" w:rsidRPr="0068538B" w:rsidRDefault="0068538B" w:rsidP="0068538B">
      <w:pPr>
        <w:numPr>
          <w:ilvl w:val="0"/>
          <w:numId w:val="193"/>
        </w:numPr>
        <w:rPr>
          <w:lang w:val="es-ES"/>
        </w:rPr>
      </w:pPr>
      <w:r w:rsidRPr="0068538B">
        <w:rPr>
          <w:b/>
          <w:bCs/>
          <w:lang w:val="es-ES"/>
        </w:rPr>
        <w:t>Obligatorio:</w:t>
      </w:r>
      <w:r w:rsidRPr="0068538B">
        <w:rPr>
          <w:lang w:val="es-ES"/>
        </w:rPr>
        <w:t xml:space="preserve"> No.</w:t>
      </w:r>
    </w:p>
    <w:p w14:paraId="1663CA50" w14:textId="77777777" w:rsidR="0068538B" w:rsidRPr="0068538B" w:rsidRDefault="0068538B" w:rsidP="0068538B">
      <w:pPr>
        <w:rPr>
          <w:b/>
          <w:bCs/>
          <w:lang w:val="es-ES"/>
        </w:rPr>
      </w:pPr>
      <w:r w:rsidRPr="0068538B">
        <w:rPr>
          <w:b/>
          <w:bCs/>
          <w:lang w:val="es-ES"/>
        </w:rPr>
        <w:t>8. Teléfono</w:t>
      </w:r>
    </w:p>
    <w:p w14:paraId="0D5526C6" w14:textId="77777777" w:rsidR="0068538B" w:rsidRPr="0068538B" w:rsidRDefault="0068538B" w:rsidP="0068538B">
      <w:pPr>
        <w:numPr>
          <w:ilvl w:val="0"/>
          <w:numId w:val="194"/>
        </w:numPr>
        <w:rPr>
          <w:lang w:val="es-ES"/>
        </w:rPr>
      </w:pPr>
      <w:r w:rsidRPr="0068538B">
        <w:rPr>
          <w:b/>
          <w:bCs/>
          <w:lang w:val="es-ES"/>
        </w:rPr>
        <w:t>Tipo:</w:t>
      </w:r>
      <w:r w:rsidRPr="0068538B">
        <w:rPr>
          <w:lang w:val="es-ES"/>
        </w:rPr>
        <w:t xml:space="preserve"> Campo de texto (</w:t>
      </w:r>
      <w:r w:rsidRPr="0068538B">
        <w:rPr>
          <w:i/>
          <w:iCs/>
          <w:lang w:val="es-ES"/>
        </w:rPr>
        <w:t>input</w:t>
      </w:r>
      <w:r w:rsidRPr="0068538B">
        <w:rPr>
          <w:lang w:val="es-ES"/>
        </w:rPr>
        <w:t>).</w:t>
      </w:r>
    </w:p>
    <w:p w14:paraId="16BD26E4" w14:textId="77777777" w:rsidR="0068538B" w:rsidRPr="0068538B" w:rsidRDefault="0068538B" w:rsidP="0068538B">
      <w:pPr>
        <w:numPr>
          <w:ilvl w:val="0"/>
          <w:numId w:val="194"/>
        </w:numPr>
        <w:rPr>
          <w:lang w:val="es-ES"/>
        </w:rPr>
      </w:pPr>
      <w:r w:rsidRPr="0068538B">
        <w:rPr>
          <w:b/>
          <w:bCs/>
          <w:lang w:val="es-ES"/>
        </w:rPr>
        <w:t>Obligatorio:</w:t>
      </w:r>
      <w:r w:rsidRPr="0068538B">
        <w:rPr>
          <w:lang w:val="es-ES"/>
        </w:rPr>
        <w:t xml:space="preserve"> No.</w:t>
      </w:r>
    </w:p>
    <w:p w14:paraId="7189ABB4" w14:textId="77777777" w:rsidR="0068538B" w:rsidRPr="0068538B" w:rsidRDefault="0068538B" w:rsidP="0068538B">
      <w:pPr>
        <w:rPr>
          <w:b/>
          <w:bCs/>
          <w:lang w:val="es-ES"/>
        </w:rPr>
      </w:pPr>
      <w:r w:rsidRPr="0068538B">
        <w:rPr>
          <w:b/>
          <w:bCs/>
          <w:lang w:val="es-ES"/>
        </w:rPr>
        <w:t>9. Dirección</w:t>
      </w:r>
    </w:p>
    <w:p w14:paraId="498CFF0B" w14:textId="77777777" w:rsidR="0068538B" w:rsidRPr="0068538B" w:rsidRDefault="0068538B" w:rsidP="0068538B">
      <w:pPr>
        <w:numPr>
          <w:ilvl w:val="0"/>
          <w:numId w:val="195"/>
        </w:numPr>
        <w:rPr>
          <w:lang w:val="es-ES"/>
        </w:rPr>
      </w:pPr>
      <w:r w:rsidRPr="0068538B">
        <w:rPr>
          <w:b/>
          <w:bCs/>
          <w:lang w:val="es-ES"/>
        </w:rPr>
        <w:t>Tipo:</w:t>
      </w:r>
      <w:r w:rsidRPr="0068538B">
        <w:rPr>
          <w:lang w:val="es-ES"/>
        </w:rPr>
        <w:t xml:space="preserve"> Área de texto (</w:t>
      </w:r>
      <w:proofErr w:type="spellStart"/>
      <w:r w:rsidRPr="0068538B">
        <w:rPr>
          <w:i/>
          <w:iCs/>
          <w:lang w:val="es-ES"/>
        </w:rPr>
        <w:t>textarea</w:t>
      </w:r>
      <w:proofErr w:type="spellEnd"/>
      <w:r w:rsidRPr="0068538B">
        <w:rPr>
          <w:lang w:val="es-ES"/>
        </w:rPr>
        <w:t>).</w:t>
      </w:r>
    </w:p>
    <w:p w14:paraId="41211D24" w14:textId="77777777" w:rsidR="0068538B" w:rsidRPr="0068538B" w:rsidRDefault="0068538B" w:rsidP="0068538B">
      <w:pPr>
        <w:numPr>
          <w:ilvl w:val="0"/>
          <w:numId w:val="195"/>
        </w:numPr>
        <w:rPr>
          <w:lang w:val="es-ES"/>
        </w:rPr>
      </w:pPr>
      <w:r w:rsidRPr="0068538B">
        <w:rPr>
          <w:b/>
          <w:bCs/>
          <w:lang w:val="es-ES"/>
        </w:rPr>
        <w:t>Obligatorio:</w:t>
      </w:r>
      <w:r w:rsidRPr="0068538B">
        <w:rPr>
          <w:lang w:val="es-ES"/>
        </w:rPr>
        <w:t xml:space="preserve"> No.</w:t>
      </w:r>
    </w:p>
    <w:p w14:paraId="2E67C73F" w14:textId="3C017EAF" w:rsidR="0068538B" w:rsidRPr="0068538B" w:rsidRDefault="0068538B" w:rsidP="0068538B">
      <w:pPr>
        <w:rPr>
          <w:lang w:val="es-ES"/>
        </w:rPr>
      </w:pPr>
    </w:p>
    <w:p w14:paraId="5E537535" w14:textId="77777777" w:rsidR="0068538B" w:rsidRPr="0068538B" w:rsidRDefault="0068538B" w:rsidP="0068538B">
      <w:pPr>
        <w:rPr>
          <w:b/>
          <w:bCs/>
          <w:lang w:val="es-ES"/>
        </w:rPr>
      </w:pPr>
      <w:r w:rsidRPr="0068538B">
        <w:rPr>
          <w:b/>
          <w:bCs/>
          <w:lang w:val="es-ES"/>
        </w:rPr>
        <w:t>Acciones disponibles</w:t>
      </w:r>
    </w:p>
    <w:p w14:paraId="42C44A5F" w14:textId="77777777" w:rsidR="0068538B" w:rsidRPr="0068538B" w:rsidRDefault="0068538B" w:rsidP="0068538B">
      <w:pPr>
        <w:numPr>
          <w:ilvl w:val="0"/>
          <w:numId w:val="196"/>
        </w:numPr>
        <w:rPr>
          <w:lang w:val="es-ES"/>
        </w:rPr>
      </w:pPr>
      <w:r w:rsidRPr="0068538B">
        <w:rPr>
          <w:b/>
          <w:bCs/>
          <w:lang w:val="es-ES"/>
        </w:rPr>
        <w:t>Crear / Actualizar:</w:t>
      </w:r>
    </w:p>
    <w:p w14:paraId="7F65E95D" w14:textId="77777777" w:rsidR="0068538B" w:rsidRPr="0068538B" w:rsidRDefault="0068538B" w:rsidP="0068538B">
      <w:pPr>
        <w:numPr>
          <w:ilvl w:val="1"/>
          <w:numId w:val="196"/>
        </w:numPr>
        <w:rPr>
          <w:lang w:val="es-ES"/>
        </w:rPr>
      </w:pPr>
      <w:r w:rsidRPr="0068538B">
        <w:rPr>
          <w:lang w:val="es-ES"/>
        </w:rPr>
        <w:t>Guarda los datos introducidos en el formulario.</w:t>
      </w:r>
    </w:p>
    <w:p w14:paraId="03B6803D" w14:textId="77777777" w:rsidR="0068538B" w:rsidRPr="0068538B" w:rsidRDefault="0068538B" w:rsidP="0068538B">
      <w:pPr>
        <w:numPr>
          <w:ilvl w:val="1"/>
          <w:numId w:val="196"/>
        </w:numPr>
        <w:rPr>
          <w:lang w:val="es-ES"/>
        </w:rPr>
      </w:pPr>
      <w:r w:rsidRPr="0068538B">
        <w:rPr>
          <w:lang w:val="es-ES"/>
        </w:rPr>
        <w:t>Deshabilitado si el formulario no es válido.</w:t>
      </w:r>
    </w:p>
    <w:p w14:paraId="0B62438F" w14:textId="77777777" w:rsidR="0068538B" w:rsidRPr="0068538B" w:rsidRDefault="0068538B" w:rsidP="0068538B">
      <w:pPr>
        <w:numPr>
          <w:ilvl w:val="0"/>
          <w:numId w:val="196"/>
        </w:numPr>
        <w:rPr>
          <w:lang w:val="es-ES"/>
        </w:rPr>
      </w:pPr>
      <w:r w:rsidRPr="0068538B">
        <w:rPr>
          <w:b/>
          <w:bCs/>
          <w:lang w:val="es-ES"/>
        </w:rPr>
        <w:t>Cancelar:</w:t>
      </w:r>
    </w:p>
    <w:p w14:paraId="53C67C8C" w14:textId="77777777" w:rsidR="0068538B" w:rsidRPr="0068538B" w:rsidRDefault="0068538B" w:rsidP="0068538B">
      <w:pPr>
        <w:numPr>
          <w:ilvl w:val="1"/>
          <w:numId w:val="196"/>
        </w:numPr>
        <w:rPr>
          <w:lang w:val="es-ES"/>
        </w:rPr>
      </w:pPr>
      <w:r w:rsidRPr="0068538B">
        <w:rPr>
          <w:lang w:val="es-ES"/>
        </w:rPr>
        <w:t>Cierra el formulario y vuelve a la vista anterior sin guardar cambios.</w:t>
      </w:r>
    </w:p>
    <w:p w14:paraId="00A4D829" w14:textId="24DBCBA3" w:rsidR="0068538B" w:rsidRPr="0068538B" w:rsidRDefault="0068538B" w:rsidP="0068538B">
      <w:pPr>
        <w:rPr>
          <w:lang w:val="es-ES"/>
        </w:rPr>
      </w:pPr>
    </w:p>
    <w:p w14:paraId="4F055371" w14:textId="77777777" w:rsidR="0068538B" w:rsidRPr="0068538B" w:rsidRDefault="0068538B" w:rsidP="0068538B">
      <w:pPr>
        <w:rPr>
          <w:b/>
          <w:bCs/>
          <w:lang w:val="es-ES"/>
        </w:rPr>
      </w:pPr>
      <w:r w:rsidRPr="0068538B">
        <w:rPr>
          <w:b/>
          <w:bCs/>
          <w:lang w:val="es-ES"/>
        </w:rPr>
        <w:lastRenderedPageBreak/>
        <w:t>Validaciones y comportamiento</w:t>
      </w:r>
    </w:p>
    <w:p w14:paraId="1A5EF8E3" w14:textId="77777777" w:rsidR="0068538B" w:rsidRPr="0068538B" w:rsidRDefault="0068538B" w:rsidP="0068538B">
      <w:pPr>
        <w:numPr>
          <w:ilvl w:val="0"/>
          <w:numId w:val="197"/>
        </w:numPr>
        <w:rPr>
          <w:lang w:val="es-ES"/>
        </w:rPr>
      </w:pPr>
      <w:r w:rsidRPr="0068538B">
        <w:rPr>
          <w:lang w:val="es-ES"/>
        </w:rPr>
        <w:t xml:space="preserve">El formulario es </w:t>
      </w:r>
      <w:r w:rsidRPr="0068538B">
        <w:rPr>
          <w:b/>
          <w:bCs/>
          <w:lang w:val="es-ES"/>
        </w:rPr>
        <w:t>reactivo</w:t>
      </w:r>
      <w:r w:rsidRPr="0068538B">
        <w:rPr>
          <w:lang w:val="es-ES"/>
        </w:rPr>
        <w:t xml:space="preserve"> (</w:t>
      </w:r>
      <w:r w:rsidRPr="0068538B">
        <w:rPr>
          <w:i/>
          <w:iCs/>
          <w:lang w:val="es-ES"/>
        </w:rPr>
        <w:t xml:space="preserve">Reactive </w:t>
      </w:r>
      <w:proofErr w:type="spellStart"/>
      <w:r w:rsidRPr="0068538B">
        <w:rPr>
          <w:i/>
          <w:iCs/>
          <w:lang w:val="es-ES"/>
        </w:rPr>
        <w:t>Form</w:t>
      </w:r>
      <w:proofErr w:type="spellEnd"/>
      <w:r w:rsidRPr="0068538B">
        <w:rPr>
          <w:lang w:val="es-ES"/>
        </w:rPr>
        <w:t>).</w:t>
      </w:r>
    </w:p>
    <w:p w14:paraId="487ECB72" w14:textId="77777777" w:rsidR="0068538B" w:rsidRPr="0068538B" w:rsidRDefault="0068538B" w:rsidP="0068538B">
      <w:pPr>
        <w:numPr>
          <w:ilvl w:val="0"/>
          <w:numId w:val="197"/>
        </w:numPr>
        <w:rPr>
          <w:lang w:val="es-ES"/>
        </w:rPr>
      </w:pPr>
      <w:r w:rsidRPr="0068538B">
        <w:rPr>
          <w:lang w:val="es-ES"/>
        </w:rPr>
        <w:t>Los campos obligatorios muestran mensajes de error cuando no cumplen las condiciones mínimas.</w:t>
      </w:r>
    </w:p>
    <w:p w14:paraId="434FA9FB" w14:textId="77777777" w:rsidR="0068538B" w:rsidRPr="0068538B" w:rsidRDefault="0068538B" w:rsidP="0068538B">
      <w:pPr>
        <w:numPr>
          <w:ilvl w:val="0"/>
          <w:numId w:val="197"/>
        </w:numPr>
        <w:rPr>
          <w:lang w:val="es-ES"/>
        </w:rPr>
      </w:pPr>
      <w:r w:rsidRPr="0068538B">
        <w:rPr>
          <w:lang w:val="es-ES"/>
        </w:rPr>
        <w:t xml:space="preserve">En </w:t>
      </w:r>
      <w:r w:rsidRPr="0068538B">
        <w:rPr>
          <w:b/>
          <w:bCs/>
          <w:lang w:val="es-ES"/>
        </w:rPr>
        <w:t>modo creación</w:t>
      </w:r>
      <w:r w:rsidRPr="0068538B">
        <w:rPr>
          <w:lang w:val="es-ES"/>
        </w:rPr>
        <w:t xml:space="preserve">, el encabezado muestra </w:t>
      </w:r>
      <w:r w:rsidRPr="0068538B">
        <w:rPr>
          <w:i/>
          <w:iCs/>
          <w:lang w:val="es-ES"/>
        </w:rPr>
        <w:t>"Nuevo alumno"</w:t>
      </w:r>
      <w:r w:rsidRPr="0068538B">
        <w:rPr>
          <w:lang w:val="es-ES"/>
        </w:rPr>
        <w:t>.</w:t>
      </w:r>
    </w:p>
    <w:p w14:paraId="6238ECA8" w14:textId="77777777" w:rsidR="0068538B" w:rsidRDefault="0068538B" w:rsidP="0068538B">
      <w:pPr>
        <w:numPr>
          <w:ilvl w:val="0"/>
          <w:numId w:val="197"/>
        </w:numPr>
        <w:rPr>
          <w:lang w:val="es-ES"/>
        </w:rPr>
      </w:pPr>
      <w:r w:rsidRPr="0068538B">
        <w:rPr>
          <w:lang w:val="es-ES"/>
        </w:rPr>
        <w:t xml:space="preserve">En </w:t>
      </w:r>
      <w:r w:rsidRPr="0068538B">
        <w:rPr>
          <w:b/>
          <w:bCs/>
          <w:lang w:val="es-ES"/>
        </w:rPr>
        <w:t>modo edición</w:t>
      </w:r>
      <w:r w:rsidRPr="0068538B">
        <w:rPr>
          <w:lang w:val="es-ES"/>
        </w:rPr>
        <w:t>, el encabezado muestra el nombre y apellidos del alumno.</w:t>
      </w:r>
    </w:p>
    <w:p w14:paraId="1235C06D" w14:textId="77777777" w:rsidR="0068538B" w:rsidRDefault="0068538B" w:rsidP="0068538B">
      <w:pPr>
        <w:jc w:val="left"/>
        <w:rPr>
          <w:lang w:val="es-ES"/>
        </w:rPr>
      </w:pPr>
    </w:p>
    <w:p w14:paraId="3323E207" w14:textId="5725D005" w:rsidR="0068538B" w:rsidRPr="0068538B" w:rsidRDefault="0068538B" w:rsidP="0068538B">
      <w:pPr>
        <w:pStyle w:val="Apndice2"/>
        <w:rPr>
          <w:lang w:val="es-ES"/>
        </w:rPr>
      </w:pPr>
      <w:bookmarkStart w:id="154" w:name="_Toc206069489"/>
      <w:r>
        <w:rPr>
          <w:lang w:val="es-ES"/>
        </w:rPr>
        <w:t xml:space="preserve">Creación y edición de </w:t>
      </w:r>
      <w:r w:rsidR="00B56A4E">
        <w:rPr>
          <w:lang w:val="es-ES"/>
        </w:rPr>
        <w:t>departamentos</w:t>
      </w:r>
      <w:bookmarkEnd w:id="154"/>
    </w:p>
    <w:p w14:paraId="07924A36" w14:textId="7AD5196D" w:rsidR="0068538B" w:rsidRDefault="00B56A4E" w:rsidP="0068538B">
      <w:pPr>
        <w:rPr>
          <w:lang w:val="es-ES"/>
        </w:rPr>
      </w:pPr>
      <w:r w:rsidRPr="00B56A4E">
        <w:rPr>
          <w:lang w:val="es-ES"/>
        </w:rPr>
        <w:drawing>
          <wp:inline distT="0" distB="0" distL="0" distR="0" wp14:anchorId="5C3D53DF" wp14:editId="04F903CD">
            <wp:extent cx="5395595" cy="1036320"/>
            <wp:effectExtent l="0" t="0" r="0" b="0"/>
            <wp:docPr id="1652954346"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4346" name="Imagen 1" descr="Imagen que contiene Rectángulo&#10;&#10;El contenido generado por IA puede ser incorrecto."/>
                    <pic:cNvPicPr/>
                  </pic:nvPicPr>
                  <pic:blipFill>
                    <a:blip r:embed="rId82"/>
                    <a:stretch>
                      <a:fillRect/>
                    </a:stretch>
                  </pic:blipFill>
                  <pic:spPr>
                    <a:xfrm>
                      <a:off x="0" y="0"/>
                      <a:ext cx="5395595" cy="1036320"/>
                    </a:xfrm>
                    <a:prstGeom prst="rect">
                      <a:avLst/>
                    </a:prstGeom>
                  </pic:spPr>
                </pic:pic>
              </a:graphicData>
            </a:graphic>
          </wp:inline>
        </w:drawing>
      </w:r>
    </w:p>
    <w:p w14:paraId="1CBFA6F3" w14:textId="77777777" w:rsidR="00B56A4E" w:rsidRPr="00B56A4E" w:rsidRDefault="00B56A4E" w:rsidP="00B56A4E">
      <w:pPr>
        <w:rPr>
          <w:lang w:val="es-ES"/>
        </w:rPr>
      </w:pPr>
      <w:r w:rsidRPr="00B56A4E">
        <w:rPr>
          <w:lang w:val="es-ES"/>
        </w:rPr>
        <w:t xml:space="preserve">Esta vista permite </w:t>
      </w:r>
      <w:r w:rsidRPr="00B56A4E">
        <w:rPr>
          <w:b/>
          <w:bCs/>
          <w:lang w:val="es-ES"/>
        </w:rPr>
        <w:t>crear un nuevo departamento</w:t>
      </w:r>
      <w:r w:rsidRPr="00B56A4E">
        <w:rPr>
          <w:lang w:val="es-ES"/>
        </w:rPr>
        <w:t xml:space="preserve"> o </w:t>
      </w:r>
      <w:r w:rsidRPr="00B56A4E">
        <w:rPr>
          <w:b/>
          <w:bCs/>
          <w:lang w:val="es-ES"/>
        </w:rPr>
        <w:t>editar uno existente</w:t>
      </w:r>
      <w:r w:rsidRPr="00B56A4E">
        <w:rPr>
          <w:lang w:val="es-ES"/>
        </w:rPr>
        <w:t>.</w:t>
      </w:r>
      <w:r w:rsidRPr="00B56A4E">
        <w:rPr>
          <w:lang w:val="es-ES"/>
        </w:rPr>
        <w:br/>
        <w:t>El contenido se adapta según el modo en que se abra el formulario:</w:t>
      </w:r>
    </w:p>
    <w:p w14:paraId="7F7472DE" w14:textId="77777777" w:rsidR="00B56A4E" w:rsidRPr="00B56A4E" w:rsidRDefault="00B56A4E" w:rsidP="00B56A4E">
      <w:pPr>
        <w:numPr>
          <w:ilvl w:val="0"/>
          <w:numId w:val="198"/>
        </w:numPr>
        <w:rPr>
          <w:lang w:val="es-ES"/>
        </w:rPr>
      </w:pPr>
      <w:r w:rsidRPr="00B56A4E">
        <w:rPr>
          <w:b/>
          <w:bCs/>
          <w:lang w:val="es-ES"/>
        </w:rPr>
        <w:t>Modo creación:</w:t>
      </w:r>
      <w:r w:rsidRPr="00B56A4E">
        <w:rPr>
          <w:lang w:val="es-ES"/>
        </w:rPr>
        <w:t xml:space="preserve"> Encabezado </w:t>
      </w:r>
      <w:r w:rsidRPr="00B56A4E">
        <w:rPr>
          <w:i/>
          <w:iCs/>
          <w:lang w:val="es-ES"/>
        </w:rPr>
        <w:t>"Nuevo departamento"</w:t>
      </w:r>
      <w:r w:rsidRPr="00B56A4E">
        <w:rPr>
          <w:lang w:val="es-ES"/>
        </w:rPr>
        <w:t>.</w:t>
      </w:r>
    </w:p>
    <w:p w14:paraId="3167B080" w14:textId="77777777" w:rsidR="00B56A4E" w:rsidRPr="00B56A4E" w:rsidRDefault="00B56A4E" w:rsidP="00B56A4E">
      <w:pPr>
        <w:numPr>
          <w:ilvl w:val="0"/>
          <w:numId w:val="198"/>
        </w:numPr>
        <w:rPr>
          <w:lang w:val="es-ES"/>
        </w:rPr>
      </w:pPr>
      <w:r w:rsidRPr="00B56A4E">
        <w:rPr>
          <w:b/>
          <w:bCs/>
          <w:lang w:val="es-ES"/>
        </w:rPr>
        <w:t>Modo edición:</w:t>
      </w:r>
      <w:r w:rsidRPr="00B56A4E">
        <w:rPr>
          <w:lang w:val="es-ES"/>
        </w:rPr>
        <w:t xml:space="preserve"> Encabezado con el nombre del departamento.</w:t>
      </w:r>
    </w:p>
    <w:p w14:paraId="71EAF018" w14:textId="1227161A" w:rsidR="00B56A4E" w:rsidRPr="00B56A4E" w:rsidRDefault="00B56A4E" w:rsidP="00B56A4E">
      <w:pPr>
        <w:rPr>
          <w:lang w:val="es-ES"/>
        </w:rPr>
      </w:pPr>
    </w:p>
    <w:p w14:paraId="5D09C180" w14:textId="77777777" w:rsidR="00B56A4E" w:rsidRPr="00B56A4E" w:rsidRDefault="00B56A4E" w:rsidP="00B56A4E">
      <w:pPr>
        <w:rPr>
          <w:b/>
          <w:bCs/>
          <w:lang w:val="es-ES"/>
        </w:rPr>
      </w:pPr>
      <w:r w:rsidRPr="00B56A4E">
        <w:rPr>
          <w:b/>
          <w:bCs/>
          <w:lang w:val="es-ES"/>
        </w:rPr>
        <w:t>Campos del formulario</w:t>
      </w:r>
    </w:p>
    <w:p w14:paraId="5A514435" w14:textId="77777777" w:rsidR="00B56A4E" w:rsidRPr="00B56A4E" w:rsidRDefault="00B56A4E" w:rsidP="00B56A4E">
      <w:pPr>
        <w:rPr>
          <w:b/>
          <w:bCs/>
          <w:lang w:val="es-ES"/>
        </w:rPr>
      </w:pPr>
      <w:r w:rsidRPr="00B56A4E">
        <w:rPr>
          <w:b/>
          <w:bCs/>
          <w:lang w:val="es-ES"/>
        </w:rPr>
        <w:t>1. Nombre</w:t>
      </w:r>
    </w:p>
    <w:p w14:paraId="7AB296FE" w14:textId="77777777" w:rsidR="00B56A4E" w:rsidRPr="00B56A4E" w:rsidRDefault="00B56A4E" w:rsidP="00B56A4E">
      <w:pPr>
        <w:numPr>
          <w:ilvl w:val="0"/>
          <w:numId w:val="199"/>
        </w:numPr>
        <w:rPr>
          <w:lang w:val="es-ES"/>
        </w:rPr>
      </w:pPr>
      <w:r w:rsidRPr="00B56A4E">
        <w:rPr>
          <w:b/>
          <w:bCs/>
          <w:lang w:val="es-ES"/>
        </w:rPr>
        <w:t>Tipo:</w:t>
      </w:r>
      <w:r w:rsidRPr="00B56A4E">
        <w:rPr>
          <w:lang w:val="es-ES"/>
        </w:rPr>
        <w:t xml:space="preserve"> Campo de texto (</w:t>
      </w:r>
      <w:r w:rsidRPr="00B56A4E">
        <w:rPr>
          <w:i/>
          <w:iCs/>
          <w:lang w:val="es-ES"/>
        </w:rPr>
        <w:t>input</w:t>
      </w:r>
      <w:r w:rsidRPr="00B56A4E">
        <w:rPr>
          <w:lang w:val="es-ES"/>
        </w:rPr>
        <w:t>).</w:t>
      </w:r>
    </w:p>
    <w:p w14:paraId="30578423" w14:textId="77777777" w:rsidR="00B56A4E" w:rsidRPr="00B56A4E" w:rsidRDefault="00B56A4E" w:rsidP="00B56A4E">
      <w:pPr>
        <w:numPr>
          <w:ilvl w:val="0"/>
          <w:numId w:val="199"/>
        </w:numPr>
        <w:rPr>
          <w:lang w:val="es-ES"/>
        </w:rPr>
      </w:pPr>
      <w:r w:rsidRPr="00B56A4E">
        <w:rPr>
          <w:b/>
          <w:bCs/>
          <w:lang w:val="es-ES"/>
        </w:rPr>
        <w:t>Obligatorio:</w:t>
      </w:r>
      <w:r w:rsidRPr="00B56A4E">
        <w:rPr>
          <w:lang w:val="es-ES"/>
        </w:rPr>
        <w:t xml:space="preserve"> Sí.</w:t>
      </w:r>
    </w:p>
    <w:p w14:paraId="287501EA" w14:textId="77777777" w:rsidR="00B56A4E" w:rsidRPr="00B56A4E" w:rsidRDefault="00B56A4E" w:rsidP="00B56A4E">
      <w:pPr>
        <w:numPr>
          <w:ilvl w:val="0"/>
          <w:numId w:val="199"/>
        </w:numPr>
        <w:rPr>
          <w:lang w:val="es-ES"/>
        </w:rPr>
      </w:pPr>
      <w:r w:rsidRPr="00B56A4E">
        <w:rPr>
          <w:b/>
          <w:bCs/>
          <w:lang w:val="es-ES"/>
        </w:rPr>
        <w:t>Validación:</w:t>
      </w:r>
      <w:r w:rsidRPr="00B56A4E">
        <w:rPr>
          <w:lang w:val="es-ES"/>
        </w:rPr>
        <w:t xml:space="preserve"> Muestra </w:t>
      </w:r>
      <w:r w:rsidRPr="00B56A4E">
        <w:rPr>
          <w:b/>
          <w:bCs/>
          <w:lang w:val="es-ES"/>
        </w:rPr>
        <w:t>"Nombre requerido"</w:t>
      </w:r>
      <w:r w:rsidRPr="00B56A4E">
        <w:rPr>
          <w:lang w:val="es-ES"/>
        </w:rPr>
        <w:t xml:space="preserve"> si está vacío.</w:t>
      </w:r>
    </w:p>
    <w:p w14:paraId="2BD747A0" w14:textId="77777777" w:rsidR="00B56A4E" w:rsidRPr="00B56A4E" w:rsidRDefault="00B56A4E" w:rsidP="00B56A4E">
      <w:pPr>
        <w:rPr>
          <w:b/>
          <w:bCs/>
          <w:lang w:val="es-ES"/>
        </w:rPr>
      </w:pPr>
      <w:r w:rsidRPr="00B56A4E">
        <w:rPr>
          <w:b/>
          <w:bCs/>
          <w:lang w:val="es-ES"/>
        </w:rPr>
        <w:t>2. Acrónimo</w:t>
      </w:r>
    </w:p>
    <w:p w14:paraId="7CE381E3" w14:textId="77777777" w:rsidR="00B56A4E" w:rsidRPr="00B56A4E" w:rsidRDefault="00B56A4E" w:rsidP="00B56A4E">
      <w:pPr>
        <w:numPr>
          <w:ilvl w:val="0"/>
          <w:numId w:val="200"/>
        </w:numPr>
        <w:rPr>
          <w:lang w:val="es-ES"/>
        </w:rPr>
      </w:pPr>
      <w:r w:rsidRPr="00B56A4E">
        <w:rPr>
          <w:b/>
          <w:bCs/>
          <w:lang w:val="es-ES"/>
        </w:rPr>
        <w:t>Tipo:</w:t>
      </w:r>
      <w:r w:rsidRPr="00B56A4E">
        <w:rPr>
          <w:lang w:val="es-ES"/>
        </w:rPr>
        <w:t xml:space="preserve"> Campo de texto (</w:t>
      </w:r>
      <w:r w:rsidRPr="00B56A4E">
        <w:rPr>
          <w:i/>
          <w:iCs/>
          <w:lang w:val="es-ES"/>
        </w:rPr>
        <w:t>input</w:t>
      </w:r>
      <w:r w:rsidRPr="00B56A4E">
        <w:rPr>
          <w:lang w:val="es-ES"/>
        </w:rPr>
        <w:t>).</w:t>
      </w:r>
    </w:p>
    <w:p w14:paraId="3EFAED95" w14:textId="77777777" w:rsidR="00B56A4E" w:rsidRPr="00B56A4E" w:rsidRDefault="00B56A4E" w:rsidP="00B56A4E">
      <w:pPr>
        <w:numPr>
          <w:ilvl w:val="0"/>
          <w:numId w:val="200"/>
        </w:numPr>
        <w:rPr>
          <w:lang w:val="es-ES"/>
        </w:rPr>
      </w:pPr>
      <w:r w:rsidRPr="00B56A4E">
        <w:rPr>
          <w:b/>
          <w:bCs/>
          <w:lang w:val="es-ES"/>
        </w:rPr>
        <w:t>Obligatorio:</w:t>
      </w:r>
      <w:r w:rsidRPr="00B56A4E">
        <w:rPr>
          <w:lang w:val="es-ES"/>
        </w:rPr>
        <w:t xml:space="preserve"> No.</w:t>
      </w:r>
    </w:p>
    <w:p w14:paraId="3B793A61" w14:textId="77777777" w:rsidR="00B56A4E" w:rsidRPr="00B56A4E" w:rsidRDefault="00B56A4E" w:rsidP="00B56A4E">
      <w:pPr>
        <w:numPr>
          <w:ilvl w:val="0"/>
          <w:numId w:val="200"/>
        </w:numPr>
        <w:rPr>
          <w:lang w:val="es-ES"/>
        </w:rPr>
      </w:pPr>
      <w:r w:rsidRPr="00B56A4E">
        <w:rPr>
          <w:b/>
          <w:bCs/>
          <w:lang w:val="es-ES"/>
        </w:rPr>
        <w:t>Uso:</w:t>
      </w:r>
      <w:r w:rsidRPr="00B56A4E">
        <w:rPr>
          <w:lang w:val="es-ES"/>
        </w:rPr>
        <w:t xml:space="preserve"> Representa una abreviatura oficial o interna del departamento.</w:t>
      </w:r>
    </w:p>
    <w:p w14:paraId="34C17F7E" w14:textId="4CBC7655" w:rsidR="00B56A4E" w:rsidRPr="00B56A4E" w:rsidRDefault="00B56A4E" w:rsidP="00B56A4E">
      <w:pPr>
        <w:rPr>
          <w:b/>
          <w:bCs/>
          <w:lang w:val="es-ES"/>
        </w:rPr>
      </w:pPr>
      <w:r w:rsidRPr="00B56A4E">
        <w:rPr>
          <w:b/>
          <w:bCs/>
          <w:lang w:val="es-ES"/>
        </w:rPr>
        <w:t xml:space="preserve">3. </w:t>
      </w:r>
      <w:r>
        <w:rPr>
          <w:b/>
          <w:bCs/>
          <w:lang w:val="es-ES"/>
        </w:rPr>
        <w:t>Centros</w:t>
      </w:r>
      <w:r w:rsidRPr="00B56A4E">
        <w:rPr>
          <w:b/>
          <w:bCs/>
          <w:lang w:val="es-ES"/>
        </w:rPr>
        <w:t xml:space="preserve"> asociadas</w:t>
      </w:r>
    </w:p>
    <w:p w14:paraId="7E44DFF5" w14:textId="2D6121EC" w:rsidR="00B56A4E" w:rsidRPr="00B56A4E" w:rsidRDefault="00B56A4E" w:rsidP="00B56A4E">
      <w:pPr>
        <w:numPr>
          <w:ilvl w:val="0"/>
          <w:numId w:val="201"/>
        </w:numPr>
        <w:rPr>
          <w:lang w:val="es-ES"/>
        </w:rPr>
      </w:pPr>
      <w:r w:rsidRPr="00B56A4E">
        <w:rPr>
          <w:b/>
          <w:bCs/>
          <w:lang w:val="es-ES"/>
        </w:rPr>
        <w:t>Tipo:</w:t>
      </w:r>
      <w:r w:rsidRPr="00B56A4E">
        <w:rPr>
          <w:lang w:val="es-ES"/>
        </w:rPr>
        <w:t xml:space="preserve"> Selector múltiple.</w:t>
      </w:r>
    </w:p>
    <w:p w14:paraId="3350BC61" w14:textId="77777777" w:rsidR="00B56A4E" w:rsidRPr="00B56A4E" w:rsidRDefault="00B56A4E" w:rsidP="00B56A4E">
      <w:pPr>
        <w:numPr>
          <w:ilvl w:val="0"/>
          <w:numId w:val="201"/>
        </w:numPr>
        <w:rPr>
          <w:lang w:val="es-ES"/>
        </w:rPr>
      </w:pPr>
      <w:r w:rsidRPr="00B56A4E">
        <w:rPr>
          <w:b/>
          <w:bCs/>
          <w:lang w:val="es-ES"/>
        </w:rPr>
        <w:t>Obligatorio:</w:t>
      </w:r>
      <w:r w:rsidRPr="00B56A4E">
        <w:rPr>
          <w:lang w:val="es-ES"/>
        </w:rPr>
        <w:t xml:space="preserve"> No.</w:t>
      </w:r>
    </w:p>
    <w:p w14:paraId="3B57B12D" w14:textId="77777777" w:rsidR="00B56A4E" w:rsidRPr="00B56A4E" w:rsidRDefault="00B56A4E" w:rsidP="00B56A4E">
      <w:pPr>
        <w:numPr>
          <w:ilvl w:val="0"/>
          <w:numId w:val="201"/>
        </w:numPr>
        <w:rPr>
          <w:lang w:val="es-ES"/>
        </w:rPr>
      </w:pPr>
      <w:r w:rsidRPr="00B56A4E">
        <w:rPr>
          <w:b/>
          <w:bCs/>
          <w:lang w:val="es-ES"/>
        </w:rPr>
        <w:t>Contenido:</w:t>
      </w:r>
      <w:r w:rsidRPr="00B56A4E">
        <w:rPr>
          <w:lang w:val="es-ES"/>
        </w:rPr>
        <w:t xml:space="preserve"> Lista de universidades disponibles para vincular el departamento.</w:t>
      </w:r>
    </w:p>
    <w:p w14:paraId="2E34E051" w14:textId="77777777" w:rsidR="00B56A4E" w:rsidRPr="00B56A4E" w:rsidRDefault="00B56A4E" w:rsidP="00B56A4E">
      <w:pPr>
        <w:numPr>
          <w:ilvl w:val="0"/>
          <w:numId w:val="201"/>
        </w:numPr>
        <w:rPr>
          <w:lang w:val="es-ES"/>
        </w:rPr>
      </w:pPr>
      <w:r w:rsidRPr="00B56A4E">
        <w:rPr>
          <w:b/>
          <w:bCs/>
          <w:lang w:val="es-ES"/>
        </w:rPr>
        <w:t>Uso:</w:t>
      </w:r>
      <w:r w:rsidRPr="00B56A4E">
        <w:rPr>
          <w:lang w:val="es-ES"/>
        </w:rPr>
        <w:t xml:space="preserve"> Permite asociar el departamento a uno o varios centros universitarios.</w:t>
      </w:r>
    </w:p>
    <w:p w14:paraId="3D8E5C84" w14:textId="4D05A208" w:rsidR="00B56A4E" w:rsidRPr="00B56A4E" w:rsidRDefault="00B56A4E" w:rsidP="00B56A4E">
      <w:pPr>
        <w:rPr>
          <w:lang w:val="es-ES"/>
        </w:rPr>
      </w:pPr>
    </w:p>
    <w:p w14:paraId="19800CAC" w14:textId="77777777" w:rsidR="00B56A4E" w:rsidRPr="00B56A4E" w:rsidRDefault="00B56A4E" w:rsidP="00B56A4E">
      <w:pPr>
        <w:rPr>
          <w:b/>
          <w:bCs/>
          <w:lang w:val="es-ES"/>
        </w:rPr>
      </w:pPr>
      <w:r w:rsidRPr="00B56A4E">
        <w:rPr>
          <w:b/>
          <w:bCs/>
          <w:lang w:val="es-ES"/>
        </w:rPr>
        <w:t>Acciones disponibles</w:t>
      </w:r>
    </w:p>
    <w:p w14:paraId="6072D85B" w14:textId="77777777" w:rsidR="00B56A4E" w:rsidRPr="00B56A4E" w:rsidRDefault="00B56A4E" w:rsidP="00B56A4E">
      <w:pPr>
        <w:numPr>
          <w:ilvl w:val="0"/>
          <w:numId w:val="202"/>
        </w:numPr>
        <w:rPr>
          <w:lang w:val="es-ES"/>
        </w:rPr>
      </w:pPr>
      <w:r w:rsidRPr="00B56A4E">
        <w:rPr>
          <w:b/>
          <w:bCs/>
          <w:lang w:val="es-ES"/>
        </w:rPr>
        <w:t>Crear / Actualizar:</w:t>
      </w:r>
    </w:p>
    <w:p w14:paraId="30E30BE7" w14:textId="77777777" w:rsidR="00B56A4E" w:rsidRPr="00B56A4E" w:rsidRDefault="00B56A4E" w:rsidP="00B56A4E">
      <w:pPr>
        <w:numPr>
          <w:ilvl w:val="1"/>
          <w:numId w:val="202"/>
        </w:numPr>
        <w:rPr>
          <w:lang w:val="es-ES"/>
        </w:rPr>
      </w:pPr>
      <w:r w:rsidRPr="00B56A4E">
        <w:rPr>
          <w:lang w:val="es-ES"/>
        </w:rPr>
        <w:t>Guarda la información introducida.</w:t>
      </w:r>
    </w:p>
    <w:p w14:paraId="114C6587" w14:textId="77777777" w:rsidR="00B56A4E" w:rsidRPr="00B56A4E" w:rsidRDefault="00B56A4E" w:rsidP="00B56A4E">
      <w:pPr>
        <w:numPr>
          <w:ilvl w:val="1"/>
          <w:numId w:val="202"/>
        </w:numPr>
        <w:rPr>
          <w:lang w:val="es-ES"/>
        </w:rPr>
      </w:pPr>
      <w:r w:rsidRPr="00B56A4E">
        <w:rPr>
          <w:lang w:val="es-ES"/>
        </w:rPr>
        <w:t>Está deshabilitado mientras el formulario no sea válido.</w:t>
      </w:r>
    </w:p>
    <w:p w14:paraId="3ADF9FE5" w14:textId="77777777" w:rsidR="00B56A4E" w:rsidRPr="00B56A4E" w:rsidRDefault="00B56A4E" w:rsidP="00B56A4E">
      <w:pPr>
        <w:numPr>
          <w:ilvl w:val="0"/>
          <w:numId w:val="202"/>
        </w:numPr>
        <w:rPr>
          <w:lang w:val="es-ES"/>
        </w:rPr>
      </w:pPr>
      <w:r w:rsidRPr="00B56A4E">
        <w:rPr>
          <w:b/>
          <w:bCs/>
          <w:lang w:val="es-ES"/>
        </w:rPr>
        <w:t>Cancelar:</w:t>
      </w:r>
    </w:p>
    <w:p w14:paraId="3005E258" w14:textId="77777777" w:rsidR="00B56A4E" w:rsidRPr="00B56A4E" w:rsidRDefault="00B56A4E" w:rsidP="00B56A4E">
      <w:pPr>
        <w:numPr>
          <w:ilvl w:val="1"/>
          <w:numId w:val="202"/>
        </w:numPr>
        <w:rPr>
          <w:lang w:val="es-ES"/>
        </w:rPr>
      </w:pPr>
      <w:r w:rsidRPr="00B56A4E">
        <w:rPr>
          <w:lang w:val="es-ES"/>
        </w:rPr>
        <w:t>Cierra el formulario sin guardar cambios y regresa a la pantalla anterior.</w:t>
      </w:r>
    </w:p>
    <w:p w14:paraId="6CC90EC0" w14:textId="025F21D8" w:rsidR="00B56A4E" w:rsidRPr="00B56A4E" w:rsidRDefault="00B56A4E" w:rsidP="00B56A4E">
      <w:pPr>
        <w:rPr>
          <w:lang w:val="es-ES"/>
        </w:rPr>
      </w:pPr>
    </w:p>
    <w:p w14:paraId="7847D235" w14:textId="77777777" w:rsidR="00B56A4E" w:rsidRPr="00B56A4E" w:rsidRDefault="00B56A4E" w:rsidP="00B56A4E">
      <w:pPr>
        <w:rPr>
          <w:b/>
          <w:bCs/>
          <w:lang w:val="es-ES"/>
        </w:rPr>
      </w:pPr>
      <w:r w:rsidRPr="00B56A4E">
        <w:rPr>
          <w:b/>
          <w:bCs/>
          <w:lang w:val="es-ES"/>
        </w:rPr>
        <w:t>Validaciones y comportamiento</w:t>
      </w:r>
    </w:p>
    <w:p w14:paraId="76584232" w14:textId="77777777" w:rsidR="00B56A4E" w:rsidRPr="00B56A4E" w:rsidRDefault="00B56A4E" w:rsidP="00B56A4E">
      <w:pPr>
        <w:numPr>
          <w:ilvl w:val="0"/>
          <w:numId w:val="203"/>
        </w:numPr>
        <w:rPr>
          <w:lang w:val="es-ES"/>
        </w:rPr>
      </w:pPr>
      <w:r w:rsidRPr="00B56A4E">
        <w:rPr>
          <w:lang w:val="es-ES"/>
        </w:rPr>
        <w:t xml:space="preserve">Formulario </w:t>
      </w:r>
      <w:r w:rsidRPr="00B56A4E">
        <w:rPr>
          <w:b/>
          <w:bCs/>
          <w:lang w:val="es-ES"/>
        </w:rPr>
        <w:t>reactivo</w:t>
      </w:r>
      <w:r w:rsidRPr="00B56A4E">
        <w:rPr>
          <w:lang w:val="es-ES"/>
        </w:rPr>
        <w:t xml:space="preserve"> (</w:t>
      </w:r>
      <w:r w:rsidRPr="00B56A4E">
        <w:rPr>
          <w:i/>
          <w:iCs/>
          <w:lang w:val="es-ES"/>
        </w:rPr>
        <w:t xml:space="preserve">Reactive </w:t>
      </w:r>
      <w:proofErr w:type="spellStart"/>
      <w:r w:rsidRPr="00B56A4E">
        <w:rPr>
          <w:i/>
          <w:iCs/>
          <w:lang w:val="es-ES"/>
        </w:rPr>
        <w:t>Form</w:t>
      </w:r>
      <w:proofErr w:type="spellEnd"/>
      <w:r w:rsidRPr="00B56A4E">
        <w:rPr>
          <w:lang w:val="es-ES"/>
        </w:rPr>
        <w:t>), con control automático de errores y estado de campos.</w:t>
      </w:r>
    </w:p>
    <w:p w14:paraId="32F07D9D" w14:textId="77777777" w:rsidR="00B56A4E" w:rsidRPr="00B56A4E" w:rsidRDefault="00B56A4E" w:rsidP="00B56A4E">
      <w:pPr>
        <w:numPr>
          <w:ilvl w:val="0"/>
          <w:numId w:val="203"/>
        </w:numPr>
        <w:rPr>
          <w:lang w:val="es-ES"/>
        </w:rPr>
      </w:pPr>
      <w:r w:rsidRPr="00B56A4E">
        <w:rPr>
          <w:lang w:val="es-ES"/>
        </w:rPr>
        <w:t>Solo los administradores tienen acceso a esta vista.</w:t>
      </w:r>
    </w:p>
    <w:p w14:paraId="4F0FB6D8" w14:textId="77777777" w:rsidR="00B56A4E" w:rsidRPr="00B56A4E" w:rsidRDefault="00B56A4E" w:rsidP="00B56A4E">
      <w:pPr>
        <w:numPr>
          <w:ilvl w:val="0"/>
          <w:numId w:val="203"/>
        </w:numPr>
        <w:rPr>
          <w:lang w:val="es-ES"/>
        </w:rPr>
      </w:pPr>
      <w:r w:rsidRPr="00B56A4E">
        <w:rPr>
          <w:lang w:val="es-ES"/>
        </w:rPr>
        <w:t>El campo "Nombre" es el único obligatorio; los demás son opcionales.</w:t>
      </w:r>
    </w:p>
    <w:p w14:paraId="28E648E6" w14:textId="77777777" w:rsidR="00B56A4E" w:rsidRPr="00B56A4E" w:rsidRDefault="00B56A4E" w:rsidP="00B56A4E">
      <w:pPr>
        <w:numPr>
          <w:ilvl w:val="0"/>
          <w:numId w:val="203"/>
        </w:numPr>
        <w:rPr>
          <w:lang w:val="es-ES"/>
        </w:rPr>
      </w:pPr>
      <w:r w:rsidRPr="00B56A4E">
        <w:rPr>
          <w:lang w:val="es-ES"/>
        </w:rPr>
        <w:t xml:space="preserve">En </w:t>
      </w:r>
      <w:r w:rsidRPr="00B56A4E">
        <w:rPr>
          <w:b/>
          <w:bCs/>
          <w:lang w:val="es-ES"/>
        </w:rPr>
        <w:t>modo creación</w:t>
      </w:r>
      <w:r w:rsidRPr="00B56A4E">
        <w:rPr>
          <w:lang w:val="es-ES"/>
        </w:rPr>
        <w:t>, todos los campos aparecen vacíos.</w:t>
      </w:r>
    </w:p>
    <w:p w14:paraId="25875D86" w14:textId="77777777" w:rsidR="00B56A4E" w:rsidRPr="00B56A4E" w:rsidRDefault="00B56A4E" w:rsidP="00B56A4E">
      <w:pPr>
        <w:numPr>
          <w:ilvl w:val="0"/>
          <w:numId w:val="203"/>
        </w:numPr>
        <w:rPr>
          <w:lang w:val="es-ES"/>
        </w:rPr>
      </w:pPr>
      <w:r w:rsidRPr="00B56A4E">
        <w:rPr>
          <w:lang w:val="es-ES"/>
        </w:rPr>
        <w:lastRenderedPageBreak/>
        <w:t xml:space="preserve">En </w:t>
      </w:r>
      <w:r w:rsidRPr="00B56A4E">
        <w:rPr>
          <w:b/>
          <w:bCs/>
          <w:lang w:val="es-ES"/>
        </w:rPr>
        <w:t>modo edición</w:t>
      </w:r>
      <w:r w:rsidRPr="00B56A4E">
        <w:rPr>
          <w:lang w:val="es-ES"/>
        </w:rPr>
        <w:t>, se muestran los datos actuales del departamento para ser modificados.</w:t>
      </w:r>
    </w:p>
    <w:p w14:paraId="69B59D60" w14:textId="77777777" w:rsidR="00B56A4E" w:rsidRDefault="00B56A4E" w:rsidP="0068538B">
      <w:pPr>
        <w:rPr>
          <w:lang w:val="es-ES"/>
        </w:rPr>
      </w:pPr>
    </w:p>
    <w:p w14:paraId="0B902904" w14:textId="77777777" w:rsidR="00B56A4E" w:rsidRDefault="00B56A4E" w:rsidP="00B56A4E">
      <w:pPr>
        <w:jc w:val="left"/>
        <w:rPr>
          <w:lang w:val="es-ES"/>
        </w:rPr>
      </w:pPr>
    </w:p>
    <w:p w14:paraId="34823EBE" w14:textId="408C52A3" w:rsidR="00B56A4E" w:rsidRPr="0068538B" w:rsidRDefault="00B56A4E" w:rsidP="00B56A4E">
      <w:pPr>
        <w:pStyle w:val="Apndice2"/>
        <w:rPr>
          <w:lang w:val="es-ES"/>
        </w:rPr>
      </w:pPr>
      <w:bookmarkStart w:id="155" w:name="_Toc206069490"/>
      <w:r>
        <w:rPr>
          <w:lang w:val="es-ES"/>
        </w:rPr>
        <w:t xml:space="preserve">Creación y edición de </w:t>
      </w:r>
      <w:r>
        <w:rPr>
          <w:lang w:val="es-ES"/>
        </w:rPr>
        <w:t>titulaciones</w:t>
      </w:r>
      <w:bookmarkEnd w:id="155"/>
    </w:p>
    <w:p w14:paraId="588F467E" w14:textId="2A5A6589" w:rsidR="00B56A4E" w:rsidRDefault="00B56A4E" w:rsidP="0068538B">
      <w:pPr>
        <w:rPr>
          <w:lang w:val="es-ES"/>
        </w:rPr>
      </w:pPr>
      <w:r w:rsidRPr="00B56A4E">
        <w:rPr>
          <w:lang w:val="es-ES"/>
        </w:rPr>
        <w:drawing>
          <wp:inline distT="0" distB="0" distL="0" distR="0" wp14:anchorId="68F6039F" wp14:editId="642B70D6">
            <wp:extent cx="5395595" cy="1419225"/>
            <wp:effectExtent l="0" t="0" r="0" b="9525"/>
            <wp:docPr id="12503897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89770" name="Imagen 1" descr="Interfaz de usuario gráfica, Aplicación&#10;&#10;El contenido generado por IA puede ser incorrecto."/>
                    <pic:cNvPicPr/>
                  </pic:nvPicPr>
                  <pic:blipFill>
                    <a:blip r:embed="rId83"/>
                    <a:stretch>
                      <a:fillRect/>
                    </a:stretch>
                  </pic:blipFill>
                  <pic:spPr>
                    <a:xfrm>
                      <a:off x="0" y="0"/>
                      <a:ext cx="5395595" cy="1419225"/>
                    </a:xfrm>
                    <a:prstGeom prst="rect">
                      <a:avLst/>
                    </a:prstGeom>
                  </pic:spPr>
                </pic:pic>
              </a:graphicData>
            </a:graphic>
          </wp:inline>
        </w:drawing>
      </w:r>
    </w:p>
    <w:p w14:paraId="0B9EBFA9" w14:textId="77777777" w:rsidR="00B56A4E" w:rsidRPr="0068538B" w:rsidRDefault="00B56A4E" w:rsidP="0068538B">
      <w:pPr>
        <w:rPr>
          <w:lang w:val="es-ES"/>
        </w:rPr>
      </w:pPr>
    </w:p>
    <w:p w14:paraId="4750C5BA" w14:textId="77777777" w:rsidR="00B56A4E" w:rsidRPr="00B56A4E" w:rsidRDefault="00B56A4E" w:rsidP="00B56A4E">
      <w:pPr>
        <w:rPr>
          <w:lang w:val="es-ES"/>
        </w:rPr>
      </w:pPr>
      <w:r w:rsidRPr="00B56A4E">
        <w:rPr>
          <w:lang w:val="es-ES"/>
        </w:rPr>
        <w:t xml:space="preserve">Esta vista permite </w:t>
      </w:r>
      <w:r w:rsidRPr="00B56A4E">
        <w:rPr>
          <w:b/>
          <w:bCs/>
          <w:lang w:val="es-ES"/>
        </w:rPr>
        <w:t>crear una nueva titulación</w:t>
      </w:r>
      <w:r w:rsidRPr="00B56A4E">
        <w:rPr>
          <w:lang w:val="es-ES"/>
        </w:rPr>
        <w:t xml:space="preserve"> o </w:t>
      </w:r>
      <w:r w:rsidRPr="00B56A4E">
        <w:rPr>
          <w:b/>
          <w:bCs/>
          <w:lang w:val="es-ES"/>
        </w:rPr>
        <w:t>editar una existente</w:t>
      </w:r>
      <w:r w:rsidRPr="00B56A4E">
        <w:rPr>
          <w:lang w:val="es-ES"/>
        </w:rPr>
        <w:t>.</w:t>
      </w:r>
      <w:r w:rsidRPr="00B56A4E">
        <w:rPr>
          <w:lang w:val="es-ES"/>
        </w:rPr>
        <w:br/>
        <w:t>El encabezado se adapta según el modo:</w:t>
      </w:r>
    </w:p>
    <w:p w14:paraId="00BE4CF6" w14:textId="77777777" w:rsidR="00B56A4E" w:rsidRPr="00B56A4E" w:rsidRDefault="00B56A4E" w:rsidP="00B56A4E">
      <w:pPr>
        <w:numPr>
          <w:ilvl w:val="0"/>
          <w:numId w:val="204"/>
        </w:numPr>
        <w:rPr>
          <w:lang w:val="es-ES"/>
        </w:rPr>
      </w:pPr>
      <w:r w:rsidRPr="00B56A4E">
        <w:rPr>
          <w:b/>
          <w:bCs/>
          <w:lang w:val="es-ES"/>
        </w:rPr>
        <w:t>Modo creación:</w:t>
      </w:r>
      <w:r w:rsidRPr="00B56A4E">
        <w:rPr>
          <w:lang w:val="es-ES"/>
        </w:rPr>
        <w:t xml:space="preserve"> Muestra </w:t>
      </w:r>
      <w:r w:rsidRPr="00B56A4E">
        <w:rPr>
          <w:i/>
          <w:iCs/>
          <w:lang w:val="es-ES"/>
        </w:rPr>
        <w:t>"Nueva titulación"</w:t>
      </w:r>
      <w:r w:rsidRPr="00B56A4E">
        <w:rPr>
          <w:lang w:val="es-ES"/>
        </w:rPr>
        <w:t>.</w:t>
      </w:r>
    </w:p>
    <w:p w14:paraId="1F9B2B6C" w14:textId="77777777" w:rsidR="00B56A4E" w:rsidRPr="00B56A4E" w:rsidRDefault="00B56A4E" w:rsidP="00B56A4E">
      <w:pPr>
        <w:numPr>
          <w:ilvl w:val="0"/>
          <w:numId w:val="204"/>
        </w:numPr>
        <w:rPr>
          <w:lang w:val="es-ES"/>
        </w:rPr>
      </w:pPr>
      <w:r w:rsidRPr="00B56A4E">
        <w:rPr>
          <w:b/>
          <w:bCs/>
          <w:lang w:val="es-ES"/>
        </w:rPr>
        <w:t>Modo edición:</w:t>
      </w:r>
      <w:r w:rsidRPr="00B56A4E">
        <w:rPr>
          <w:lang w:val="es-ES"/>
        </w:rPr>
        <w:t xml:space="preserve"> Muestra el nombre de la titulación actual.</w:t>
      </w:r>
    </w:p>
    <w:p w14:paraId="1EDD8E9A" w14:textId="3B46B7B8" w:rsidR="00B56A4E" w:rsidRPr="00B56A4E" w:rsidRDefault="00B56A4E" w:rsidP="00B56A4E">
      <w:pPr>
        <w:rPr>
          <w:lang w:val="es-ES"/>
        </w:rPr>
      </w:pPr>
    </w:p>
    <w:p w14:paraId="34B46A0C" w14:textId="77777777" w:rsidR="00B56A4E" w:rsidRPr="00B56A4E" w:rsidRDefault="00B56A4E" w:rsidP="00B56A4E">
      <w:pPr>
        <w:rPr>
          <w:b/>
          <w:bCs/>
          <w:lang w:val="es-ES"/>
        </w:rPr>
      </w:pPr>
      <w:r w:rsidRPr="00B56A4E">
        <w:rPr>
          <w:b/>
          <w:bCs/>
          <w:lang w:val="es-ES"/>
        </w:rPr>
        <w:t>Campos del formulario</w:t>
      </w:r>
    </w:p>
    <w:p w14:paraId="0855241E" w14:textId="658BE033" w:rsidR="00B56A4E" w:rsidRPr="00B56A4E" w:rsidRDefault="00853667" w:rsidP="00B56A4E">
      <w:pPr>
        <w:rPr>
          <w:b/>
          <w:bCs/>
          <w:lang w:val="es-ES"/>
        </w:rPr>
      </w:pPr>
      <w:r>
        <w:rPr>
          <w:b/>
          <w:bCs/>
          <w:lang w:val="es-ES"/>
        </w:rPr>
        <w:t xml:space="preserve">1. </w:t>
      </w:r>
      <w:r w:rsidR="00B56A4E" w:rsidRPr="00B56A4E">
        <w:rPr>
          <w:b/>
          <w:bCs/>
          <w:lang w:val="es-ES"/>
        </w:rPr>
        <w:t>Nombre de la titulación</w:t>
      </w:r>
    </w:p>
    <w:p w14:paraId="4557553F" w14:textId="77777777" w:rsidR="00B56A4E" w:rsidRPr="00B56A4E" w:rsidRDefault="00B56A4E" w:rsidP="00B56A4E">
      <w:pPr>
        <w:numPr>
          <w:ilvl w:val="0"/>
          <w:numId w:val="205"/>
        </w:numPr>
        <w:rPr>
          <w:lang w:val="es-ES"/>
        </w:rPr>
      </w:pPr>
      <w:r w:rsidRPr="00B56A4E">
        <w:rPr>
          <w:b/>
          <w:bCs/>
          <w:lang w:val="es-ES"/>
        </w:rPr>
        <w:t>Tipo:</w:t>
      </w:r>
      <w:r w:rsidRPr="00B56A4E">
        <w:rPr>
          <w:lang w:val="es-ES"/>
        </w:rPr>
        <w:t xml:space="preserve"> Campo de texto (</w:t>
      </w:r>
      <w:r w:rsidRPr="00B56A4E">
        <w:rPr>
          <w:i/>
          <w:iCs/>
          <w:lang w:val="es-ES"/>
        </w:rPr>
        <w:t>input</w:t>
      </w:r>
      <w:r w:rsidRPr="00B56A4E">
        <w:rPr>
          <w:lang w:val="es-ES"/>
        </w:rPr>
        <w:t>).</w:t>
      </w:r>
    </w:p>
    <w:p w14:paraId="426E38E0" w14:textId="77777777" w:rsidR="00B56A4E" w:rsidRPr="00B56A4E" w:rsidRDefault="00B56A4E" w:rsidP="00B56A4E">
      <w:pPr>
        <w:numPr>
          <w:ilvl w:val="0"/>
          <w:numId w:val="205"/>
        </w:numPr>
        <w:rPr>
          <w:lang w:val="es-ES"/>
        </w:rPr>
      </w:pPr>
      <w:r w:rsidRPr="00B56A4E">
        <w:rPr>
          <w:b/>
          <w:bCs/>
          <w:lang w:val="es-ES"/>
        </w:rPr>
        <w:t>Obligatorio:</w:t>
      </w:r>
      <w:r w:rsidRPr="00B56A4E">
        <w:rPr>
          <w:lang w:val="es-ES"/>
        </w:rPr>
        <w:t xml:space="preserve"> Sí.</w:t>
      </w:r>
    </w:p>
    <w:p w14:paraId="1988C996" w14:textId="77777777" w:rsidR="00B56A4E" w:rsidRPr="00B56A4E" w:rsidRDefault="00B56A4E" w:rsidP="00B56A4E">
      <w:pPr>
        <w:numPr>
          <w:ilvl w:val="0"/>
          <w:numId w:val="205"/>
        </w:numPr>
        <w:rPr>
          <w:lang w:val="es-ES"/>
        </w:rPr>
      </w:pPr>
      <w:r w:rsidRPr="00B56A4E">
        <w:rPr>
          <w:b/>
          <w:bCs/>
          <w:lang w:val="es-ES"/>
        </w:rPr>
        <w:t>Validación:</w:t>
      </w:r>
      <w:r w:rsidRPr="00B56A4E">
        <w:rPr>
          <w:lang w:val="es-ES"/>
        </w:rPr>
        <w:t xml:space="preserve"> Error si el campo está vacío.</w:t>
      </w:r>
    </w:p>
    <w:p w14:paraId="2FAA3BA9" w14:textId="77777777" w:rsidR="00B56A4E" w:rsidRPr="00B56A4E" w:rsidRDefault="00B56A4E" w:rsidP="00B56A4E">
      <w:pPr>
        <w:rPr>
          <w:b/>
          <w:bCs/>
          <w:lang w:val="es-ES"/>
        </w:rPr>
      </w:pPr>
      <w:r w:rsidRPr="00B56A4E">
        <w:rPr>
          <w:b/>
          <w:bCs/>
          <w:lang w:val="es-ES"/>
        </w:rPr>
        <w:t>2. Universidad</w:t>
      </w:r>
    </w:p>
    <w:p w14:paraId="30BF96C4" w14:textId="27386584" w:rsidR="00B56A4E" w:rsidRPr="00B56A4E" w:rsidRDefault="00B56A4E" w:rsidP="00B56A4E">
      <w:pPr>
        <w:numPr>
          <w:ilvl w:val="0"/>
          <w:numId w:val="206"/>
        </w:numPr>
        <w:rPr>
          <w:lang w:val="es-ES"/>
        </w:rPr>
      </w:pPr>
      <w:r w:rsidRPr="00B56A4E">
        <w:rPr>
          <w:b/>
          <w:bCs/>
          <w:lang w:val="es-ES"/>
        </w:rPr>
        <w:t>Tipo:</w:t>
      </w:r>
      <w:r w:rsidRPr="00B56A4E">
        <w:rPr>
          <w:lang w:val="es-ES"/>
        </w:rPr>
        <w:t xml:space="preserve"> Selector único.</w:t>
      </w:r>
    </w:p>
    <w:p w14:paraId="4107A4E9" w14:textId="77777777" w:rsidR="00B56A4E" w:rsidRPr="00B56A4E" w:rsidRDefault="00B56A4E" w:rsidP="00B56A4E">
      <w:pPr>
        <w:numPr>
          <w:ilvl w:val="0"/>
          <w:numId w:val="206"/>
        </w:numPr>
        <w:rPr>
          <w:lang w:val="es-ES"/>
        </w:rPr>
      </w:pPr>
      <w:r w:rsidRPr="00B56A4E">
        <w:rPr>
          <w:b/>
          <w:bCs/>
          <w:lang w:val="es-ES"/>
        </w:rPr>
        <w:t>Obligatorio:</w:t>
      </w:r>
      <w:r w:rsidRPr="00B56A4E">
        <w:rPr>
          <w:lang w:val="es-ES"/>
        </w:rPr>
        <w:t xml:space="preserve"> Sí.</w:t>
      </w:r>
    </w:p>
    <w:p w14:paraId="5D4E51F7" w14:textId="77777777" w:rsidR="00B56A4E" w:rsidRPr="00B56A4E" w:rsidRDefault="00B56A4E" w:rsidP="00B56A4E">
      <w:pPr>
        <w:numPr>
          <w:ilvl w:val="0"/>
          <w:numId w:val="206"/>
        </w:numPr>
        <w:rPr>
          <w:lang w:val="es-ES"/>
        </w:rPr>
      </w:pPr>
      <w:r w:rsidRPr="00B56A4E">
        <w:rPr>
          <w:b/>
          <w:bCs/>
          <w:lang w:val="es-ES"/>
        </w:rPr>
        <w:t>Contenido:</w:t>
      </w:r>
      <w:r w:rsidRPr="00B56A4E">
        <w:rPr>
          <w:lang w:val="es-ES"/>
        </w:rPr>
        <w:t xml:space="preserve"> Lista de universidades disponibles.</w:t>
      </w:r>
    </w:p>
    <w:p w14:paraId="20AB49F9" w14:textId="77777777" w:rsidR="00B56A4E" w:rsidRPr="00B56A4E" w:rsidRDefault="00B56A4E" w:rsidP="00B56A4E">
      <w:pPr>
        <w:numPr>
          <w:ilvl w:val="0"/>
          <w:numId w:val="206"/>
        </w:numPr>
        <w:rPr>
          <w:lang w:val="es-ES"/>
        </w:rPr>
      </w:pPr>
      <w:r w:rsidRPr="00B56A4E">
        <w:rPr>
          <w:b/>
          <w:bCs/>
          <w:lang w:val="es-ES"/>
        </w:rPr>
        <w:t>Uso:</w:t>
      </w:r>
      <w:r w:rsidRPr="00B56A4E">
        <w:rPr>
          <w:lang w:val="es-ES"/>
        </w:rPr>
        <w:t xml:space="preserve"> Define a qué universidad pertenece la titulación.</w:t>
      </w:r>
    </w:p>
    <w:p w14:paraId="664195BE" w14:textId="77777777" w:rsidR="00B56A4E" w:rsidRPr="00B56A4E" w:rsidRDefault="00B56A4E" w:rsidP="00B56A4E">
      <w:pPr>
        <w:rPr>
          <w:b/>
          <w:bCs/>
          <w:lang w:val="es-ES"/>
        </w:rPr>
      </w:pPr>
      <w:r w:rsidRPr="00B56A4E">
        <w:rPr>
          <w:b/>
          <w:bCs/>
          <w:lang w:val="es-ES"/>
        </w:rPr>
        <w:t>3. Doble titulación</w:t>
      </w:r>
    </w:p>
    <w:p w14:paraId="7D1A9461" w14:textId="19B3BA23" w:rsidR="00B56A4E" w:rsidRPr="00B56A4E" w:rsidRDefault="00B56A4E" w:rsidP="00B56A4E">
      <w:pPr>
        <w:numPr>
          <w:ilvl w:val="0"/>
          <w:numId w:val="207"/>
        </w:numPr>
        <w:rPr>
          <w:lang w:val="es-ES"/>
        </w:rPr>
      </w:pPr>
      <w:r w:rsidRPr="00B56A4E">
        <w:rPr>
          <w:b/>
          <w:bCs/>
          <w:lang w:val="es-ES"/>
        </w:rPr>
        <w:t>Tipo:</w:t>
      </w:r>
      <w:r w:rsidRPr="00B56A4E">
        <w:rPr>
          <w:lang w:val="es-ES"/>
        </w:rPr>
        <w:t xml:space="preserve"> Casilla de verificación</w:t>
      </w:r>
      <w:r>
        <w:rPr>
          <w:lang w:val="es-ES"/>
        </w:rPr>
        <w:t>.</w:t>
      </w:r>
    </w:p>
    <w:p w14:paraId="7FBB3ED3" w14:textId="77777777" w:rsidR="00B56A4E" w:rsidRPr="00B56A4E" w:rsidRDefault="00B56A4E" w:rsidP="00B56A4E">
      <w:pPr>
        <w:numPr>
          <w:ilvl w:val="0"/>
          <w:numId w:val="207"/>
        </w:numPr>
        <w:rPr>
          <w:lang w:val="es-ES"/>
        </w:rPr>
      </w:pPr>
      <w:r w:rsidRPr="00B56A4E">
        <w:rPr>
          <w:b/>
          <w:bCs/>
          <w:lang w:val="es-ES"/>
        </w:rPr>
        <w:t>Obligatorio:</w:t>
      </w:r>
      <w:r w:rsidRPr="00B56A4E">
        <w:rPr>
          <w:lang w:val="es-ES"/>
        </w:rPr>
        <w:t xml:space="preserve"> No.</w:t>
      </w:r>
    </w:p>
    <w:p w14:paraId="4D6632F1" w14:textId="77777777" w:rsidR="00B56A4E" w:rsidRPr="00B56A4E" w:rsidRDefault="00B56A4E" w:rsidP="00B56A4E">
      <w:pPr>
        <w:numPr>
          <w:ilvl w:val="0"/>
          <w:numId w:val="207"/>
        </w:numPr>
        <w:rPr>
          <w:lang w:val="es-ES"/>
        </w:rPr>
      </w:pPr>
      <w:r w:rsidRPr="00B56A4E">
        <w:rPr>
          <w:b/>
          <w:bCs/>
          <w:lang w:val="es-ES"/>
        </w:rPr>
        <w:t>Comportamiento:</w:t>
      </w:r>
    </w:p>
    <w:p w14:paraId="64BD1EFD" w14:textId="77777777" w:rsidR="00B56A4E" w:rsidRPr="00B56A4E" w:rsidRDefault="00B56A4E" w:rsidP="00B56A4E">
      <w:pPr>
        <w:numPr>
          <w:ilvl w:val="1"/>
          <w:numId w:val="207"/>
        </w:numPr>
        <w:rPr>
          <w:lang w:val="es-ES"/>
        </w:rPr>
      </w:pPr>
      <w:r w:rsidRPr="00B56A4E">
        <w:rPr>
          <w:lang w:val="es-ES"/>
        </w:rPr>
        <w:t xml:space="preserve">Si se activa, se muestran dos selectores adicionales: </w:t>
      </w:r>
      <w:r w:rsidRPr="00B56A4E">
        <w:rPr>
          <w:i/>
          <w:iCs/>
          <w:lang w:val="es-ES"/>
        </w:rPr>
        <w:t>titulación principal</w:t>
      </w:r>
      <w:r w:rsidRPr="00B56A4E">
        <w:rPr>
          <w:lang w:val="es-ES"/>
        </w:rPr>
        <w:t xml:space="preserve"> y </w:t>
      </w:r>
      <w:r w:rsidRPr="00B56A4E">
        <w:rPr>
          <w:i/>
          <w:iCs/>
          <w:lang w:val="es-ES"/>
        </w:rPr>
        <w:t>titulación secundaria</w:t>
      </w:r>
      <w:r w:rsidRPr="00B56A4E">
        <w:rPr>
          <w:lang w:val="es-ES"/>
        </w:rPr>
        <w:t>.</w:t>
      </w:r>
    </w:p>
    <w:p w14:paraId="465ACF23" w14:textId="77777777" w:rsidR="00B56A4E" w:rsidRPr="00B56A4E" w:rsidRDefault="00B56A4E" w:rsidP="00B56A4E">
      <w:pPr>
        <w:numPr>
          <w:ilvl w:val="1"/>
          <w:numId w:val="207"/>
        </w:numPr>
        <w:rPr>
          <w:lang w:val="es-ES"/>
        </w:rPr>
      </w:pPr>
      <w:r w:rsidRPr="00B56A4E">
        <w:rPr>
          <w:lang w:val="es-ES"/>
        </w:rPr>
        <w:t>Permite configurar titulaciones que se cursan de manera conjunta.</w:t>
      </w:r>
    </w:p>
    <w:p w14:paraId="24C95BE4" w14:textId="77777777" w:rsidR="00B56A4E" w:rsidRPr="00B56A4E" w:rsidRDefault="00B56A4E" w:rsidP="00B56A4E">
      <w:pPr>
        <w:rPr>
          <w:b/>
          <w:bCs/>
          <w:lang w:val="es-ES"/>
        </w:rPr>
      </w:pPr>
      <w:r w:rsidRPr="00B56A4E">
        <w:rPr>
          <w:b/>
          <w:bCs/>
          <w:lang w:val="es-ES"/>
        </w:rPr>
        <w:t xml:space="preserve">4. Titulación principal y secundaria </w:t>
      </w:r>
      <w:r w:rsidRPr="00B56A4E">
        <w:rPr>
          <w:b/>
          <w:bCs/>
          <w:i/>
          <w:iCs/>
          <w:lang w:val="es-ES"/>
        </w:rPr>
        <w:t>(solo si doble titulación activada)</w:t>
      </w:r>
    </w:p>
    <w:p w14:paraId="5BD6FC10" w14:textId="2CF6A852" w:rsidR="00B56A4E" w:rsidRPr="00B56A4E" w:rsidRDefault="00B56A4E" w:rsidP="00B56A4E">
      <w:pPr>
        <w:numPr>
          <w:ilvl w:val="0"/>
          <w:numId w:val="208"/>
        </w:numPr>
        <w:rPr>
          <w:lang w:val="es-ES"/>
        </w:rPr>
      </w:pPr>
      <w:r w:rsidRPr="00B56A4E">
        <w:rPr>
          <w:b/>
          <w:bCs/>
          <w:lang w:val="es-ES"/>
        </w:rPr>
        <w:t>Tipo:</w:t>
      </w:r>
      <w:r w:rsidRPr="00B56A4E">
        <w:rPr>
          <w:lang w:val="es-ES"/>
        </w:rPr>
        <w:t xml:space="preserve"> Selector único para cada una.</w:t>
      </w:r>
    </w:p>
    <w:p w14:paraId="6190E187" w14:textId="77777777" w:rsidR="00B56A4E" w:rsidRPr="00B56A4E" w:rsidRDefault="00B56A4E" w:rsidP="00B56A4E">
      <w:pPr>
        <w:numPr>
          <w:ilvl w:val="0"/>
          <w:numId w:val="208"/>
        </w:numPr>
        <w:rPr>
          <w:lang w:val="es-ES"/>
        </w:rPr>
      </w:pPr>
      <w:r w:rsidRPr="00B56A4E">
        <w:rPr>
          <w:b/>
          <w:bCs/>
          <w:lang w:val="es-ES"/>
        </w:rPr>
        <w:t>Obligatorio:</w:t>
      </w:r>
      <w:r w:rsidRPr="00B56A4E">
        <w:rPr>
          <w:lang w:val="es-ES"/>
        </w:rPr>
        <w:t xml:space="preserve"> Sí, si está habilitado el modo de doble titulación.</w:t>
      </w:r>
    </w:p>
    <w:p w14:paraId="0E28F194" w14:textId="77777777" w:rsidR="00B56A4E" w:rsidRPr="00B56A4E" w:rsidRDefault="00B56A4E" w:rsidP="00B56A4E">
      <w:pPr>
        <w:numPr>
          <w:ilvl w:val="0"/>
          <w:numId w:val="208"/>
        </w:numPr>
        <w:rPr>
          <w:lang w:val="es-ES"/>
        </w:rPr>
      </w:pPr>
      <w:r w:rsidRPr="00B56A4E">
        <w:rPr>
          <w:b/>
          <w:bCs/>
          <w:lang w:val="es-ES"/>
        </w:rPr>
        <w:t>Contenido:</w:t>
      </w:r>
      <w:r w:rsidRPr="00B56A4E">
        <w:rPr>
          <w:lang w:val="es-ES"/>
        </w:rPr>
        <w:t xml:space="preserve"> Lista de todas las carreras disponibles.</w:t>
      </w:r>
    </w:p>
    <w:p w14:paraId="53C88611" w14:textId="77777777" w:rsidR="00B56A4E" w:rsidRPr="00B56A4E" w:rsidRDefault="00B56A4E" w:rsidP="00B56A4E">
      <w:pPr>
        <w:numPr>
          <w:ilvl w:val="0"/>
          <w:numId w:val="208"/>
        </w:numPr>
        <w:rPr>
          <w:lang w:val="es-ES"/>
        </w:rPr>
      </w:pPr>
      <w:r w:rsidRPr="00B56A4E">
        <w:rPr>
          <w:b/>
          <w:bCs/>
          <w:lang w:val="es-ES"/>
        </w:rPr>
        <w:t>Uso:</w:t>
      </w:r>
      <w:r w:rsidRPr="00B56A4E">
        <w:rPr>
          <w:lang w:val="es-ES"/>
        </w:rPr>
        <w:t xml:space="preserve"> Define qué titulaciones forman la doble titulación.</w:t>
      </w:r>
    </w:p>
    <w:p w14:paraId="4ECC2912" w14:textId="2302D481" w:rsidR="00B56A4E" w:rsidRPr="00B56A4E" w:rsidRDefault="00B56A4E" w:rsidP="00B56A4E">
      <w:pPr>
        <w:rPr>
          <w:lang w:val="es-ES"/>
        </w:rPr>
      </w:pPr>
    </w:p>
    <w:p w14:paraId="09506ACA" w14:textId="77777777" w:rsidR="00B56A4E" w:rsidRPr="00B56A4E" w:rsidRDefault="00B56A4E" w:rsidP="00B56A4E">
      <w:pPr>
        <w:rPr>
          <w:b/>
          <w:bCs/>
          <w:lang w:val="es-ES"/>
        </w:rPr>
      </w:pPr>
      <w:r w:rsidRPr="00B56A4E">
        <w:rPr>
          <w:b/>
          <w:bCs/>
          <w:lang w:val="es-ES"/>
        </w:rPr>
        <w:t>Acciones disponibles</w:t>
      </w:r>
    </w:p>
    <w:p w14:paraId="6D1D734A" w14:textId="77777777" w:rsidR="00B56A4E" w:rsidRPr="00B56A4E" w:rsidRDefault="00B56A4E" w:rsidP="00B56A4E">
      <w:pPr>
        <w:numPr>
          <w:ilvl w:val="0"/>
          <w:numId w:val="209"/>
        </w:numPr>
        <w:rPr>
          <w:lang w:val="es-ES"/>
        </w:rPr>
      </w:pPr>
      <w:r w:rsidRPr="00B56A4E">
        <w:rPr>
          <w:b/>
          <w:bCs/>
          <w:lang w:val="es-ES"/>
        </w:rPr>
        <w:t>Crear / Actualizar:</w:t>
      </w:r>
    </w:p>
    <w:p w14:paraId="1DDCC8A8" w14:textId="77777777" w:rsidR="00B56A4E" w:rsidRPr="00B56A4E" w:rsidRDefault="00B56A4E" w:rsidP="00B56A4E">
      <w:pPr>
        <w:numPr>
          <w:ilvl w:val="1"/>
          <w:numId w:val="209"/>
        </w:numPr>
        <w:rPr>
          <w:lang w:val="es-ES"/>
        </w:rPr>
      </w:pPr>
      <w:r w:rsidRPr="00B56A4E">
        <w:rPr>
          <w:lang w:val="es-ES"/>
        </w:rPr>
        <w:t>Guarda los cambios realizados en la titulación.</w:t>
      </w:r>
    </w:p>
    <w:p w14:paraId="3A0AA8BA" w14:textId="77777777" w:rsidR="00B56A4E" w:rsidRPr="00B56A4E" w:rsidRDefault="00B56A4E" w:rsidP="00B56A4E">
      <w:pPr>
        <w:numPr>
          <w:ilvl w:val="1"/>
          <w:numId w:val="209"/>
        </w:numPr>
        <w:rPr>
          <w:lang w:val="es-ES"/>
        </w:rPr>
      </w:pPr>
      <w:r w:rsidRPr="00B56A4E">
        <w:rPr>
          <w:lang w:val="es-ES"/>
        </w:rPr>
        <w:t>Se deshabilita mientras el formulario no sea válido.</w:t>
      </w:r>
    </w:p>
    <w:p w14:paraId="45F7BD4A" w14:textId="77777777" w:rsidR="00B56A4E" w:rsidRPr="00B56A4E" w:rsidRDefault="00B56A4E" w:rsidP="00B56A4E">
      <w:pPr>
        <w:numPr>
          <w:ilvl w:val="0"/>
          <w:numId w:val="209"/>
        </w:numPr>
        <w:rPr>
          <w:lang w:val="es-ES"/>
        </w:rPr>
      </w:pPr>
      <w:r w:rsidRPr="00B56A4E">
        <w:rPr>
          <w:b/>
          <w:bCs/>
          <w:lang w:val="es-ES"/>
        </w:rPr>
        <w:t>Cancelar:</w:t>
      </w:r>
    </w:p>
    <w:p w14:paraId="4C2591EE" w14:textId="77777777" w:rsidR="00B56A4E" w:rsidRPr="00B56A4E" w:rsidRDefault="00B56A4E" w:rsidP="00B56A4E">
      <w:pPr>
        <w:numPr>
          <w:ilvl w:val="1"/>
          <w:numId w:val="209"/>
        </w:numPr>
        <w:rPr>
          <w:lang w:val="es-ES"/>
        </w:rPr>
      </w:pPr>
      <w:r w:rsidRPr="00B56A4E">
        <w:rPr>
          <w:lang w:val="es-ES"/>
        </w:rPr>
        <w:t>Cierra el formulario sin guardar cambios.</w:t>
      </w:r>
    </w:p>
    <w:p w14:paraId="585C2D54" w14:textId="68D0DC13" w:rsidR="00B56A4E" w:rsidRPr="00B56A4E" w:rsidRDefault="00B56A4E" w:rsidP="00B56A4E">
      <w:pPr>
        <w:rPr>
          <w:lang w:val="es-ES"/>
        </w:rPr>
      </w:pPr>
    </w:p>
    <w:p w14:paraId="6343CF7F" w14:textId="77777777" w:rsidR="00B56A4E" w:rsidRPr="00B56A4E" w:rsidRDefault="00B56A4E" w:rsidP="00B56A4E">
      <w:pPr>
        <w:rPr>
          <w:b/>
          <w:bCs/>
          <w:lang w:val="es-ES"/>
        </w:rPr>
      </w:pPr>
      <w:r w:rsidRPr="00B56A4E">
        <w:rPr>
          <w:b/>
          <w:bCs/>
          <w:lang w:val="es-ES"/>
        </w:rPr>
        <w:t>Validaciones y comportamiento</w:t>
      </w:r>
    </w:p>
    <w:p w14:paraId="3B7C2F20" w14:textId="77777777" w:rsidR="00B56A4E" w:rsidRPr="00B56A4E" w:rsidRDefault="00B56A4E" w:rsidP="00B56A4E">
      <w:pPr>
        <w:numPr>
          <w:ilvl w:val="0"/>
          <w:numId w:val="210"/>
        </w:numPr>
        <w:rPr>
          <w:lang w:val="es-ES"/>
        </w:rPr>
      </w:pPr>
      <w:r w:rsidRPr="00B56A4E">
        <w:rPr>
          <w:lang w:val="es-ES"/>
        </w:rPr>
        <w:t xml:space="preserve">Formulario </w:t>
      </w:r>
      <w:r w:rsidRPr="00B56A4E">
        <w:rPr>
          <w:b/>
          <w:bCs/>
          <w:lang w:val="es-ES"/>
        </w:rPr>
        <w:t>reactivo</w:t>
      </w:r>
      <w:r w:rsidRPr="00B56A4E">
        <w:rPr>
          <w:lang w:val="es-ES"/>
        </w:rPr>
        <w:t>, con control de errores en tiempo real.</w:t>
      </w:r>
    </w:p>
    <w:p w14:paraId="2628BF5C" w14:textId="49B092F0" w:rsidR="00B56A4E" w:rsidRDefault="00B56A4E" w:rsidP="00B56A4E">
      <w:pPr>
        <w:numPr>
          <w:ilvl w:val="0"/>
          <w:numId w:val="210"/>
        </w:numPr>
        <w:rPr>
          <w:lang w:val="es-ES"/>
        </w:rPr>
      </w:pPr>
      <w:r w:rsidRPr="00B56A4E">
        <w:rPr>
          <w:lang w:val="es-ES"/>
        </w:rPr>
        <w:t>El campo</w:t>
      </w:r>
      <w:r>
        <w:rPr>
          <w:lang w:val="es-ES"/>
        </w:rPr>
        <w:t xml:space="preserve"> nombre siempre es obligatorio</w:t>
      </w:r>
      <w:r w:rsidRPr="00B56A4E">
        <w:rPr>
          <w:lang w:val="es-ES"/>
        </w:rPr>
        <w:t>.</w:t>
      </w:r>
    </w:p>
    <w:p w14:paraId="636CC87C" w14:textId="0DAE875F" w:rsidR="00B56A4E" w:rsidRPr="00B56A4E" w:rsidRDefault="00B56A4E" w:rsidP="00B56A4E">
      <w:pPr>
        <w:numPr>
          <w:ilvl w:val="0"/>
          <w:numId w:val="210"/>
        </w:numPr>
        <w:rPr>
          <w:lang w:val="es-ES"/>
        </w:rPr>
      </w:pPr>
      <w:r>
        <w:rPr>
          <w:lang w:val="es-ES"/>
        </w:rPr>
        <w:t xml:space="preserve">El campo centro, relaciona la titulación con un centro. En caso de que la titulación sea un doble grado, se bloquea el campo de centro, </w:t>
      </w:r>
      <w:proofErr w:type="gramStart"/>
      <w:r>
        <w:rPr>
          <w:lang w:val="es-ES"/>
        </w:rPr>
        <w:t>ya que</w:t>
      </w:r>
      <w:proofErr w:type="gramEnd"/>
      <w:r>
        <w:rPr>
          <w:lang w:val="es-ES"/>
        </w:rPr>
        <w:t xml:space="preserve"> al seleccionar otras dos titulaciones existentes, esta nueva se relacionará con ambos centros a los que pertenezcan las otras titulaciones.</w:t>
      </w:r>
    </w:p>
    <w:p w14:paraId="0441F302" w14:textId="77777777" w:rsidR="00B56A4E" w:rsidRPr="00B56A4E" w:rsidRDefault="00B56A4E" w:rsidP="00B56A4E">
      <w:pPr>
        <w:numPr>
          <w:ilvl w:val="0"/>
          <w:numId w:val="210"/>
        </w:numPr>
        <w:rPr>
          <w:lang w:val="es-ES"/>
        </w:rPr>
      </w:pPr>
      <w:r w:rsidRPr="00B56A4E">
        <w:rPr>
          <w:lang w:val="es-ES"/>
        </w:rPr>
        <w:t>La sección de doble titulación solo aparece si el usuario marca la casilla correspondiente.</w:t>
      </w:r>
    </w:p>
    <w:p w14:paraId="71144B3F" w14:textId="77777777" w:rsidR="00B56A4E" w:rsidRPr="00B56A4E" w:rsidRDefault="00B56A4E" w:rsidP="00B56A4E">
      <w:pPr>
        <w:numPr>
          <w:ilvl w:val="0"/>
          <w:numId w:val="210"/>
        </w:numPr>
        <w:rPr>
          <w:lang w:val="es-ES"/>
        </w:rPr>
      </w:pPr>
      <w:r w:rsidRPr="00B56A4E">
        <w:rPr>
          <w:lang w:val="es-ES"/>
        </w:rPr>
        <w:t>Permite tanto creación como edición de carreras existentes.</w:t>
      </w:r>
    </w:p>
    <w:p w14:paraId="76450C62" w14:textId="77777777" w:rsidR="0068538B" w:rsidRDefault="0068538B" w:rsidP="0068538B">
      <w:pPr>
        <w:rPr>
          <w:lang w:val="es-ES"/>
        </w:rPr>
      </w:pPr>
    </w:p>
    <w:p w14:paraId="184E64B9" w14:textId="77777777" w:rsidR="00B56A4E" w:rsidRDefault="00B56A4E" w:rsidP="00B56A4E">
      <w:pPr>
        <w:jc w:val="left"/>
        <w:rPr>
          <w:lang w:val="es-ES"/>
        </w:rPr>
      </w:pPr>
    </w:p>
    <w:p w14:paraId="3BE34156" w14:textId="73C5B057" w:rsidR="00B56A4E" w:rsidRPr="00853667" w:rsidRDefault="00B56A4E" w:rsidP="0068538B">
      <w:pPr>
        <w:pStyle w:val="Apndice2"/>
        <w:rPr>
          <w:lang w:val="es-ES"/>
        </w:rPr>
      </w:pPr>
      <w:bookmarkStart w:id="156" w:name="_Toc206069491"/>
      <w:r>
        <w:rPr>
          <w:lang w:val="es-ES"/>
        </w:rPr>
        <w:t xml:space="preserve">Creación y edición de </w:t>
      </w:r>
      <w:r>
        <w:rPr>
          <w:lang w:val="es-ES"/>
        </w:rPr>
        <w:t>centros</w:t>
      </w:r>
      <w:bookmarkEnd w:id="156"/>
    </w:p>
    <w:p w14:paraId="06889F21" w14:textId="564A1C29" w:rsidR="00853667" w:rsidRDefault="00853667" w:rsidP="00853667">
      <w:pPr>
        <w:jc w:val="left"/>
        <w:rPr>
          <w:lang w:val="es-ES"/>
        </w:rPr>
      </w:pPr>
      <w:r w:rsidRPr="00853667">
        <w:rPr>
          <w:lang w:val="es-ES"/>
        </w:rPr>
        <w:drawing>
          <wp:inline distT="0" distB="0" distL="0" distR="0" wp14:anchorId="7427227D" wp14:editId="7720639D">
            <wp:extent cx="5395595" cy="925830"/>
            <wp:effectExtent l="0" t="0" r="0" b="7620"/>
            <wp:docPr id="18479313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31333" name="Imagen 1" descr="Texto&#10;&#10;El contenido generado por IA puede ser incorrecto."/>
                    <pic:cNvPicPr/>
                  </pic:nvPicPr>
                  <pic:blipFill>
                    <a:blip r:embed="rId84"/>
                    <a:stretch>
                      <a:fillRect/>
                    </a:stretch>
                  </pic:blipFill>
                  <pic:spPr>
                    <a:xfrm>
                      <a:off x="0" y="0"/>
                      <a:ext cx="5395595" cy="925830"/>
                    </a:xfrm>
                    <a:prstGeom prst="rect">
                      <a:avLst/>
                    </a:prstGeom>
                  </pic:spPr>
                </pic:pic>
              </a:graphicData>
            </a:graphic>
          </wp:inline>
        </w:drawing>
      </w:r>
    </w:p>
    <w:p w14:paraId="588458D3" w14:textId="4C58D24D" w:rsidR="00853667" w:rsidRPr="00853667" w:rsidRDefault="00853667" w:rsidP="00853667">
      <w:pPr>
        <w:jc w:val="left"/>
        <w:rPr>
          <w:lang w:val="es-ES"/>
        </w:rPr>
      </w:pPr>
      <w:r w:rsidRPr="00853667">
        <w:rPr>
          <w:lang w:val="es-ES"/>
        </w:rPr>
        <w:t>Esta vista permite crear un nuevo centro o editar uno existente.</w:t>
      </w:r>
      <w:r w:rsidRPr="00853667">
        <w:rPr>
          <w:lang w:val="es-ES"/>
        </w:rPr>
        <w:br/>
        <w:t>El encabezado se adapta según el modo:</w:t>
      </w:r>
    </w:p>
    <w:p w14:paraId="6850724A" w14:textId="77777777" w:rsidR="00853667" w:rsidRPr="00853667" w:rsidRDefault="00853667" w:rsidP="00853667">
      <w:pPr>
        <w:numPr>
          <w:ilvl w:val="0"/>
          <w:numId w:val="211"/>
        </w:numPr>
        <w:jc w:val="left"/>
        <w:rPr>
          <w:lang w:val="es-ES"/>
        </w:rPr>
      </w:pPr>
      <w:r w:rsidRPr="00853667">
        <w:rPr>
          <w:b/>
          <w:bCs/>
          <w:lang w:val="es-ES"/>
        </w:rPr>
        <w:t>Modo creación:</w:t>
      </w:r>
      <w:r w:rsidRPr="00853667">
        <w:rPr>
          <w:lang w:val="es-ES"/>
        </w:rPr>
        <w:t xml:space="preserve"> Muestra "Nuevo centro".</w:t>
      </w:r>
    </w:p>
    <w:p w14:paraId="713D6057" w14:textId="77777777" w:rsidR="00853667" w:rsidRPr="00853667" w:rsidRDefault="00853667" w:rsidP="00853667">
      <w:pPr>
        <w:numPr>
          <w:ilvl w:val="0"/>
          <w:numId w:val="211"/>
        </w:numPr>
        <w:jc w:val="left"/>
        <w:rPr>
          <w:lang w:val="es-ES"/>
        </w:rPr>
      </w:pPr>
      <w:r w:rsidRPr="00853667">
        <w:rPr>
          <w:b/>
          <w:bCs/>
          <w:lang w:val="es-ES"/>
        </w:rPr>
        <w:t>Modo edición:</w:t>
      </w:r>
      <w:r w:rsidRPr="00853667">
        <w:rPr>
          <w:lang w:val="es-ES"/>
        </w:rPr>
        <w:t xml:space="preserve"> Muestra el nombre del centro actual.</w:t>
      </w:r>
    </w:p>
    <w:p w14:paraId="5AA5D32E" w14:textId="0073474D" w:rsidR="00853667" w:rsidRPr="00853667" w:rsidRDefault="00853667" w:rsidP="00853667">
      <w:pPr>
        <w:jc w:val="left"/>
        <w:rPr>
          <w:lang w:val="es-ES"/>
        </w:rPr>
      </w:pPr>
    </w:p>
    <w:p w14:paraId="26A36301" w14:textId="77777777" w:rsidR="00853667" w:rsidRPr="00853667" w:rsidRDefault="00853667" w:rsidP="00853667">
      <w:pPr>
        <w:jc w:val="left"/>
        <w:rPr>
          <w:b/>
          <w:bCs/>
          <w:lang w:val="es-ES"/>
        </w:rPr>
      </w:pPr>
      <w:r w:rsidRPr="00853667">
        <w:rPr>
          <w:b/>
          <w:bCs/>
          <w:lang w:val="es-ES"/>
        </w:rPr>
        <w:t>Campos del formulario</w:t>
      </w:r>
    </w:p>
    <w:p w14:paraId="6519E84A" w14:textId="726C2694" w:rsidR="00853667" w:rsidRPr="00853667" w:rsidRDefault="00853667" w:rsidP="00853667">
      <w:pPr>
        <w:jc w:val="left"/>
        <w:rPr>
          <w:lang w:val="es-ES"/>
        </w:rPr>
      </w:pPr>
      <w:r>
        <w:rPr>
          <w:b/>
          <w:bCs/>
          <w:lang w:val="es-ES"/>
        </w:rPr>
        <w:t xml:space="preserve">1. </w:t>
      </w:r>
      <w:r w:rsidRPr="00853667">
        <w:rPr>
          <w:b/>
          <w:bCs/>
          <w:lang w:val="es-ES"/>
        </w:rPr>
        <w:t>Nombre del centro</w:t>
      </w:r>
    </w:p>
    <w:p w14:paraId="2DF1514D" w14:textId="77777777" w:rsidR="00853667" w:rsidRPr="00853667" w:rsidRDefault="00853667" w:rsidP="00853667">
      <w:pPr>
        <w:pStyle w:val="Prrafodelista"/>
        <w:numPr>
          <w:ilvl w:val="0"/>
          <w:numId w:val="130"/>
        </w:numPr>
        <w:jc w:val="left"/>
        <w:rPr>
          <w:lang w:val="es-ES"/>
        </w:rPr>
      </w:pPr>
      <w:r w:rsidRPr="00853667">
        <w:rPr>
          <w:b/>
          <w:bCs/>
          <w:lang w:val="es-ES"/>
        </w:rPr>
        <w:t>Tipo:</w:t>
      </w:r>
      <w:r w:rsidRPr="00853667">
        <w:rPr>
          <w:lang w:val="es-ES"/>
        </w:rPr>
        <w:t xml:space="preserve"> Campo de texto (input).</w:t>
      </w:r>
    </w:p>
    <w:p w14:paraId="1DC8B876" w14:textId="77777777" w:rsidR="00853667" w:rsidRPr="00853667" w:rsidRDefault="00853667" w:rsidP="00853667">
      <w:pPr>
        <w:pStyle w:val="Prrafodelista"/>
        <w:numPr>
          <w:ilvl w:val="0"/>
          <w:numId w:val="130"/>
        </w:numPr>
        <w:jc w:val="left"/>
        <w:rPr>
          <w:lang w:val="es-ES"/>
        </w:rPr>
      </w:pPr>
      <w:r w:rsidRPr="00853667">
        <w:rPr>
          <w:b/>
          <w:bCs/>
          <w:lang w:val="es-ES"/>
        </w:rPr>
        <w:t>Obligatorio:</w:t>
      </w:r>
      <w:r w:rsidRPr="00853667">
        <w:rPr>
          <w:lang w:val="es-ES"/>
        </w:rPr>
        <w:t xml:space="preserve"> Sí.</w:t>
      </w:r>
    </w:p>
    <w:p w14:paraId="38595744" w14:textId="77777777" w:rsidR="00853667" w:rsidRPr="00853667" w:rsidRDefault="00853667" w:rsidP="00853667">
      <w:pPr>
        <w:pStyle w:val="Prrafodelista"/>
        <w:numPr>
          <w:ilvl w:val="0"/>
          <w:numId w:val="130"/>
        </w:numPr>
        <w:jc w:val="left"/>
        <w:rPr>
          <w:lang w:val="es-ES"/>
        </w:rPr>
      </w:pPr>
      <w:r w:rsidRPr="00853667">
        <w:rPr>
          <w:b/>
          <w:bCs/>
          <w:lang w:val="es-ES"/>
        </w:rPr>
        <w:t>Validación:</w:t>
      </w:r>
      <w:r w:rsidRPr="00853667">
        <w:rPr>
          <w:lang w:val="es-ES"/>
        </w:rPr>
        <w:t xml:space="preserve"> Error si el campo está vacío.</w:t>
      </w:r>
    </w:p>
    <w:p w14:paraId="5675A1B8" w14:textId="24EB946C" w:rsidR="00853667" w:rsidRPr="00853667" w:rsidRDefault="00853667" w:rsidP="00853667">
      <w:pPr>
        <w:jc w:val="left"/>
        <w:rPr>
          <w:lang w:val="es-ES"/>
        </w:rPr>
      </w:pPr>
      <w:r>
        <w:rPr>
          <w:b/>
          <w:bCs/>
          <w:lang w:val="es-ES"/>
        </w:rPr>
        <w:t>2. Dirección</w:t>
      </w:r>
    </w:p>
    <w:p w14:paraId="79C9FDC3" w14:textId="77777777" w:rsidR="00853667" w:rsidRPr="00853667" w:rsidRDefault="00853667" w:rsidP="00853667">
      <w:pPr>
        <w:pStyle w:val="Prrafodelista"/>
        <w:numPr>
          <w:ilvl w:val="0"/>
          <w:numId w:val="215"/>
        </w:numPr>
        <w:jc w:val="left"/>
        <w:rPr>
          <w:lang w:val="es-ES"/>
        </w:rPr>
      </w:pPr>
      <w:r w:rsidRPr="00853667">
        <w:rPr>
          <w:b/>
          <w:bCs/>
          <w:lang w:val="es-ES"/>
        </w:rPr>
        <w:t>Tipo:</w:t>
      </w:r>
      <w:r w:rsidRPr="00853667">
        <w:rPr>
          <w:lang w:val="es-ES"/>
        </w:rPr>
        <w:t xml:space="preserve"> Campo de texto (input).</w:t>
      </w:r>
    </w:p>
    <w:p w14:paraId="55190D96" w14:textId="1DDB590F" w:rsidR="00853667" w:rsidRPr="00853667" w:rsidRDefault="00853667" w:rsidP="00853667">
      <w:pPr>
        <w:pStyle w:val="Prrafodelista"/>
        <w:numPr>
          <w:ilvl w:val="0"/>
          <w:numId w:val="215"/>
        </w:numPr>
        <w:jc w:val="left"/>
        <w:rPr>
          <w:lang w:val="es-ES"/>
        </w:rPr>
      </w:pPr>
      <w:r w:rsidRPr="00853667">
        <w:rPr>
          <w:b/>
          <w:bCs/>
          <w:lang w:val="es-ES"/>
        </w:rPr>
        <w:t>Obligatorio:</w:t>
      </w:r>
      <w:r w:rsidRPr="00853667">
        <w:rPr>
          <w:lang w:val="es-ES"/>
        </w:rPr>
        <w:t xml:space="preserve"> </w:t>
      </w:r>
      <w:r>
        <w:rPr>
          <w:lang w:val="es-ES"/>
        </w:rPr>
        <w:t>Si</w:t>
      </w:r>
      <w:r w:rsidRPr="00853667">
        <w:rPr>
          <w:lang w:val="es-ES"/>
        </w:rPr>
        <w:t>.</w:t>
      </w:r>
    </w:p>
    <w:p w14:paraId="3D2B1520" w14:textId="0139759C" w:rsidR="00853667" w:rsidRDefault="00853667" w:rsidP="00853667">
      <w:pPr>
        <w:pStyle w:val="Prrafodelista"/>
        <w:numPr>
          <w:ilvl w:val="0"/>
          <w:numId w:val="215"/>
        </w:numPr>
        <w:jc w:val="left"/>
        <w:rPr>
          <w:lang w:val="es-ES"/>
        </w:rPr>
      </w:pPr>
      <w:r w:rsidRPr="00853667">
        <w:rPr>
          <w:b/>
          <w:bCs/>
          <w:lang w:val="es-ES"/>
        </w:rPr>
        <w:t>Uso:</w:t>
      </w:r>
      <w:r w:rsidRPr="00853667">
        <w:rPr>
          <w:lang w:val="es-ES"/>
        </w:rPr>
        <w:t xml:space="preserve"> </w:t>
      </w:r>
      <w:r>
        <w:rPr>
          <w:lang w:val="es-ES"/>
        </w:rPr>
        <w:t>Dirección donde se ubica el centro</w:t>
      </w:r>
      <w:r w:rsidRPr="00853667">
        <w:rPr>
          <w:lang w:val="es-ES"/>
        </w:rPr>
        <w:t>.</w:t>
      </w:r>
    </w:p>
    <w:p w14:paraId="29E2386D" w14:textId="106461AF" w:rsidR="00853667" w:rsidRPr="00853667" w:rsidRDefault="00853667" w:rsidP="00853667">
      <w:pPr>
        <w:pStyle w:val="Prrafodelista"/>
        <w:numPr>
          <w:ilvl w:val="0"/>
          <w:numId w:val="215"/>
        </w:numPr>
        <w:jc w:val="left"/>
        <w:rPr>
          <w:lang w:val="es-ES"/>
        </w:rPr>
      </w:pPr>
      <w:r w:rsidRPr="00853667">
        <w:rPr>
          <w:b/>
          <w:bCs/>
          <w:lang w:val="es-ES"/>
        </w:rPr>
        <w:t>Validación:</w:t>
      </w:r>
      <w:r w:rsidRPr="00853667">
        <w:rPr>
          <w:lang w:val="es-ES"/>
        </w:rPr>
        <w:t xml:space="preserve"> Error si el campo está vacío.</w:t>
      </w:r>
    </w:p>
    <w:p w14:paraId="4976557B" w14:textId="309A654A" w:rsidR="00853667" w:rsidRPr="00853667" w:rsidRDefault="00853667" w:rsidP="00853667">
      <w:pPr>
        <w:jc w:val="left"/>
        <w:rPr>
          <w:lang w:val="es-ES"/>
        </w:rPr>
      </w:pPr>
    </w:p>
    <w:p w14:paraId="5BBA2A45" w14:textId="77777777" w:rsidR="00853667" w:rsidRPr="00853667" w:rsidRDefault="00853667" w:rsidP="00853667">
      <w:pPr>
        <w:jc w:val="left"/>
        <w:rPr>
          <w:b/>
          <w:bCs/>
          <w:lang w:val="es-ES"/>
        </w:rPr>
      </w:pPr>
      <w:r w:rsidRPr="00853667">
        <w:rPr>
          <w:b/>
          <w:bCs/>
          <w:lang w:val="es-ES"/>
        </w:rPr>
        <w:t>Acciones disponibles</w:t>
      </w:r>
    </w:p>
    <w:p w14:paraId="0FF48A10" w14:textId="77777777" w:rsidR="00853667" w:rsidRPr="00853667" w:rsidRDefault="00853667" w:rsidP="00853667">
      <w:pPr>
        <w:numPr>
          <w:ilvl w:val="0"/>
          <w:numId w:val="213"/>
        </w:numPr>
        <w:jc w:val="left"/>
        <w:rPr>
          <w:lang w:val="es-ES"/>
        </w:rPr>
      </w:pPr>
      <w:r w:rsidRPr="00853667">
        <w:rPr>
          <w:b/>
          <w:bCs/>
          <w:lang w:val="es-ES"/>
        </w:rPr>
        <w:t>Crear / Actualizar:</w:t>
      </w:r>
      <w:r w:rsidRPr="00853667">
        <w:rPr>
          <w:lang w:val="es-ES"/>
        </w:rPr>
        <w:br/>
        <w:t>Guarda los cambios realizados en el centro.</w:t>
      </w:r>
      <w:r w:rsidRPr="00853667">
        <w:rPr>
          <w:lang w:val="es-ES"/>
        </w:rPr>
        <w:br/>
        <w:t>Se deshabilita mientras el formulario no sea válido.</w:t>
      </w:r>
    </w:p>
    <w:p w14:paraId="336137FE" w14:textId="77777777" w:rsidR="00853667" w:rsidRPr="00853667" w:rsidRDefault="00853667" w:rsidP="00853667">
      <w:pPr>
        <w:numPr>
          <w:ilvl w:val="0"/>
          <w:numId w:val="213"/>
        </w:numPr>
        <w:jc w:val="left"/>
        <w:rPr>
          <w:lang w:val="es-ES"/>
        </w:rPr>
      </w:pPr>
      <w:r w:rsidRPr="00853667">
        <w:rPr>
          <w:b/>
          <w:bCs/>
          <w:lang w:val="es-ES"/>
        </w:rPr>
        <w:t>Cancelar:</w:t>
      </w:r>
      <w:r w:rsidRPr="00853667">
        <w:rPr>
          <w:lang w:val="es-ES"/>
        </w:rPr>
        <w:br/>
        <w:t>Cierra el formulario sin guardar cambios.</w:t>
      </w:r>
    </w:p>
    <w:p w14:paraId="33ADDD3F" w14:textId="61830154" w:rsidR="00853667" w:rsidRPr="00853667" w:rsidRDefault="00853667" w:rsidP="00853667">
      <w:pPr>
        <w:jc w:val="left"/>
        <w:rPr>
          <w:lang w:val="es-ES"/>
        </w:rPr>
      </w:pPr>
    </w:p>
    <w:p w14:paraId="300D88CA" w14:textId="77777777" w:rsidR="00853667" w:rsidRPr="00853667" w:rsidRDefault="00853667" w:rsidP="00853667">
      <w:pPr>
        <w:jc w:val="left"/>
        <w:rPr>
          <w:b/>
          <w:bCs/>
          <w:lang w:val="es-ES"/>
        </w:rPr>
      </w:pPr>
      <w:r w:rsidRPr="00853667">
        <w:rPr>
          <w:b/>
          <w:bCs/>
          <w:lang w:val="es-ES"/>
        </w:rPr>
        <w:t>Validaciones y comportamiento</w:t>
      </w:r>
    </w:p>
    <w:p w14:paraId="12456B20" w14:textId="77777777" w:rsidR="00853667" w:rsidRPr="00853667" w:rsidRDefault="00853667" w:rsidP="00853667">
      <w:pPr>
        <w:numPr>
          <w:ilvl w:val="0"/>
          <w:numId w:val="214"/>
        </w:numPr>
        <w:jc w:val="left"/>
        <w:rPr>
          <w:lang w:val="es-ES"/>
        </w:rPr>
      </w:pPr>
      <w:r w:rsidRPr="00853667">
        <w:rPr>
          <w:lang w:val="es-ES"/>
        </w:rPr>
        <w:t>Formulario reactivo con control de errores en tiempo real.</w:t>
      </w:r>
    </w:p>
    <w:p w14:paraId="7AA2B0A0" w14:textId="77777777" w:rsidR="00853667" w:rsidRPr="00853667" w:rsidRDefault="00853667" w:rsidP="00853667">
      <w:pPr>
        <w:numPr>
          <w:ilvl w:val="0"/>
          <w:numId w:val="214"/>
        </w:numPr>
        <w:jc w:val="left"/>
        <w:rPr>
          <w:lang w:val="es-ES"/>
        </w:rPr>
      </w:pPr>
      <w:r w:rsidRPr="00853667">
        <w:rPr>
          <w:lang w:val="es-ES"/>
        </w:rPr>
        <w:t>Permite tanto creación como edición de centros existentes.</w:t>
      </w:r>
    </w:p>
    <w:p w14:paraId="05074ECD" w14:textId="432D48FE" w:rsidR="0068538B" w:rsidRDefault="0068538B">
      <w:pPr>
        <w:jc w:val="left"/>
        <w:rPr>
          <w:lang w:val="es-ES"/>
        </w:rPr>
      </w:pPr>
    </w:p>
    <w:p w14:paraId="7753401E" w14:textId="77777777" w:rsidR="0068538B" w:rsidRDefault="0068538B">
      <w:pPr>
        <w:jc w:val="left"/>
        <w:rPr>
          <w:lang w:val="es-ES"/>
        </w:rPr>
      </w:pPr>
      <w:r>
        <w:rPr>
          <w:lang w:val="es-ES"/>
        </w:rPr>
        <w:br w:type="page"/>
      </w:r>
    </w:p>
    <w:p w14:paraId="6D8E6A47" w14:textId="0466D057" w:rsidR="00FF21AC" w:rsidRPr="00D86B2A" w:rsidRDefault="0068538B" w:rsidP="00D86B2A">
      <w:pPr>
        <w:rPr>
          <w:lang w:val="es-ES"/>
        </w:rPr>
      </w:pPr>
      <w:r w:rsidRPr="001155CF">
        <w:rPr>
          <w:noProof/>
        </w:rPr>
        <w:lastRenderedPageBreak/>
        <mc:AlternateContent>
          <mc:Choice Requires="wpg">
            <w:drawing>
              <wp:anchor distT="0" distB="0" distL="114300" distR="114300" simplePos="0" relativeHeight="251664384" behindDoc="0" locked="0" layoutInCell="1" allowOverlap="1" wp14:anchorId="053E5D38" wp14:editId="4EABF7D0">
                <wp:simplePos x="0" y="0"/>
                <wp:positionH relativeFrom="page">
                  <wp:align>left</wp:align>
                </wp:positionH>
                <wp:positionV relativeFrom="page">
                  <wp:posOffset>8897488</wp:posOffset>
                </wp:positionV>
                <wp:extent cx="7606665" cy="1974215"/>
                <wp:effectExtent l="0" t="0" r="13335" b="26035"/>
                <wp:wrapNone/>
                <wp:docPr id="719158446" name="Grupo 4"/>
                <wp:cNvGraphicFramePr/>
                <a:graphic xmlns:a="http://schemas.openxmlformats.org/drawingml/2006/main">
                  <a:graphicData uri="http://schemas.microsoft.com/office/word/2010/wordprocessingGroup">
                    <wpg:wgp>
                      <wpg:cNvGrpSpPr/>
                      <wpg:grpSpPr>
                        <a:xfrm>
                          <a:off x="0" y="0"/>
                          <a:ext cx="7606665" cy="1974215"/>
                          <a:chOff x="0" y="0"/>
                          <a:chExt cx="7606702" cy="1974797"/>
                        </a:xfrm>
                      </wpg:grpSpPr>
                      <wps:wsp>
                        <wps:cNvPr id="1560243308" name="Rectángulo 1560243308"/>
                        <wps:cNvSpPr/>
                        <wps:spPr>
                          <a:xfrm>
                            <a:off x="0" y="0"/>
                            <a:ext cx="7606702" cy="1974797"/>
                          </a:xfrm>
                          <a:prstGeom prst="rect">
                            <a:avLst/>
                          </a:prstGeom>
                          <a:solidFill>
                            <a:srgbClr val="002C5C"/>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0309093" name="Imagen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14350" y="285750"/>
                            <a:ext cx="3624580" cy="889000"/>
                          </a:xfrm>
                          <a:prstGeom prst="rect">
                            <a:avLst/>
                          </a:prstGeom>
                        </pic:spPr>
                      </pic:pic>
                      <wps:wsp>
                        <wps:cNvPr id="1264317638" name="Cuadro de texto 1264317638"/>
                        <wps:cNvSpPr txBox="1"/>
                        <wps:spPr>
                          <a:xfrm>
                            <a:off x="4657725" y="447675"/>
                            <a:ext cx="2690037" cy="1206500"/>
                          </a:xfrm>
                          <a:prstGeom prst="rect">
                            <a:avLst/>
                          </a:prstGeom>
                          <a:noFill/>
                          <a:ln w="6350">
                            <a:noFill/>
                          </a:ln>
                        </wps:spPr>
                        <wps:txbx>
                          <w:txbxContent>
                            <w:p w14:paraId="336778CD" w14:textId="77777777" w:rsidR="001155CF" w:rsidRPr="00D207E1" w:rsidRDefault="001155CF" w:rsidP="001155CF">
                              <w:pPr>
                                <w:rPr>
                                  <w:color w:val="AEAAAA"/>
                                  <w:sz w:val="28"/>
                                  <w:szCs w:val="28"/>
                                  <w:lang w:val="es-ES"/>
                                </w:rPr>
                              </w:pPr>
                              <w:r w:rsidRPr="00D207E1">
                                <w:rPr>
                                  <w:color w:val="AEAAAA"/>
                                  <w:sz w:val="28"/>
                                  <w:szCs w:val="28"/>
                                  <w:lang w:val="es-ES"/>
                                </w:rPr>
                                <w:t>E.T.S de Ingeniería Informática</w:t>
                              </w:r>
                            </w:p>
                            <w:p w14:paraId="2392310F" w14:textId="77777777" w:rsidR="001155CF" w:rsidRPr="00D207E1" w:rsidRDefault="001155CF" w:rsidP="001155CF">
                              <w:pPr>
                                <w:rPr>
                                  <w:color w:val="AEAAAA"/>
                                  <w:sz w:val="28"/>
                                  <w:szCs w:val="28"/>
                                  <w:lang w:val="es-ES"/>
                                </w:rPr>
                              </w:pPr>
                              <w:r w:rsidRPr="00D207E1">
                                <w:rPr>
                                  <w:color w:val="AEAAAA"/>
                                  <w:sz w:val="28"/>
                                  <w:szCs w:val="28"/>
                                  <w:lang w:val="es-ES"/>
                                </w:rPr>
                                <w:t>Bulevar Louis Pasteur, 35</w:t>
                              </w:r>
                            </w:p>
                            <w:p w14:paraId="3A70C518" w14:textId="77777777" w:rsidR="001155CF" w:rsidRPr="00D207E1" w:rsidRDefault="001155CF" w:rsidP="001155CF">
                              <w:pPr>
                                <w:rPr>
                                  <w:color w:val="AEAAAA"/>
                                  <w:sz w:val="28"/>
                                  <w:szCs w:val="28"/>
                                  <w:lang w:val="es-ES"/>
                                </w:rPr>
                              </w:pPr>
                              <w:r w:rsidRPr="00D207E1">
                                <w:rPr>
                                  <w:color w:val="AEAAAA"/>
                                  <w:sz w:val="28"/>
                                  <w:szCs w:val="28"/>
                                  <w:lang w:val="es-ES"/>
                                </w:rPr>
                                <w:t>Campus de Teatinos</w:t>
                              </w:r>
                            </w:p>
                            <w:p w14:paraId="13460FD9" w14:textId="77777777" w:rsidR="001155CF" w:rsidRPr="00D207E1" w:rsidRDefault="001155CF" w:rsidP="001155CF">
                              <w:pPr>
                                <w:rPr>
                                  <w:color w:val="AEAAAA"/>
                                  <w:sz w:val="28"/>
                                  <w:szCs w:val="28"/>
                                  <w:lang w:val="es-ES"/>
                                </w:rPr>
                              </w:pPr>
                              <w:r w:rsidRPr="00D207E1">
                                <w:rPr>
                                  <w:color w:val="AEAAAA"/>
                                  <w:sz w:val="28"/>
                                  <w:szCs w:val="28"/>
                                  <w:lang w:val="es-ES"/>
                                </w:rPr>
                                <w:t>29071 Málaga</w:t>
                              </w:r>
                            </w:p>
                            <w:p w14:paraId="01DAC16A" w14:textId="77777777" w:rsidR="001155CF" w:rsidRPr="001155CF" w:rsidRDefault="001155CF" w:rsidP="001155CF">
                              <w:pPr>
                                <w:rPr>
                                  <w:rFonts w:ascii="Arial Narrow" w:hAnsi="Arial Narrow"/>
                                  <w:color w:val="AEAAAA"/>
                                  <w:sz w:val="28"/>
                                  <w:szCs w:val="2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9509980" name="Cuadro de texto 1509509980"/>
                        <wps:cNvSpPr txBox="1"/>
                        <wps:spPr>
                          <a:xfrm>
                            <a:off x="600078" y="1257300"/>
                            <a:ext cx="3619517" cy="397934"/>
                          </a:xfrm>
                          <a:prstGeom prst="rect">
                            <a:avLst/>
                          </a:prstGeom>
                          <a:noFill/>
                          <a:ln w="6350">
                            <a:noFill/>
                          </a:ln>
                        </wps:spPr>
                        <wps:txbx>
                          <w:txbxContent>
                            <w:p w14:paraId="291366A7" w14:textId="77777777" w:rsidR="001155CF" w:rsidRPr="00D207E1" w:rsidRDefault="001155CF" w:rsidP="001155CF">
                              <w:pPr>
                                <w:jc w:val="center"/>
                                <w:rPr>
                                  <w:rFonts w:ascii="Malacitana-Sans" w:hAnsi="Malacitana-Sans" w:cstheme="minorHAnsi"/>
                                  <w:color w:val="FFFFFF"/>
                                  <w:sz w:val="32"/>
                                  <w:szCs w:val="32"/>
                                  <w:lang w:val="es-ES"/>
                                </w:rPr>
                              </w:pPr>
                              <w:r w:rsidRPr="00D207E1">
                                <w:rPr>
                                  <w:rFonts w:ascii="Malacitana-Sans" w:hAnsi="Malacitana-Sans" w:cstheme="minorHAnsi"/>
                                  <w:color w:val="FFFFFF"/>
                                  <w:sz w:val="32"/>
                                  <w:szCs w:val="32"/>
                                  <w:lang w:val="es-ES"/>
                                </w:rPr>
                                <w:t>E.T.S. DE INGENIERÍA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3E5D38" id="Grupo 4" o:spid="_x0000_s1026" style="position:absolute;left:0;text-align:left;margin-left:0;margin-top:700.6pt;width:598.95pt;height:155.45pt;z-index:251664384;mso-position-horizontal:left;mso-position-horizontal-relative:page;mso-position-vertical-relative:page;mso-height-relative:margin" coordsize="76067,19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">
                <v:rect id="Rectángulo 1560243308" o:spid="_x0000_s1027" style="position:absolute;width:76067;height:19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" fillcolor="#002c5c" strokecolor="#2f528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left:5143;top:2857;width:36246;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">
                  <v:imagedata r:id="rId86" o:title=""/>
                </v:shape>
                <v:shapetype id="_x0000_t202" coordsize="21600,21600" o:spt="202" path="m,l,21600r21600,l21600,xe">
                  <v:stroke joinstyle="miter"/>
                  <v:path gradientshapeok="t" o:connecttype="rect"/>
                </v:shapetype>
                <v:shape id="Cuadro de texto 1264317638" o:spid="_x0000_s1029" type="#_x0000_t202" style="position:absolute;left:46577;top:4476;width:26900;height:1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" filled="f" stroked="f" strokeweight=".5pt">
                  <v:textbox>
                    <w:txbxContent>
                      <w:p w14:paraId="336778CD" w14:textId="77777777" w:rsidR="001155CF" w:rsidRPr="00D207E1" w:rsidRDefault="001155CF" w:rsidP="001155CF">
                        <w:pPr>
                          <w:rPr>
                            <w:color w:val="AEAAAA"/>
                            <w:sz w:val="28"/>
                            <w:szCs w:val="28"/>
                            <w:lang w:val="es-ES"/>
                          </w:rPr>
                        </w:pPr>
                        <w:r w:rsidRPr="00D207E1">
                          <w:rPr>
                            <w:color w:val="AEAAAA"/>
                            <w:sz w:val="28"/>
                            <w:szCs w:val="28"/>
                            <w:lang w:val="es-ES"/>
                          </w:rPr>
                          <w:t>E.T.S de Ingeniería Informática</w:t>
                        </w:r>
                      </w:p>
                      <w:p w14:paraId="2392310F" w14:textId="77777777" w:rsidR="001155CF" w:rsidRPr="00D207E1" w:rsidRDefault="001155CF" w:rsidP="001155CF">
                        <w:pPr>
                          <w:rPr>
                            <w:color w:val="AEAAAA"/>
                            <w:sz w:val="28"/>
                            <w:szCs w:val="28"/>
                            <w:lang w:val="es-ES"/>
                          </w:rPr>
                        </w:pPr>
                        <w:r w:rsidRPr="00D207E1">
                          <w:rPr>
                            <w:color w:val="AEAAAA"/>
                            <w:sz w:val="28"/>
                            <w:szCs w:val="28"/>
                            <w:lang w:val="es-ES"/>
                          </w:rPr>
                          <w:t>Bulevar Louis Pasteur, 35</w:t>
                        </w:r>
                      </w:p>
                      <w:p w14:paraId="3A70C518" w14:textId="77777777" w:rsidR="001155CF" w:rsidRPr="00D207E1" w:rsidRDefault="001155CF" w:rsidP="001155CF">
                        <w:pPr>
                          <w:rPr>
                            <w:color w:val="AEAAAA"/>
                            <w:sz w:val="28"/>
                            <w:szCs w:val="28"/>
                            <w:lang w:val="es-ES"/>
                          </w:rPr>
                        </w:pPr>
                        <w:r w:rsidRPr="00D207E1">
                          <w:rPr>
                            <w:color w:val="AEAAAA"/>
                            <w:sz w:val="28"/>
                            <w:szCs w:val="28"/>
                            <w:lang w:val="es-ES"/>
                          </w:rPr>
                          <w:t>Campus de Teatinos</w:t>
                        </w:r>
                      </w:p>
                      <w:p w14:paraId="13460FD9" w14:textId="77777777" w:rsidR="001155CF" w:rsidRPr="00D207E1" w:rsidRDefault="001155CF" w:rsidP="001155CF">
                        <w:pPr>
                          <w:rPr>
                            <w:color w:val="AEAAAA"/>
                            <w:sz w:val="28"/>
                            <w:szCs w:val="28"/>
                            <w:lang w:val="es-ES"/>
                          </w:rPr>
                        </w:pPr>
                        <w:r w:rsidRPr="00D207E1">
                          <w:rPr>
                            <w:color w:val="AEAAAA"/>
                            <w:sz w:val="28"/>
                            <w:szCs w:val="28"/>
                            <w:lang w:val="es-ES"/>
                          </w:rPr>
                          <w:t>29071 Málaga</w:t>
                        </w:r>
                      </w:p>
                      <w:p w14:paraId="01DAC16A" w14:textId="77777777" w:rsidR="001155CF" w:rsidRPr="001155CF" w:rsidRDefault="001155CF" w:rsidP="001155CF">
                        <w:pPr>
                          <w:rPr>
                            <w:rFonts w:ascii="Arial Narrow" w:hAnsi="Arial Narrow"/>
                            <w:color w:val="AEAAAA"/>
                            <w:sz w:val="28"/>
                            <w:szCs w:val="28"/>
                            <w:lang w:val="es-ES"/>
                          </w:rPr>
                        </w:pPr>
                      </w:p>
                    </w:txbxContent>
                  </v:textbox>
                </v:shape>
                <v:shape id="Cuadro de texto 1509509980" o:spid="_x0000_s1030" type="#_x0000_t202" style="position:absolute;left:6000;top:12573;width:36195;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" filled="f" stroked="f" strokeweight=".5pt">
                  <v:textbox>
                    <w:txbxContent>
                      <w:p w14:paraId="291366A7" w14:textId="77777777" w:rsidR="001155CF" w:rsidRPr="00D207E1" w:rsidRDefault="001155CF" w:rsidP="001155CF">
                        <w:pPr>
                          <w:jc w:val="center"/>
                          <w:rPr>
                            <w:rFonts w:ascii="Malacitana-Sans" w:hAnsi="Malacitana-Sans" w:cstheme="minorHAnsi"/>
                            <w:color w:val="FFFFFF"/>
                            <w:sz w:val="32"/>
                            <w:szCs w:val="32"/>
                            <w:lang w:val="es-ES"/>
                          </w:rPr>
                        </w:pPr>
                        <w:r w:rsidRPr="00D207E1">
                          <w:rPr>
                            <w:rFonts w:ascii="Malacitana-Sans" w:hAnsi="Malacitana-Sans" w:cstheme="minorHAnsi"/>
                            <w:color w:val="FFFFFF"/>
                            <w:sz w:val="32"/>
                            <w:szCs w:val="32"/>
                            <w:lang w:val="es-ES"/>
                          </w:rPr>
                          <w:t>E.T.S. DE INGENIERÍA INFORMÁTICA</w:t>
                        </w:r>
                      </w:p>
                    </w:txbxContent>
                  </v:textbox>
                </v:shape>
                <w10:wrap anchorx="page" anchory="page"/>
              </v:group>
            </w:pict>
          </mc:Fallback>
        </mc:AlternateContent>
      </w:r>
    </w:p>
    <w:sectPr w:rsidR="00FF21AC" w:rsidRPr="00D86B2A" w:rsidSect="001155CF">
      <w:headerReference w:type="default" r:id="rId87"/>
      <w:footerReference w:type="default" r:id="rId88"/>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2E220D" w14:textId="77777777" w:rsidR="006C513F" w:rsidRDefault="006C513F" w:rsidP="00DC0980">
      <w:r>
        <w:separator/>
      </w:r>
    </w:p>
  </w:endnote>
  <w:endnote w:type="continuationSeparator" w:id="0">
    <w:p w14:paraId="15CC3514" w14:textId="77777777" w:rsidR="006C513F" w:rsidRDefault="006C513F"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acitana">
    <w:altName w:val="Calibri"/>
    <w:panose1 w:val="00000000000000000000"/>
    <w:charset w:val="00"/>
    <w:family w:val="modern"/>
    <w:notTrueType/>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Malacitana-Sans">
    <w:altName w:val="Calibri"/>
    <w:panose1 w:val="000000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DC91E"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E3951D3"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AEAA8"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5A103" w14:textId="77777777" w:rsidR="001155CF" w:rsidRDefault="001155CF"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2A8EF431" w14:textId="77777777" w:rsidR="001155CF" w:rsidRDefault="001155CF" w:rsidP="00FD75F7">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CB864" w14:textId="77777777" w:rsidR="001155CF" w:rsidRPr="001155CF" w:rsidRDefault="001155CF" w:rsidP="001155C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75AD77" w14:textId="77777777" w:rsidR="006C513F" w:rsidRDefault="006C513F" w:rsidP="00DC0980">
      <w:r>
        <w:separator/>
      </w:r>
    </w:p>
  </w:footnote>
  <w:footnote w:type="continuationSeparator" w:id="0">
    <w:p w14:paraId="24A6B63E" w14:textId="77777777" w:rsidR="006C513F" w:rsidRDefault="006C513F"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35978"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60BF0">
      <w:rPr>
        <w:rStyle w:val="Nmerodepgina"/>
        <w:noProof/>
      </w:rPr>
      <w:t>13</w:t>
    </w:r>
    <w:r>
      <w:rPr>
        <w:rStyle w:val="Nmerodepgina"/>
      </w:rPr>
      <w:fldChar w:fldCharType="end"/>
    </w:r>
  </w:p>
  <w:p w14:paraId="452C53B8"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A7A85" w14:textId="77777777" w:rsidR="0006457E" w:rsidRDefault="0006457E" w:rsidP="00DC0980">
    <w:pPr>
      <w:pStyle w:val="Encabezado"/>
      <w:ind w:right="360"/>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B1D54" w14:textId="77777777" w:rsidR="00CF5634" w:rsidRDefault="00CF5634" w:rsidP="00DC0980">
    <w:pPr>
      <w:pStyle w:val="Encabezado"/>
      <w:ind w:right="360"/>
    </w:pPr>
    <w:r w:rsidRPr="005468C6">
      <w:rPr>
        <w:noProof/>
      </w:rPr>
      <w:drawing>
        <wp:anchor distT="0" distB="0" distL="114300" distR="114300" simplePos="0" relativeHeight="251672576" behindDoc="0" locked="0" layoutInCell="1" allowOverlap="1" wp14:anchorId="5D569115" wp14:editId="5D08C3B2">
          <wp:simplePos x="0" y="0"/>
          <wp:positionH relativeFrom="column">
            <wp:posOffset>3898265</wp:posOffset>
          </wp:positionH>
          <wp:positionV relativeFrom="paragraph">
            <wp:posOffset>-239653</wp:posOffset>
          </wp:positionV>
          <wp:extent cx="1802584" cy="527721"/>
          <wp:effectExtent l="0" t="0" r="1270" b="5715"/>
          <wp:wrapNone/>
          <wp:docPr id="2101490496" name="Imagen 2101490496"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71552" behindDoc="0" locked="0" layoutInCell="1" allowOverlap="1" wp14:anchorId="3448612D" wp14:editId="57C4C93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1993431289" name="Imagen 1993431289"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46725"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8766F" w14:textId="77777777" w:rsidR="00DC0C57" w:rsidRDefault="00DC0C57"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8DC61" w14:textId="77777777" w:rsidR="003B699B" w:rsidRDefault="003B699B" w:rsidP="00DC0980">
    <w:pPr>
      <w:pStyle w:val="Encabezado"/>
      <w:ind w:right="360"/>
    </w:pPr>
    <w:r>
      <w:tab/>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BF8F1" w14:textId="77777777" w:rsidR="001155CF" w:rsidRDefault="001155CF"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60607"/>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154D82"/>
    <w:multiLevelType w:val="multilevel"/>
    <w:tmpl w:val="8EC48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50258B"/>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8E7E24"/>
    <w:multiLevelType w:val="multilevel"/>
    <w:tmpl w:val="0808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27A74"/>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FF5479"/>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77876"/>
    <w:multiLevelType w:val="hybridMultilevel"/>
    <w:tmpl w:val="97F06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3DF30A9"/>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C65790"/>
    <w:multiLevelType w:val="multilevel"/>
    <w:tmpl w:val="C982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F25FCA"/>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F849FE"/>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6D5DE3"/>
    <w:multiLevelType w:val="multilevel"/>
    <w:tmpl w:val="2C22994E"/>
    <w:lvl w:ilvl="0">
      <w:start w:val="1"/>
      <w:numFmt w:val="decimal"/>
      <w:pStyle w:val="CaptuloNmero"/>
      <w:lvlText w:val="%1"/>
      <w:lvlJc w:val="left"/>
      <w:pPr>
        <w:ind w:left="720" w:hanging="72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suff w:val="space"/>
      <w:lvlText w:val="%1.%2.%3.%4."/>
      <w:lvlJc w:val="left"/>
      <w:pPr>
        <w:ind w:left="0" w:firstLine="0"/>
      </w:pPr>
      <w:rPr>
        <w:rFonts w:hint="default"/>
      </w:rPr>
    </w:lvl>
    <w:lvl w:ilvl="4">
      <w:start w:val="1"/>
      <w:numFmt w:val="none"/>
      <w:pStyle w:val="Ttulo5"/>
      <w:lvlText w:val=""/>
      <w:lvlJc w:val="left"/>
      <w:pPr>
        <w:ind w:left="0" w:firstLine="0"/>
      </w:pPr>
      <w:rPr>
        <w:rFonts w:hint="default"/>
      </w:rPr>
    </w:lvl>
    <w:lvl w:ilvl="5">
      <w:start w:val="1"/>
      <w:numFmt w:val="none"/>
      <w:pStyle w:val="Ttulo6"/>
      <w:lvlText w:val=""/>
      <w:lvlJc w:val="right"/>
      <w:pPr>
        <w:ind w:left="-32767" w:firstLine="0"/>
      </w:pPr>
      <w:rPr>
        <w:rFonts w:hint="default"/>
      </w:rPr>
    </w:lvl>
    <w:lvl w:ilvl="6">
      <w:start w:val="1"/>
      <w:numFmt w:val="none"/>
      <w:pStyle w:val="Ttulo7"/>
      <w:lvlText w:val=""/>
      <w:lvlJc w:val="left"/>
      <w:pPr>
        <w:ind w:left="-32767" w:firstLine="0"/>
      </w:pPr>
      <w:rPr>
        <w:rFonts w:hint="default"/>
        <w:b w:val="0"/>
        <w:bCs w:val="0"/>
      </w:rPr>
    </w:lvl>
    <w:lvl w:ilvl="7">
      <w:start w:val="1"/>
      <w:numFmt w:val="none"/>
      <w:pStyle w:val="Ttulo8"/>
      <w:lvlText w:val=""/>
      <w:lvlJc w:val="left"/>
      <w:pPr>
        <w:ind w:left="-32767" w:firstLine="0"/>
      </w:pPr>
      <w:rPr>
        <w:rFonts w:hint="default"/>
      </w:rPr>
    </w:lvl>
    <w:lvl w:ilvl="8">
      <w:start w:val="1"/>
      <w:numFmt w:val="none"/>
      <w:pStyle w:val="Ttulo9"/>
      <w:lvlText w:val=""/>
      <w:lvlJc w:val="right"/>
      <w:pPr>
        <w:ind w:left="-32767" w:firstLine="0"/>
      </w:pPr>
      <w:rPr>
        <w:rFonts w:hint="default"/>
      </w:rPr>
    </w:lvl>
  </w:abstractNum>
  <w:abstractNum w:abstractNumId="12" w15:restartNumberingAfterBreak="0">
    <w:nsid w:val="057A4841"/>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466378"/>
    <w:multiLevelType w:val="multilevel"/>
    <w:tmpl w:val="97D68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8C596A"/>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035CC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7B313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DD0F0F"/>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DE406E"/>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382438"/>
    <w:multiLevelType w:val="multilevel"/>
    <w:tmpl w:val="4FB0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7A6EDB"/>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7A7040"/>
    <w:multiLevelType w:val="multilevel"/>
    <w:tmpl w:val="1584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6B0311"/>
    <w:multiLevelType w:val="multilevel"/>
    <w:tmpl w:val="A7005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826D57"/>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B90A42"/>
    <w:multiLevelType w:val="multilevel"/>
    <w:tmpl w:val="7AB8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D66973"/>
    <w:multiLevelType w:val="multilevel"/>
    <w:tmpl w:val="6D8E8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184C3A"/>
    <w:multiLevelType w:val="multilevel"/>
    <w:tmpl w:val="48B0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4A5AAC"/>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002BD6"/>
    <w:multiLevelType w:val="multilevel"/>
    <w:tmpl w:val="BAA60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3073AA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77566B"/>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BD1C1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E40FBA"/>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2F3CAB"/>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BC4E66"/>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0F5BAC"/>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F07484"/>
    <w:multiLevelType w:val="multilevel"/>
    <w:tmpl w:val="7DE2E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A0E540C"/>
    <w:multiLevelType w:val="multilevel"/>
    <w:tmpl w:val="2952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9630F5"/>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DE5B01"/>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2F4678"/>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310F6A"/>
    <w:multiLevelType w:val="multilevel"/>
    <w:tmpl w:val="FE0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02F7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4E4EF3"/>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C34AFD"/>
    <w:multiLevelType w:val="multilevel"/>
    <w:tmpl w:val="1A7E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F8F5ABE"/>
    <w:multiLevelType w:val="multilevel"/>
    <w:tmpl w:val="D7764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13D5BDF"/>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74636D"/>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A70C7E"/>
    <w:multiLevelType w:val="hybridMultilevel"/>
    <w:tmpl w:val="FBA0E760"/>
    <w:lvl w:ilvl="0" w:tplc="1F0097D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24285AFD"/>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C7157F"/>
    <w:multiLevelType w:val="multilevel"/>
    <w:tmpl w:val="CE2C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7E1DCA"/>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E451BE"/>
    <w:multiLevelType w:val="multilevel"/>
    <w:tmpl w:val="3F4C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1532C3"/>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9A0C14"/>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B94265"/>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CD519F"/>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16371F"/>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3560C0"/>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4D5C71"/>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7650E53"/>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D25B47"/>
    <w:multiLevelType w:val="multilevel"/>
    <w:tmpl w:val="0800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E33F48"/>
    <w:multiLevelType w:val="multilevel"/>
    <w:tmpl w:val="E9FC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0322AC"/>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420596"/>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BE22B5"/>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E449AF"/>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FD1A69"/>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3D2527"/>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1865EB"/>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342D56"/>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646667"/>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86344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75364D"/>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041157"/>
    <w:multiLevelType w:val="multilevel"/>
    <w:tmpl w:val="C924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624339"/>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A95EC9"/>
    <w:multiLevelType w:val="multilevel"/>
    <w:tmpl w:val="3F96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AB3819"/>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AD6903"/>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1CA4FAD"/>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CC171C"/>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8B289A"/>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D0763C"/>
    <w:multiLevelType w:val="multilevel"/>
    <w:tmpl w:val="47760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3D5305C"/>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F9169D"/>
    <w:multiLevelType w:val="multilevel"/>
    <w:tmpl w:val="8012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9F07FB"/>
    <w:multiLevelType w:val="multilevel"/>
    <w:tmpl w:val="D510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53026C2"/>
    <w:multiLevelType w:val="multilevel"/>
    <w:tmpl w:val="44FA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412228"/>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5C3153"/>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4A6198"/>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80587A"/>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82280E"/>
    <w:multiLevelType w:val="multilevel"/>
    <w:tmpl w:val="B84A8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813750F"/>
    <w:multiLevelType w:val="multilevel"/>
    <w:tmpl w:val="0560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D62A3E"/>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FC60B2"/>
    <w:multiLevelType w:val="multilevel"/>
    <w:tmpl w:val="B0846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070BDC"/>
    <w:multiLevelType w:val="multilevel"/>
    <w:tmpl w:val="321A5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582C73"/>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967F31"/>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A706FB"/>
    <w:multiLevelType w:val="multilevel"/>
    <w:tmpl w:val="F864C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A465C13"/>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5622D4"/>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9C3C17"/>
    <w:multiLevelType w:val="multilevel"/>
    <w:tmpl w:val="F9BC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6E3C54"/>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6C4CC7"/>
    <w:multiLevelType w:val="multilevel"/>
    <w:tmpl w:val="8AEE6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D551D61"/>
    <w:multiLevelType w:val="multilevel"/>
    <w:tmpl w:val="851C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D7029E9"/>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783B2A"/>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EF61DF4"/>
    <w:multiLevelType w:val="multilevel"/>
    <w:tmpl w:val="9BEE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F057125"/>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0275A22"/>
    <w:multiLevelType w:val="multilevel"/>
    <w:tmpl w:val="193E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4F535E"/>
    <w:multiLevelType w:val="multilevel"/>
    <w:tmpl w:val="134CA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05E126B"/>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2947180"/>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2A905FE"/>
    <w:multiLevelType w:val="multilevel"/>
    <w:tmpl w:val="1E68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3BC47B2"/>
    <w:multiLevelType w:val="multilevel"/>
    <w:tmpl w:val="71E6E562"/>
    <w:lvl w:ilvl="0">
      <w:start w:val="1"/>
      <w:numFmt w:val="upperLetter"/>
      <w:pStyle w:val="Apndice"/>
      <w:suff w:val="space"/>
      <w:lvlText w:val="Apéndice %1."/>
      <w:lvlJc w:val="left"/>
      <w:pPr>
        <w:ind w:left="360" w:hanging="360"/>
      </w:pPr>
      <w:rPr>
        <w:rFonts w:hint="default"/>
      </w:rPr>
    </w:lvl>
    <w:lvl w:ilvl="1">
      <w:start w:val="1"/>
      <w:numFmt w:val="decimal"/>
      <w:pStyle w:val="Apndice2"/>
      <w:suff w:val="space"/>
      <w:lvlText w:val="%1.%2."/>
      <w:lvlJc w:val="left"/>
      <w:pPr>
        <w:ind w:left="680" w:hanging="68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5" w15:restartNumberingAfterBreak="0">
    <w:nsid w:val="43CF16F0"/>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4541B19"/>
    <w:multiLevelType w:val="multilevel"/>
    <w:tmpl w:val="A9607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4C33B22"/>
    <w:multiLevelType w:val="multilevel"/>
    <w:tmpl w:val="85022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2967AC"/>
    <w:multiLevelType w:val="hybridMultilevel"/>
    <w:tmpl w:val="FAD455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47373C6D"/>
    <w:multiLevelType w:val="multilevel"/>
    <w:tmpl w:val="D0E2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4A7F58"/>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4B18CE"/>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99A59D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AF02B55"/>
    <w:multiLevelType w:val="multilevel"/>
    <w:tmpl w:val="5090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BB34764"/>
    <w:multiLevelType w:val="hybridMultilevel"/>
    <w:tmpl w:val="8D30EA3E"/>
    <w:lvl w:ilvl="0" w:tplc="C1C4F1E4">
      <w:start w:val="1"/>
      <w:numFmt w:val="bullet"/>
      <w:lvlText w:val="-"/>
      <w:lvlJc w:val="left"/>
      <w:pPr>
        <w:ind w:left="1080" w:hanging="360"/>
      </w:pPr>
      <w:rPr>
        <w:rFonts w:ascii="Malacitana" w:eastAsiaTheme="minorHAnsi" w:hAnsi="Malacitana"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5" w15:restartNumberingAfterBreak="0">
    <w:nsid w:val="4C175622"/>
    <w:multiLevelType w:val="multilevel"/>
    <w:tmpl w:val="370C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C2B6076"/>
    <w:multiLevelType w:val="multilevel"/>
    <w:tmpl w:val="CE400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C4828FF"/>
    <w:multiLevelType w:val="multilevel"/>
    <w:tmpl w:val="E21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E084BFE"/>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E6A0AE8"/>
    <w:multiLevelType w:val="multilevel"/>
    <w:tmpl w:val="4DD4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FEE1FAC"/>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FF5279A"/>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17E1740"/>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27460E4"/>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36F0D54"/>
    <w:multiLevelType w:val="multilevel"/>
    <w:tmpl w:val="FD0A2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925F44"/>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59D2578"/>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64F54A2"/>
    <w:multiLevelType w:val="multilevel"/>
    <w:tmpl w:val="452E8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6914B58"/>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E96BF9"/>
    <w:multiLevelType w:val="multilevel"/>
    <w:tmpl w:val="E5A2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2420DE"/>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82F44AF"/>
    <w:multiLevelType w:val="multilevel"/>
    <w:tmpl w:val="7F86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9A2AC1"/>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C3578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DD4029"/>
    <w:multiLevelType w:val="multilevel"/>
    <w:tmpl w:val="31E6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9F437C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A006F74"/>
    <w:multiLevelType w:val="multilevel"/>
    <w:tmpl w:val="1752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954E8C"/>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AB75FC1"/>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ADD0F6B"/>
    <w:multiLevelType w:val="multilevel"/>
    <w:tmpl w:val="53C6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0B6C1A"/>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C706EF0"/>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E45243"/>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654356"/>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AB2C03"/>
    <w:multiLevelType w:val="hybridMultilevel"/>
    <w:tmpl w:val="71FC3C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5" w15:restartNumberingAfterBreak="0">
    <w:nsid w:val="5DFB427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E1F0E6D"/>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E5F2658"/>
    <w:multiLevelType w:val="multilevel"/>
    <w:tmpl w:val="691E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EEC46DE"/>
    <w:multiLevelType w:val="multilevel"/>
    <w:tmpl w:val="E1B0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9A653C"/>
    <w:multiLevelType w:val="multilevel"/>
    <w:tmpl w:val="FE54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0FD0B0C"/>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39010D"/>
    <w:multiLevelType w:val="multilevel"/>
    <w:tmpl w:val="0150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4D15ED"/>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7B7771"/>
    <w:multiLevelType w:val="multilevel"/>
    <w:tmpl w:val="ECE47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19441CB"/>
    <w:multiLevelType w:val="multilevel"/>
    <w:tmpl w:val="8C20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385400"/>
    <w:multiLevelType w:val="multilevel"/>
    <w:tmpl w:val="9328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28D03B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B628CD"/>
    <w:multiLevelType w:val="multilevel"/>
    <w:tmpl w:val="EF9E0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2CC7B5E"/>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3A7E3C"/>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B01601"/>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1018EC"/>
    <w:multiLevelType w:val="multilevel"/>
    <w:tmpl w:val="A2D2C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817198"/>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0110B4"/>
    <w:multiLevelType w:val="hybridMultilevel"/>
    <w:tmpl w:val="7054D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4" w15:restartNumberingAfterBreak="0">
    <w:nsid w:val="66546758"/>
    <w:multiLevelType w:val="multilevel"/>
    <w:tmpl w:val="AB6A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127898"/>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7A70F4"/>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B001FD"/>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90E196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2B65CF"/>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472031"/>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4F39B6"/>
    <w:multiLevelType w:val="multilevel"/>
    <w:tmpl w:val="8BE6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9825EFA"/>
    <w:multiLevelType w:val="multilevel"/>
    <w:tmpl w:val="B5D2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9D6075B"/>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B696FAB"/>
    <w:multiLevelType w:val="multilevel"/>
    <w:tmpl w:val="6D38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BCD59A3"/>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9A2604"/>
    <w:multiLevelType w:val="multilevel"/>
    <w:tmpl w:val="25465A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CA67A15"/>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CC4694E"/>
    <w:multiLevelType w:val="multilevel"/>
    <w:tmpl w:val="51CA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D076E05"/>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D3B3D2D"/>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E1C69B4"/>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E602D09"/>
    <w:multiLevelType w:val="multilevel"/>
    <w:tmpl w:val="D634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ED94CCF"/>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F24183F"/>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FDE605F"/>
    <w:multiLevelType w:val="multilevel"/>
    <w:tmpl w:val="A922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1867454"/>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2601FC0"/>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395792E"/>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3AB3C1B"/>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42F770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4D303BC"/>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5C433A7"/>
    <w:multiLevelType w:val="multilevel"/>
    <w:tmpl w:val="AF74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7461161"/>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75968A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81F1823"/>
    <w:multiLevelType w:val="multilevel"/>
    <w:tmpl w:val="41BE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8E67300"/>
    <w:multiLevelType w:val="multilevel"/>
    <w:tmpl w:val="11CE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955035C"/>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A525C5A"/>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AB94F37"/>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B954ED2"/>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BD448C6"/>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6E493F"/>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E7C242E"/>
    <w:multiLevelType w:val="multilevel"/>
    <w:tmpl w:val="5016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F4E271A"/>
    <w:multiLevelType w:val="multilevel"/>
    <w:tmpl w:val="7E10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F7E6740"/>
    <w:multiLevelType w:val="multilevel"/>
    <w:tmpl w:val="AD5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1500390">
    <w:abstractNumId w:val="11"/>
  </w:num>
  <w:num w:numId="2" w16cid:durableId="971713226">
    <w:abstractNumId w:val="114"/>
  </w:num>
  <w:num w:numId="3" w16cid:durableId="322126175">
    <w:abstractNumId w:val="48"/>
  </w:num>
  <w:num w:numId="4" w16cid:durableId="1037125999">
    <w:abstractNumId w:val="124"/>
  </w:num>
  <w:num w:numId="5" w16cid:durableId="595749597">
    <w:abstractNumId w:val="92"/>
  </w:num>
  <w:num w:numId="6" w16cid:durableId="1843010817">
    <w:abstractNumId w:val="8"/>
  </w:num>
  <w:num w:numId="7" w16cid:durableId="677733853">
    <w:abstractNumId w:val="139"/>
  </w:num>
  <w:num w:numId="8" w16cid:durableId="453403412">
    <w:abstractNumId w:val="192"/>
  </w:num>
  <w:num w:numId="9" w16cid:durableId="298459085">
    <w:abstractNumId w:val="41"/>
  </w:num>
  <w:num w:numId="10" w16cid:durableId="125390474">
    <w:abstractNumId w:val="193"/>
  </w:num>
  <w:num w:numId="11" w16cid:durableId="1008290606">
    <w:abstractNumId w:val="146"/>
  </w:num>
  <w:num w:numId="12" w16cid:durableId="1722055062">
    <w:abstractNumId w:val="181"/>
  </w:num>
  <w:num w:numId="13" w16cid:durableId="843596076">
    <w:abstractNumId w:val="76"/>
  </w:num>
  <w:num w:numId="14" w16cid:durableId="1243952139">
    <w:abstractNumId w:val="74"/>
  </w:num>
  <w:num w:numId="15" w16cid:durableId="403449964">
    <w:abstractNumId w:val="50"/>
  </w:num>
  <w:num w:numId="16" w16cid:durableId="396633992">
    <w:abstractNumId w:val="206"/>
  </w:num>
  <w:num w:numId="17" w16cid:durableId="1119451023">
    <w:abstractNumId w:val="165"/>
  </w:num>
  <w:num w:numId="18" w16cid:durableId="780338713">
    <w:abstractNumId w:val="195"/>
  </w:num>
  <w:num w:numId="19" w16cid:durableId="1052731225">
    <w:abstractNumId w:val="61"/>
  </w:num>
  <w:num w:numId="20" w16cid:durableId="602610995">
    <w:abstractNumId w:val="21"/>
  </w:num>
  <w:num w:numId="21" w16cid:durableId="1411153613">
    <w:abstractNumId w:val="161"/>
  </w:num>
  <w:num w:numId="22" w16cid:durableId="15499195">
    <w:abstractNumId w:val="141"/>
  </w:num>
  <w:num w:numId="23" w16cid:durableId="992416577">
    <w:abstractNumId w:val="157"/>
  </w:num>
  <w:num w:numId="24" w16cid:durableId="278145931">
    <w:abstractNumId w:val="123"/>
  </w:num>
  <w:num w:numId="25" w16cid:durableId="453595497">
    <w:abstractNumId w:val="101"/>
  </w:num>
  <w:num w:numId="26" w16cid:durableId="1103184408">
    <w:abstractNumId w:val="174"/>
  </w:num>
  <w:num w:numId="27" w16cid:durableId="323050555">
    <w:abstractNumId w:val="129"/>
  </w:num>
  <w:num w:numId="28" w16cid:durableId="969940669">
    <w:abstractNumId w:val="19"/>
  </w:num>
  <w:num w:numId="29" w16cid:durableId="666058414">
    <w:abstractNumId w:val="119"/>
  </w:num>
  <w:num w:numId="30" w16cid:durableId="612369789">
    <w:abstractNumId w:val="158"/>
  </w:num>
  <w:num w:numId="31" w16cid:durableId="646935851">
    <w:abstractNumId w:val="164"/>
  </w:num>
  <w:num w:numId="32" w16cid:durableId="337970710">
    <w:abstractNumId w:val="26"/>
  </w:num>
  <w:num w:numId="33" w16cid:durableId="2026780390">
    <w:abstractNumId w:val="85"/>
  </w:num>
  <w:num w:numId="34" w16cid:durableId="898710209">
    <w:abstractNumId w:val="52"/>
  </w:num>
  <w:num w:numId="35" w16cid:durableId="704526489">
    <w:abstractNumId w:val="82"/>
  </w:num>
  <w:num w:numId="36" w16cid:durableId="320623383">
    <w:abstractNumId w:val="24"/>
  </w:num>
  <w:num w:numId="37" w16cid:durableId="81340907">
    <w:abstractNumId w:val="163"/>
  </w:num>
  <w:num w:numId="38" w16cid:durableId="524639271">
    <w:abstractNumId w:val="117"/>
  </w:num>
  <w:num w:numId="39" w16cid:durableId="307364057">
    <w:abstractNumId w:val="36"/>
  </w:num>
  <w:num w:numId="40" w16cid:durableId="2043363747">
    <w:abstractNumId w:val="125"/>
  </w:num>
  <w:num w:numId="41" w16cid:durableId="161774425">
    <w:abstractNumId w:val="137"/>
  </w:num>
  <w:num w:numId="42" w16cid:durableId="1792478496">
    <w:abstractNumId w:val="205"/>
  </w:num>
  <w:num w:numId="43" w16cid:durableId="1637569478">
    <w:abstractNumId w:val="98"/>
  </w:num>
  <w:num w:numId="44" w16cid:durableId="624045263">
    <w:abstractNumId w:val="95"/>
  </w:num>
  <w:num w:numId="45" w16cid:durableId="731122015">
    <w:abstractNumId w:val="127"/>
  </w:num>
  <w:num w:numId="46" w16cid:durableId="193884037">
    <w:abstractNumId w:val="62"/>
  </w:num>
  <w:num w:numId="47" w16cid:durableId="1327829493">
    <w:abstractNumId w:val="214"/>
  </w:num>
  <w:num w:numId="48" w16cid:durableId="319043352">
    <w:abstractNumId w:val="37"/>
  </w:num>
  <w:num w:numId="49" w16cid:durableId="1570312148">
    <w:abstractNumId w:val="159"/>
  </w:num>
  <w:num w:numId="50" w16cid:durableId="999893444">
    <w:abstractNumId w:val="182"/>
  </w:num>
  <w:num w:numId="51" w16cid:durableId="1266960987">
    <w:abstractNumId w:val="188"/>
  </w:num>
  <w:num w:numId="52" w16cid:durableId="1826697351">
    <w:abstractNumId w:val="109"/>
  </w:num>
  <w:num w:numId="53" w16cid:durableId="632247577">
    <w:abstractNumId w:val="162"/>
  </w:num>
  <w:num w:numId="54" w16cid:durableId="1216162852">
    <w:abstractNumId w:val="71"/>
  </w:num>
  <w:num w:numId="55" w16cid:durableId="498426716">
    <w:abstractNumId w:val="185"/>
  </w:num>
  <w:num w:numId="56" w16cid:durableId="618223350">
    <w:abstractNumId w:val="29"/>
  </w:num>
  <w:num w:numId="57" w16cid:durableId="461190195">
    <w:abstractNumId w:val="136"/>
  </w:num>
  <w:num w:numId="58" w16cid:durableId="2006587680">
    <w:abstractNumId w:val="2"/>
  </w:num>
  <w:num w:numId="59" w16cid:durableId="190842830">
    <w:abstractNumId w:val="18"/>
  </w:num>
  <w:num w:numId="60" w16cid:durableId="15157042">
    <w:abstractNumId w:val="30"/>
  </w:num>
  <w:num w:numId="61" w16cid:durableId="1408528658">
    <w:abstractNumId w:val="10"/>
  </w:num>
  <w:num w:numId="62" w16cid:durableId="1025135652">
    <w:abstractNumId w:val="15"/>
  </w:num>
  <w:num w:numId="63" w16cid:durableId="506671936">
    <w:abstractNumId w:val="75"/>
  </w:num>
  <w:num w:numId="64" w16cid:durableId="1945577215">
    <w:abstractNumId w:val="191"/>
  </w:num>
  <w:num w:numId="65" w16cid:durableId="1891771427">
    <w:abstractNumId w:val="108"/>
  </w:num>
  <w:num w:numId="66" w16cid:durableId="2058429406">
    <w:abstractNumId w:val="39"/>
  </w:num>
  <w:num w:numId="67" w16cid:durableId="1573806211">
    <w:abstractNumId w:val="44"/>
  </w:num>
  <w:num w:numId="68" w16cid:durableId="1040283889">
    <w:abstractNumId w:val="148"/>
  </w:num>
  <w:num w:numId="69" w16cid:durableId="2117477106">
    <w:abstractNumId w:val="25"/>
  </w:num>
  <w:num w:numId="70" w16cid:durableId="8533612">
    <w:abstractNumId w:val="209"/>
  </w:num>
  <w:num w:numId="71" w16cid:durableId="274023156">
    <w:abstractNumId w:val="13"/>
  </w:num>
  <w:num w:numId="72" w16cid:durableId="1856844253">
    <w:abstractNumId w:val="131"/>
  </w:num>
  <w:num w:numId="73" w16cid:durableId="1186092349">
    <w:abstractNumId w:val="100"/>
  </w:num>
  <w:num w:numId="74" w16cid:durableId="495270050">
    <w:abstractNumId w:val="107"/>
  </w:num>
  <w:num w:numId="75" w16cid:durableId="971711986">
    <w:abstractNumId w:val="183"/>
  </w:num>
  <w:num w:numId="76" w16cid:durableId="954293210">
    <w:abstractNumId w:val="198"/>
  </w:num>
  <w:num w:numId="77" w16cid:durableId="419914137">
    <w:abstractNumId w:val="84"/>
  </w:num>
  <w:num w:numId="78" w16cid:durableId="1857844094">
    <w:abstractNumId w:val="213"/>
  </w:num>
  <w:num w:numId="79" w16cid:durableId="697587592">
    <w:abstractNumId w:val="202"/>
  </w:num>
  <w:num w:numId="80" w16cid:durableId="1664550727">
    <w:abstractNumId w:val="103"/>
  </w:num>
  <w:num w:numId="81" w16cid:durableId="1280529565">
    <w:abstractNumId w:val="113"/>
  </w:num>
  <w:num w:numId="82" w16cid:durableId="1822961290">
    <w:abstractNumId w:val="167"/>
  </w:num>
  <w:num w:numId="83" w16cid:durableId="262762439">
    <w:abstractNumId w:val="116"/>
  </w:num>
  <w:num w:numId="84" w16cid:durableId="689647565">
    <w:abstractNumId w:val="184"/>
  </w:num>
  <w:num w:numId="85" w16cid:durableId="1395471060">
    <w:abstractNumId w:val="86"/>
  </w:num>
  <w:num w:numId="86" w16cid:durableId="243757843">
    <w:abstractNumId w:val="91"/>
  </w:num>
  <w:num w:numId="87" w16cid:durableId="1177618245">
    <w:abstractNumId w:val="134"/>
  </w:num>
  <w:num w:numId="88" w16cid:durableId="1265114960">
    <w:abstractNumId w:val="28"/>
  </w:num>
  <w:num w:numId="89" w16cid:durableId="389546799">
    <w:abstractNumId w:val="144"/>
  </w:num>
  <w:num w:numId="90" w16cid:durableId="1839538868">
    <w:abstractNumId w:val="110"/>
  </w:num>
  <w:num w:numId="91" w16cid:durableId="805664772">
    <w:abstractNumId w:val="104"/>
  </w:num>
  <w:num w:numId="92" w16cid:durableId="257642723">
    <w:abstractNumId w:val="3"/>
  </w:num>
  <w:num w:numId="93" w16cid:durableId="361438339">
    <w:abstractNumId w:val="149"/>
  </w:num>
  <w:num w:numId="94" w16cid:durableId="2020278660">
    <w:abstractNumId w:val="1"/>
  </w:num>
  <w:num w:numId="95" w16cid:durableId="658653215">
    <w:abstractNumId w:val="154"/>
  </w:num>
  <w:num w:numId="96" w16cid:durableId="1385324532">
    <w:abstractNumId w:val="171"/>
  </w:num>
  <w:num w:numId="97" w16cid:durableId="262885929">
    <w:abstractNumId w:val="152"/>
  </w:num>
  <w:num w:numId="98" w16cid:durableId="1200163983">
    <w:abstractNumId w:val="45"/>
  </w:num>
  <w:num w:numId="99" w16cid:durableId="677192023">
    <w:abstractNumId w:val="186"/>
  </w:num>
  <w:num w:numId="100" w16cid:durableId="1691298834">
    <w:abstractNumId w:val="126"/>
  </w:num>
  <w:num w:numId="101" w16cid:durableId="191189763">
    <w:abstractNumId w:val="211"/>
  </w:num>
  <w:num w:numId="102" w16cid:durableId="847721449">
    <w:abstractNumId w:val="53"/>
  </w:num>
  <w:num w:numId="103" w16cid:durableId="2122719538">
    <w:abstractNumId w:val="64"/>
  </w:num>
  <w:num w:numId="104" w16cid:durableId="205610260">
    <w:abstractNumId w:val="68"/>
  </w:num>
  <w:num w:numId="105" w16cid:durableId="2041002925">
    <w:abstractNumId w:val="32"/>
  </w:num>
  <w:num w:numId="106" w16cid:durableId="992485619">
    <w:abstractNumId w:val="175"/>
  </w:num>
  <w:num w:numId="107" w16cid:durableId="1263949239">
    <w:abstractNumId w:val="93"/>
  </w:num>
  <w:num w:numId="108" w16cid:durableId="257561094">
    <w:abstractNumId w:val="43"/>
  </w:num>
  <w:num w:numId="109" w16cid:durableId="1570578205">
    <w:abstractNumId w:val="150"/>
  </w:num>
  <w:num w:numId="110" w16cid:durableId="1787772146">
    <w:abstractNumId w:val="178"/>
  </w:num>
  <w:num w:numId="111" w16cid:durableId="844325722">
    <w:abstractNumId w:val="138"/>
  </w:num>
  <w:num w:numId="112" w16cid:durableId="1701473512">
    <w:abstractNumId w:val="83"/>
  </w:num>
  <w:num w:numId="113" w16cid:durableId="192504163">
    <w:abstractNumId w:val="106"/>
  </w:num>
  <w:num w:numId="114" w16cid:durableId="1986738520">
    <w:abstractNumId w:val="70"/>
  </w:num>
  <w:num w:numId="115" w16cid:durableId="1601063932">
    <w:abstractNumId w:val="42"/>
  </w:num>
  <w:num w:numId="116" w16cid:durableId="507333930">
    <w:abstractNumId w:val="94"/>
  </w:num>
  <w:num w:numId="117" w16cid:durableId="1639799182">
    <w:abstractNumId w:val="96"/>
  </w:num>
  <w:num w:numId="118" w16cid:durableId="1761679105">
    <w:abstractNumId w:val="49"/>
  </w:num>
  <w:num w:numId="119" w16cid:durableId="1261985708">
    <w:abstractNumId w:val="89"/>
  </w:num>
  <w:num w:numId="120" w16cid:durableId="744567093">
    <w:abstractNumId w:val="69"/>
  </w:num>
  <w:num w:numId="121" w16cid:durableId="681737540">
    <w:abstractNumId w:val="212"/>
  </w:num>
  <w:num w:numId="122" w16cid:durableId="88702950">
    <w:abstractNumId w:val="177"/>
  </w:num>
  <w:num w:numId="123" w16cid:durableId="780298295">
    <w:abstractNumId w:val="172"/>
  </w:num>
  <w:num w:numId="124" w16cid:durableId="814490107">
    <w:abstractNumId w:val="156"/>
  </w:num>
  <w:num w:numId="125" w16cid:durableId="543834386">
    <w:abstractNumId w:val="169"/>
  </w:num>
  <w:num w:numId="126" w16cid:durableId="2070303231">
    <w:abstractNumId w:val="0"/>
  </w:num>
  <w:num w:numId="127" w16cid:durableId="275605508">
    <w:abstractNumId w:val="207"/>
  </w:num>
  <w:num w:numId="128" w16cid:durableId="436409259">
    <w:abstractNumId w:val="56"/>
  </w:num>
  <w:num w:numId="129" w16cid:durableId="30688582">
    <w:abstractNumId w:val="105"/>
  </w:num>
  <w:num w:numId="130" w16cid:durableId="1833180781">
    <w:abstractNumId w:val="173"/>
  </w:num>
  <w:num w:numId="131" w16cid:durableId="1329596769">
    <w:abstractNumId w:val="97"/>
  </w:num>
  <w:num w:numId="132" w16cid:durableId="471096654">
    <w:abstractNumId w:val="196"/>
  </w:num>
  <w:num w:numId="133" w16cid:durableId="601693025">
    <w:abstractNumId w:val="122"/>
  </w:num>
  <w:num w:numId="134" w16cid:durableId="75908812">
    <w:abstractNumId w:val="176"/>
  </w:num>
  <w:num w:numId="135" w16cid:durableId="292060185">
    <w:abstractNumId w:val="87"/>
  </w:num>
  <w:num w:numId="136" w16cid:durableId="224027632">
    <w:abstractNumId w:val="51"/>
  </w:num>
  <w:num w:numId="137" w16cid:durableId="1061900321">
    <w:abstractNumId w:val="65"/>
  </w:num>
  <w:num w:numId="138" w16cid:durableId="306014808">
    <w:abstractNumId w:val="99"/>
  </w:num>
  <w:num w:numId="139" w16cid:durableId="1934632459">
    <w:abstractNumId w:val="23"/>
  </w:num>
  <w:num w:numId="140" w16cid:durableId="1858227986">
    <w:abstractNumId w:val="88"/>
  </w:num>
  <w:num w:numId="141" w16cid:durableId="2090037536">
    <w:abstractNumId w:val="58"/>
  </w:num>
  <w:num w:numId="142" w16cid:durableId="1555000392">
    <w:abstractNumId w:val="81"/>
  </w:num>
  <w:num w:numId="143" w16cid:durableId="404837609">
    <w:abstractNumId w:val="147"/>
  </w:num>
  <w:num w:numId="144" w16cid:durableId="1688629030">
    <w:abstractNumId w:val="55"/>
  </w:num>
  <w:num w:numId="145" w16cid:durableId="525869251">
    <w:abstractNumId w:val="40"/>
  </w:num>
  <w:num w:numId="146" w16cid:durableId="1909991749">
    <w:abstractNumId w:val="5"/>
  </w:num>
  <w:num w:numId="147" w16cid:durableId="590356953">
    <w:abstractNumId w:val="210"/>
  </w:num>
  <w:num w:numId="148" w16cid:durableId="383019024">
    <w:abstractNumId w:val="90"/>
  </w:num>
  <w:num w:numId="149" w16cid:durableId="303127372">
    <w:abstractNumId w:val="7"/>
  </w:num>
  <w:num w:numId="150" w16cid:durableId="1851413664">
    <w:abstractNumId w:val="79"/>
  </w:num>
  <w:num w:numId="151" w16cid:durableId="1320033772">
    <w:abstractNumId w:val="151"/>
  </w:num>
  <w:num w:numId="152" w16cid:durableId="193662659">
    <w:abstractNumId w:val="54"/>
  </w:num>
  <w:num w:numId="153" w16cid:durableId="542525044">
    <w:abstractNumId w:val="20"/>
  </w:num>
  <w:num w:numId="154" w16cid:durableId="140078729">
    <w:abstractNumId w:val="153"/>
  </w:num>
  <w:num w:numId="155" w16cid:durableId="345835293">
    <w:abstractNumId w:val="102"/>
  </w:num>
  <w:num w:numId="156" w16cid:durableId="1443066260">
    <w:abstractNumId w:val="34"/>
  </w:num>
  <w:num w:numId="157" w16cid:durableId="1576432995">
    <w:abstractNumId w:val="38"/>
  </w:num>
  <w:num w:numId="158" w16cid:durableId="559177140">
    <w:abstractNumId w:val="59"/>
  </w:num>
  <w:num w:numId="159" w16cid:durableId="1038897720">
    <w:abstractNumId w:val="208"/>
  </w:num>
  <w:num w:numId="160" w16cid:durableId="1429422194">
    <w:abstractNumId w:val="170"/>
  </w:num>
  <w:num w:numId="161" w16cid:durableId="396056373">
    <w:abstractNumId w:val="47"/>
  </w:num>
  <w:num w:numId="162" w16cid:durableId="1407146596">
    <w:abstractNumId w:val="145"/>
  </w:num>
  <w:num w:numId="163" w16cid:durableId="1926694014">
    <w:abstractNumId w:val="189"/>
  </w:num>
  <w:num w:numId="164" w16cid:durableId="311837782">
    <w:abstractNumId w:val="31"/>
  </w:num>
  <w:num w:numId="165" w16cid:durableId="412700469">
    <w:abstractNumId w:val="132"/>
  </w:num>
  <w:num w:numId="166" w16cid:durableId="1577595571">
    <w:abstractNumId w:val="200"/>
  </w:num>
  <w:num w:numId="167" w16cid:durableId="1427916923">
    <w:abstractNumId w:val="78"/>
  </w:num>
  <w:num w:numId="168" w16cid:durableId="598490653">
    <w:abstractNumId w:val="190"/>
  </w:num>
  <w:num w:numId="169" w16cid:durableId="1315839034">
    <w:abstractNumId w:val="27"/>
  </w:num>
  <w:num w:numId="170" w16cid:durableId="422187844">
    <w:abstractNumId w:val="115"/>
  </w:num>
  <w:num w:numId="171" w16cid:durableId="784737593">
    <w:abstractNumId w:val="130"/>
  </w:num>
  <w:num w:numId="172" w16cid:durableId="111635523">
    <w:abstractNumId w:val="72"/>
  </w:num>
  <w:num w:numId="173" w16cid:durableId="478762848">
    <w:abstractNumId w:val="33"/>
  </w:num>
  <w:num w:numId="174" w16cid:durableId="460198702">
    <w:abstractNumId w:val="128"/>
  </w:num>
  <w:num w:numId="175" w16cid:durableId="1859418481">
    <w:abstractNumId w:val="194"/>
  </w:num>
  <w:num w:numId="176" w16cid:durableId="1816676325">
    <w:abstractNumId w:val="63"/>
  </w:num>
  <w:num w:numId="177" w16cid:durableId="2052338859">
    <w:abstractNumId w:val="179"/>
  </w:num>
  <w:num w:numId="178" w16cid:durableId="1658726043">
    <w:abstractNumId w:val="133"/>
  </w:num>
  <w:num w:numId="179" w16cid:durableId="174656201">
    <w:abstractNumId w:val="160"/>
  </w:num>
  <w:num w:numId="180" w16cid:durableId="1584727861">
    <w:abstractNumId w:val="215"/>
  </w:num>
  <w:num w:numId="181" w16cid:durableId="1869903467">
    <w:abstractNumId w:val="67"/>
  </w:num>
  <w:num w:numId="182" w16cid:durableId="1559321658">
    <w:abstractNumId w:val="77"/>
  </w:num>
  <w:num w:numId="183" w16cid:durableId="621765429">
    <w:abstractNumId w:val="199"/>
  </w:num>
  <w:num w:numId="184" w16cid:durableId="1406338557">
    <w:abstractNumId w:val="46"/>
  </w:num>
  <w:num w:numId="185" w16cid:durableId="1872105219">
    <w:abstractNumId w:val="203"/>
  </w:num>
  <w:num w:numId="186" w16cid:durableId="92211676">
    <w:abstractNumId w:val="66"/>
  </w:num>
  <w:num w:numId="187" w16cid:durableId="426459506">
    <w:abstractNumId w:val="35"/>
  </w:num>
  <w:num w:numId="188" w16cid:durableId="1193615223">
    <w:abstractNumId w:val="197"/>
  </w:num>
  <w:num w:numId="189" w16cid:durableId="436220383">
    <w:abstractNumId w:val="168"/>
  </w:num>
  <w:num w:numId="190" w16cid:durableId="1668089207">
    <w:abstractNumId w:val="166"/>
  </w:num>
  <w:num w:numId="191" w16cid:durableId="561521781">
    <w:abstractNumId w:val="140"/>
  </w:num>
  <w:num w:numId="192" w16cid:durableId="1476947485">
    <w:abstractNumId w:val="155"/>
  </w:num>
  <w:num w:numId="193" w16cid:durableId="1704096155">
    <w:abstractNumId w:val="17"/>
  </w:num>
  <w:num w:numId="194" w16cid:durableId="284777300">
    <w:abstractNumId w:val="16"/>
  </w:num>
  <w:num w:numId="195" w16cid:durableId="927345009">
    <w:abstractNumId w:val="180"/>
  </w:num>
  <w:num w:numId="196" w16cid:durableId="257636494">
    <w:abstractNumId w:val="9"/>
  </w:num>
  <w:num w:numId="197" w16cid:durableId="1573078641">
    <w:abstractNumId w:val="143"/>
  </w:num>
  <w:num w:numId="198" w16cid:durableId="1715081144">
    <w:abstractNumId w:val="204"/>
  </w:num>
  <w:num w:numId="199" w16cid:durableId="1886520708">
    <w:abstractNumId w:val="73"/>
  </w:num>
  <w:num w:numId="200" w16cid:durableId="991251880">
    <w:abstractNumId w:val="111"/>
  </w:num>
  <w:num w:numId="201" w16cid:durableId="1011571338">
    <w:abstractNumId w:val="187"/>
  </w:num>
  <w:num w:numId="202" w16cid:durableId="1386559621">
    <w:abstractNumId w:val="57"/>
  </w:num>
  <w:num w:numId="203" w16cid:durableId="40059466">
    <w:abstractNumId w:val="14"/>
  </w:num>
  <w:num w:numId="204" w16cid:durableId="901713690">
    <w:abstractNumId w:val="60"/>
  </w:num>
  <w:num w:numId="205" w16cid:durableId="951861716">
    <w:abstractNumId w:val="12"/>
  </w:num>
  <w:num w:numId="206" w16cid:durableId="1382437898">
    <w:abstractNumId w:val="80"/>
  </w:num>
  <w:num w:numId="207" w16cid:durableId="891188506">
    <w:abstractNumId w:val="120"/>
  </w:num>
  <w:num w:numId="208" w16cid:durableId="1445735899">
    <w:abstractNumId w:val="121"/>
  </w:num>
  <w:num w:numId="209" w16cid:durableId="2014912202">
    <w:abstractNumId w:val="201"/>
  </w:num>
  <w:num w:numId="210" w16cid:durableId="63920512">
    <w:abstractNumId w:val="135"/>
  </w:num>
  <w:num w:numId="211" w16cid:durableId="1516385964">
    <w:abstractNumId w:val="142"/>
  </w:num>
  <w:num w:numId="212" w16cid:durableId="1563059508">
    <w:abstractNumId w:val="22"/>
  </w:num>
  <w:num w:numId="213" w16cid:durableId="378549884">
    <w:abstractNumId w:val="112"/>
  </w:num>
  <w:num w:numId="214" w16cid:durableId="102577458">
    <w:abstractNumId w:val="4"/>
  </w:num>
  <w:num w:numId="215" w16cid:durableId="2095205937">
    <w:abstractNumId w:val="6"/>
  </w:num>
  <w:num w:numId="216" w16cid:durableId="1607276503">
    <w:abstractNumId w:val="1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770"/>
    <w:rsid w:val="000048AF"/>
    <w:rsid w:val="000065F2"/>
    <w:rsid w:val="0001109D"/>
    <w:rsid w:val="0001161B"/>
    <w:rsid w:val="0001317D"/>
    <w:rsid w:val="00015556"/>
    <w:rsid w:val="00015F50"/>
    <w:rsid w:val="00017B46"/>
    <w:rsid w:val="00017EAC"/>
    <w:rsid w:val="00021ADA"/>
    <w:rsid w:val="00023B54"/>
    <w:rsid w:val="0003284E"/>
    <w:rsid w:val="00034510"/>
    <w:rsid w:val="0003549D"/>
    <w:rsid w:val="00036DBA"/>
    <w:rsid w:val="00041390"/>
    <w:rsid w:val="00043604"/>
    <w:rsid w:val="00043660"/>
    <w:rsid w:val="00043D5A"/>
    <w:rsid w:val="00045DCC"/>
    <w:rsid w:val="0005549E"/>
    <w:rsid w:val="00061C03"/>
    <w:rsid w:val="00061D3C"/>
    <w:rsid w:val="0006457E"/>
    <w:rsid w:val="000665A4"/>
    <w:rsid w:val="00070201"/>
    <w:rsid w:val="000727D5"/>
    <w:rsid w:val="000738E9"/>
    <w:rsid w:val="00075C89"/>
    <w:rsid w:val="00076770"/>
    <w:rsid w:val="00076924"/>
    <w:rsid w:val="00077330"/>
    <w:rsid w:val="00085685"/>
    <w:rsid w:val="00087818"/>
    <w:rsid w:val="00091A52"/>
    <w:rsid w:val="00091C1E"/>
    <w:rsid w:val="00093EC5"/>
    <w:rsid w:val="0009458E"/>
    <w:rsid w:val="00095480"/>
    <w:rsid w:val="0009594B"/>
    <w:rsid w:val="00096781"/>
    <w:rsid w:val="000A024D"/>
    <w:rsid w:val="000A0629"/>
    <w:rsid w:val="000A28BD"/>
    <w:rsid w:val="000A2BD3"/>
    <w:rsid w:val="000A7C48"/>
    <w:rsid w:val="000B3FD1"/>
    <w:rsid w:val="000C084C"/>
    <w:rsid w:val="000C1A8B"/>
    <w:rsid w:val="000C68BA"/>
    <w:rsid w:val="000D13D6"/>
    <w:rsid w:val="000D7A41"/>
    <w:rsid w:val="000E03CE"/>
    <w:rsid w:val="000E570D"/>
    <w:rsid w:val="000F0A83"/>
    <w:rsid w:val="00100595"/>
    <w:rsid w:val="001013B4"/>
    <w:rsid w:val="00104DC4"/>
    <w:rsid w:val="00104E02"/>
    <w:rsid w:val="0010653D"/>
    <w:rsid w:val="00106F38"/>
    <w:rsid w:val="00107C89"/>
    <w:rsid w:val="001155CF"/>
    <w:rsid w:val="0011765A"/>
    <w:rsid w:val="00120EBD"/>
    <w:rsid w:val="00123218"/>
    <w:rsid w:val="001233B7"/>
    <w:rsid w:val="0012577E"/>
    <w:rsid w:val="0012656F"/>
    <w:rsid w:val="001308C4"/>
    <w:rsid w:val="00137ECA"/>
    <w:rsid w:val="0014088A"/>
    <w:rsid w:val="001416E6"/>
    <w:rsid w:val="00141EC9"/>
    <w:rsid w:val="00143FE2"/>
    <w:rsid w:val="001474F8"/>
    <w:rsid w:val="00150F20"/>
    <w:rsid w:val="001514F5"/>
    <w:rsid w:val="001518E7"/>
    <w:rsid w:val="00151FB6"/>
    <w:rsid w:val="00152648"/>
    <w:rsid w:val="00154F99"/>
    <w:rsid w:val="0015569B"/>
    <w:rsid w:val="00155726"/>
    <w:rsid w:val="00157198"/>
    <w:rsid w:val="0016082B"/>
    <w:rsid w:val="00170FFB"/>
    <w:rsid w:val="001711F3"/>
    <w:rsid w:val="001726A2"/>
    <w:rsid w:val="00173041"/>
    <w:rsid w:val="00176CE1"/>
    <w:rsid w:val="00177334"/>
    <w:rsid w:val="00180141"/>
    <w:rsid w:val="00184711"/>
    <w:rsid w:val="00184911"/>
    <w:rsid w:val="00191C4D"/>
    <w:rsid w:val="001938C5"/>
    <w:rsid w:val="0019400F"/>
    <w:rsid w:val="00194DD9"/>
    <w:rsid w:val="00195F40"/>
    <w:rsid w:val="001A1944"/>
    <w:rsid w:val="001A29F2"/>
    <w:rsid w:val="001A3D91"/>
    <w:rsid w:val="001A4AFC"/>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0657B"/>
    <w:rsid w:val="002112B1"/>
    <w:rsid w:val="00213F97"/>
    <w:rsid w:val="00214538"/>
    <w:rsid w:val="00214735"/>
    <w:rsid w:val="00217FFB"/>
    <w:rsid w:val="00223C93"/>
    <w:rsid w:val="00225102"/>
    <w:rsid w:val="0022749F"/>
    <w:rsid w:val="002278FB"/>
    <w:rsid w:val="002319FB"/>
    <w:rsid w:val="002327DC"/>
    <w:rsid w:val="00233558"/>
    <w:rsid w:val="00234E5E"/>
    <w:rsid w:val="002352B0"/>
    <w:rsid w:val="00237208"/>
    <w:rsid w:val="00237829"/>
    <w:rsid w:val="00241A66"/>
    <w:rsid w:val="00241AA2"/>
    <w:rsid w:val="00241BCA"/>
    <w:rsid w:val="00246A82"/>
    <w:rsid w:val="00247536"/>
    <w:rsid w:val="00247AFE"/>
    <w:rsid w:val="002503BB"/>
    <w:rsid w:val="0025296F"/>
    <w:rsid w:val="00255D39"/>
    <w:rsid w:val="002617DC"/>
    <w:rsid w:val="0026665B"/>
    <w:rsid w:val="00271409"/>
    <w:rsid w:val="002745D9"/>
    <w:rsid w:val="00274DE6"/>
    <w:rsid w:val="00275253"/>
    <w:rsid w:val="00280404"/>
    <w:rsid w:val="002813E4"/>
    <w:rsid w:val="002831A1"/>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1A7"/>
    <w:rsid w:val="002B5877"/>
    <w:rsid w:val="002B71C9"/>
    <w:rsid w:val="002B7A54"/>
    <w:rsid w:val="002C0161"/>
    <w:rsid w:val="002C158E"/>
    <w:rsid w:val="002C1DD9"/>
    <w:rsid w:val="002C1F70"/>
    <w:rsid w:val="002C2244"/>
    <w:rsid w:val="002C3778"/>
    <w:rsid w:val="002C54D2"/>
    <w:rsid w:val="002C5DFF"/>
    <w:rsid w:val="002C64FB"/>
    <w:rsid w:val="002C77E2"/>
    <w:rsid w:val="002D2CCB"/>
    <w:rsid w:val="002D3259"/>
    <w:rsid w:val="002D60B3"/>
    <w:rsid w:val="002F4939"/>
    <w:rsid w:val="002F5696"/>
    <w:rsid w:val="00300CFA"/>
    <w:rsid w:val="00301E94"/>
    <w:rsid w:val="0030254D"/>
    <w:rsid w:val="00304A7C"/>
    <w:rsid w:val="003145B5"/>
    <w:rsid w:val="003153D5"/>
    <w:rsid w:val="00332A7C"/>
    <w:rsid w:val="00332F2D"/>
    <w:rsid w:val="00340F81"/>
    <w:rsid w:val="00342ABB"/>
    <w:rsid w:val="0034464B"/>
    <w:rsid w:val="00346B27"/>
    <w:rsid w:val="00347D4A"/>
    <w:rsid w:val="00347E01"/>
    <w:rsid w:val="003502DB"/>
    <w:rsid w:val="00350AA8"/>
    <w:rsid w:val="00350AEF"/>
    <w:rsid w:val="00352062"/>
    <w:rsid w:val="00353A7B"/>
    <w:rsid w:val="003568F7"/>
    <w:rsid w:val="00356E1F"/>
    <w:rsid w:val="00361805"/>
    <w:rsid w:val="0036651D"/>
    <w:rsid w:val="003678B8"/>
    <w:rsid w:val="00371F8E"/>
    <w:rsid w:val="00374759"/>
    <w:rsid w:val="00374E9A"/>
    <w:rsid w:val="00375D3E"/>
    <w:rsid w:val="003779A6"/>
    <w:rsid w:val="00377DFE"/>
    <w:rsid w:val="003800BF"/>
    <w:rsid w:val="003810D7"/>
    <w:rsid w:val="003816D2"/>
    <w:rsid w:val="003821D1"/>
    <w:rsid w:val="00385774"/>
    <w:rsid w:val="00386FC4"/>
    <w:rsid w:val="003917C6"/>
    <w:rsid w:val="00393DB4"/>
    <w:rsid w:val="003947B5"/>
    <w:rsid w:val="003A2C86"/>
    <w:rsid w:val="003A477B"/>
    <w:rsid w:val="003B0AC1"/>
    <w:rsid w:val="003B2AD3"/>
    <w:rsid w:val="003B6571"/>
    <w:rsid w:val="003B699B"/>
    <w:rsid w:val="003C5441"/>
    <w:rsid w:val="003C6493"/>
    <w:rsid w:val="003C705F"/>
    <w:rsid w:val="003C7DAD"/>
    <w:rsid w:val="003D0E61"/>
    <w:rsid w:val="003D227E"/>
    <w:rsid w:val="003D34ED"/>
    <w:rsid w:val="003D7E11"/>
    <w:rsid w:val="003E018F"/>
    <w:rsid w:val="003E0286"/>
    <w:rsid w:val="003E4C8E"/>
    <w:rsid w:val="003E4EFD"/>
    <w:rsid w:val="003F1366"/>
    <w:rsid w:val="0040507B"/>
    <w:rsid w:val="004066B7"/>
    <w:rsid w:val="00407E0B"/>
    <w:rsid w:val="00410F51"/>
    <w:rsid w:val="0041122B"/>
    <w:rsid w:val="00412331"/>
    <w:rsid w:val="004141E7"/>
    <w:rsid w:val="00415135"/>
    <w:rsid w:val="00415864"/>
    <w:rsid w:val="00416E3C"/>
    <w:rsid w:val="00417840"/>
    <w:rsid w:val="00417F10"/>
    <w:rsid w:val="00432871"/>
    <w:rsid w:val="00435D33"/>
    <w:rsid w:val="00436424"/>
    <w:rsid w:val="00437533"/>
    <w:rsid w:val="004401F6"/>
    <w:rsid w:val="00442AF3"/>
    <w:rsid w:val="00442B61"/>
    <w:rsid w:val="004504B4"/>
    <w:rsid w:val="00455D34"/>
    <w:rsid w:val="00457524"/>
    <w:rsid w:val="00462B5F"/>
    <w:rsid w:val="00463747"/>
    <w:rsid w:val="004705E6"/>
    <w:rsid w:val="004706CC"/>
    <w:rsid w:val="00470A3E"/>
    <w:rsid w:val="004724D9"/>
    <w:rsid w:val="00474B8B"/>
    <w:rsid w:val="0047792E"/>
    <w:rsid w:val="00481FD8"/>
    <w:rsid w:val="0048412D"/>
    <w:rsid w:val="00486665"/>
    <w:rsid w:val="00486BE9"/>
    <w:rsid w:val="004910DD"/>
    <w:rsid w:val="00496634"/>
    <w:rsid w:val="004A1326"/>
    <w:rsid w:val="004A37B7"/>
    <w:rsid w:val="004A4D41"/>
    <w:rsid w:val="004A53A9"/>
    <w:rsid w:val="004A6AE8"/>
    <w:rsid w:val="004B0A94"/>
    <w:rsid w:val="004B3D7D"/>
    <w:rsid w:val="004B6F5A"/>
    <w:rsid w:val="004B7185"/>
    <w:rsid w:val="004D33D2"/>
    <w:rsid w:val="004D5992"/>
    <w:rsid w:val="004E481D"/>
    <w:rsid w:val="004F042E"/>
    <w:rsid w:val="004F4254"/>
    <w:rsid w:val="004F6D9F"/>
    <w:rsid w:val="0050148D"/>
    <w:rsid w:val="00501525"/>
    <w:rsid w:val="005032C6"/>
    <w:rsid w:val="00510696"/>
    <w:rsid w:val="00510FC5"/>
    <w:rsid w:val="0051149F"/>
    <w:rsid w:val="00514E9B"/>
    <w:rsid w:val="00516185"/>
    <w:rsid w:val="00520359"/>
    <w:rsid w:val="0052217E"/>
    <w:rsid w:val="00525FE1"/>
    <w:rsid w:val="00527843"/>
    <w:rsid w:val="00527E5E"/>
    <w:rsid w:val="00541193"/>
    <w:rsid w:val="00542D27"/>
    <w:rsid w:val="005468B3"/>
    <w:rsid w:val="005468C6"/>
    <w:rsid w:val="00547689"/>
    <w:rsid w:val="0054771F"/>
    <w:rsid w:val="0055139A"/>
    <w:rsid w:val="00551CD1"/>
    <w:rsid w:val="00565448"/>
    <w:rsid w:val="00565BA6"/>
    <w:rsid w:val="005663C9"/>
    <w:rsid w:val="00566729"/>
    <w:rsid w:val="005679A9"/>
    <w:rsid w:val="005708BD"/>
    <w:rsid w:val="00571686"/>
    <w:rsid w:val="005809B9"/>
    <w:rsid w:val="005834AD"/>
    <w:rsid w:val="00584642"/>
    <w:rsid w:val="00584BB2"/>
    <w:rsid w:val="00592885"/>
    <w:rsid w:val="00595F4E"/>
    <w:rsid w:val="00597E21"/>
    <w:rsid w:val="005A0DE7"/>
    <w:rsid w:val="005A0FAD"/>
    <w:rsid w:val="005A1561"/>
    <w:rsid w:val="005A1E71"/>
    <w:rsid w:val="005A1F69"/>
    <w:rsid w:val="005A3ABA"/>
    <w:rsid w:val="005A488F"/>
    <w:rsid w:val="005B6A43"/>
    <w:rsid w:val="005C3F6F"/>
    <w:rsid w:val="005C678A"/>
    <w:rsid w:val="005C6A3A"/>
    <w:rsid w:val="005E7A2B"/>
    <w:rsid w:val="005F04E3"/>
    <w:rsid w:val="005F524F"/>
    <w:rsid w:val="005F5A0B"/>
    <w:rsid w:val="006001A7"/>
    <w:rsid w:val="006052E7"/>
    <w:rsid w:val="00605DA7"/>
    <w:rsid w:val="00607E5F"/>
    <w:rsid w:val="006117A6"/>
    <w:rsid w:val="006126E4"/>
    <w:rsid w:val="00613FDD"/>
    <w:rsid w:val="0061441C"/>
    <w:rsid w:val="00614840"/>
    <w:rsid w:val="00614880"/>
    <w:rsid w:val="00616748"/>
    <w:rsid w:val="006300BD"/>
    <w:rsid w:val="006334AE"/>
    <w:rsid w:val="0063378B"/>
    <w:rsid w:val="00633CA2"/>
    <w:rsid w:val="0063774D"/>
    <w:rsid w:val="00640BB5"/>
    <w:rsid w:val="00640F73"/>
    <w:rsid w:val="00643C42"/>
    <w:rsid w:val="00647AAA"/>
    <w:rsid w:val="00651EB2"/>
    <w:rsid w:val="00651EF9"/>
    <w:rsid w:val="00652D49"/>
    <w:rsid w:val="006605A4"/>
    <w:rsid w:val="006615B9"/>
    <w:rsid w:val="00661754"/>
    <w:rsid w:val="00663C07"/>
    <w:rsid w:val="00665F9A"/>
    <w:rsid w:val="00666DC6"/>
    <w:rsid w:val="00671E2E"/>
    <w:rsid w:val="006726AB"/>
    <w:rsid w:val="0067334B"/>
    <w:rsid w:val="0067388E"/>
    <w:rsid w:val="006755E6"/>
    <w:rsid w:val="00675EA5"/>
    <w:rsid w:val="00677464"/>
    <w:rsid w:val="006831EB"/>
    <w:rsid w:val="0068538B"/>
    <w:rsid w:val="00685F50"/>
    <w:rsid w:val="0068687B"/>
    <w:rsid w:val="00691F99"/>
    <w:rsid w:val="00697EA0"/>
    <w:rsid w:val="006A10F7"/>
    <w:rsid w:val="006A1377"/>
    <w:rsid w:val="006A222F"/>
    <w:rsid w:val="006A384D"/>
    <w:rsid w:val="006A3A64"/>
    <w:rsid w:val="006A6C25"/>
    <w:rsid w:val="006A799A"/>
    <w:rsid w:val="006B1C5A"/>
    <w:rsid w:val="006B4657"/>
    <w:rsid w:val="006B4CDA"/>
    <w:rsid w:val="006B616F"/>
    <w:rsid w:val="006B735A"/>
    <w:rsid w:val="006C05F3"/>
    <w:rsid w:val="006C0DF7"/>
    <w:rsid w:val="006C35BB"/>
    <w:rsid w:val="006C3F7A"/>
    <w:rsid w:val="006C4742"/>
    <w:rsid w:val="006C513F"/>
    <w:rsid w:val="006C6A0B"/>
    <w:rsid w:val="006C727C"/>
    <w:rsid w:val="006D1425"/>
    <w:rsid w:val="006D39C8"/>
    <w:rsid w:val="006D4BFC"/>
    <w:rsid w:val="006E1123"/>
    <w:rsid w:val="006E14F1"/>
    <w:rsid w:val="006E1EC1"/>
    <w:rsid w:val="006E21D4"/>
    <w:rsid w:val="006F07A1"/>
    <w:rsid w:val="006F0BA3"/>
    <w:rsid w:val="006F53C1"/>
    <w:rsid w:val="006F5A83"/>
    <w:rsid w:val="006F5FC6"/>
    <w:rsid w:val="006F6018"/>
    <w:rsid w:val="006F768C"/>
    <w:rsid w:val="007012D0"/>
    <w:rsid w:val="007067A4"/>
    <w:rsid w:val="00707297"/>
    <w:rsid w:val="00711076"/>
    <w:rsid w:val="00712269"/>
    <w:rsid w:val="0071355F"/>
    <w:rsid w:val="00716898"/>
    <w:rsid w:val="00716A3C"/>
    <w:rsid w:val="00717B11"/>
    <w:rsid w:val="00723DEA"/>
    <w:rsid w:val="007247EF"/>
    <w:rsid w:val="00733446"/>
    <w:rsid w:val="00733C9D"/>
    <w:rsid w:val="00734900"/>
    <w:rsid w:val="00734E43"/>
    <w:rsid w:val="00741941"/>
    <w:rsid w:val="00757AF6"/>
    <w:rsid w:val="007606BF"/>
    <w:rsid w:val="00760F77"/>
    <w:rsid w:val="0076139E"/>
    <w:rsid w:val="00762997"/>
    <w:rsid w:val="00762CB1"/>
    <w:rsid w:val="00766468"/>
    <w:rsid w:val="00771E97"/>
    <w:rsid w:val="00772117"/>
    <w:rsid w:val="00772331"/>
    <w:rsid w:val="007726BE"/>
    <w:rsid w:val="007749B8"/>
    <w:rsid w:val="007802E9"/>
    <w:rsid w:val="0078241E"/>
    <w:rsid w:val="007941A6"/>
    <w:rsid w:val="00794C69"/>
    <w:rsid w:val="007A00D9"/>
    <w:rsid w:val="007A204E"/>
    <w:rsid w:val="007A40B5"/>
    <w:rsid w:val="007A4758"/>
    <w:rsid w:val="007A48AA"/>
    <w:rsid w:val="007A6AB6"/>
    <w:rsid w:val="007A6BE2"/>
    <w:rsid w:val="007B0665"/>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0F4D"/>
    <w:rsid w:val="007E1E30"/>
    <w:rsid w:val="007E401C"/>
    <w:rsid w:val="007E4847"/>
    <w:rsid w:val="007E535B"/>
    <w:rsid w:val="007F1AA5"/>
    <w:rsid w:val="007F3BFE"/>
    <w:rsid w:val="0080109A"/>
    <w:rsid w:val="008048CE"/>
    <w:rsid w:val="00805007"/>
    <w:rsid w:val="00805CC0"/>
    <w:rsid w:val="008115C9"/>
    <w:rsid w:val="00811656"/>
    <w:rsid w:val="008171BA"/>
    <w:rsid w:val="00817BF3"/>
    <w:rsid w:val="00817F20"/>
    <w:rsid w:val="00821C9A"/>
    <w:rsid w:val="008263CE"/>
    <w:rsid w:val="00826477"/>
    <w:rsid w:val="00826C8E"/>
    <w:rsid w:val="00830EF2"/>
    <w:rsid w:val="0083439D"/>
    <w:rsid w:val="00834664"/>
    <w:rsid w:val="008353C3"/>
    <w:rsid w:val="00835E9F"/>
    <w:rsid w:val="00836342"/>
    <w:rsid w:val="00836D56"/>
    <w:rsid w:val="00844B3E"/>
    <w:rsid w:val="00853667"/>
    <w:rsid w:val="00853C6F"/>
    <w:rsid w:val="00855C2A"/>
    <w:rsid w:val="00856707"/>
    <w:rsid w:val="00862BF2"/>
    <w:rsid w:val="008638B4"/>
    <w:rsid w:val="00866458"/>
    <w:rsid w:val="00867A42"/>
    <w:rsid w:val="008708E6"/>
    <w:rsid w:val="008747F5"/>
    <w:rsid w:val="008816FB"/>
    <w:rsid w:val="008846F5"/>
    <w:rsid w:val="008863DD"/>
    <w:rsid w:val="008863F6"/>
    <w:rsid w:val="00886F08"/>
    <w:rsid w:val="00891A62"/>
    <w:rsid w:val="0089622C"/>
    <w:rsid w:val="00897D58"/>
    <w:rsid w:val="008A317C"/>
    <w:rsid w:val="008B4DAE"/>
    <w:rsid w:val="008B5FE0"/>
    <w:rsid w:val="008C0D74"/>
    <w:rsid w:val="008C3A11"/>
    <w:rsid w:val="008D217C"/>
    <w:rsid w:val="008D3127"/>
    <w:rsid w:val="008D4789"/>
    <w:rsid w:val="008D5723"/>
    <w:rsid w:val="008D5B76"/>
    <w:rsid w:val="008E0153"/>
    <w:rsid w:val="008E3B5A"/>
    <w:rsid w:val="008E4227"/>
    <w:rsid w:val="008E6C60"/>
    <w:rsid w:val="008F1B0F"/>
    <w:rsid w:val="008F1EA4"/>
    <w:rsid w:val="008F3989"/>
    <w:rsid w:val="008F460C"/>
    <w:rsid w:val="008F486B"/>
    <w:rsid w:val="008F4899"/>
    <w:rsid w:val="009127E6"/>
    <w:rsid w:val="0091333F"/>
    <w:rsid w:val="00913D4B"/>
    <w:rsid w:val="00915F8C"/>
    <w:rsid w:val="00917B69"/>
    <w:rsid w:val="00922BEB"/>
    <w:rsid w:val="0092788C"/>
    <w:rsid w:val="009316FD"/>
    <w:rsid w:val="0093400F"/>
    <w:rsid w:val="00935A5C"/>
    <w:rsid w:val="0094104F"/>
    <w:rsid w:val="00942D1F"/>
    <w:rsid w:val="00943EF1"/>
    <w:rsid w:val="00947927"/>
    <w:rsid w:val="00950A7B"/>
    <w:rsid w:val="0095261E"/>
    <w:rsid w:val="00960430"/>
    <w:rsid w:val="00960BF0"/>
    <w:rsid w:val="00962367"/>
    <w:rsid w:val="00962B10"/>
    <w:rsid w:val="00966B31"/>
    <w:rsid w:val="009747EE"/>
    <w:rsid w:val="00974C58"/>
    <w:rsid w:val="00976499"/>
    <w:rsid w:val="00977781"/>
    <w:rsid w:val="00977C6F"/>
    <w:rsid w:val="009977FD"/>
    <w:rsid w:val="009A0061"/>
    <w:rsid w:val="009A1386"/>
    <w:rsid w:val="009A24CB"/>
    <w:rsid w:val="009A4311"/>
    <w:rsid w:val="009A59B5"/>
    <w:rsid w:val="009A7301"/>
    <w:rsid w:val="009B28DE"/>
    <w:rsid w:val="009B49F8"/>
    <w:rsid w:val="009C1EEC"/>
    <w:rsid w:val="009C52B9"/>
    <w:rsid w:val="009C5DD9"/>
    <w:rsid w:val="009D09D2"/>
    <w:rsid w:val="009D1711"/>
    <w:rsid w:val="009D4ED2"/>
    <w:rsid w:val="009D6D1E"/>
    <w:rsid w:val="009D7683"/>
    <w:rsid w:val="009E2DFE"/>
    <w:rsid w:val="009E4A0F"/>
    <w:rsid w:val="009E611B"/>
    <w:rsid w:val="009E644C"/>
    <w:rsid w:val="009F0425"/>
    <w:rsid w:val="009F120C"/>
    <w:rsid w:val="009F1B1D"/>
    <w:rsid w:val="009F1E89"/>
    <w:rsid w:val="009F23D3"/>
    <w:rsid w:val="009F27AC"/>
    <w:rsid w:val="009F5BD2"/>
    <w:rsid w:val="009F7916"/>
    <w:rsid w:val="00A012D9"/>
    <w:rsid w:val="00A01368"/>
    <w:rsid w:val="00A0664D"/>
    <w:rsid w:val="00A06F24"/>
    <w:rsid w:val="00A07924"/>
    <w:rsid w:val="00A10F73"/>
    <w:rsid w:val="00A13CAC"/>
    <w:rsid w:val="00A150CE"/>
    <w:rsid w:val="00A155F9"/>
    <w:rsid w:val="00A2052C"/>
    <w:rsid w:val="00A21FDA"/>
    <w:rsid w:val="00A3001A"/>
    <w:rsid w:val="00A30FEB"/>
    <w:rsid w:val="00A3133F"/>
    <w:rsid w:val="00A36F4E"/>
    <w:rsid w:val="00A4264F"/>
    <w:rsid w:val="00A429C9"/>
    <w:rsid w:val="00A441C2"/>
    <w:rsid w:val="00A47CFE"/>
    <w:rsid w:val="00A51FDA"/>
    <w:rsid w:val="00A56BA7"/>
    <w:rsid w:val="00A60895"/>
    <w:rsid w:val="00A62BDA"/>
    <w:rsid w:val="00A67175"/>
    <w:rsid w:val="00A71686"/>
    <w:rsid w:val="00A71887"/>
    <w:rsid w:val="00A728CC"/>
    <w:rsid w:val="00A73338"/>
    <w:rsid w:val="00A756BB"/>
    <w:rsid w:val="00A75E83"/>
    <w:rsid w:val="00A83970"/>
    <w:rsid w:val="00A84A61"/>
    <w:rsid w:val="00A86A41"/>
    <w:rsid w:val="00A902FC"/>
    <w:rsid w:val="00A90749"/>
    <w:rsid w:val="00A916CB"/>
    <w:rsid w:val="00AA1E68"/>
    <w:rsid w:val="00AA4496"/>
    <w:rsid w:val="00AA4E96"/>
    <w:rsid w:val="00AA64CC"/>
    <w:rsid w:val="00AA6683"/>
    <w:rsid w:val="00AA66DB"/>
    <w:rsid w:val="00AB09C8"/>
    <w:rsid w:val="00AB1323"/>
    <w:rsid w:val="00AB166B"/>
    <w:rsid w:val="00AB193E"/>
    <w:rsid w:val="00AB295E"/>
    <w:rsid w:val="00AB31F5"/>
    <w:rsid w:val="00AB3474"/>
    <w:rsid w:val="00AB54DE"/>
    <w:rsid w:val="00AB6A55"/>
    <w:rsid w:val="00AC3893"/>
    <w:rsid w:val="00AC78F7"/>
    <w:rsid w:val="00AD02DF"/>
    <w:rsid w:val="00AD050F"/>
    <w:rsid w:val="00AD468F"/>
    <w:rsid w:val="00AD762A"/>
    <w:rsid w:val="00AE0125"/>
    <w:rsid w:val="00AE070F"/>
    <w:rsid w:val="00AE1374"/>
    <w:rsid w:val="00AE5907"/>
    <w:rsid w:val="00AF0218"/>
    <w:rsid w:val="00AF313B"/>
    <w:rsid w:val="00AF3A2E"/>
    <w:rsid w:val="00AF6B26"/>
    <w:rsid w:val="00AF7197"/>
    <w:rsid w:val="00B0087C"/>
    <w:rsid w:val="00B07277"/>
    <w:rsid w:val="00B07724"/>
    <w:rsid w:val="00B109C4"/>
    <w:rsid w:val="00B11742"/>
    <w:rsid w:val="00B154B9"/>
    <w:rsid w:val="00B16BF4"/>
    <w:rsid w:val="00B21794"/>
    <w:rsid w:val="00B21EE0"/>
    <w:rsid w:val="00B21FAC"/>
    <w:rsid w:val="00B2210F"/>
    <w:rsid w:val="00B222F6"/>
    <w:rsid w:val="00B23393"/>
    <w:rsid w:val="00B256C9"/>
    <w:rsid w:val="00B2671C"/>
    <w:rsid w:val="00B26DD9"/>
    <w:rsid w:val="00B27077"/>
    <w:rsid w:val="00B308B7"/>
    <w:rsid w:val="00B30F8D"/>
    <w:rsid w:val="00B3725A"/>
    <w:rsid w:val="00B37DC6"/>
    <w:rsid w:val="00B40060"/>
    <w:rsid w:val="00B405AD"/>
    <w:rsid w:val="00B42136"/>
    <w:rsid w:val="00B43AB5"/>
    <w:rsid w:val="00B44865"/>
    <w:rsid w:val="00B46254"/>
    <w:rsid w:val="00B523D4"/>
    <w:rsid w:val="00B53B79"/>
    <w:rsid w:val="00B55322"/>
    <w:rsid w:val="00B55725"/>
    <w:rsid w:val="00B55C62"/>
    <w:rsid w:val="00B56A4E"/>
    <w:rsid w:val="00B66E68"/>
    <w:rsid w:val="00B7696E"/>
    <w:rsid w:val="00B81ADA"/>
    <w:rsid w:val="00B82157"/>
    <w:rsid w:val="00B8359B"/>
    <w:rsid w:val="00B83DF3"/>
    <w:rsid w:val="00B91886"/>
    <w:rsid w:val="00B936D1"/>
    <w:rsid w:val="00B9484E"/>
    <w:rsid w:val="00B9597F"/>
    <w:rsid w:val="00BA190C"/>
    <w:rsid w:val="00BA50D7"/>
    <w:rsid w:val="00BA6E2C"/>
    <w:rsid w:val="00BA7A8A"/>
    <w:rsid w:val="00BA7B3C"/>
    <w:rsid w:val="00BB0639"/>
    <w:rsid w:val="00BB0CB1"/>
    <w:rsid w:val="00BB267E"/>
    <w:rsid w:val="00BB46DB"/>
    <w:rsid w:val="00BB66F3"/>
    <w:rsid w:val="00BB6F81"/>
    <w:rsid w:val="00BB7D70"/>
    <w:rsid w:val="00BC27AF"/>
    <w:rsid w:val="00BD1419"/>
    <w:rsid w:val="00BD1E6B"/>
    <w:rsid w:val="00BE01F3"/>
    <w:rsid w:val="00BE0E1D"/>
    <w:rsid w:val="00BE535A"/>
    <w:rsid w:val="00BF0BB2"/>
    <w:rsid w:val="00BF401C"/>
    <w:rsid w:val="00BF4262"/>
    <w:rsid w:val="00BF472F"/>
    <w:rsid w:val="00BF4999"/>
    <w:rsid w:val="00BF5709"/>
    <w:rsid w:val="00BF7D23"/>
    <w:rsid w:val="00C0210C"/>
    <w:rsid w:val="00C0345D"/>
    <w:rsid w:val="00C063E5"/>
    <w:rsid w:val="00C07654"/>
    <w:rsid w:val="00C1053A"/>
    <w:rsid w:val="00C11910"/>
    <w:rsid w:val="00C12AA8"/>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47B8A"/>
    <w:rsid w:val="00C54F5A"/>
    <w:rsid w:val="00C55487"/>
    <w:rsid w:val="00C55F41"/>
    <w:rsid w:val="00C56364"/>
    <w:rsid w:val="00C5658C"/>
    <w:rsid w:val="00C60C6B"/>
    <w:rsid w:val="00C61BC6"/>
    <w:rsid w:val="00C678BE"/>
    <w:rsid w:val="00C71AEF"/>
    <w:rsid w:val="00C72744"/>
    <w:rsid w:val="00C72FAE"/>
    <w:rsid w:val="00C765FF"/>
    <w:rsid w:val="00C81B37"/>
    <w:rsid w:val="00C82785"/>
    <w:rsid w:val="00C930E8"/>
    <w:rsid w:val="00C93DC5"/>
    <w:rsid w:val="00CA1077"/>
    <w:rsid w:val="00CA398E"/>
    <w:rsid w:val="00CA5DC5"/>
    <w:rsid w:val="00CA7DBF"/>
    <w:rsid w:val="00CB0636"/>
    <w:rsid w:val="00CB1642"/>
    <w:rsid w:val="00CB4758"/>
    <w:rsid w:val="00CB7A80"/>
    <w:rsid w:val="00CB7FC2"/>
    <w:rsid w:val="00CC017F"/>
    <w:rsid w:val="00CC0B17"/>
    <w:rsid w:val="00CC1658"/>
    <w:rsid w:val="00CC2C1C"/>
    <w:rsid w:val="00CC378B"/>
    <w:rsid w:val="00CC5857"/>
    <w:rsid w:val="00CD328D"/>
    <w:rsid w:val="00CD3293"/>
    <w:rsid w:val="00CD6B00"/>
    <w:rsid w:val="00CE3CF8"/>
    <w:rsid w:val="00CE5A67"/>
    <w:rsid w:val="00CE7CA8"/>
    <w:rsid w:val="00CF34F5"/>
    <w:rsid w:val="00CF3A51"/>
    <w:rsid w:val="00CF50B8"/>
    <w:rsid w:val="00CF5110"/>
    <w:rsid w:val="00CF5634"/>
    <w:rsid w:val="00CF657C"/>
    <w:rsid w:val="00CF684F"/>
    <w:rsid w:val="00D00B46"/>
    <w:rsid w:val="00D02D72"/>
    <w:rsid w:val="00D05822"/>
    <w:rsid w:val="00D05CA0"/>
    <w:rsid w:val="00D0695C"/>
    <w:rsid w:val="00D1038C"/>
    <w:rsid w:val="00D12622"/>
    <w:rsid w:val="00D13532"/>
    <w:rsid w:val="00D14E48"/>
    <w:rsid w:val="00D17844"/>
    <w:rsid w:val="00D17DB7"/>
    <w:rsid w:val="00D207E1"/>
    <w:rsid w:val="00D23EF0"/>
    <w:rsid w:val="00D25591"/>
    <w:rsid w:val="00D33351"/>
    <w:rsid w:val="00D372A7"/>
    <w:rsid w:val="00D40AE2"/>
    <w:rsid w:val="00D425A2"/>
    <w:rsid w:val="00D4451A"/>
    <w:rsid w:val="00D44F3E"/>
    <w:rsid w:val="00D4677E"/>
    <w:rsid w:val="00D517B0"/>
    <w:rsid w:val="00D55B6F"/>
    <w:rsid w:val="00D6128A"/>
    <w:rsid w:val="00D63D0F"/>
    <w:rsid w:val="00D710CD"/>
    <w:rsid w:val="00D77466"/>
    <w:rsid w:val="00D77A87"/>
    <w:rsid w:val="00D81B72"/>
    <w:rsid w:val="00D81D5F"/>
    <w:rsid w:val="00D836F0"/>
    <w:rsid w:val="00D86B2A"/>
    <w:rsid w:val="00D91070"/>
    <w:rsid w:val="00D94414"/>
    <w:rsid w:val="00D960E7"/>
    <w:rsid w:val="00D96B36"/>
    <w:rsid w:val="00DA1019"/>
    <w:rsid w:val="00DA106A"/>
    <w:rsid w:val="00DA2F9F"/>
    <w:rsid w:val="00DB042C"/>
    <w:rsid w:val="00DB4049"/>
    <w:rsid w:val="00DB47DF"/>
    <w:rsid w:val="00DB6308"/>
    <w:rsid w:val="00DB669D"/>
    <w:rsid w:val="00DB6C7C"/>
    <w:rsid w:val="00DC0842"/>
    <w:rsid w:val="00DC0980"/>
    <w:rsid w:val="00DC0C57"/>
    <w:rsid w:val="00DC3EC8"/>
    <w:rsid w:val="00DC5029"/>
    <w:rsid w:val="00DC5417"/>
    <w:rsid w:val="00DD59EC"/>
    <w:rsid w:val="00DD7784"/>
    <w:rsid w:val="00DE0A7C"/>
    <w:rsid w:val="00DE3285"/>
    <w:rsid w:val="00DE3D7E"/>
    <w:rsid w:val="00DE76C1"/>
    <w:rsid w:val="00DE7973"/>
    <w:rsid w:val="00DF379C"/>
    <w:rsid w:val="00DF3F5E"/>
    <w:rsid w:val="00DF4490"/>
    <w:rsid w:val="00DF5FC3"/>
    <w:rsid w:val="00E015D0"/>
    <w:rsid w:val="00E03B67"/>
    <w:rsid w:val="00E07FAB"/>
    <w:rsid w:val="00E13EAC"/>
    <w:rsid w:val="00E21CC4"/>
    <w:rsid w:val="00E22852"/>
    <w:rsid w:val="00E230ED"/>
    <w:rsid w:val="00E24059"/>
    <w:rsid w:val="00E307EC"/>
    <w:rsid w:val="00E30933"/>
    <w:rsid w:val="00E32DDA"/>
    <w:rsid w:val="00E3658C"/>
    <w:rsid w:val="00E40EF8"/>
    <w:rsid w:val="00E41BA8"/>
    <w:rsid w:val="00E4396C"/>
    <w:rsid w:val="00E45456"/>
    <w:rsid w:val="00E45E0C"/>
    <w:rsid w:val="00E54C60"/>
    <w:rsid w:val="00E554D8"/>
    <w:rsid w:val="00E55666"/>
    <w:rsid w:val="00E57D96"/>
    <w:rsid w:val="00E60031"/>
    <w:rsid w:val="00E633A1"/>
    <w:rsid w:val="00E633FC"/>
    <w:rsid w:val="00E63F67"/>
    <w:rsid w:val="00E67929"/>
    <w:rsid w:val="00E75898"/>
    <w:rsid w:val="00E8365A"/>
    <w:rsid w:val="00E83B7B"/>
    <w:rsid w:val="00E862F7"/>
    <w:rsid w:val="00E87B72"/>
    <w:rsid w:val="00E87E72"/>
    <w:rsid w:val="00E909F8"/>
    <w:rsid w:val="00E91804"/>
    <w:rsid w:val="00E91ADB"/>
    <w:rsid w:val="00E92190"/>
    <w:rsid w:val="00E926CD"/>
    <w:rsid w:val="00E92B3C"/>
    <w:rsid w:val="00E93C8A"/>
    <w:rsid w:val="00E97CCA"/>
    <w:rsid w:val="00EA0222"/>
    <w:rsid w:val="00EA20F8"/>
    <w:rsid w:val="00EA5CE1"/>
    <w:rsid w:val="00EA6B7C"/>
    <w:rsid w:val="00EB011D"/>
    <w:rsid w:val="00EB10F8"/>
    <w:rsid w:val="00EB5629"/>
    <w:rsid w:val="00EB595B"/>
    <w:rsid w:val="00EC0340"/>
    <w:rsid w:val="00EC2616"/>
    <w:rsid w:val="00EC2AC4"/>
    <w:rsid w:val="00EC3A92"/>
    <w:rsid w:val="00EC5EEB"/>
    <w:rsid w:val="00ED3723"/>
    <w:rsid w:val="00ED5132"/>
    <w:rsid w:val="00ED597F"/>
    <w:rsid w:val="00ED6671"/>
    <w:rsid w:val="00EE474F"/>
    <w:rsid w:val="00EE5A8C"/>
    <w:rsid w:val="00EE6147"/>
    <w:rsid w:val="00EE7906"/>
    <w:rsid w:val="00EF1396"/>
    <w:rsid w:val="00EF1D38"/>
    <w:rsid w:val="00EF3602"/>
    <w:rsid w:val="00EF72C5"/>
    <w:rsid w:val="00F00951"/>
    <w:rsid w:val="00F0098A"/>
    <w:rsid w:val="00F01DD9"/>
    <w:rsid w:val="00F01E46"/>
    <w:rsid w:val="00F02C97"/>
    <w:rsid w:val="00F030CE"/>
    <w:rsid w:val="00F03349"/>
    <w:rsid w:val="00F05F52"/>
    <w:rsid w:val="00F07203"/>
    <w:rsid w:val="00F07DB0"/>
    <w:rsid w:val="00F109DD"/>
    <w:rsid w:val="00F13587"/>
    <w:rsid w:val="00F136C4"/>
    <w:rsid w:val="00F20970"/>
    <w:rsid w:val="00F211A5"/>
    <w:rsid w:val="00F2422C"/>
    <w:rsid w:val="00F269E1"/>
    <w:rsid w:val="00F275DA"/>
    <w:rsid w:val="00F33D23"/>
    <w:rsid w:val="00F40FCB"/>
    <w:rsid w:val="00F43A59"/>
    <w:rsid w:val="00F43B2F"/>
    <w:rsid w:val="00F52474"/>
    <w:rsid w:val="00F53BC8"/>
    <w:rsid w:val="00F54742"/>
    <w:rsid w:val="00F54B35"/>
    <w:rsid w:val="00F5549A"/>
    <w:rsid w:val="00F600D1"/>
    <w:rsid w:val="00F6197A"/>
    <w:rsid w:val="00F62973"/>
    <w:rsid w:val="00F64756"/>
    <w:rsid w:val="00F66DC9"/>
    <w:rsid w:val="00F72378"/>
    <w:rsid w:val="00F77124"/>
    <w:rsid w:val="00F813D9"/>
    <w:rsid w:val="00F842EA"/>
    <w:rsid w:val="00F87D78"/>
    <w:rsid w:val="00F90511"/>
    <w:rsid w:val="00FA41D9"/>
    <w:rsid w:val="00FA55CA"/>
    <w:rsid w:val="00FB6D09"/>
    <w:rsid w:val="00FC0710"/>
    <w:rsid w:val="00FC09EE"/>
    <w:rsid w:val="00FC12B3"/>
    <w:rsid w:val="00FC40D9"/>
    <w:rsid w:val="00FC5661"/>
    <w:rsid w:val="00FD0126"/>
    <w:rsid w:val="00FD017F"/>
    <w:rsid w:val="00FD75F7"/>
    <w:rsid w:val="00FE0292"/>
    <w:rsid w:val="00FE0A3C"/>
    <w:rsid w:val="00FE0F81"/>
    <w:rsid w:val="00FE3AE5"/>
    <w:rsid w:val="00FE443F"/>
    <w:rsid w:val="00FE4440"/>
    <w:rsid w:val="00FE5B97"/>
    <w:rsid w:val="00FF0B94"/>
    <w:rsid w:val="00FF179D"/>
    <w:rsid w:val="00FF21AC"/>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D68EC6"/>
  <w15:chartTrackingRefBased/>
  <w15:docId w15:val="{41703EDA-21E8-47FD-8B6A-643B16F76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207E1"/>
    <w:pPr>
      <w:jc w:val="both"/>
    </w:pPr>
    <w:rPr>
      <w:rFonts w:ascii="Malacitana" w:hAnsi="Malacitana"/>
      <w:lang w:val="es-ES_tradnl"/>
    </w:rPr>
  </w:style>
  <w:style w:type="paragraph" w:styleId="Ttulo1">
    <w:name w:val="heading 1"/>
    <w:basedOn w:val="Normal"/>
    <w:next w:val="Normal"/>
    <w:link w:val="Ttulo1Car"/>
    <w:uiPriority w:val="9"/>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D0E61"/>
    <w:pPr>
      <w:keepNext/>
      <w:keepLines/>
      <w:numPr>
        <w:ilvl w:val="1"/>
        <w:numId w:val="1"/>
      </w:numPr>
      <w:spacing w:before="40" w:after="120"/>
      <w:outlineLvl w:val="1"/>
    </w:pPr>
    <w:rPr>
      <w:rFonts w:eastAsiaTheme="majorEastAsia" w:cstheme="majorBidi"/>
      <w:color w:val="2E74B5" w:themeColor="accent1" w:themeShade="BF"/>
      <w:sz w:val="26"/>
      <w:szCs w:val="26"/>
    </w:rPr>
  </w:style>
  <w:style w:type="paragraph" w:styleId="Ttulo3">
    <w:name w:val="heading 3"/>
    <w:basedOn w:val="Ttulo2"/>
    <w:next w:val="Normal"/>
    <w:link w:val="Ttulo3Car"/>
    <w:uiPriority w:val="9"/>
    <w:unhideWhenUsed/>
    <w:qFormat/>
    <w:rsid w:val="003D0E61"/>
    <w:pPr>
      <w:numPr>
        <w:ilvl w:val="2"/>
      </w:numPr>
      <w:outlineLvl w:val="2"/>
    </w:pPr>
    <w:rPr>
      <w:sz w:val="24"/>
    </w:rPr>
  </w:style>
  <w:style w:type="paragraph" w:styleId="Ttulo4">
    <w:name w:val="heading 4"/>
    <w:basedOn w:val="Normal"/>
    <w:next w:val="Normal"/>
    <w:link w:val="Ttulo4Car"/>
    <w:uiPriority w:val="9"/>
    <w:unhideWhenUsed/>
    <w:qFormat/>
    <w:rsid w:val="003D0E61"/>
    <w:pPr>
      <w:keepNext/>
      <w:keepLines/>
      <w:numPr>
        <w:ilvl w:val="3"/>
        <w:numId w:val="1"/>
      </w:numPr>
      <w:spacing w:before="40"/>
      <w:outlineLvl w:val="3"/>
    </w:pPr>
    <w:rPr>
      <w:rFonts w:eastAsiaTheme="majorEastAsia" w:cstheme="majorBidi"/>
      <w:iCs/>
      <w:color w:val="2E74B5" w:themeColor="accent1" w:themeShade="BF"/>
    </w:rPr>
  </w:style>
  <w:style w:type="paragraph" w:styleId="Ttulo5">
    <w:name w:val="heading 5"/>
    <w:basedOn w:val="Normal"/>
    <w:next w:val="Normal"/>
    <w:link w:val="Ttulo5Car"/>
    <w:uiPriority w:val="9"/>
    <w:semiHidden/>
    <w:unhideWhenUsed/>
    <w:qFormat/>
    <w:rsid w:val="009F27AC"/>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51FB6"/>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rsid w:val="009F27AC"/>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F27A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F27A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3D0E61"/>
    <w:rPr>
      <w:rFonts w:ascii="Malacitana" w:eastAsiaTheme="majorEastAsia" w:hAnsi="Malacitana" w:cstheme="majorBidi"/>
      <w:color w:val="2E74B5" w:themeColor="accent1" w:themeShade="BF"/>
      <w:sz w:val="26"/>
      <w:szCs w:val="26"/>
      <w:lang w:val="es-ES_tradnl"/>
    </w:rPr>
  </w:style>
  <w:style w:type="character" w:customStyle="1" w:styleId="Ttulo3Car">
    <w:name w:val="Título 3 Car"/>
    <w:basedOn w:val="Fuentedeprrafopredeter"/>
    <w:link w:val="Ttulo3"/>
    <w:uiPriority w:val="9"/>
    <w:rsid w:val="003D0E61"/>
    <w:rPr>
      <w:rFonts w:ascii="Malacitana" w:eastAsiaTheme="majorEastAsia" w:hAnsi="Malacitana" w:cstheme="majorBidi"/>
      <w:color w:val="2E74B5" w:themeColor="accent1" w:themeShade="BF"/>
      <w:szCs w:val="26"/>
      <w:lang w:val="es-ES_tradnl"/>
    </w:rPr>
  </w:style>
  <w:style w:type="character" w:customStyle="1" w:styleId="Ttulo4Car">
    <w:name w:val="Título 4 Car"/>
    <w:basedOn w:val="Fuentedeprrafopredeter"/>
    <w:link w:val="Ttulo4"/>
    <w:uiPriority w:val="9"/>
    <w:rsid w:val="003D0E61"/>
    <w:rPr>
      <w:rFonts w:ascii="Malacitana" w:eastAsiaTheme="majorEastAsia" w:hAnsi="Malacitana" w:cstheme="majorBid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C12AA8"/>
    <w:pPr>
      <w:tabs>
        <w:tab w:val="right" w:leader="dot" w:pos="8771"/>
      </w:tabs>
      <w:spacing w:before="120"/>
    </w:pPr>
    <w:rPr>
      <w:b/>
    </w:rPr>
  </w:style>
  <w:style w:type="paragraph" w:styleId="TDC2">
    <w:name w:val="toc 2"/>
    <w:basedOn w:val="Normal"/>
    <w:next w:val="Normal"/>
    <w:autoRedefine/>
    <w:uiPriority w:val="39"/>
    <w:unhideWhenUsed/>
    <w:rsid w:val="00D25591"/>
    <w:pPr>
      <w:ind w:left="240"/>
    </w:pPr>
    <w:rPr>
      <w:noProof/>
      <w:kern w:val="2"/>
      <w:szCs w:val="22"/>
    </w:rPr>
  </w:style>
  <w:style w:type="paragraph" w:styleId="TDC3">
    <w:name w:val="toc 3"/>
    <w:basedOn w:val="Normal"/>
    <w:next w:val="Normal"/>
    <w:autoRedefine/>
    <w:uiPriority w:val="39"/>
    <w:unhideWhenUsed/>
    <w:rsid w:val="008863DD"/>
    <w:pPr>
      <w:ind w:left="480"/>
    </w:pPr>
    <w:rPr>
      <w:noProof/>
      <w:kern w:val="2"/>
      <w:szCs w:val="22"/>
      <w:lang w:val="en-US"/>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tulo">
    <w:name w:val="Capítulo"/>
    <w:basedOn w:val="Ttulo1"/>
    <w:qFormat/>
    <w:rsid w:val="00D207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240"/>
      <w:jc w:val="right"/>
    </w:pPr>
    <w:rPr>
      <w:rFonts w:ascii="Malacitana" w:hAnsi="Malacitana" w:cs="Helvetica"/>
      <w:b/>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styleId="Tabladeilustraciones">
    <w:name w:val="table of figures"/>
    <w:basedOn w:val="Normal"/>
    <w:next w:val="Normal"/>
    <w:uiPriority w:val="99"/>
    <w:unhideWhenUsed/>
    <w:rsid w:val="00960BF0"/>
  </w:style>
  <w:style w:type="paragraph" w:customStyle="1" w:styleId="CaptuloNmero">
    <w:name w:val="Capítulo Número"/>
    <w:basedOn w:val="Normal"/>
    <w:qFormat/>
    <w:rsid w:val="00415135"/>
    <w:pPr>
      <w:numPr>
        <w:numId w:val="1"/>
      </w:num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rsid w:val="00844B3E"/>
    <w:pPr>
      <w:spacing w:after="200"/>
      <w:jc w:val="center"/>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tulo10">
    <w:name w:val="Título1"/>
    <w:basedOn w:val="Normal"/>
    <w:next w:val="Normal"/>
    <w:uiPriority w:val="99"/>
    <w:rsid w:val="00A4264F"/>
    <w:pPr>
      <w:widowControl w:val="0"/>
      <w:autoSpaceDE w:val="0"/>
      <w:autoSpaceDN w:val="0"/>
      <w:adjustRightInd w:val="0"/>
      <w:jc w:val="left"/>
    </w:pPr>
    <w:rPr>
      <w:rFonts w:ascii="Times New Roman" w:hAnsi="Times New Roman" w:cs="Times New Roman"/>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paragraph" w:customStyle="1" w:styleId="Apndice">
    <w:name w:val="Apéndice"/>
    <w:basedOn w:val="CaptuloNmero"/>
    <w:qFormat/>
    <w:rsid w:val="00AD050F"/>
    <w:pPr>
      <w:numPr>
        <w:numId w:val="2"/>
      </w:numPr>
      <w:outlineLvl w:val="0"/>
    </w:pPr>
    <w:rPr>
      <w:noProof/>
      <w:sz w:val="84"/>
      <w:szCs w:val="2"/>
    </w:rPr>
  </w:style>
  <w:style w:type="paragraph" w:customStyle="1" w:styleId="Apndice2">
    <w:name w:val="Apéndice 2"/>
    <w:basedOn w:val="Ttulo2"/>
    <w:qFormat/>
    <w:rsid w:val="003D0E61"/>
    <w:pPr>
      <w:numPr>
        <w:numId w:val="2"/>
      </w:numPr>
    </w:pPr>
  </w:style>
  <w:style w:type="character" w:styleId="CdigoHTML">
    <w:name w:val="HTML Code"/>
    <w:basedOn w:val="Fuentedeprrafopredeter"/>
    <w:uiPriority w:val="99"/>
    <w:semiHidden/>
    <w:unhideWhenUsed/>
    <w:rsid w:val="002813E4"/>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9F27AC"/>
    <w:rPr>
      <w:rFonts w:asciiTheme="majorHAnsi" w:eastAsiaTheme="majorEastAsia" w:hAnsiTheme="majorHAnsi" w:cstheme="majorBidi"/>
      <w:color w:val="2E74B5" w:themeColor="accent1" w:themeShade="BF"/>
      <w:lang w:val="es-ES_tradnl"/>
    </w:rPr>
  </w:style>
  <w:style w:type="character" w:customStyle="1" w:styleId="Ttulo7Car">
    <w:name w:val="Título 7 Car"/>
    <w:basedOn w:val="Fuentedeprrafopredeter"/>
    <w:link w:val="Ttulo7"/>
    <w:uiPriority w:val="9"/>
    <w:rsid w:val="009F27AC"/>
    <w:rPr>
      <w:rFonts w:asciiTheme="majorHAnsi" w:eastAsiaTheme="majorEastAsia" w:hAnsiTheme="majorHAnsi" w:cstheme="majorBidi"/>
      <w:i/>
      <w:iCs/>
      <w:color w:val="1F4D78" w:themeColor="accent1" w:themeShade="7F"/>
      <w:lang w:val="es-ES_tradnl"/>
    </w:rPr>
  </w:style>
  <w:style w:type="character" w:customStyle="1" w:styleId="Ttulo8Car">
    <w:name w:val="Título 8 Car"/>
    <w:basedOn w:val="Fuentedeprrafopredeter"/>
    <w:link w:val="Ttulo8"/>
    <w:uiPriority w:val="9"/>
    <w:semiHidden/>
    <w:rsid w:val="009F27AC"/>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9F27AC"/>
    <w:rPr>
      <w:rFonts w:asciiTheme="majorHAnsi" w:eastAsiaTheme="majorEastAsia" w:hAnsiTheme="majorHAnsi" w:cstheme="majorBidi"/>
      <w:i/>
      <w:iCs/>
      <w:color w:val="272727" w:themeColor="text1" w:themeTint="D8"/>
      <w:sz w:val="21"/>
      <w:szCs w:val="21"/>
      <w:lang w:val="es-ES_tradnl"/>
    </w:rPr>
  </w:style>
  <w:style w:type="paragraph" w:customStyle="1" w:styleId="Referencias">
    <w:name w:val="Referencias"/>
    <w:basedOn w:val="Normal"/>
    <w:qFormat/>
    <w:rsid w:val="00B07277"/>
    <w:rPr>
      <w:noProof/>
      <w:sz w:val="20"/>
      <w:lang w:val="en-US"/>
    </w:rPr>
  </w:style>
  <w:style w:type="paragraph" w:customStyle="1" w:styleId="Default">
    <w:name w:val="Default"/>
    <w:rsid w:val="00CF5634"/>
    <w:pPr>
      <w:autoSpaceDE w:val="0"/>
      <w:autoSpaceDN w:val="0"/>
      <w:adjustRightInd w:val="0"/>
    </w:pPr>
    <w:rPr>
      <w:rFonts w:ascii="Times New Roman" w:eastAsia="Calibri" w:hAnsi="Times New Roman" w:cs="Times New Roman"/>
      <w:color w:val="000000"/>
      <w:lang w:val="es-ES"/>
    </w:rPr>
  </w:style>
  <w:style w:type="character" w:styleId="Mencinsinresolver">
    <w:name w:val="Unresolved Mention"/>
    <w:basedOn w:val="Fuentedeprrafopredeter"/>
    <w:uiPriority w:val="99"/>
    <w:rsid w:val="00D207E1"/>
    <w:rPr>
      <w:color w:val="605E5C"/>
      <w:shd w:val="clear" w:color="auto" w:fill="E1DFDD"/>
    </w:rPr>
  </w:style>
  <w:style w:type="paragraph" w:styleId="NormalWeb">
    <w:name w:val="Normal (Web)"/>
    <w:basedOn w:val="Normal"/>
    <w:uiPriority w:val="99"/>
    <w:semiHidden/>
    <w:unhideWhenUsed/>
    <w:rsid w:val="00034510"/>
    <w:rPr>
      <w:rFonts w:ascii="Times New Roman" w:hAnsi="Times New Roman" w:cs="Times New Roman"/>
    </w:rPr>
  </w:style>
  <w:style w:type="character" w:styleId="Textoennegrita">
    <w:name w:val="Strong"/>
    <w:basedOn w:val="Fuentedeprrafopredeter"/>
    <w:uiPriority w:val="22"/>
    <w:qFormat/>
    <w:rsid w:val="00A313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568299">
      <w:bodyDiv w:val="1"/>
      <w:marLeft w:val="0"/>
      <w:marRight w:val="0"/>
      <w:marTop w:val="0"/>
      <w:marBottom w:val="0"/>
      <w:divBdr>
        <w:top w:val="none" w:sz="0" w:space="0" w:color="auto"/>
        <w:left w:val="none" w:sz="0" w:space="0" w:color="auto"/>
        <w:bottom w:val="none" w:sz="0" w:space="0" w:color="auto"/>
        <w:right w:val="none" w:sz="0" w:space="0" w:color="auto"/>
      </w:divBdr>
    </w:div>
    <w:div w:id="42599597">
      <w:bodyDiv w:val="1"/>
      <w:marLeft w:val="0"/>
      <w:marRight w:val="0"/>
      <w:marTop w:val="0"/>
      <w:marBottom w:val="0"/>
      <w:divBdr>
        <w:top w:val="none" w:sz="0" w:space="0" w:color="auto"/>
        <w:left w:val="none" w:sz="0" w:space="0" w:color="auto"/>
        <w:bottom w:val="none" w:sz="0" w:space="0" w:color="auto"/>
        <w:right w:val="none" w:sz="0" w:space="0" w:color="auto"/>
      </w:divBdr>
    </w:div>
    <w:div w:id="52429949">
      <w:bodyDiv w:val="1"/>
      <w:marLeft w:val="0"/>
      <w:marRight w:val="0"/>
      <w:marTop w:val="0"/>
      <w:marBottom w:val="0"/>
      <w:divBdr>
        <w:top w:val="none" w:sz="0" w:space="0" w:color="auto"/>
        <w:left w:val="none" w:sz="0" w:space="0" w:color="auto"/>
        <w:bottom w:val="none" w:sz="0" w:space="0" w:color="auto"/>
        <w:right w:val="none" w:sz="0" w:space="0" w:color="auto"/>
      </w:divBdr>
    </w:div>
    <w:div w:id="53050216">
      <w:bodyDiv w:val="1"/>
      <w:marLeft w:val="0"/>
      <w:marRight w:val="0"/>
      <w:marTop w:val="0"/>
      <w:marBottom w:val="0"/>
      <w:divBdr>
        <w:top w:val="none" w:sz="0" w:space="0" w:color="auto"/>
        <w:left w:val="none" w:sz="0" w:space="0" w:color="auto"/>
        <w:bottom w:val="none" w:sz="0" w:space="0" w:color="auto"/>
        <w:right w:val="none" w:sz="0" w:space="0" w:color="auto"/>
      </w:divBdr>
      <w:divsChild>
        <w:div w:id="149058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23367">
      <w:bodyDiv w:val="1"/>
      <w:marLeft w:val="0"/>
      <w:marRight w:val="0"/>
      <w:marTop w:val="0"/>
      <w:marBottom w:val="0"/>
      <w:divBdr>
        <w:top w:val="none" w:sz="0" w:space="0" w:color="auto"/>
        <w:left w:val="none" w:sz="0" w:space="0" w:color="auto"/>
        <w:bottom w:val="none" w:sz="0" w:space="0" w:color="auto"/>
        <w:right w:val="none" w:sz="0" w:space="0" w:color="auto"/>
      </w:divBdr>
    </w:div>
    <w:div w:id="59451434">
      <w:bodyDiv w:val="1"/>
      <w:marLeft w:val="0"/>
      <w:marRight w:val="0"/>
      <w:marTop w:val="0"/>
      <w:marBottom w:val="0"/>
      <w:divBdr>
        <w:top w:val="none" w:sz="0" w:space="0" w:color="auto"/>
        <w:left w:val="none" w:sz="0" w:space="0" w:color="auto"/>
        <w:bottom w:val="none" w:sz="0" w:space="0" w:color="auto"/>
        <w:right w:val="none" w:sz="0" w:space="0" w:color="auto"/>
      </w:divBdr>
    </w:div>
    <w:div w:id="70781143">
      <w:bodyDiv w:val="1"/>
      <w:marLeft w:val="0"/>
      <w:marRight w:val="0"/>
      <w:marTop w:val="0"/>
      <w:marBottom w:val="0"/>
      <w:divBdr>
        <w:top w:val="none" w:sz="0" w:space="0" w:color="auto"/>
        <w:left w:val="none" w:sz="0" w:space="0" w:color="auto"/>
        <w:bottom w:val="none" w:sz="0" w:space="0" w:color="auto"/>
        <w:right w:val="none" w:sz="0" w:space="0" w:color="auto"/>
      </w:divBdr>
    </w:div>
    <w:div w:id="87241851">
      <w:bodyDiv w:val="1"/>
      <w:marLeft w:val="0"/>
      <w:marRight w:val="0"/>
      <w:marTop w:val="0"/>
      <w:marBottom w:val="0"/>
      <w:divBdr>
        <w:top w:val="none" w:sz="0" w:space="0" w:color="auto"/>
        <w:left w:val="none" w:sz="0" w:space="0" w:color="auto"/>
        <w:bottom w:val="none" w:sz="0" w:space="0" w:color="auto"/>
        <w:right w:val="none" w:sz="0" w:space="0" w:color="auto"/>
      </w:divBdr>
    </w:div>
    <w:div w:id="116797297">
      <w:bodyDiv w:val="1"/>
      <w:marLeft w:val="0"/>
      <w:marRight w:val="0"/>
      <w:marTop w:val="0"/>
      <w:marBottom w:val="0"/>
      <w:divBdr>
        <w:top w:val="none" w:sz="0" w:space="0" w:color="auto"/>
        <w:left w:val="none" w:sz="0" w:space="0" w:color="auto"/>
        <w:bottom w:val="none" w:sz="0" w:space="0" w:color="auto"/>
        <w:right w:val="none" w:sz="0" w:space="0" w:color="auto"/>
      </w:divBdr>
    </w:div>
    <w:div w:id="127629129">
      <w:bodyDiv w:val="1"/>
      <w:marLeft w:val="0"/>
      <w:marRight w:val="0"/>
      <w:marTop w:val="0"/>
      <w:marBottom w:val="0"/>
      <w:divBdr>
        <w:top w:val="none" w:sz="0" w:space="0" w:color="auto"/>
        <w:left w:val="none" w:sz="0" w:space="0" w:color="auto"/>
        <w:bottom w:val="none" w:sz="0" w:space="0" w:color="auto"/>
        <w:right w:val="none" w:sz="0" w:space="0" w:color="auto"/>
      </w:divBdr>
    </w:div>
    <w:div w:id="138497874">
      <w:bodyDiv w:val="1"/>
      <w:marLeft w:val="0"/>
      <w:marRight w:val="0"/>
      <w:marTop w:val="0"/>
      <w:marBottom w:val="0"/>
      <w:divBdr>
        <w:top w:val="none" w:sz="0" w:space="0" w:color="auto"/>
        <w:left w:val="none" w:sz="0" w:space="0" w:color="auto"/>
        <w:bottom w:val="none" w:sz="0" w:space="0" w:color="auto"/>
        <w:right w:val="none" w:sz="0" w:space="0" w:color="auto"/>
      </w:divBdr>
    </w:div>
    <w:div w:id="165556993">
      <w:bodyDiv w:val="1"/>
      <w:marLeft w:val="0"/>
      <w:marRight w:val="0"/>
      <w:marTop w:val="0"/>
      <w:marBottom w:val="0"/>
      <w:divBdr>
        <w:top w:val="none" w:sz="0" w:space="0" w:color="auto"/>
        <w:left w:val="none" w:sz="0" w:space="0" w:color="auto"/>
        <w:bottom w:val="none" w:sz="0" w:space="0" w:color="auto"/>
        <w:right w:val="none" w:sz="0" w:space="0" w:color="auto"/>
      </w:divBdr>
    </w:div>
    <w:div w:id="186985639">
      <w:bodyDiv w:val="1"/>
      <w:marLeft w:val="0"/>
      <w:marRight w:val="0"/>
      <w:marTop w:val="0"/>
      <w:marBottom w:val="0"/>
      <w:divBdr>
        <w:top w:val="none" w:sz="0" w:space="0" w:color="auto"/>
        <w:left w:val="none" w:sz="0" w:space="0" w:color="auto"/>
        <w:bottom w:val="none" w:sz="0" w:space="0" w:color="auto"/>
        <w:right w:val="none" w:sz="0" w:space="0" w:color="auto"/>
      </w:divBdr>
    </w:div>
    <w:div w:id="187529972">
      <w:bodyDiv w:val="1"/>
      <w:marLeft w:val="0"/>
      <w:marRight w:val="0"/>
      <w:marTop w:val="0"/>
      <w:marBottom w:val="0"/>
      <w:divBdr>
        <w:top w:val="none" w:sz="0" w:space="0" w:color="auto"/>
        <w:left w:val="none" w:sz="0" w:space="0" w:color="auto"/>
        <w:bottom w:val="none" w:sz="0" w:space="0" w:color="auto"/>
        <w:right w:val="none" w:sz="0" w:space="0" w:color="auto"/>
      </w:divBdr>
    </w:div>
    <w:div w:id="216358789">
      <w:bodyDiv w:val="1"/>
      <w:marLeft w:val="0"/>
      <w:marRight w:val="0"/>
      <w:marTop w:val="0"/>
      <w:marBottom w:val="0"/>
      <w:divBdr>
        <w:top w:val="none" w:sz="0" w:space="0" w:color="auto"/>
        <w:left w:val="none" w:sz="0" w:space="0" w:color="auto"/>
        <w:bottom w:val="none" w:sz="0" w:space="0" w:color="auto"/>
        <w:right w:val="none" w:sz="0" w:space="0" w:color="auto"/>
      </w:divBdr>
    </w:div>
    <w:div w:id="216742599">
      <w:bodyDiv w:val="1"/>
      <w:marLeft w:val="0"/>
      <w:marRight w:val="0"/>
      <w:marTop w:val="0"/>
      <w:marBottom w:val="0"/>
      <w:divBdr>
        <w:top w:val="none" w:sz="0" w:space="0" w:color="auto"/>
        <w:left w:val="none" w:sz="0" w:space="0" w:color="auto"/>
        <w:bottom w:val="none" w:sz="0" w:space="0" w:color="auto"/>
        <w:right w:val="none" w:sz="0" w:space="0" w:color="auto"/>
      </w:divBdr>
    </w:div>
    <w:div w:id="218908922">
      <w:bodyDiv w:val="1"/>
      <w:marLeft w:val="0"/>
      <w:marRight w:val="0"/>
      <w:marTop w:val="0"/>
      <w:marBottom w:val="0"/>
      <w:divBdr>
        <w:top w:val="none" w:sz="0" w:space="0" w:color="auto"/>
        <w:left w:val="none" w:sz="0" w:space="0" w:color="auto"/>
        <w:bottom w:val="none" w:sz="0" w:space="0" w:color="auto"/>
        <w:right w:val="none" w:sz="0" w:space="0" w:color="auto"/>
      </w:divBdr>
    </w:div>
    <w:div w:id="221137471">
      <w:bodyDiv w:val="1"/>
      <w:marLeft w:val="0"/>
      <w:marRight w:val="0"/>
      <w:marTop w:val="0"/>
      <w:marBottom w:val="0"/>
      <w:divBdr>
        <w:top w:val="none" w:sz="0" w:space="0" w:color="auto"/>
        <w:left w:val="none" w:sz="0" w:space="0" w:color="auto"/>
        <w:bottom w:val="none" w:sz="0" w:space="0" w:color="auto"/>
        <w:right w:val="none" w:sz="0" w:space="0" w:color="auto"/>
      </w:divBdr>
    </w:div>
    <w:div w:id="227500968">
      <w:bodyDiv w:val="1"/>
      <w:marLeft w:val="0"/>
      <w:marRight w:val="0"/>
      <w:marTop w:val="0"/>
      <w:marBottom w:val="0"/>
      <w:divBdr>
        <w:top w:val="none" w:sz="0" w:space="0" w:color="auto"/>
        <w:left w:val="none" w:sz="0" w:space="0" w:color="auto"/>
        <w:bottom w:val="none" w:sz="0" w:space="0" w:color="auto"/>
        <w:right w:val="none" w:sz="0" w:space="0" w:color="auto"/>
      </w:divBdr>
    </w:div>
    <w:div w:id="269509435">
      <w:bodyDiv w:val="1"/>
      <w:marLeft w:val="0"/>
      <w:marRight w:val="0"/>
      <w:marTop w:val="0"/>
      <w:marBottom w:val="0"/>
      <w:divBdr>
        <w:top w:val="none" w:sz="0" w:space="0" w:color="auto"/>
        <w:left w:val="none" w:sz="0" w:space="0" w:color="auto"/>
        <w:bottom w:val="none" w:sz="0" w:space="0" w:color="auto"/>
        <w:right w:val="none" w:sz="0" w:space="0" w:color="auto"/>
      </w:divBdr>
    </w:div>
    <w:div w:id="275454455">
      <w:bodyDiv w:val="1"/>
      <w:marLeft w:val="0"/>
      <w:marRight w:val="0"/>
      <w:marTop w:val="0"/>
      <w:marBottom w:val="0"/>
      <w:divBdr>
        <w:top w:val="none" w:sz="0" w:space="0" w:color="auto"/>
        <w:left w:val="none" w:sz="0" w:space="0" w:color="auto"/>
        <w:bottom w:val="none" w:sz="0" w:space="0" w:color="auto"/>
        <w:right w:val="none" w:sz="0" w:space="0" w:color="auto"/>
      </w:divBdr>
    </w:div>
    <w:div w:id="284776162">
      <w:bodyDiv w:val="1"/>
      <w:marLeft w:val="0"/>
      <w:marRight w:val="0"/>
      <w:marTop w:val="0"/>
      <w:marBottom w:val="0"/>
      <w:divBdr>
        <w:top w:val="none" w:sz="0" w:space="0" w:color="auto"/>
        <w:left w:val="none" w:sz="0" w:space="0" w:color="auto"/>
        <w:bottom w:val="none" w:sz="0" w:space="0" w:color="auto"/>
        <w:right w:val="none" w:sz="0" w:space="0" w:color="auto"/>
      </w:divBdr>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16111076">
      <w:bodyDiv w:val="1"/>
      <w:marLeft w:val="0"/>
      <w:marRight w:val="0"/>
      <w:marTop w:val="0"/>
      <w:marBottom w:val="0"/>
      <w:divBdr>
        <w:top w:val="none" w:sz="0" w:space="0" w:color="auto"/>
        <w:left w:val="none" w:sz="0" w:space="0" w:color="auto"/>
        <w:bottom w:val="none" w:sz="0" w:space="0" w:color="auto"/>
        <w:right w:val="none" w:sz="0" w:space="0" w:color="auto"/>
      </w:divBdr>
    </w:div>
    <w:div w:id="319116953">
      <w:bodyDiv w:val="1"/>
      <w:marLeft w:val="0"/>
      <w:marRight w:val="0"/>
      <w:marTop w:val="0"/>
      <w:marBottom w:val="0"/>
      <w:divBdr>
        <w:top w:val="none" w:sz="0" w:space="0" w:color="auto"/>
        <w:left w:val="none" w:sz="0" w:space="0" w:color="auto"/>
        <w:bottom w:val="none" w:sz="0" w:space="0" w:color="auto"/>
        <w:right w:val="none" w:sz="0" w:space="0" w:color="auto"/>
      </w:divBdr>
    </w:div>
    <w:div w:id="319627091">
      <w:bodyDiv w:val="1"/>
      <w:marLeft w:val="0"/>
      <w:marRight w:val="0"/>
      <w:marTop w:val="0"/>
      <w:marBottom w:val="0"/>
      <w:divBdr>
        <w:top w:val="none" w:sz="0" w:space="0" w:color="auto"/>
        <w:left w:val="none" w:sz="0" w:space="0" w:color="auto"/>
        <w:bottom w:val="none" w:sz="0" w:space="0" w:color="auto"/>
        <w:right w:val="none" w:sz="0" w:space="0" w:color="auto"/>
      </w:divBdr>
    </w:div>
    <w:div w:id="344288675">
      <w:bodyDiv w:val="1"/>
      <w:marLeft w:val="0"/>
      <w:marRight w:val="0"/>
      <w:marTop w:val="0"/>
      <w:marBottom w:val="0"/>
      <w:divBdr>
        <w:top w:val="none" w:sz="0" w:space="0" w:color="auto"/>
        <w:left w:val="none" w:sz="0" w:space="0" w:color="auto"/>
        <w:bottom w:val="none" w:sz="0" w:space="0" w:color="auto"/>
        <w:right w:val="none" w:sz="0" w:space="0" w:color="auto"/>
      </w:divBdr>
    </w:div>
    <w:div w:id="353967633">
      <w:bodyDiv w:val="1"/>
      <w:marLeft w:val="0"/>
      <w:marRight w:val="0"/>
      <w:marTop w:val="0"/>
      <w:marBottom w:val="0"/>
      <w:divBdr>
        <w:top w:val="none" w:sz="0" w:space="0" w:color="auto"/>
        <w:left w:val="none" w:sz="0" w:space="0" w:color="auto"/>
        <w:bottom w:val="none" w:sz="0" w:space="0" w:color="auto"/>
        <w:right w:val="none" w:sz="0" w:space="0" w:color="auto"/>
      </w:divBdr>
    </w:div>
    <w:div w:id="366296759">
      <w:bodyDiv w:val="1"/>
      <w:marLeft w:val="0"/>
      <w:marRight w:val="0"/>
      <w:marTop w:val="0"/>
      <w:marBottom w:val="0"/>
      <w:divBdr>
        <w:top w:val="none" w:sz="0" w:space="0" w:color="auto"/>
        <w:left w:val="none" w:sz="0" w:space="0" w:color="auto"/>
        <w:bottom w:val="none" w:sz="0" w:space="0" w:color="auto"/>
        <w:right w:val="none" w:sz="0" w:space="0" w:color="auto"/>
      </w:divBdr>
    </w:div>
    <w:div w:id="397750829">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2704866">
      <w:bodyDiv w:val="1"/>
      <w:marLeft w:val="0"/>
      <w:marRight w:val="0"/>
      <w:marTop w:val="0"/>
      <w:marBottom w:val="0"/>
      <w:divBdr>
        <w:top w:val="none" w:sz="0" w:space="0" w:color="auto"/>
        <w:left w:val="none" w:sz="0" w:space="0" w:color="auto"/>
        <w:bottom w:val="none" w:sz="0" w:space="0" w:color="auto"/>
        <w:right w:val="none" w:sz="0" w:space="0" w:color="auto"/>
      </w:divBdr>
    </w:div>
    <w:div w:id="451367351">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497233636">
      <w:bodyDiv w:val="1"/>
      <w:marLeft w:val="0"/>
      <w:marRight w:val="0"/>
      <w:marTop w:val="0"/>
      <w:marBottom w:val="0"/>
      <w:divBdr>
        <w:top w:val="none" w:sz="0" w:space="0" w:color="auto"/>
        <w:left w:val="none" w:sz="0" w:space="0" w:color="auto"/>
        <w:bottom w:val="none" w:sz="0" w:space="0" w:color="auto"/>
        <w:right w:val="none" w:sz="0" w:space="0" w:color="auto"/>
      </w:divBdr>
    </w:div>
    <w:div w:id="500852482">
      <w:bodyDiv w:val="1"/>
      <w:marLeft w:val="0"/>
      <w:marRight w:val="0"/>
      <w:marTop w:val="0"/>
      <w:marBottom w:val="0"/>
      <w:divBdr>
        <w:top w:val="none" w:sz="0" w:space="0" w:color="auto"/>
        <w:left w:val="none" w:sz="0" w:space="0" w:color="auto"/>
        <w:bottom w:val="none" w:sz="0" w:space="0" w:color="auto"/>
        <w:right w:val="none" w:sz="0" w:space="0" w:color="auto"/>
      </w:divBdr>
    </w:div>
    <w:div w:id="567303835">
      <w:bodyDiv w:val="1"/>
      <w:marLeft w:val="0"/>
      <w:marRight w:val="0"/>
      <w:marTop w:val="0"/>
      <w:marBottom w:val="0"/>
      <w:divBdr>
        <w:top w:val="none" w:sz="0" w:space="0" w:color="auto"/>
        <w:left w:val="none" w:sz="0" w:space="0" w:color="auto"/>
        <w:bottom w:val="none" w:sz="0" w:space="0" w:color="auto"/>
        <w:right w:val="none" w:sz="0" w:space="0" w:color="auto"/>
      </w:divBdr>
    </w:div>
    <w:div w:id="593365751">
      <w:bodyDiv w:val="1"/>
      <w:marLeft w:val="0"/>
      <w:marRight w:val="0"/>
      <w:marTop w:val="0"/>
      <w:marBottom w:val="0"/>
      <w:divBdr>
        <w:top w:val="none" w:sz="0" w:space="0" w:color="auto"/>
        <w:left w:val="none" w:sz="0" w:space="0" w:color="auto"/>
        <w:bottom w:val="none" w:sz="0" w:space="0" w:color="auto"/>
        <w:right w:val="none" w:sz="0" w:space="0" w:color="auto"/>
      </w:divBdr>
    </w:div>
    <w:div w:id="615017428">
      <w:bodyDiv w:val="1"/>
      <w:marLeft w:val="0"/>
      <w:marRight w:val="0"/>
      <w:marTop w:val="0"/>
      <w:marBottom w:val="0"/>
      <w:divBdr>
        <w:top w:val="none" w:sz="0" w:space="0" w:color="auto"/>
        <w:left w:val="none" w:sz="0" w:space="0" w:color="auto"/>
        <w:bottom w:val="none" w:sz="0" w:space="0" w:color="auto"/>
        <w:right w:val="none" w:sz="0" w:space="0" w:color="auto"/>
      </w:divBdr>
      <w:divsChild>
        <w:div w:id="1606231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9677223">
      <w:bodyDiv w:val="1"/>
      <w:marLeft w:val="0"/>
      <w:marRight w:val="0"/>
      <w:marTop w:val="0"/>
      <w:marBottom w:val="0"/>
      <w:divBdr>
        <w:top w:val="none" w:sz="0" w:space="0" w:color="auto"/>
        <w:left w:val="none" w:sz="0" w:space="0" w:color="auto"/>
        <w:bottom w:val="none" w:sz="0" w:space="0" w:color="auto"/>
        <w:right w:val="none" w:sz="0" w:space="0" w:color="auto"/>
      </w:divBdr>
    </w:div>
    <w:div w:id="631402983">
      <w:bodyDiv w:val="1"/>
      <w:marLeft w:val="0"/>
      <w:marRight w:val="0"/>
      <w:marTop w:val="0"/>
      <w:marBottom w:val="0"/>
      <w:divBdr>
        <w:top w:val="none" w:sz="0" w:space="0" w:color="auto"/>
        <w:left w:val="none" w:sz="0" w:space="0" w:color="auto"/>
        <w:bottom w:val="none" w:sz="0" w:space="0" w:color="auto"/>
        <w:right w:val="none" w:sz="0" w:space="0" w:color="auto"/>
      </w:divBdr>
    </w:div>
    <w:div w:id="644512125">
      <w:bodyDiv w:val="1"/>
      <w:marLeft w:val="0"/>
      <w:marRight w:val="0"/>
      <w:marTop w:val="0"/>
      <w:marBottom w:val="0"/>
      <w:divBdr>
        <w:top w:val="none" w:sz="0" w:space="0" w:color="auto"/>
        <w:left w:val="none" w:sz="0" w:space="0" w:color="auto"/>
        <w:bottom w:val="none" w:sz="0" w:space="0" w:color="auto"/>
        <w:right w:val="none" w:sz="0" w:space="0" w:color="auto"/>
      </w:divBdr>
    </w:div>
    <w:div w:id="649214003">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04872135">
      <w:bodyDiv w:val="1"/>
      <w:marLeft w:val="0"/>
      <w:marRight w:val="0"/>
      <w:marTop w:val="0"/>
      <w:marBottom w:val="0"/>
      <w:divBdr>
        <w:top w:val="none" w:sz="0" w:space="0" w:color="auto"/>
        <w:left w:val="none" w:sz="0" w:space="0" w:color="auto"/>
        <w:bottom w:val="none" w:sz="0" w:space="0" w:color="auto"/>
        <w:right w:val="none" w:sz="0" w:space="0" w:color="auto"/>
      </w:divBdr>
    </w:div>
    <w:div w:id="714813340">
      <w:bodyDiv w:val="1"/>
      <w:marLeft w:val="0"/>
      <w:marRight w:val="0"/>
      <w:marTop w:val="0"/>
      <w:marBottom w:val="0"/>
      <w:divBdr>
        <w:top w:val="none" w:sz="0" w:space="0" w:color="auto"/>
        <w:left w:val="none" w:sz="0" w:space="0" w:color="auto"/>
        <w:bottom w:val="none" w:sz="0" w:space="0" w:color="auto"/>
        <w:right w:val="none" w:sz="0" w:space="0" w:color="auto"/>
      </w:divBdr>
    </w:div>
    <w:div w:id="730612257">
      <w:bodyDiv w:val="1"/>
      <w:marLeft w:val="0"/>
      <w:marRight w:val="0"/>
      <w:marTop w:val="0"/>
      <w:marBottom w:val="0"/>
      <w:divBdr>
        <w:top w:val="none" w:sz="0" w:space="0" w:color="auto"/>
        <w:left w:val="none" w:sz="0" w:space="0" w:color="auto"/>
        <w:bottom w:val="none" w:sz="0" w:space="0" w:color="auto"/>
        <w:right w:val="none" w:sz="0" w:space="0" w:color="auto"/>
      </w:divBdr>
    </w:div>
    <w:div w:id="742217200">
      <w:bodyDiv w:val="1"/>
      <w:marLeft w:val="0"/>
      <w:marRight w:val="0"/>
      <w:marTop w:val="0"/>
      <w:marBottom w:val="0"/>
      <w:divBdr>
        <w:top w:val="none" w:sz="0" w:space="0" w:color="auto"/>
        <w:left w:val="none" w:sz="0" w:space="0" w:color="auto"/>
        <w:bottom w:val="none" w:sz="0" w:space="0" w:color="auto"/>
        <w:right w:val="none" w:sz="0" w:space="0" w:color="auto"/>
      </w:divBdr>
    </w:div>
    <w:div w:id="747390076">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788400058">
      <w:bodyDiv w:val="1"/>
      <w:marLeft w:val="0"/>
      <w:marRight w:val="0"/>
      <w:marTop w:val="0"/>
      <w:marBottom w:val="0"/>
      <w:divBdr>
        <w:top w:val="none" w:sz="0" w:space="0" w:color="auto"/>
        <w:left w:val="none" w:sz="0" w:space="0" w:color="auto"/>
        <w:bottom w:val="none" w:sz="0" w:space="0" w:color="auto"/>
        <w:right w:val="none" w:sz="0" w:space="0" w:color="auto"/>
      </w:divBdr>
    </w:div>
    <w:div w:id="826047931">
      <w:bodyDiv w:val="1"/>
      <w:marLeft w:val="0"/>
      <w:marRight w:val="0"/>
      <w:marTop w:val="0"/>
      <w:marBottom w:val="0"/>
      <w:divBdr>
        <w:top w:val="none" w:sz="0" w:space="0" w:color="auto"/>
        <w:left w:val="none" w:sz="0" w:space="0" w:color="auto"/>
        <w:bottom w:val="none" w:sz="0" w:space="0" w:color="auto"/>
        <w:right w:val="none" w:sz="0" w:space="0" w:color="auto"/>
      </w:divBdr>
    </w:div>
    <w:div w:id="835655393">
      <w:bodyDiv w:val="1"/>
      <w:marLeft w:val="0"/>
      <w:marRight w:val="0"/>
      <w:marTop w:val="0"/>
      <w:marBottom w:val="0"/>
      <w:divBdr>
        <w:top w:val="none" w:sz="0" w:space="0" w:color="auto"/>
        <w:left w:val="none" w:sz="0" w:space="0" w:color="auto"/>
        <w:bottom w:val="none" w:sz="0" w:space="0" w:color="auto"/>
        <w:right w:val="none" w:sz="0" w:space="0" w:color="auto"/>
      </w:divBdr>
    </w:div>
    <w:div w:id="836962327">
      <w:bodyDiv w:val="1"/>
      <w:marLeft w:val="0"/>
      <w:marRight w:val="0"/>
      <w:marTop w:val="0"/>
      <w:marBottom w:val="0"/>
      <w:divBdr>
        <w:top w:val="none" w:sz="0" w:space="0" w:color="auto"/>
        <w:left w:val="none" w:sz="0" w:space="0" w:color="auto"/>
        <w:bottom w:val="none" w:sz="0" w:space="0" w:color="auto"/>
        <w:right w:val="none" w:sz="0" w:space="0" w:color="auto"/>
      </w:divBdr>
    </w:div>
    <w:div w:id="873883445">
      <w:bodyDiv w:val="1"/>
      <w:marLeft w:val="0"/>
      <w:marRight w:val="0"/>
      <w:marTop w:val="0"/>
      <w:marBottom w:val="0"/>
      <w:divBdr>
        <w:top w:val="none" w:sz="0" w:space="0" w:color="auto"/>
        <w:left w:val="none" w:sz="0" w:space="0" w:color="auto"/>
        <w:bottom w:val="none" w:sz="0" w:space="0" w:color="auto"/>
        <w:right w:val="none" w:sz="0" w:space="0" w:color="auto"/>
      </w:divBdr>
    </w:div>
    <w:div w:id="877862990">
      <w:bodyDiv w:val="1"/>
      <w:marLeft w:val="0"/>
      <w:marRight w:val="0"/>
      <w:marTop w:val="0"/>
      <w:marBottom w:val="0"/>
      <w:divBdr>
        <w:top w:val="none" w:sz="0" w:space="0" w:color="auto"/>
        <w:left w:val="none" w:sz="0" w:space="0" w:color="auto"/>
        <w:bottom w:val="none" w:sz="0" w:space="0" w:color="auto"/>
        <w:right w:val="none" w:sz="0" w:space="0" w:color="auto"/>
      </w:divBdr>
    </w:div>
    <w:div w:id="900292493">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23294888">
      <w:bodyDiv w:val="1"/>
      <w:marLeft w:val="0"/>
      <w:marRight w:val="0"/>
      <w:marTop w:val="0"/>
      <w:marBottom w:val="0"/>
      <w:divBdr>
        <w:top w:val="none" w:sz="0" w:space="0" w:color="auto"/>
        <w:left w:val="none" w:sz="0" w:space="0" w:color="auto"/>
        <w:bottom w:val="none" w:sz="0" w:space="0" w:color="auto"/>
        <w:right w:val="none" w:sz="0" w:space="0" w:color="auto"/>
      </w:divBdr>
      <w:divsChild>
        <w:div w:id="1994676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189052">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1745024">
      <w:bodyDiv w:val="1"/>
      <w:marLeft w:val="0"/>
      <w:marRight w:val="0"/>
      <w:marTop w:val="0"/>
      <w:marBottom w:val="0"/>
      <w:divBdr>
        <w:top w:val="none" w:sz="0" w:space="0" w:color="auto"/>
        <w:left w:val="none" w:sz="0" w:space="0" w:color="auto"/>
        <w:bottom w:val="none" w:sz="0" w:space="0" w:color="auto"/>
        <w:right w:val="none" w:sz="0" w:space="0" w:color="auto"/>
      </w:divBdr>
    </w:div>
    <w:div w:id="939995812">
      <w:bodyDiv w:val="1"/>
      <w:marLeft w:val="0"/>
      <w:marRight w:val="0"/>
      <w:marTop w:val="0"/>
      <w:marBottom w:val="0"/>
      <w:divBdr>
        <w:top w:val="none" w:sz="0" w:space="0" w:color="auto"/>
        <w:left w:val="none" w:sz="0" w:space="0" w:color="auto"/>
        <w:bottom w:val="none" w:sz="0" w:space="0" w:color="auto"/>
        <w:right w:val="none" w:sz="0" w:space="0" w:color="auto"/>
      </w:divBdr>
    </w:div>
    <w:div w:id="947660783">
      <w:bodyDiv w:val="1"/>
      <w:marLeft w:val="0"/>
      <w:marRight w:val="0"/>
      <w:marTop w:val="0"/>
      <w:marBottom w:val="0"/>
      <w:divBdr>
        <w:top w:val="none" w:sz="0" w:space="0" w:color="auto"/>
        <w:left w:val="none" w:sz="0" w:space="0" w:color="auto"/>
        <w:bottom w:val="none" w:sz="0" w:space="0" w:color="auto"/>
        <w:right w:val="none" w:sz="0" w:space="0" w:color="auto"/>
      </w:divBdr>
    </w:div>
    <w:div w:id="956834522">
      <w:bodyDiv w:val="1"/>
      <w:marLeft w:val="0"/>
      <w:marRight w:val="0"/>
      <w:marTop w:val="0"/>
      <w:marBottom w:val="0"/>
      <w:divBdr>
        <w:top w:val="none" w:sz="0" w:space="0" w:color="auto"/>
        <w:left w:val="none" w:sz="0" w:space="0" w:color="auto"/>
        <w:bottom w:val="none" w:sz="0" w:space="0" w:color="auto"/>
        <w:right w:val="none" w:sz="0" w:space="0" w:color="auto"/>
      </w:divBdr>
    </w:div>
    <w:div w:id="971059118">
      <w:bodyDiv w:val="1"/>
      <w:marLeft w:val="0"/>
      <w:marRight w:val="0"/>
      <w:marTop w:val="0"/>
      <w:marBottom w:val="0"/>
      <w:divBdr>
        <w:top w:val="none" w:sz="0" w:space="0" w:color="auto"/>
        <w:left w:val="none" w:sz="0" w:space="0" w:color="auto"/>
        <w:bottom w:val="none" w:sz="0" w:space="0" w:color="auto"/>
        <w:right w:val="none" w:sz="0" w:space="0" w:color="auto"/>
      </w:divBdr>
    </w:div>
    <w:div w:id="1017149273">
      <w:bodyDiv w:val="1"/>
      <w:marLeft w:val="0"/>
      <w:marRight w:val="0"/>
      <w:marTop w:val="0"/>
      <w:marBottom w:val="0"/>
      <w:divBdr>
        <w:top w:val="none" w:sz="0" w:space="0" w:color="auto"/>
        <w:left w:val="none" w:sz="0" w:space="0" w:color="auto"/>
        <w:bottom w:val="none" w:sz="0" w:space="0" w:color="auto"/>
        <w:right w:val="none" w:sz="0" w:space="0" w:color="auto"/>
      </w:divBdr>
    </w:div>
    <w:div w:id="1045251974">
      <w:bodyDiv w:val="1"/>
      <w:marLeft w:val="0"/>
      <w:marRight w:val="0"/>
      <w:marTop w:val="0"/>
      <w:marBottom w:val="0"/>
      <w:divBdr>
        <w:top w:val="none" w:sz="0" w:space="0" w:color="auto"/>
        <w:left w:val="none" w:sz="0" w:space="0" w:color="auto"/>
        <w:bottom w:val="none" w:sz="0" w:space="0" w:color="auto"/>
        <w:right w:val="none" w:sz="0" w:space="0" w:color="auto"/>
      </w:divBdr>
    </w:div>
    <w:div w:id="1047559288">
      <w:bodyDiv w:val="1"/>
      <w:marLeft w:val="0"/>
      <w:marRight w:val="0"/>
      <w:marTop w:val="0"/>
      <w:marBottom w:val="0"/>
      <w:divBdr>
        <w:top w:val="none" w:sz="0" w:space="0" w:color="auto"/>
        <w:left w:val="none" w:sz="0" w:space="0" w:color="auto"/>
        <w:bottom w:val="none" w:sz="0" w:space="0" w:color="auto"/>
        <w:right w:val="none" w:sz="0" w:space="0" w:color="auto"/>
      </w:divBdr>
    </w:div>
    <w:div w:id="1057972004">
      <w:bodyDiv w:val="1"/>
      <w:marLeft w:val="0"/>
      <w:marRight w:val="0"/>
      <w:marTop w:val="0"/>
      <w:marBottom w:val="0"/>
      <w:divBdr>
        <w:top w:val="none" w:sz="0" w:space="0" w:color="auto"/>
        <w:left w:val="none" w:sz="0" w:space="0" w:color="auto"/>
        <w:bottom w:val="none" w:sz="0" w:space="0" w:color="auto"/>
        <w:right w:val="none" w:sz="0" w:space="0" w:color="auto"/>
      </w:divBdr>
      <w:divsChild>
        <w:div w:id="932594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3185678">
      <w:bodyDiv w:val="1"/>
      <w:marLeft w:val="0"/>
      <w:marRight w:val="0"/>
      <w:marTop w:val="0"/>
      <w:marBottom w:val="0"/>
      <w:divBdr>
        <w:top w:val="none" w:sz="0" w:space="0" w:color="auto"/>
        <w:left w:val="none" w:sz="0" w:space="0" w:color="auto"/>
        <w:bottom w:val="none" w:sz="0" w:space="0" w:color="auto"/>
        <w:right w:val="none" w:sz="0" w:space="0" w:color="auto"/>
      </w:divBdr>
    </w:div>
    <w:div w:id="1089424336">
      <w:bodyDiv w:val="1"/>
      <w:marLeft w:val="0"/>
      <w:marRight w:val="0"/>
      <w:marTop w:val="0"/>
      <w:marBottom w:val="0"/>
      <w:divBdr>
        <w:top w:val="none" w:sz="0" w:space="0" w:color="auto"/>
        <w:left w:val="none" w:sz="0" w:space="0" w:color="auto"/>
        <w:bottom w:val="none" w:sz="0" w:space="0" w:color="auto"/>
        <w:right w:val="none" w:sz="0" w:space="0" w:color="auto"/>
      </w:divBdr>
    </w:div>
    <w:div w:id="1102413435">
      <w:bodyDiv w:val="1"/>
      <w:marLeft w:val="0"/>
      <w:marRight w:val="0"/>
      <w:marTop w:val="0"/>
      <w:marBottom w:val="0"/>
      <w:divBdr>
        <w:top w:val="none" w:sz="0" w:space="0" w:color="auto"/>
        <w:left w:val="none" w:sz="0" w:space="0" w:color="auto"/>
        <w:bottom w:val="none" w:sz="0" w:space="0" w:color="auto"/>
        <w:right w:val="none" w:sz="0" w:space="0" w:color="auto"/>
      </w:divBdr>
    </w:div>
    <w:div w:id="1107853296">
      <w:bodyDiv w:val="1"/>
      <w:marLeft w:val="0"/>
      <w:marRight w:val="0"/>
      <w:marTop w:val="0"/>
      <w:marBottom w:val="0"/>
      <w:divBdr>
        <w:top w:val="none" w:sz="0" w:space="0" w:color="auto"/>
        <w:left w:val="none" w:sz="0" w:space="0" w:color="auto"/>
        <w:bottom w:val="none" w:sz="0" w:space="0" w:color="auto"/>
        <w:right w:val="none" w:sz="0" w:space="0" w:color="auto"/>
      </w:divBdr>
    </w:div>
    <w:div w:id="1120150138">
      <w:bodyDiv w:val="1"/>
      <w:marLeft w:val="0"/>
      <w:marRight w:val="0"/>
      <w:marTop w:val="0"/>
      <w:marBottom w:val="0"/>
      <w:divBdr>
        <w:top w:val="none" w:sz="0" w:space="0" w:color="auto"/>
        <w:left w:val="none" w:sz="0" w:space="0" w:color="auto"/>
        <w:bottom w:val="none" w:sz="0" w:space="0" w:color="auto"/>
        <w:right w:val="none" w:sz="0" w:space="0" w:color="auto"/>
      </w:divBdr>
    </w:div>
    <w:div w:id="1127699059">
      <w:bodyDiv w:val="1"/>
      <w:marLeft w:val="0"/>
      <w:marRight w:val="0"/>
      <w:marTop w:val="0"/>
      <w:marBottom w:val="0"/>
      <w:divBdr>
        <w:top w:val="none" w:sz="0" w:space="0" w:color="auto"/>
        <w:left w:val="none" w:sz="0" w:space="0" w:color="auto"/>
        <w:bottom w:val="none" w:sz="0" w:space="0" w:color="auto"/>
        <w:right w:val="none" w:sz="0" w:space="0" w:color="auto"/>
      </w:divBdr>
      <w:divsChild>
        <w:div w:id="434597300">
          <w:marLeft w:val="0"/>
          <w:marRight w:val="0"/>
          <w:marTop w:val="0"/>
          <w:marBottom w:val="0"/>
          <w:divBdr>
            <w:top w:val="none" w:sz="0" w:space="0" w:color="auto"/>
            <w:left w:val="none" w:sz="0" w:space="0" w:color="auto"/>
            <w:bottom w:val="none" w:sz="0" w:space="0" w:color="auto"/>
            <w:right w:val="none" w:sz="0" w:space="0" w:color="auto"/>
          </w:divBdr>
          <w:divsChild>
            <w:div w:id="234514460">
              <w:marLeft w:val="0"/>
              <w:marRight w:val="0"/>
              <w:marTop w:val="0"/>
              <w:marBottom w:val="0"/>
              <w:divBdr>
                <w:top w:val="none" w:sz="0" w:space="0" w:color="auto"/>
                <w:left w:val="none" w:sz="0" w:space="0" w:color="auto"/>
                <w:bottom w:val="none" w:sz="0" w:space="0" w:color="auto"/>
                <w:right w:val="none" w:sz="0" w:space="0" w:color="auto"/>
              </w:divBdr>
              <w:divsChild>
                <w:div w:id="1192570186">
                  <w:marLeft w:val="0"/>
                  <w:marRight w:val="0"/>
                  <w:marTop w:val="0"/>
                  <w:marBottom w:val="0"/>
                  <w:divBdr>
                    <w:top w:val="none" w:sz="0" w:space="0" w:color="auto"/>
                    <w:left w:val="none" w:sz="0" w:space="0" w:color="auto"/>
                    <w:bottom w:val="none" w:sz="0" w:space="0" w:color="auto"/>
                    <w:right w:val="none" w:sz="0" w:space="0" w:color="auto"/>
                  </w:divBdr>
                  <w:divsChild>
                    <w:div w:id="442574359">
                      <w:marLeft w:val="0"/>
                      <w:marRight w:val="0"/>
                      <w:marTop w:val="0"/>
                      <w:marBottom w:val="0"/>
                      <w:divBdr>
                        <w:top w:val="none" w:sz="0" w:space="0" w:color="auto"/>
                        <w:left w:val="none" w:sz="0" w:space="0" w:color="auto"/>
                        <w:bottom w:val="none" w:sz="0" w:space="0" w:color="auto"/>
                        <w:right w:val="none" w:sz="0" w:space="0" w:color="auto"/>
                      </w:divBdr>
                      <w:divsChild>
                        <w:div w:id="1109858360">
                          <w:marLeft w:val="0"/>
                          <w:marRight w:val="0"/>
                          <w:marTop w:val="0"/>
                          <w:marBottom w:val="0"/>
                          <w:divBdr>
                            <w:top w:val="none" w:sz="0" w:space="0" w:color="auto"/>
                            <w:left w:val="none" w:sz="0" w:space="0" w:color="auto"/>
                            <w:bottom w:val="none" w:sz="0" w:space="0" w:color="auto"/>
                            <w:right w:val="none" w:sz="0" w:space="0" w:color="auto"/>
                          </w:divBdr>
                        </w:div>
                      </w:divsChild>
                    </w:div>
                    <w:div w:id="1301380517">
                      <w:marLeft w:val="0"/>
                      <w:marRight w:val="0"/>
                      <w:marTop w:val="0"/>
                      <w:marBottom w:val="0"/>
                      <w:divBdr>
                        <w:top w:val="none" w:sz="0" w:space="0" w:color="auto"/>
                        <w:left w:val="none" w:sz="0" w:space="0" w:color="auto"/>
                        <w:bottom w:val="none" w:sz="0" w:space="0" w:color="auto"/>
                        <w:right w:val="none" w:sz="0" w:space="0" w:color="auto"/>
                      </w:divBdr>
                      <w:divsChild>
                        <w:div w:id="1213345827">
                          <w:marLeft w:val="0"/>
                          <w:marRight w:val="0"/>
                          <w:marTop w:val="0"/>
                          <w:marBottom w:val="0"/>
                          <w:divBdr>
                            <w:top w:val="none" w:sz="0" w:space="0" w:color="auto"/>
                            <w:left w:val="none" w:sz="0" w:space="0" w:color="auto"/>
                            <w:bottom w:val="none" w:sz="0" w:space="0" w:color="auto"/>
                            <w:right w:val="none" w:sz="0" w:space="0" w:color="auto"/>
                          </w:divBdr>
                          <w:divsChild>
                            <w:div w:id="1111511751">
                              <w:marLeft w:val="0"/>
                              <w:marRight w:val="0"/>
                              <w:marTop w:val="0"/>
                              <w:marBottom w:val="0"/>
                              <w:divBdr>
                                <w:top w:val="none" w:sz="0" w:space="0" w:color="auto"/>
                                <w:left w:val="none" w:sz="0" w:space="0" w:color="auto"/>
                                <w:bottom w:val="none" w:sz="0" w:space="0" w:color="auto"/>
                                <w:right w:val="none" w:sz="0" w:space="0" w:color="auto"/>
                              </w:divBdr>
                              <w:divsChild>
                                <w:div w:id="194197686">
                                  <w:marLeft w:val="0"/>
                                  <w:marRight w:val="0"/>
                                  <w:marTop w:val="0"/>
                                  <w:marBottom w:val="0"/>
                                  <w:divBdr>
                                    <w:top w:val="none" w:sz="0" w:space="0" w:color="auto"/>
                                    <w:left w:val="none" w:sz="0" w:space="0" w:color="auto"/>
                                    <w:bottom w:val="none" w:sz="0" w:space="0" w:color="auto"/>
                                    <w:right w:val="none" w:sz="0" w:space="0" w:color="auto"/>
                                  </w:divBdr>
                                  <w:divsChild>
                                    <w:div w:id="106864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2117036">
      <w:bodyDiv w:val="1"/>
      <w:marLeft w:val="0"/>
      <w:marRight w:val="0"/>
      <w:marTop w:val="0"/>
      <w:marBottom w:val="0"/>
      <w:divBdr>
        <w:top w:val="none" w:sz="0" w:space="0" w:color="auto"/>
        <w:left w:val="none" w:sz="0" w:space="0" w:color="auto"/>
        <w:bottom w:val="none" w:sz="0" w:space="0" w:color="auto"/>
        <w:right w:val="none" w:sz="0" w:space="0" w:color="auto"/>
      </w:divBdr>
    </w:div>
    <w:div w:id="1165625879">
      <w:bodyDiv w:val="1"/>
      <w:marLeft w:val="0"/>
      <w:marRight w:val="0"/>
      <w:marTop w:val="0"/>
      <w:marBottom w:val="0"/>
      <w:divBdr>
        <w:top w:val="none" w:sz="0" w:space="0" w:color="auto"/>
        <w:left w:val="none" w:sz="0" w:space="0" w:color="auto"/>
        <w:bottom w:val="none" w:sz="0" w:space="0" w:color="auto"/>
        <w:right w:val="none" w:sz="0" w:space="0" w:color="auto"/>
      </w:divBdr>
    </w:div>
    <w:div w:id="1166937767">
      <w:bodyDiv w:val="1"/>
      <w:marLeft w:val="0"/>
      <w:marRight w:val="0"/>
      <w:marTop w:val="0"/>
      <w:marBottom w:val="0"/>
      <w:divBdr>
        <w:top w:val="none" w:sz="0" w:space="0" w:color="auto"/>
        <w:left w:val="none" w:sz="0" w:space="0" w:color="auto"/>
        <w:bottom w:val="none" w:sz="0" w:space="0" w:color="auto"/>
        <w:right w:val="none" w:sz="0" w:space="0" w:color="auto"/>
      </w:divBdr>
    </w:div>
    <w:div w:id="11708009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4052109">
      <w:bodyDiv w:val="1"/>
      <w:marLeft w:val="0"/>
      <w:marRight w:val="0"/>
      <w:marTop w:val="0"/>
      <w:marBottom w:val="0"/>
      <w:divBdr>
        <w:top w:val="none" w:sz="0" w:space="0" w:color="auto"/>
        <w:left w:val="none" w:sz="0" w:space="0" w:color="auto"/>
        <w:bottom w:val="none" w:sz="0" w:space="0" w:color="auto"/>
        <w:right w:val="none" w:sz="0" w:space="0" w:color="auto"/>
      </w:divBdr>
    </w:div>
    <w:div w:id="1263759026">
      <w:bodyDiv w:val="1"/>
      <w:marLeft w:val="0"/>
      <w:marRight w:val="0"/>
      <w:marTop w:val="0"/>
      <w:marBottom w:val="0"/>
      <w:divBdr>
        <w:top w:val="none" w:sz="0" w:space="0" w:color="auto"/>
        <w:left w:val="none" w:sz="0" w:space="0" w:color="auto"/>
        <w:bottom w:val="none" w:sz="0" w:space="0" w:color="auto"/>
        <w:right w:val="none" w:sz="0" w:space="0" w:color="auto"/>
      </w:divBdr>
    </w:div>
    <w:div w:id="1267497908">
      <w:bodyDiv w:val="1"/>
      <w:marLeft w:val="0"/>
      <w:marRight w:val="0"/>
      <w:marTop w:val="0"/>
      <w:marBottom w:val="0"/>
      <w:divBdr>
        <w:top w:val="none" w:sz="0" w:space="0" w:color="auto"/>
        <w:left w:val="none" w:sz="0" w:space="0" w:color="auto"/>
        <w:bottom w:val="none" w:sz="0" w:space="0" w:color="auto"/>
        <w:right w:val="none" w:sz="0" w:space="0" w:color="auto"/>
      </w:divBdr>
    </w:div>
    <w:div w:id="1321498480">
      <w:bodyDiv w:val="1"/>
      <w:marLeft w:val="0"/>
      <w:marRight w:val="0"/>
      <w:marTop w:val="0"/>
      <w:marBottom w:val="0"/>
      <w:divBdr>
        <w:top w:val="none" w:sz="0" w:space="0" w:color="auto"/>
        <w:left w:val="none" w:sz="0" w:space="0" w:color="auto"/>
        <w:bottom w:val="none" w:sz="0" w:space="0" w:color="auto"/>
        <w:right w:val="none" w:sz="0" w:space="0" w:color="auto"/>
      </w:divBdr>
    </w:div>
    <w:div w:id="1322855604">
      <w:bodyDiv w:val="1"/>
      <w:marLeft w:val="0"/>
      <w:marRight w:val="0"/>
      <w:marTop w:val="0"/>
      <w:marBottom w:val="0"/>
      <w:divBdr>
        <w:top w:val="none" w:sz="0" w:space="0" w:color="auto"/>
        <w:left w:val="none" w:sz="0" w:space="0" w:color="auto"/>
        <w:bottom w:val="none" w:sz="0" w:space="0" w:color="auto"/>
        <w:right w:val="none" w:sz="0" w:space="0" w:color="auto"/>
      </w:divBdr>
    </w:div>
    <w:div w:id="1323243980">
      <w:bodyDiv w:val="1"/>
      <w:marLeft w:val="0"/>
      <w:marRight w:val="0"/>
      <w:marTop w:val="0"/>
      <w:marBottom w:val="0"/>
      <w:divBdr>
        <w:top w:val="none" w:sz="0" w:space="0" w:color="auto"/>
        <w:left w:val="none" w:sz="0" w:space="0" w:color="auto"/>
        <w:bottom w:val="none" w:sz="0" w:space="0" w:color="auto"/>
        <w:right w:val="none" w:sz="0" w:space="0" w:color="auto"/>
      </w:divBdr>
    </w:div>
    <w:div w:id="1336763891">
      <w:bodyDiv w:val="1"/>
      <w:marLeft w:val="0"/>
      <w:marRight w:val="0"/>
      <w:marTop w:val="0"/>
      <w:marBottom w:val="0"/>
      <w:divBdr>
        <w:top w:val="none" w:sz="0" w:space="0" w:color="auto"/>
        <w:left w:val="none" w:sz="0" w:space="0" w:color="auto"/>
        <w:bottom w:val="none" w:sz="0" w:space="0" w:color="auto"/>
        <w:right w:val="none" w:sz="0" w:space="0" w:color="auto"/>
      </w:divBdr>
    </w:div>
    <w:div w:id="1352144246">
      <w:bodyDiv w:val="1"/>
      <w:marLeft w:val="0"/>
      <w:marRight w:val="0"/>
      <w:marTop w:val="0"/>
      <w:marBottom w:val="0"/>
      <w:divBdr>
        <w:top w:val="none" w:sz="0" w:space="0" w:color="auto"/>
        <w:left w:val="none" w:sz="0" w:space="0" w:color="auto"/>
        <w:bottom w:val="none" w:sz="0" w:space="0" w:color="auto"/>
        <w:right w:val="none" w:sz="0" w:space="0" w:color="auto"/>
      </w:divBdr>
    </w:div>
    <w:div w:id="1395272207">
      <w:bodyDiv w:val="1"/>
      <w:marLeft w:val="0"/>
      <w:marRight w:val="0"/>
      <w:marTop w:val="0"/>
      <w:marBottom w:val="0"/>
      <w:divBdr>
        <w:top w:val="none" w:sz="0" w:space="0" w:color="auto"/>
        <w:left w:val="none" w:sz="0" w:space="0" w:color="auto"/>
        <w:bottom w:val="none" w:sz="0" w:space="0" w:color="auto"/>
        <w:right w:val="none" w:sz="0" w:space="0" w:color="auto"/>
      </w:divBdr>
    </w:div>
    <w:div w:id="1426921379">
      <w:bodyDiv w:val="1"/>
      <w:marLeft w:val="0"/>
      <w:marRight w:val="0"/>
      <w:marTop w:val="0"/>
      <w:marBottom w:val="0"/>
      <w:divBdr>
        <w:top w:val="none" w:sz="0" w:space="0" w:color="auto"/>
        <w:left w:val="none" w:sz="0" w:space="0" w:color="auto"/>
        <w:bottom w:val="none" w:sz="0" w:space="0" w:color="auto"/>
        <w:right w:val="none" w:sz="0" w:space="0" w:color="auto"/>
      </w:divBdr>
    </w:div>
    <w:div w:id="1427581825">
      <w:bodyDiv w:val="1"/>
      <w:marLeft w:val="0"/>
      <w:marRight w:val="0"/>
      <w:marTop w:val="0"/>
      <w:marBottom w:val="0"/>
      <w:divBdr>
        <w:top w:val="none" w:sz="0" w:space="0" w:color="auto"/>
        <w:left w:val="none" w:sz="0" w:space="0" w:color="auto"/>
        <w:bottom w:val="none" w:sz="0" w:space="0" w:color="auto"/>
        <w:right w:val="none" w:sz="0" w:space="0" w:color="auto"/>
      </w:divBdr>
    </w:div>
    <w:div w:id="1435250031">
      <w:bodyDiv w:val="1"/>
      <w:marLeft w:val="0"/>
      <w:marRight w:val="0"/>
      <w:marTop w:val="0"/>
      <w:marBottom w:val="0"/>
      <w:divBdr>
        <w:top w:val="none" w:sz="0" w:space="0" w:color="auto"/>
        <w:left w:val="none" w:sz="0" w:space="0" w:color="auto"/>
        <w:bottom w:val="none" w:sz="0" w:space="0" w:color="auto"/>
        <w:right w:val="none" w:sz="0" w:space="0" w:color="auto"/>
      </w:divBdr>
    </w:div>
    <w:div w:id="1439983543">
      <w:bodyDiv w:val="1"/>
      <w:marLeft w:val="0"/>
      <w:marRight w:val="0"/>
      <w:marTop w:val="0"/>
      <w:marBottom w:val="0"/>
      <w:divBdr>
        <w:top w:val="none" w:sz="0" w:space="0" w:color="auto"/>
        <w:left w:val="none" w:sz="0" w:space="0" w:color="auto"/>
        <w:bottom w:val="none" w:sz="0" w:space="0" w:color="auto"/>
        <w:right w:val="none" w:sz="0" w:space="0" w:color="auto"/>
      </w:divBdr>
    </w:div>
    <w:div w:id="1443457124">
      <w:bodyDiv w:val="1"/>
      <w:marLeft w:val="0"/>
      <w:marRight w:val="0"/>
      <w:marTop w:val="0"/>
      <w:marBottom w:val="0"/>
      <w:divBdr>
        <w:top w:val="none" w:sz="0" w:space="0" w:color="auto"/>
        <w:left w:val="none" w:sz="0" w:space="0" w:color="auto"/>
        <w:bottom w:val="none" w:sz="0" w:space="0" w:color="auto"/>
        <w:right w:val="none" w:sz="0" w:space="0" w:color="auto"/>
      </w:divBdr>
    </w:div>
    <w:div w:id="1466386323">
      <w:bodyDiv w:val="1"/>
      <w:marLeft w:val="0"/>
      <w:marRight w:val="0"/>
      <w:marTop w:val="0"/>
      <w:marBottom w:val="0"/>
      <w:divBdr>
        <w:top w:val="none" w:sz="0" w:space="0" w:color="auto"/>
        <w:left w:val="none" w:sz="0" w:space="0" w:color="auto"/>
        <w:bottom w:val="none" w:sz="0" w:space="0" w:color="auto"/>
        <w:right w:val="none" w:sz="0" w:space="0" w:color="auto"/>
      </w:divBdr>
    </w:div>
    <w:div w:id="1474761810">
      <w:bodyDiv w:val="1"/>
      <w:marLeft w:val="0"/>
      <w:marRight w:val="0"/>
      <w:marTop w:val="0"/>
      <w:marBottom w:val="0"/>
      <w:divBdr>
        <w:top w:val="none" w:sz="0" w:space="0" w:color="auto"/>
        <w:left w:val="none" w:sz="0" w:space="0" w:color="auto"/>
        <w:bottom w:val="none" w:sz="0" w:space="0" w:color="auto"/>
        <w:right w:val="none" w:sz="0" w:space="0" w:color="auto"/>
      </w:divBdr>
    </w:div>
    <w:div w:id="1476028827">
      <w:bodyDiv w:val="1"/>
      <w:marLeft w:val="0"/>
      <w:marRight w:val="0"/>
      <w:marTop w:val="0"/>
      <w:marBottom w:val="0"/>
      <w:divBdr>
        <w:top w:val="none" w:sz="0" w:space="0" w:color="auto"/>
        <w:left w:val="none" w:sz="0" w:space="0" w:color="auto"/>
        <w:bottom w:val="none" w:sz="0" w:space="0" w:color="auto"/>
        <w:right w:val="none" w:sz="0" w:space="0" w:color="auto"/>
      </w:divBdr>
    </w:div>
    <w:div w:id="1485006704">
      <w:bodyDiv w:val="1"/>
      <w:marLeft w:val="0"/>
      <w:marRight w:val="0"/>
      <w:marTop w:val="0"/>
      <w:marBottom w:val="0"/>
      <w:divBdr>
        <w:top w:val="none" w:sz="0" w:space="0" w:color="auto"/>
        <w:left w:val="none" w:sz="0" w:space="0" w:color="auto"/>
        <w:bottom w:val="none" w:sz="0" w:space="0" w:color="auto"/>
        <w:right w:val="none" w:sz="0" w:space="0" w:color="auto"/>
      </w:divBdr>
    </w:div>
    <w:div w:id="1525824160">
      <w:bodyDiv w:val="1"/>
      <w:marLeft w:val="0"/>
      <w:marRight w:val="0"/>
      <w:marTop w:val="0"/>
      <w:marBottom w:val="0"/>
      <w:divBdr>
        <w:top w:val="none" w:sz="0" w:space="0" w:color="auto"/>
        <w:left w:val="none" w:sz="0" w:space="0" w:color="auto"/>
        <w:bottom w:val="none" w:sz="0" w:space="0" w:color="auto"/>
        <w:right w:val="none" w:sz="0" w:space="0" w:color="auto"/>
      </w:divBdr>
    </w:div>
    <w:div w:id="1531187514">
      <w:bodyDiv w:val="1"/>
      <w:marLeft w:val="0"/>
      <w:marRight w:val="0"/>
      <w:marTop w:val="0"/>
      <w:marBottom w:val="0"/>
      <w:divBdr>
        <w:top w:val="none" w:sz="0" w:space="0" w:color="auto"/>
        <w:left w:val="none" w:sz="0" w:space="0" w:color="auto"/>
        <w:bottom w:val="none" w:sz="0" w:space="0" w:color="auto"/>
        <w:right w:val="none" w:sz="0" w:space="0" w:color="auto"/>
      </w:divBdr>
    </w:div>
    <w:div w:id="1531600396">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555964731">
      <w:bodyDiv w:val="1"/>
      <w:marLeft w:val="0"/>
      <w:marRight w:val="0"/>
      <w:marTop w:val="0"/>
      <w:marBottom w:val="0"/>
      <w:divBdr>
        <w:top w:val="none" w:sz="0" w:space="0" w:color="auto"/>
        <w:left w:val="none" w:sz="0" w:space="0" w:color="auto"/>
        <w:bottom w:val="none" w:sz="0" w:space="0" w:color="auto"/>
        <w:right w:val="none" w:sz="0" w:space="0" w:color="auto"/>
      </w:divBdr>
    </w:div>
    <w:div w:id="1561090352">
      <w:bodyDiv w:val="1"/>
      <w:marLeft w:val="0"/>
      <w:marRight w:val="0"/>
      <w:marTop w:val="0"/>
      <w:marBottom w:val="0"/>
      <w:divBdr>
        <w:top w:val="none" w:sz="0" w:space="0" w:color="auto"/>
        <w:left w:val="none" w:sz="0" w:space="0" w:color="auto"/>
        <w:bottom w:val="none" w:sz="0" w:space="0" w:color="auto"/>
        <w:right w:val="none" w:sz="0" w:space="0" w:color="auto"/>
      </w:divBdr>
    </w:div>
    <w:div w:id="1565947175">
      <w:bodyDiv w:val="1"/>
      <w:marLeft w:val="0"/>
      <w:marRight w:val="0"/>
      <w:marTop w:val="0"/>
      <w:marBottom w:val="0"/>
      <w:divBdr>
        <w:top w:val="none" w:sz="0" w:space="0" w:color="auto"/>
        <w:left w:val="none" w:sz="0" w:space="0" w:color="auto"/>
        <w:bottom w:val="none" w:sz="0" w:space="0" w:color="auto"/>
        <w:right w:val="none" w:sz="0" w:space="0" w:color="auto"/>
      </w:divBdr>
    </w:div>
    <w:div w:id="1582257046">
      <w:bodyDiv w:val="1"/>
      <w:marLeft w:val="0"/>
      <w:marRight w:val="0"/>
      <w:marTop w:val="0"/>
      <w:marBottom w:val="0"/>
      <w:divBdr>
        <w:top w:val="none" w:sz="0" w:space="0" w:color="auto"/>
        <w:left w:val="none" w:sz="0" w:space="0" w:color="auto"/>
        <w:bottom w:val="none" w:sz="0" w:space="0" w:color="auto"/>
        <w:right w:val="none" w:sz="0" w:space="0" w:color="auto"/>
      </w:divBdr>
    </w:div>
    <w:div w:id="15900409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51399487">
      <w:bodyDiv w:val="1"/>
      <w:marLeft w:val="0"/>
      <w:marRight w:val="0"/>
      <w:marTop w:val="0"/>
      <w:marBottom w:val="0"/>
      <w:divBdr>
        <w:top w:val="none" w:sz="0" w:space="0" w:color="auto"/>
        <w:left w:val="none" w:sz="0" w:space="0" w:color="auto"/>
        <w:bottom w:val="none" w:sz="0" w:space="0" w:color="auto"/>
        <w:right w:val="none" w:sz="0" w:space="0" w:color="auto"/>
      </w:divBdr>
    </w:div>
    <w:div w:id="1698775641">
      <w:bodyDiv w:val="1"/>
      <w:marLeft w:val="0"/>
      <w:marRight w:val="0"/>
      <w:marTop w:val="0"/>
      <w:marBottom w:val="0"/>
      <w:divBdr>
        <w:top w:val="none" w:sz="0" w:space="0" w:color="auto"/>
        <w:left w:val="none" w:sz="0" w:space="0" w:color="auto"/>
        <w:bottom w:val="none" w:sz="0" w:space="0" w:color="auto"/>
        <w:right w:val="none" w:sz="0" w:space="0" w:color="auto"/>
      </w:divBdr>
    </w:div>
    <w:div w:id="1702432214">
      <w:bodyDiv w:val="1"/>
      <w:marLeft w:val="0"/>
      <w:marRight w:val="0"/>
      <w:marTop w:val="0"/>
      <w:marBottom w:val="0"/>
      <w:divBdr>
        <w:top w:val="none" w:sz="0" w:space="0" w:color="auto"/>
        <w:left w:val="none" w:sz="0" w:space="0" w:color="auto"/>
        <w:bottom w:val="none" w:sz="0" w:space="0" w:color="auto"/>
        <w:right w:val="none" w:sz="0" w:space="0" w:color="auto"/>
      </w:divBdr>
    </w:div>
    <w:div w:id="1746801465">
      <w:bodyDiv w:val="1"/>
      <w:marLeft w:val="0"/>
      <w:marRight w:val="0"/>
      <w:marTop w:val="0"/>
      <w:marBottom w:val="0"/>
      <w:divBdr>
        <w:top w:val="none" w:sz="0" w:space="0" w:color="auto"/>
        <w:left w:val="none" w:sz="0" w:space="0" w:color="auto"/>
        <w:bottom w:val="none" w:sz="0" w:space="0" w:color="auto"/>
        <w:right w:val="none" w:sz="0" w:space="0" w:color="auto"/>
      </w:divBdr>
    </w:div>
    <w:div w:id="1779175092">
      <w:bodyDiv w:val="1"/>
      <w:marLeft w:val="0"/>
      <w:marRight w:val="0"/>
      <w:marTop w:val="0"/>
      <w:marBottom w:val="0"/>
      <w:divBdr>
        <w:top w:val="none" w:sz="0" w:space="0" w:color="auto"/>
        <w:left w:val="none" w:sz="0" w:space="0" w:color="auto"/>
        <w:bottom w:val="none" w:sz="0" w:space="0" w:color="auto"/>
        <w:right w:val="none" w:sz="0" w:space="0" w:color="auto"/>
      </w:divBdr>
    </w:div>
    <w:div w:id="1782454951">
      <w:bodyDiv w:val="1"/>
      <w:marLeft w:val="0"/>
      <w:marRight w:val="0"/>
      <w:marTop w:val="0"/>
      <w:marBottom w:val="0"/>
      <w:divBdr>
        <w:top w:val="none" w:sz="0" w:space="0" w:color="auto"/>
        <w:left w:val="none" w:sz="0" w:space="0" w:color="auto"/>
        <w:bottom w:val="none" w:sz="0" w:space="0" w:color="auto"/>
        <w:right w:val="none" w:sz="0" w:space="0" w:color="auto"/>
      </w:divBdr>
    </w:div>
    <w:div w:id="1797260000">
      <w:bodyDiv w:val="1"/>
      <w:marLeft w:val="0"/>
      <w:marRight w:val="0"/>
      <w:marTop w:val="0"/>
      <w:marBottom w:val="0"/>
      <w:divBdr>
        <w:top w:val="none" w:sz="0" w:space="0" w:color="auto"/>
        <w:left w:val="none" w:sz="0" w:space="0" w:color="auto"/>
        <w:bottom w:val="none" w:sz="0" w:space="0" w:color="auto"/>
        <w:right w:val="none" w:sz="0" w:space="0" w:color="auto"/>
      </w:divBdr>
      <w:divsChild>
        <w:div w:id="243492831">
          <w:marLeft w:val="0"/>
          <w:marRight w:val="0"/>
          <w:marTop w:val="0"/>
          <w:marBottom w:val="0"/>
          <w:divBdr>
            <w:top w:val="none" w:sz="0" w:space="0" w:color="auto"/>
            <w:left w:val="none" w:sz="0" w:space="0" w:color="auto"/>
            <w:bottom w:val="none" w:sz="0" w:space="0" w:color="auto"/>
            <w:right w:val="none" w:sz="0" w:space="0" w:color="auto"/>
          </w:divBdr>
          <w:divsChild>
            <w:div w:id="1741056498">
              <w:marLeft w:val="0"/>
              <w:marRight w:val="0"/>
              <w:marTop w:val="0"/>
              <w:marBottom w:val="0"/>
              <w:divBdr>
                <w:top w:val="none" w:sz="0" w:space="0" w:color="auto"/>
                <w:left w:val="none" w:sz="0" w:space="0" w:color="auto"/>
                <w:bottom w:val="none" w:sz="0" w:space="0" w:color="auto"/>
                <w:right w:val="none" w:sz="0" w:space="0" w:color="auto"/>
              </w:divBdr>
              <w:divsChild>
                <w:div w:id="314185278">
                  <w:marLeft w:val="0"/>
                  <w:marRight w:val="0"/>
                  <w:marTop w:val="0"/>
                  <w:marBottom w:val="0"/>
                  <w:divBdr>
                    <w:top w:val="none" w:sz="0" w:space="0" w:color="auto"/>
                    <w:left w:val="none" w:sz="0" w:space="0" w:color="auto"/>
                    <w:bottom w:val="none" w:sz="0" w:space="0" w:color="auto"/>
                    <w:right w:val="none" w:sz="0" w:space="0" w:color="auto"/>
                  </w:divBdr>
                  <w:divsChild>
                    <w:div w:id="185490429">
                      <w:marLeft w:val="0"/>
                      <w:marRight w:val="0"/>
                      <w:marTop w:val="0"/>
                      <w:marBottom w:val="0"/>
                      <w:divBdr>
                        <w:top w:val="none" w:sz="0" w:space="0" w:color="auto"/>
                        <w:left w:val="none" w:sz="0" w:space="0" w:color="auto"/>
                        <w:bottom w:val="none" w:sz="0" w:space="0" w:color="auto"/>
                        <w:right w:val="none" w:sz="0" w:space="0" w:color="auto"/>
                      </w:divBdr>
                      <w:divsChild>
                        <w:div w:id="306134898">
                          <w:marLeft w:val="0"/>
                          <w:marRight w:val="0"/>
                          <w:marTop w:val="0"/>
                          <w:marBottom w:val="0"/>
                          <w:divBdr>
                            <w:top w:val="none" w:sz="0" w:space="0" w:color="auto"/>
                            <w:left w:val="none" w:sz="0" w:space="0" w:color="auto"/>
                            <w:bottom w:val="none" w:sz="0" w:space="0" w:color="auto"/>
                            <w:right w:val="none" w:sz="0" w:space="0" w:color="auto"/>
                          </w:divBdr>
                        </w:div>
                      </w:divsChild>
                    </w:div>
                    <w:div w:id="657657284">
                      <w:marLeft w:val="0"/>
                      <w:marRight w:val="0"/>
                      <w:marTop w:val="0"/>
                      <w:marBottom w:val="0"/>
                      <w:divBdr>
                        <w:top w:val="none" w:sz="0" w:space="0" w:color="auto"/>
                        <w:left w:val="none" w:sz="0" w:space="0" w:color="auto"/>
                        <w:bottom w:val="none" w:sz="0" w:space="0" w:color="auto"/>
                        <w:right w:val="none" w:sz="0" w:space="0" w:color="auto"/>
                      </w:divBdr>
                      <w:divsChild>
                        <w:div w:id="1374236166">
                          <w:marLeft w:val="0"/>
                          <w:marRight w:val="0"/>
                          <w:marTop w:val="0"/>
                          <w:marBottom w:val="0"/>
                          <w:divBdr>
                            <w:top w:val="none" w:sz="0" w:space="0" w:color="auto"/>
                            <w:left w:val="none" w:sz="0" w:space="0" w:color="auto"/>
                            <w:bottom w:val="none" w:sz="0" w:space="0" w:color="auto"/>
                            <w:right w:val="none" w:sz="0" w:space="0" w:color="auto"/>
                          </w:divBdr>
                          <w:divsChild>
                            <w:div w:id="1315139627">
                              <w:marLeft w:val="0"/>
                              <w:marRight w:val="0"/>
                              <w:marTop w:val="0"/>
                              <w:marBottom w:val="0"/>
                              <w:divBdr>
                                <w:top w:val="none" w:sz="0" w:space="0" w:color="auto"/>
                                <w:left w:val="none" w:sz="0" w:space="0" w:color="auto"/>
                                <w:bottom w:val="none" w:sz="0" w:space="0" w:color="auto"/>
                                <w:right w:val="none" w:sz="0" w:space="0" w:color="auto"/>
                              </w:divBdr>
                              <w:divsChild>
                                <w:div w:id="18970191">
                                  <w:marLeft w:val="0"/>
                                  <w:marRight w:val="0"/>
                                  <w:marTop w:val="0"/>
                                  <w:marBottom w:val="0"/>
                                  <w:divBdr>
                                    <w:top w:val="none" w:sz="0" w:space="0" w:color="auto"/>
                                    <w:left w:val="none" w:sz="0" w:space="0" w:color="auto"/>
                                    <w:bottom w:val="none" w:sz="0" w:space="0" w:color="auto"/>
                                    <w:right w:val="none" w:sz="0" w:space="0" w:color="auto"/>
                                  </w:divBdr>
                                  <w:divsChild>
                                    <w:div w:id="3122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563462">
      <w:bodyDiv w:val="1"/>
      <w:marLeft w:val="0"/>
      <w:marRight w:val="0"/>
      <w:marTop w:val="0"/>
      <w:marBottom w:val="0"/>
      <w:divBdr>
        <w:top w:val="none" w:sz="0" w:space="0" w:color="auto"/>
        <w:left w:val="none" w:sz="0" w:space="0" w:color="auto"/>
        <w:bottom w:val="none" w:sz="0" w:space="0" w:color="auto"/>
        <w:right w:val="none" w:sz="0" w:space="0" w:color="auto"/>
      </w:divBdr>
    </w:div>
    <w:div w:id="1809081694">
      <w:bodyDiv w:val="1"/>
      <w:marLeft w:val="0"/>
      <w:marRight w:val="0"/>
      <w:marTop w:val="0"/>
      <w:marBottom w:val="0"/>
      <w:divBdr>
        <w:top w:val="none" w:sz="0" w:space="0" w:color="auto"/>
        <w:left w:val="none" w:sz="0" w:space="0" w:color="auto"/>
        <w:bottom w:val="none" w:sz="0" w:space="0" w:color="auto"/>
        <w:right w:val="none" w:sz="0" w:space="0" w:color="auto"/>
      </w:divBdr>
    </w:div>
    <w:div w:id="1816414661">
      <w:bodyDiv w:val="1"/>
      <w:marLeft w:val="0"/>
      <w:marRight w:val="0"/>
      <w:marTop w:val="0"/>
      <w:marBottom w:val="0"/>
      <w:divBdr>
        <w:top w:val="none" w:sz="0" w:space="0" w:color="auto"/>
        <w:left w:val="none" w:sz="0" w:space="0" w:color="auto"/>
        <w:bottom w:val="none" w:sz="0" w:space="0" w:color="auto"/>
        <w:right w:val="none" w:sz="0" w:space="0" w:color="auto"/>
      </w:divBdr>
    </w:div>
    <w:div w:id="1831018009">
      <w:bodyDiv w:val="1"/>
      <w:marLeft w:val="0"/>
      <w:marRight w:val="0"/>
      <w:marTop w:val="0"/>
      <w:marBottom w:val="0"/>
      <w:divBdr>
        <w:top w:val="none" w:sz="0" w:space="0" w:color="auto"/>
        <w:left w:val="none" w:sz="0" w:space="0" w:color="auto"/>
        <w:bottom w:val="none" w:sz="0" w:space="0" w:color="auto"/>
        <w:right w:val="none" w:sz="0" w:space="0" w:color="auto"/>
      </w:divBdr>
    </w:div>
    <w:div w:id="1831023640">
      <w:bodyDiv w:val="1"/>
      <w:marLeft w:val="0"/>
      <w:marRight w:val="0"/>
      <w:marTop w:val="0"/>
      <w:marBottom w:val="0"/>
      <w:divBdr>
        <w:top w:val="none" w:sz="0" w:space="0" w:color="auto"/>
        <w:left w:val="none" w:sz="0" w:space="0" w:color="auto"/>
        <w:bottom w:val="none" w:sz="0" w:space="0" w:color="auto"/>
        <w:right w:val="none" w:sz="0" w:space="0" w:color="auto"/>
      </w:divBdr>
    </w:div>
    <w:div w:id="1841846354">
      <w:bodyDiv w:val="1"/>
      <w:marLeft w:val="0"/>
      <w:marRight w:val="0"/>
      <w:marTop w:val="0"/>
      <w:marBottom w:val="0"/>
      <w:divBdr>
        <w:top w:val="none" w:sz="0" w:space="0" w:color="auto"/>
        <w:left w:val="none" w:sz="0" w:space="0" w:color="auto"/>
        <w:bottom w:val="none" w:sz="0" w:space="0" w:color="auto"/>
        <w:right w:val="none" w:sz="0" w:space="0" w:color="auto"/>
      </w:divBdr>
    </w:div>
    <w:div w:id="1869828972">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889024516">
      <w:bodyDiv w:val="1"/>
      <w:marLeft w:val="0"/>
      <w:marRight w:val="0"/>
      <w:marTop w:val="0"/>
      <w:marBottom w:val="0"/>
      <w:divBdr>
        <w:top w:val="none" w:sz="0" w:space="0" w:color="auto"/>
        <w:left w:val="none" w:sz="0" w:space="0" w:color="auto"/>
        <w:bottom w:val="none" w:sz="0" w:space="0" w:color="auto"/>
        <w:right w:val="none" w:sz="0" w:space="0" w:color="auto"/>
      </w:divBdr>
    </w:div>
    <w:div w:id="1903758133">
      <w:bodyDiv w:val="1"/>
      <w:marLeft w:val="0"/>
      <w:marRight w:val="0"/>
      <w:marTop w:val="0"/>
      <w:marBottom w:val="0"/>
      <w:divBdr>
        <w:top w:val="none" w:sz="0" w:space="0" w:color="auto"/>
        <w:left w:val="none" w:sz="0" w:space="0" w:color="auto"/>
        <w:bottom w:val="none" w:sz="0" w:space="0" w:color="auto"/>
        <w:right w:val="none" w:sz="0" w:space="0" w:color="auto"/>
      </w:divBdr>
    </w:div>
    <w:div w:id="1910841911">
      <w:bodyDiv w:val="1"/>
      <w:marLeft w:val="0"/>
      <w:marRight w:val="0"/>
      <w:marTop w:val="0"/>
      <w:marBottom w:val="0"/>
      <w:divBdr>
        <w:top w:val="none" w:sz="0" w:space="0" w:color="auto"/>
        <w:left w:val="none" w:sz="0" w:space="0" w:color="auto"/>
        <w:bottom w:val="none" w:sz="0" w:space="0" w:color="auto"/>
        <w:right w:val="none" w:sz="0" w:space="0" w:color="auto"/>
      </w:divBdr>
    </w:div>
    <w:div w:id="1926452437">
      <w:bodyDiv w:val="1"/>
      <w:marLeft w:val="0"/>
      <w:marRight w:val="0"/>
      <w:marTop w:val="0"/>
      <w:marBottom w:val="0"/>
      <w:divBdr>
        <w:top w:val="none" w:sz="0" w:space="0" w:color="auto"/>
        <w:left w:val="none" w:sz="0" w:space="0" w:color="auto"/>
        <w:bottom w:val="none" w:sz="0" w:space="0" w:color="auto"/>
        <w:right w:val="none" w:sz="0" w:space="0" w:color="auto"/>
      </w:divBdr>
    </w:div>
    <w:div w:id="1959681710">
      <w:bodyDiv w:val="1"/>
      <w:marLeft w:val="0"/>
      <w:marRight w:val="0"/>
      <w:marTop w:val="0"/>
      <w:marBottom w:val="0"/>
      <w:divBdr>
        <w:top w:val="none" w:sz="0" w:space="0" w:color="auto"/>
        <w:left w:val="none" w:sz="0" w:space="0" w:color="auto"/>
        <w:bottom w:val="none" w:sz="0" w:space="0" w:color="auto"/>
        <w:right w:val="none" w:sz="0" w:space="0" w:color="auto"/>
      </w:divBdr>
    </w:div>
    <w:div w:id="1993243966">
      <w:bodyDiv w:val="1"/>
      <w:marLeft w:val="0"/>
      <w:marRight w:val="0"/>
      <w:marTop w:val="0"/>
      <w:marBottom w:val="0"/>
      <w:divBdr>
        <w:top w:val="none" w:sz="0" w:space="0" w:color="auto"/>
        <w:left w:val="none" w:sz="0" w:space="0" w:color="auto"/>
        <w:bottom w:val="none" w:sz="0" w:space="0" w:color="auto"/>
        <w:right w:val="none" w:sz="0" w:space="0" w:color="auto"/>
      </w:divBdr>
    </w:div>
    <w:div w:id="1995792628">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09554347">
      <w:bodyDiv w:val="1"/>
      <w:marLeft w:val="0"/>
      <w:marRight w:val="0"/>
      <w:marTop w:val="0"/>
      <w:marBottom w:val="0"/>
      <w:divBdr>
        <w:top w:val="none" w:sz="0" w:space="0" w:color="auto"/>
        <w:left w:val="none" w:sz="0" w:space="0" w:color="auto"/>
        <w:bottom w:val="none" w:sz="0" w:space="0" w:color="auto"/>
        <w:right w:val="none" w:sz="0" w:space="0" w:color="auto"/>
      </w:divBdr>
    </w:div>
    <w:div w:id="2023819406">
      <w:bodyDiv w:val="1"/>
      <w:marLeft w:val="0"/>
      <w:marRight w:val="0"/>
      <w:marTop w:val="0"/>
      <w:marBottom w:val="0"/>
      <w:divBdr>
        <w:top w:val="none" w:sz="0" w:space="0" w:color="auto"/>
        <w:left w:val="none" w:sz="0" w:space="0" w:color="auto"/>
        <w:bottom w:val="none" w:sz="0" w:space="0" w:color="auto"/>
        <w:right w:val="none" w:sz="0" w:space="0" w:color="auto"/>
      </w:divBdr>
    </w:div>
    <w:div w:id="2051220431">
      <w:bodyDiv w:val="1"/>
      <w:marLeft w:val="0"/>
      <w:marRight w:val="0"/>
      <w:marTop w:val="0"/>
      <w:marBottom w:val="0"/>
      <w:divBdr>
        <w:top w:val="none" w:sz="0" w:space="0" w:color="auto"/>
        <w:left w:val="none" w:sz="0" w:space="0" w:color="auto"/>
        <w:bottom w:val="none" w:sz="0" w:space="0" w:color="auto"/>
        <w:right w:val="none" w:sz="0" w:space="0" w:color="auto"/>
      </w:divBdr>
    </w:div>
    <w:div w:id="2060591907">
      <w:bodyDiv w:val="1"/>
      <w:marLeft w:val="0"/>
      <w:marRight w:val="0"/>
      <w:marTop w:val="0"/>
      <w:marBottom w:val="0"/>
      <w:divBdr>
        <w:top w:val="none" w:sz="0" w:space="0" w:color="auto"/>
        <w:left w:val="none" w:sz="0" w:space="0" w:color="auto"/>
        <w:bottom w:val="none" w:sz="0" w:space="0" w:color="auto"/>
        <w:right w:val="none" w:sz="0" w:space="0" w:color="auto"/>
      </w:divBdr>
    </w:div>
    <w:div w:id="2065828596">
      <w:bodyDiv w:val="1"/>
      <w:marLeft w:val="0"/>
      <w:marRight w:val="0"/>
      <w:marTop w:val="0"/>
      <w:marBottom w:val="0"/>
      <w:divBdr>
        <w:top w:val="none" w:sz="0" w:space="0" w:color="auto"/>
        <w:left w:val="none" w:sz="0" w:space="0" w:color="auto"/>
        <w:bottom w:val="none" w:sz="0" w:space="0" w:color="auto"/>
        <w:right w:val="none" w:sz="0" w:space="0" w:color="auto"/>
      </w:divBdr>
    </w:div>
    <w:div w:id="2068382437">
      <w:bodyDiv w:val="1"/>
      <w:marLeft w:val="0"/>
      <w:marRight w:val="0"/>
      <w:marTop w:val="0"/>
      <w:marBottom w:val="0"/>
      <w:divBdr>
        <w:top w:val="none" w:sz="0" w:space="0" w:color="auto"/>
        <w:left w:val="none" w:sz="0" w:space="0" w:color="auto"/>
        <w:bottom w:val="none" w:sz="0" w:space="0" w:color="auto"/>
        <w:right w:val="none" w:sz="0" w:space="0" w:color="auto"/>
      </w:divBdr>
    </w:div>
    <w:div w:id="2075545179">
      <w:bodyDiv w:val="1"/>
      <w:marLeft w:val="0"/>
      <w:marRight w:val="0"/>
      <w:marTop w:val="0"/>
      <w:marBottom w:val="0"/>
      <w:divBdr>
        <w:top w:val="none" w:sz="0" w:space="0" w:color="auto"/>
        <w:left w:val="none" w:sz="0" w:space="0" w:color="auto"/>
        <w:bottom w:val="none" w:sz="0" w:space="0" w:color="auto"/>
        <w:right w:val="none" w:sz="0" w:space="0" w:color="auto"/>
      </w:divBdr>
    </w:div>
    <w:div w:id="2076933723">
      <w:bodyDiv w:val="1"/>
      <w:marLeft w:val="0"/>
      <w:marRight w:val="0"/>
      <w:marTop w:val="0"/>
      <w:marBottom w:val="0"/>
      <w:divBdr>
        <w:top w:val="none" w:sz="0" w:space="0" w:color="auto"/>
        <w:left w:val="none" w:sz="0" w:space="0" w:color="auto"/>
        <w:bottom w:val="none" w:sz="0" w:space="0" w:color="auto"/>
        <w:right w:val="none" w:sz="0" w:space="0" w:color="auto"/>
      </w:divBdr>
    </w:div>
    <w:div w:id="2087723644">
      <w:bodyDiv w:val="1"/>
      <w:marLeft w:val="0"/>
      <w:marRight w:val="0"/>
      <w:marTop w:val="0"/>
      <w:marBottom w:val="0"/>
      <w:divBdr>
        <w:top w:val="none" w:sz="0" w:space="0" w:color="auto"/>
        <w:left w:val="none" w:sz="0" w:space="0" w:color="auto"/>
        <w:bottom w:val="none" w:sz="0" w:space="0" w:color="auto"/>
        <w:right w:val="none" w:sz="0" w:space="0" w:color="auto"/>
      </w:divBdr>
    </w:div>
    <w:div w:id="209014974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 w:id="21294729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www.postgresql.org/" TargetMode="External"/><Relationship Id="rId47" Type="http://schemas.openxmlformats.org/officeDocument/2006/relationships/hyperlink" Target="https://angular.dev/" TargetMode="External"/><Relationship Id="rId63" Type="http://schemas.openxmlformats.org/officeDocument/2006/relationships/footer" Target="footer3.xml"/><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hyperlink" Target="https://personasysoluciones.es/metodologia-agile-caracteristicas" TargetMode="External"/><Relationship Id="rId53" Type="http://schemas.openxmlformats.org/officeDocument/2006/relationships/hyperlink" Target="https://mermaid.js.org/" TargetMode="External"/><Relationship Id="rId58" Type="http://schemas.openxmlformats.org/officeDocument/2006/relationships/hyperlink" Target="https://dotnetfoundation.org/news-events/detail/mailkit-working-with-emails" TargetMode="External"/><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spring.io/projects/spring-framework" TargetMode="External"/><Relationship Id="rId48" Type="http://schemas.openxmlformats.org/officeDocument/2006/relationships/hyperlink" Target="https://es.react.dev/" TargetMode="External"/><Relationship Id="rId56" Type="http://schemas.openxmlformats.org/officeDocument/2006/relationships/hyperlink" Target="https://www.w3.org/WAI/fundamentals/"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hyperlink" Target="https://git-scm.com/doc" TargetMode="External"/><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sigmaaie.org/es/soluciones/sigma-academic" TargetMode="External"/><Relationship Id="rId46" Type="http://schemas.openxmlformats.org/officeDocument/2006/relationships/hyperlink" Target="https://learn.microsoft.com/es-es/ef/" TargetMode="External"/><Relationship Id="rId59" Type="http://schemas.openxmlformats.org/officeDocument/2006/relationships/hyperlink" Target="https://www.jwt.io/introduction" TargetMode="External"/><Relationship Id="rId67" Type="http://schemas.openxmlformats.org/officeDocument/2006/relationships/image" Target="media/image24.png"/><Relationship Id="rId20" Type="http://schemas.openxmlformats.org/officeDocument/2006/relationships/header" Target="header6.xml"/><Relationship Id="rId41" Type="http://schemas.openxmlformats.org/officeDocument/2006/relationships/hyperlink" Target="https://www.mysql.com/" TargetMode="External"/><Relationship Id="rId54" Type="http://schemas.openxmlformats.org/officeDocument/2006/relationships/hyperlink" Target="https://www.figma.com/" TargetMode="External"/><Relationship Id="rId62" Type="http://schemas.openxmlformats.org/officeDocument/2006/relationships/hyperlink" Target="https://angular.dev/guide/routing/route-guards" TargetMode="External"/><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geekflare.com/es/angular-vs-react/" TargetMode="External"/><Relationship Id="rId57" Type="http://schemas.openxmlformats.org/officeDocument/2006/relationships/hyperlink" Target="https://www.w3.org/2013/Talks/responsive-design.pdf"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fastapi.tiangolo.com/" TargetMode="External"/><Relationship Id="rId52" Type="http://schemas.openxmlformats.org/officeDocument/2006/relationships/hyperlink" Target="https://github.com/" TargetMode="External"/><Relationship Id="rId60" Type="http://schemas.openxmlformats.org/officeDocument/2006/relationships/hyperlink" Target="https://www.nuget.org/packages/jose-jwt/" TargetMode="Externa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hyperlink" Target="https://universitasxxi.com/co/index.html" TargetMode="External"/><Relationship Id="rId34" Type="http://schemas.openxmlformats.org/officeDocument/2006/relationships/image" Target="media/image18.png"/><Relationship Id="rId50" Type="http://schemas.openxmlformats.org/officeDocument/2006/relationships/hyperlink" Target="https://code.visualstudio.com/" TargetMode="External"/><Relationship Id="rId55" Type="http://schemas.openxmlformats.org/officeDocument/2006/relationships/hyperlink" Target="https://www.boe.es/buscar/act.php?id=BOE-A-2018-16673" TargetMode="External"/><Relationship Id="rId76" Type="http://schemas.openxmlformats.org/officeDocument/2006/relationships/image" Target="media/image33.png"/><Relationship Id="rId7" Type="http://schemas.openxmlformats.org/officeDocument/2006/relationships/settings" Target="settings.xml"/><Relationship Id="rId71"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s://aws.amazon.com/es/compare/the-difference-between-relational-and-non-relational-databases/" TargetMode="External"/><Relationship Id="rId45" Type="http://schemas.openxmlformats.org/officeDocument/2006/relationships/hyperlink" Target="https://dotnet.microsoft.com/es-es/download/dotnet-framework" TargetMode="External"/><Relationship Id="rId66" Type="http://schemas.openxmlformats.org/officeDocument/2006/relationships/image" Target="media/image23.png"/><Relationship Id="rId87" Type="http://schemas.openxmlformats.org/officeDocument/2006/relationships/header" Target="header7.xml"/><Relationship Id="rId61" Type="http://schemas.openxmlformats.org/officeDocument/2006/relationships/hyperlink" Target="https://v17.angular.io/api/common/http/HttpInterceptor" TargetMode="External"/><Relationship Id="rId82" Type="http://schemas.openxmlformats.org/officeDocument/2006/relationships/image" Target="media/image39.png"/><Relationship Id="rId19" Type="http://schemas.openxmlformats.org/officeDocument/2006/relationships/header" Target="header5.xml"/></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cuments\GitHub\TFGinfo\Memoria%20TFG%20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8DC8C2E6CB940807B0FF566853542" ma:contentTypeVersion="4" ma:contentTypeDescription="Crear nuevo documento." ma:contentTypeScope="" ma:versionID="2a839d0a3aeb765d86aa42cb68bbf538">
  <xsd:schema xmlns:xsd="http://www.w3.org/2001/XMLSchema" xmlns:xs="http://www.w3.org/2001/XMLSchema" xmlns:p="http://schemas.microsoft.com/office/2006/metadata/properties" xmlns:ns3="07e89025-1f44-4cb0-b612-a77f8ae4559f" targetNamespace="http://schemas.microsoft.com/office/2006/metadata/properties" ma:root="true" ma:fieldsID="2a01b394e45e9048721825aa7e881f1d" ns3:_="">
    <xsd:import namespace="07e89025-1f44-4cb0-b612-a77f8ae4559f"/>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e89025-1f44-4cb0-b612-a77f8ae455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8870D972-8F89-4CB0-B727-E5D2C647A39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89FB2B9-6DD5-4EA7-B7DF-776BB56A3B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e89025-1f44-4cb0-b612-a77f8ae455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A615BE-5A9C-4853-A7EB-F2368C7EB2F7}">
  <ds:schemaRefs>
    <ds:schemaRef ds:uri="http://schemas.microsoft.com/sharepoint/v3/contenttype/forms"/>
  </ds:schemaRefs>
</ds:datastoreItem>
</file>

<file path=customXml/itemProps4.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Memoria TFG 2025</Template>
  <TotalTime>28373</TotalTime>
  <Pages>105</Pages>
  <Words>25501</Words>
  <Characters>140256</Characters>
  <Application>Microsoft Office Word</Application>
  <DocSecurity>0</DocSecurity>
  <Lines>1168</Lines>
  <Paragraphs>330</Paragraphs>
  <ScaleCrop>false</ScaleCrop>
  <HeadingPairs>
    <vt:vector size="2" baseType="variant">
      <vt:variant>
        <vt:lpstr>Título</vt:lpstr>
      </vt:variant>
      <vt:variant>
        <vt:i4>1</vt:i4>
      </vt:variant>
    </vt:vector>
  </HeadingPairs>
  <TitlesOfParts>
    <vt:vector size="1" baseType="lpstr">
      <vt:lpstr>Plantilla para TFG de la ETSI Informática</vt:lpstr>
    </vt:vector>
  </TitlesOfParts>
  <Manager/>
  <Company/>
  <LinksUpToDate>false</LinksUpToDate>
  <CharactersWithSpaces>165427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para TFG de la ETSI Informática</dc:title>
  <dc:subject/>
  <dc:creator>David Bueno Carmona</dc:creator>
  <cp:keywords/>
  <dc:description/>
  <cp:lastModifiedBy>David Bueno Carmona</cp:lastModifiedBy>
  <cp:revision>10</cp:revision>
  <dcterms:created xsi:type="dcterms:W3CDTF">2025-07-25T10:33:00Z</dcterms:created>
  <dcterms:modified xsi:type="dcterms:W3CDTF">2025-08-14T11:09:00Z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0x0101006CD8DC8C2E6CB940807B0FF566853542</vt:lpwstr>
  </property>
</Properties>
</file>