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62110" w14:textId="77777777" w:rsidR="008D217C" w:rsidRDefault="008D217C" w:rsidP="00CF5634">
      <w:pPr>
        <w:pStyle w:val="Default"/>
        <w:ind w:left="567" w:right="393"/>
        <w:jc w:val="center"/>
        <w:rPr>
          <w:rFonts w:ascii="Arial Narrow" w:hAnsi="Arial Narrow" w:cs="Arial"/>
          <w:color w:val="FFFFFF" w:themeColor="background1"/>
          <w:sz w:val="36"/>
          <w:szCs w:val="36"/>
        </w:rPr>
      </w:pPr>
      <w:bookmarkStart w:id="0" w:name="_Hlk202550299"/>
      <w:r w:rsidRPr="00D6437C">
        <w:rPr>
          <w:noProof/>
        </w:rPr>
        <w:drawing>
          <wp:anchor distT="0" distB="0" distL="114300" distR="114300" simplePos="0" relativeHeight="251662336" behindDoc="0" locked="0" layoutInCell="1" allowOverlap="1" wp14:anchorId="3B8410F7" wp14:editId="548B9EE2">
            <wp:simplePos x="0" y="0"/>
            <wp:positionH relativeFrom="column">
              <wp:posOffset>3238500</wp:posOffset>
            </wp:positionH>
            <wp:positionV relativeFrom="paragraph">
              <wp:posOffset>-550545</wp:posOffset>
            </wp:positionV>
            <wp:extent cx="3092450" cy="1032510"/>
            <wp:effectExtent l="0" t="0" r="6350" b="0"/>
            <wp:wrapNone/>
            <wp:docPr id="22" name="Imagen 2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2450" cy="1032510"/>
                    </a:xfrm>
                    <a:prstGeom prst="rect">
                      <a:avLst/>
                    </a:prstGeom>
                  </pic:spPr>
                </pic:pic>
              </a:graphicData>
            </a:graphic>
            <wp14:sizeRelH relativeFrom="margin">
              <wp14:pctWidth>0</wp14:pctWidth>
            </wp14:sizeRelH>
            <wp14:sizeRelV relativeFrom="margin">
              <wp14:pctHeight>0</wp14:pctHeight>
            </wp14:sizeRelV>
          </wp:anchor>
        </w:drawing>
      </w:r>
      <w:r w:rsidRPr="000E7F1F">
        <w:rPr>
          <w:noProof/>
        </w:rPr>
        <w:drawing>
          <wp:anchor distT="0" distB="0" distL="114300" distR="114300" simplePos="0" relativeHeight="251661312" behindDoc="0" locked="0" layoutInCell="1" allowOverlap="1" wp14:anchorId="0B5B2510" wp14:editId="42A98BF0">
            <wp:simplePos x="0" y="0"/>
            <wp:positionH relativeFrom="column">
              <wp:posOffset>-721995</wp:posOffset>
            </wp:positionH>
            <wp:positionV relativeFrom="paragraph">
              <wp:posOffset>-722630</wp:posOffset>
            </wp:positionV>
            <wp:extent cx="1849755" cy="1407160"/>
            <wp:effectExtent l="0" t="0" r="4445" b="2540"/>
            <wp:wrapNone/>
            <wp:docPr id="1"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40716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cs="Arial"/>
          <w:noProof/>
          <w:color w:val="FFFFFF" w:themeColor="background1"/>
          <w:sz w:val="36"/>
          <w:szCs w:val="36"/>
        </w:rPr>
        <mc:AlternateContent>
          <mc:Choice Requires="wps">
            <w:drawing>
              <wp:anchor distT="0" distB="0" distL="114300" distR="114300" simplePos="0" relativeHeight="251659264" behindDoc="1" locked="0" layoutInCell="1" allowOverlap="1" wp14:anchorId="7D6A47B5" wp14:editId="714DDC91">
                <wp:simplePos x="0" y="0"/>
                <wp:positionH relativeFrom="column">
                  <wp:posOffset>-1151890</wp:posOffset>
                </wp:positionH>
                <wp:positionV relativeFrom="paragraph">
                  <wp:posOffset>-885825</wp:posOffset>
                </wp:positionV>
                <wp:extent cx="7838937" cy="10861482"/>
                <wp:effectExtent l="0" t="0" r="0" b="0"/>
                <wp:wrapNone/>
                <wp:docPr id="1050601863" name="Rectángulo 4"/>
                <wp:cNvGraphicFramePr/>
                <a:graphic xmlns:a="http://schemas.openxmlformats.org/drawingml/2006/main">
                  <a:graphicData uri="http://schemas.microsoft.com/office/word/2010/wordprocessingShape">
                    <wps:wsp>
                      <wps:cNvSpPr/>
                      <wps:spPr>
                        <a:xfrm>
                          <a:off x="0" y="0"/>
                          <a:ext cx="7838937" cy="10861482"/>
                        </a:xfrm>
                        <a:prstGeom prst="rect">
                          <a:avLst/>
                        </a:prstGeom>
                        <a:solidFill>
                          <a:srgbClr val="002D5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DBD4C" id="Rectángulo 4" o:spid="_x0000_s1026" style="position:absolute;margin-left:-90.7pt;margin-top:-69.75pt;width:617.25pt;height:855.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" fillcolor="#002d5c" stroked="f" strokeweight="1pt"/>
            </w:pict>
          </mc:Fallback>
        </mc:AlternateContent>
      </w:r>
    </w:p>
    <w:p w14:paraId="74EF32E8" w14:textId="77777777" w:rsidR="008D217C" w:rsidRDefault="008D217C" w:rsidP="00CF5634">
      <w:pPr>
        <w:pStyle w:val="Default"/>
        <w:ind w:left="567" w:right="393"/>
        <w:jc w:val="center"/>
        <w:rPr>
          <w:rFonts w:ascii="Arial Narrow" w:hAnsi="Arial Narrow" w:cs="Arial"/>
          <w:color w:val="FFFFFF" w:themeColor="background1"/>
          <w:sz w:val="36"/>
          <w:szCs w:val="36"/>
        </w:rPr>
      </w:pPr>
    </w:p>
    <w:p w14:paraId="1780F528" w14:textId="77777777" w:rsidR="008D217C" w:rsidRDefault="008D217C" w:rsidP="00CF5634">
      <w:pPr>
        <w:pStyle w:val="Default"/>
        <w:ind w:left="567" w:right="393"/>
        <w:jc w:val="center"/>
        <w:rPr>
          <w:rFonts w:ascii="Arial Narrow" w:hAnsi="Arial Narrow" w:cs="Arial"/>
          <w:color w:val="FFFFFF" w:themeColor="background1"/>
          <w:sz w:val="36"/>
          <w:szCs w:val="36"/>
        </w:rPr>
      </w:pPr>
    </w:p>
    <w:p w14:paraId="4949B135" w14:textId="77777777" w:rsidR="008D217C" w:rsidRDefault="008D217C" w:rsidP="00CF5634">
      <w:pPr>
        <w:pStyle w:val="Default"/>
        <w:ind w:left="567" w:right="393"/>
        <w:jc w:val="center"/>
        <w:rPr>
          <w:rFonts w:ascii="Arial Narrow" w:hAnsi="Arial Narrow" w:cs="Arial"/>
          <w:color w:val="FFFFFF" w:themeColor="background1"/>
          <w:sz w:val="36"/>
          <w:szCs w:val="36"/>
        </w:rPr>
      </w:pPr>
    </w:p>
    <w:p w14:paraId="2B202881" w14:textId="77777777" w:rsidR="008D217C" w:rsidRDefault="008D217C" w:rsidP="00CF5634">
      <w:pPr>
        <w:pStyle w:val="Default"/>
        <w:ind w:left="567" w:right="393"/>
        <w:jc w:val="center"/>
        <w:rPr>
          <w:rFonts w:ascii="Arial Narrow" w:hAnsi="Arial Narrow" w:cs="Arial"/>
          <w:color w:val="FFFFFF" w:themeColor="background1"/>
          <w:sz w:val="36"/>
          <w:szCs w:val="36"/>
        </w:rPr>
      </w:pPr>
    </w:p>
    <w:p w14:paraId="0BBEA612" w14:textId="23748EEB" w:rsidR="00CF5634" w:rsidRPr="00D207E1" w:rsidRDefault="00076770" w:rsidP="00CF5634">
      <w:pPr>
        <w:pStyle w:val="Default"/>
        <w:ind w:left="567" w:right="393"/>
        <w:jc w:val="center"/>
        <w:rPr>
          <w:rFonts w:ascii="Malacitana" w:hAnsi="Malacitana" w:cs="Arial"/>
          <w:color w:val="FFFFFF" w:themeColor="background1"/>
          <w:sz w:val="32"/>
          <w:szCs w:val="32"/>
        </w:rPr>
      </w:pPr>
      <w:r>
        <w:rPr>
          <w:rFonts w:ascii="Malacitana" w:hAnsi="Malacitana" w:cs="Arial"/>
          <w:color w:val="FFFFFF" w:themeColor="background1"/>
          <w:sz w:val="32"/>
          <w:szCs w:val="32"/>
        </w:rPr>
        <w:t>Grado en Ingeniería del Software</w:t>
      </w:r>
    </w:p>
    <w:p w14:paraId="2BF5C5C6"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0EB1107A"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39D1E01A"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64C1446A" w14:textId="5649742D" w:rsidR="00CF5634" w:rsidRPr="00D207E1" w:rsidRDefault="00076770" w:rsidP="00076770">
      <w:pPr>
        <w:pStyle w:val="Default"/>
        <w:ind w:right="-41"/>
        <w:jc w:val="center"/>
        <w:rPr>
          <w:rFonts w:ascii="Malacitana" w:hAnsi="Malacitana" w:cs="Arial"/>
          <w:color w:val="FFFFFF" w:themeColor="background1"/>
          <w:sz w:val="40"/>
          <w:szCs w:val="40"/>
        </w:rPr>
      </w:pPr>
      <w:r w:rsidRPr="00076770">
        <w:rPr>
          <w:rFonts w:ascii="Malacitana" w:hAnsi="Malacitana" w:cs="Arial"/>
          <w:color w:val="FFFFFF" w:themeColor="background1"/>
          <w:sz w:val="40"/>
          <w:szCs w:val="40"/>
          <w:lang w:val="es-ES_tradnl"/>
        </w:rPr>
        <w:t>Desarrollo de una aplicación web progresiva sobre la gestión de trabajos de fin de grado en universidades</w:t>
      </w:r>
      <w:r>
        <w:rPr>
          <w:rFonts w:ascii="Malacitana" w:hAnsi="Malacitana" w:cs="Arial"/>
          <w:color w:val="FFFFFF" w:themeColor="background1"/>
          <w:sz w:val="40"/>
          <w:szCs w:val="40"/>
          <w:lang w:val="es-ES_tradnl"/>
        </w:rPr>
        <w:t xml:space="preserve"> (</w:t>
      </w:r>
      <w:r w:rsidRPr="00076770">
        <w:rPr>
          <w:rFonts w:ascii="Malacitana" w:hAnsi="Malacitana" w:cs="Arial"/>
          <w:color w:val="FFFFFF" w:themeColor="background1"/>
          <w:sz w:val="40"/>
          <w:szCs w:val="40"/>
          <w:lang w:val="es-ES_tradnl"/>
        </w:rPr>
        <w:t>Development of a progressive web application on the management of end-of-degree projects in universities</w:t>
      </w:r>
      <w:r>
        <w:rPr>
          <w:rFonts w:ascii="Malacitana" w:hAnsi="Malacitana" w:cs="Arial"/>
          <w:color w:val="FFFFFF" w:themeColor="background1"/>
          <w:sz w:val="40"/>
          <w:szCs w:val="40"/>
          <w:lang w:val="es-ES_tradnl"/>
        </w:rPr>
        <w:t>)</w:t>
      </w:r>
    </w:p>
    <w:p w14:paraId="656A7D88"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415EC13E"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6B284482"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02D91908" w14:textId="77777777" w:rsidR="00CF5634" w:rsidRPr="00D207E1" w:rsidRDefault="00CF5634" w:rsidP="00CF5634">
      <w:pPr>
        <w:pStyle w:val="Default"/>
        <w:ind w:left="567" w:right="393"/>
        <w:jc w:val="center"/>
        <w:rPr>
          <w:rFonts w:ascii="Malacitana" w:hAnsi="Malacitana" w:cs="Arial"/>
          <w:b/>
          <w:bCs/>
          <w:color w:val="AEAAAA" w:themeColor="background2" w:themeShade="BF"/>
          <w:sz w:val="32"/>
          <w:szCs w:val="32"/>
        </w:rPr>
      </w:pPr>
      <w:r w:rsidRPr="00D207E1">
        <w:rPr>
          <w:rFonts w:ascii="Malacitana" w:hAnsi="Malacitana" w:cs="Arial"/>
          <w:color w:val="AEAAAA" w:themeColor="background2" w:themeShade="BF"/>
          <w:sz w:val="32"/>
          <w:szCs w:val="32"/>
        </w:rPr>
        <w:t>Realizado</w:t>
      </w:r>
      <w:r w:rsidRPr="00D207E1">
        <w:rPr>
          <w:rFonts w:ascii="Malacitana" w:hAnsi="Malacitana" w:cs="Arial"/>
          <w:b/>
          <w:bCs/>
          <w:color w:val="AEAAAA" w:themeColor="background2" w:themeShade="BF"/>
          <w:sz w:val="32"/>
          <w:szCs w:val="32"/>
        </w:rPr>
        <w:t xml:space="preserve"> </w:t>
      </w:r>
      <w:r w:rsidRPr="00D207E1">
        <w:rPr>
          <w:rFonts w:ascii="Malacitana" w:hAnsi="Malacitana" w:cs="Arial"/>
          <w:color w:val="AEAAAA" w:themeColor="background2" w:themeShade="BF"/>
          <w:sz w:val="32"/>
          <w:szCs w:val="32"/>
        </w:rPr>
        <w:t>por</w:t>
      </w:r>
    </w:p>
    <w:p w14:paraId="5DA1E74D" w14:textId="37CAF6BB" w:rsidR="00CF5634" w:rsidRPr="00D207E1" w:rsidRDefault="00076770" w:rsidP="00CF5634">
      <w:pPr>
        <w:pStyle w:val="Default"/>
        <w:ind w:left="567" w:right="393"/>
        <w:jc w:val="center"/>
        <w:rPr>
          <w:rFonts w:ascii="Malacitana" w:hAnsi="Malacitana" w:cs="Arial"/>
          <w:color w:val="FFFFFF" w:themeColor="background1"/>
          <w:sz w:val="32"/>
          <w:szCs w:val="32"/>
        </w:rPr>
      </w:pPr>
      <w:r>
        <w:rPr>
          <w:rFonts w:ascii="Malacitana" w:hAnsi="Malacitana" w:cs="Arial"/>
          <w:color w:val="FFFFFF" w:themeColor="background1"/>
          <w:sz w:val="32"/>
          <w:szCs w:val="32"/>
        </w:rPr>
        <w:t>David Bueno Carmona</w:t>
      </w:r>
    </w:p>
    <w:p w14:paraId="273352F0"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7701831F"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10103679"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59067D52" w14:textId="77777777" w:rsidR="00CF5634" w:rsidRPr="00D207E1" w:rsidRDefault="00CF5634" w:rsidP="00CF5634">
      <w:pPr>
        <w:pStyle w:val="Default"/>
        <w:ind w:left="567" w:right="393"/>
        <w:jc w:val="center"/>
        <w:rPr>
          <w:rFonts w:ascii="Malacitana" w:hAnsi="Malacitana" w:cs="Arial"/>
          <w:color w:val="AEAAAA" w:themeColor="background2" w:themeShade="BF"/>
          <w:sz w:val="32"/>
          <w:szCs w:val="32"/>
        </w:rPr>
      </w:pPr>
      <w:r w:rsidRPr="00D207E1">
        <w:rPr>
          <w:rFonts w:ascii="Malacitana" w:hAnsi="Malacitana" w:cs="Arial"/>
          <w:color w:val="AEAAAA" w:themeColor="background2" w:themeShade="BF"/>
          <w:sz w:val="32"/>
          <w:szCs w:val="32"/>
        </w:rPr>
        <w:t>Tutorizado por</w:t>
      </w:r>
    </w:p>
    <w:p w14:paraId="29528F89" w14:textId="13D02F79" w:rsidR="00CF5634" w:rsidRPr="00D207E1" w:rsidRDefault="00076770" w:rsidP="00CF5634">
      <w:pPr>
        <w:pStyle w:val="Default"/>
        <w:ind w:left="567" w:right="393"/>
        <w:jc w:val="center"/>
        <w:rPr>
          <w:rFonts w:ascii="Malacitana" w:hAnsi="Malacitana" w:cs="Arial"/>
          <w:color w:val="FFFFFF" w:themeColor="background1"/>
          <w:sz w:val="32"/>
          <w:szCs w:val="32"/>
        </w:rPr>
      </w:pPr>
      <w:r w:rsidRPr="00076770">
        <w:rPr>
          <w:rFonts w:ascii="Malacitana" w:hAnsi="Malacitana" w:cs="Arial"/>
          <w:color w:val="FFFFFF" w:themeColor="background1"/>
          <w:sz w:val="32"/>
          <w:szCs w:val="32"/>
          <w:lang w:val="es-ES_tradnl"/>
        </w:rPr>
        <w:t>Eduardo Guzmán de los Riscos</w:t>
      </w:r>
    </w:p>
    <w:p w14:paraId="5F594206"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7E46D66A"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7E9C9278" w14:textId="77777777" w:rsidR="00CF5634" w:rsidRPr="00D207E1" w:rsidRDefault="00CF5634" w:rsidP="00CF5634">
      <w:pPr>
        <w:pStyle w:val="Default"/>
        <w:ind w:left="567" w:right="393"/>
        <w:jc w:val="center"/>
        <w:rPr>
          <w:rFonts w:ascii="Malacitana" w:hAnsi="Malacitana" w:cs="Arial"/>
          <w:color w:val="AEAAAA" w:themeColor="background2" w:themeShade="BF"/>
          <w:sz w:val="32"/>
          <w:szCs w:val="32"/>
        </w:rPr>
      </w:pPr>
      <w:r w:rsidRPr="00D207E1">
        <w:rPr>
          <w:rFonts w:ascii="Malacitana" w:hAnsi="Malacitana" w:cs="Arial"/>
          <w:color w:val="AEAAAA" w:themeColor="background2" w:themeShade="BF"/>
          <w:sz w:val="32"/>
          <w:szCs w:val="32"/>
        </w:rPr>
        <w:t>Departamento</w:t>
      </w:r>
    </w:p>
    <w:p w14:paraId="57AC106F"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r w:rsidRPr="00D207E1">
        <w:rPr>
          <w:rFonts w:ascii="Malacitana" w:hAnsi="Malacitana" w:cs="Arial"/>
          <w:color w:val="FFFFFF" w:themeColor="background1"/>
          <w:sz w:val="32"/>
          <w:szCs w:val="32"/>
        </w:rPr>
        <w:t>(NOMBRE DEL DEPARTAMENTO)</w:t>
      </w:r>
    </w:p>
    <w:p w14:paraId="7EFF627D"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r w:rsidRPr="00D207E1">
        <w:rPr>
          <w:rFonts w:ascii="Malacitana" w:hAnsi="Malacitana" w:cs="Arial"/>
          <w:color w:val="FFFFFF" w:themeColor="background1"/>
          <w:sz w:val="32"/>
          <w:szCs w:val="32"/>
        </w:rPr>
        <w:t>UNIVERSIDAD DE MÁLAGA</w:t>
      </w:r>
    </w:p>
    <w:p w14:paraId="26725264"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0ACF9F46" w14:textId="77777777" w:rsidR="00CF5634" w:rsidRPr="00D207E1" w:rsidRDefault="00CF5634" w:rsidP="00CF5634">
      <w:pPr>
        <w:pStyle w:val="Default"/>
        <w:ind w:right="-41"/>
        <w:jc w:val="center"/>
        <w:rPr>
          <w:rFonts w:ascii="Malacitana" w:hAnsi="Malacitana" w:cs="Arial"/>
          <w:color w:val="FFFFFF" w:themeColor="background1"/>
          <w:sz w:val="40"/>
          <w:szCs w:val="40"/>
        </w:rPr>
      </w:pPr>
    </w:p>
    <w:p w14:paraId="5A1DE4D8"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47E116F3"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213A3202" w14:textId="096A6461" w:rsidR="00CF5634" w:rsidRPr="00D207E1" w:rsidRDefault="00CF5634" w:rsidP="00CF5634">
      <w:pPr>
        <w:pStyle w:val="Default"/>
        <w:ind w:left="567" w:right="393"/>
        <w:jc w:val="center"/>
        <w:rPr>
          <w:rFonts w:ascii="Malacitana" w:hAnsi="Malacitana" w:cs="Arial"/>
          <w:color w:val="AEAAAA" w:themeColor="background2" w:themeShade="BF"/>
          <w:sz w:val="32"/>
          <w:szCs w:val="32"/>
        </w:rPr>
      </w:pPr>
      <w:r w:rsidRPr="00D207E1">
        <w:rPr>
          <w:rFonts w:ascii="Malacitana" w:hAnsi="Malacitana" w:cs="Arial"/>
          <w:color w:val="AEAAAA" w:themeColor="background2" w:themeShade="BF"/>
          <w:sz w:val="32"/>
          <w:szCs w:val="32"/>
        </w:rPr>
        <w:t xml:space="preserve">MÁLAGA, </w:t>
      </w:r>
      <w:r w:rsidR="00076770">
        <w:rPr>
          <w:rFonts w:ascii="Malacitana" w:hAnsi="Malacitana" w:cs="Arial"/>
          <w:color w:val="AEAAAA" w:themeColor="background2" w:themeShade="BF"/>
          <w:sz w:val="32"/>
          <w:szCs w:val="32"/>
        </w:rPr>
        <w:t>septiembre 2025</w:t>
      </w:r>
    </w:p>
    <w:p w14:paraId="509D4660" w14:textId="77777777" w:rsidR="00FC12B3" w:rsidRDefault="00FC12B3" w:rsidP="009F27AC"/>
    <w:p w14:paraId="3CA1ADF0" w14:textId="77777777" w:rsidR="00CF5634" w:rsidRDefault="00CF5634" w:rsidP="006C0DF7">
      <w:pPr>
        <w:jc w:val="center"/>
        <w:rPr>
          <w:sz w:val="32"/>
          <w:szCs w:val="32"/>
        </w:rPr>
      </w:pPr>
    </w:p>
    <w:p w14:paraId="219A9A98" w14:textId="77777777" w:rsidR="00CF5634" w:rsidRDefault="00CF5634">
      <w:pPr>
        <w:jc w:val="left"/>
        <w:rPr>
          <w:sz w:val="32"/>
          <w:szCs w:val="32"/>
        </w:rPr>
        <w:sectPr w:rsidR="00CF5634" w:rsidSect="007012D0">
          <w:headerReference w:type="even" r:id="rId13"/>
          <w:headerReference w:type="default" r:id="rId14"/>
          <w:footerReference w:type="even" r:id="rId15"/>
          <w:footerReference w:type="default" r:id="rId16"/>
          <w:pgSz w:w="11900" w:h="16840"/>
          <w:pgMar w:top="1418" w:right="1418" w:bottom="1418" w:left="1701" w:header="720" w:footer="720" w:gutter="0"/>
          <w:pgNumType w:start="1"/>
          <w:cols w:space="720"/>
          <w:noEndnote/>
          <w:docGrid w:linePitch="326"/>
        </w:sectPr>
      </w:pPr>
      <w:r>
        <w:rPr>
          <w:sz w:val="32"/>
          <w:szCs w:val="32"/>
        </w:rPr>
        <w:br w:type="page"/>
      </w:r>
    </w:p>
    <w:p w14:paraId="43297ADB" w14:textId="77777777" w:rsidR="00CF5634" w:rsidRDefault="00CF5634">
      <w:pPr>
        <w:jc w:val="left"/>
        <w:rPr>
          <w:sz w:val="32"/>
          <w:szCs w:val="32"/>
        </w:rPr>
      </w:pPr>
    </w:p>
    <w:p w14:paraId="295B01E5" w14:textId="77777777" w:rsidR="008D217C" w:rsidRDefault="008D217C">
      <w:pPr>
        <w:jc w:val="left"/>
        <w:rPr>
          <w:sz w:val="32"/>
          <w:szCs w:val="32"/>
        </w:rPr>
      </w:pPr>
    </w:p>
    <w:p w14:paraId="23647BF8" w14:textId="77777777" w:rsidR="00FC12B3" w:rsidRPr="006C0DF7" w:rsidRDefault="00FC12B3" w:rsidP="006C0DF7">
      <w:pPr>
        <w:jc w:val="center"/>
        <w:rPr>
          <w:sz w:val="32"/>
          <w:szCs w:val="32"/>
        </w:rPr>
      </w:pPr>
      <w:r w:rsidRPr="006C0DF7">
        <w:rPr>
          <w:sz w:val="32"/>
          <w:szCs w:val="32"/>
        </w:rPr>
        <w:t>ESCUELA TÉCNICA SUPERIOR DE INGENIERÍA INFORMÁTICA</w:t>
      </w:r>
    </w:p>
    <w:p w14:paraId="23E0AAC3" w14:textId="4F773FA8" w:rsidR="00B55C62" w:rsidRPr="00FC12B3" w:rsidRDefault="00076770" w:rsidP="006C0DF7">
      <w:pPr>
        <w:jc w:val="center"/>
      </w:pPr>
      <w:r w:rsidRPr="00076770">
        <w:rPr>
          <w:noProof/>
          <w:sz w:val="32"/>
          <w:szCs w:val="32"/>
          <w:lang w:val="es-ES"/>
        </w:rPr>
        <w:t>Grado en Ingeniería del Software</w:t>
      </w:r>
    </w:p>
    <w:p w14:paraId="7D03B31C" w14:textId="77777777" w:rsidR="00FC12B3" w:rsidRPr="00FC12B3" w:rsidRDefault="00FC12B3" w:rsidP="006C0DF7">
      <w:pPr>
        <w:jc w:val="center"/>
      </w:pPr>
    </w:p>
    <w:p w14:paraId="11FB22D3" w14:textId="4D305E76" w:rsidR="00974C58" w:rsidRPr="006C0DF7" w:rsidRDefault="00076770" w:rsidP="006C0DF7">
      <w:pPr>
        <w:jc w:val="center"/>
        <w:rPr>
          <w:b/>
          <w:bCs/>
          <w:sz w:val="36"/>
          <w:szCs w:val="36"/>
        </w:rPr>
      </w:pPr>
      <w:r w:rsidRPr="00076770">
        <w:rPr>
          <w:b/>
          <w:bCs/>
          <w:sz w:val="36"/>
          <w:szCs w:val="36"/>
        </w:rPr>
        <w:t>Desarrollo de una aplicación web progresiva sobre la gestión de trabajos de fin de grado en universidades</w:t>
      </w:r>
    </w:p>
    <w:p w14:paraId="734BB7E6" w14:textId="77777777" w:rsidR="00974C58" w:rsidRPr="00FC12B3" w:rsidRDefault="00974C58" w:rsidP="00076770"/>
    <w:p w14:paraId="79FF2C7B" w14:textId="16E4E57E" w:rsidR="00974C58" w:rsidRPr="006C0DF7" w:rsidRDefault="00076770" w:rsidP="00076770">
      <w:pPr>
        <w:jc w:val="center"/>
        <w:rPr>
          <w:sz w:val="28"/>
          <w:szCs w:val="28"/>
        </w:rPr>
      </w:pPr>
      <w:r w:rsidRPr="00076770">
        <w:rPr>
          <w:b/>
          <w:bCs/>
          <w:sz w:val="32"/>
          <w:szCs w:val="32"/>
        </w:rPr>
        <w:t>Development of a progressive web application on the management of end-of-degree projects in universities</w:t>
      </w:r>
    </w:p>
    <w:p w14:paraId="4D5A76A6" w14:textId="77777777" w:rsidR="00FC12B3" w:rsidRPr="00974C58" w:rsidRDefault="00FC12B3" w:rsidP="006C0DF7">
      <w:pPr>
        <w:jc w:val="center"/>
      </w:pPr>
    </w:p>
    <w:p w14:paraId="2286A3D6" w14:textId="77777777" w:rsidR="00FC12B3" w:rsidRPr="00974C58" w:rsidRDefault="00FC12B3" w:rsidP="006C0DF7">
      <w:pPr>
        <w:jc w:val="center"/>
      </w:pPr>
    </w:p>
    <w:p w14:paraId="224800F1" w14:textId="77777777" w:rsidR="00FC12B3" w:rsidRPr="006C0DF7" w:rsidRDefault="00FC12B3" w:rsidP="006C0DF7">
      <w:pPr>
        <w:jc w:val="center"/>
        <w:rPr>
          <w:sz w:val="30"/>
          <w:szCs w:val="30"/>
        </w:rPr>
      </w:pPr>
      <w:r w:rsidRPr="006C0DF7">
        <w:rPr>
          <w:sz w:val="30"/>
          <w:szCs w:val="30"/>
        </w:rPr>
        <w:t>Realizado por</w:t>
      </w:r>
    </w:p>
    <w:p w14:paraId="3F58D9DE" w14:textId="5CF32306" w:rsidR="00FC12B3" w:rsidRPr="006C0DF7" w:rsidRDefault="00076770" w:rsidP="006C0DF7">
      <w:pPr>
        <w:jc w:val="center"/>
        <w:rPr>
          <w:b/>
          <w:bCs/>
          <w:sz w:val="30"/>
          <w:szCs w:val="30"/>
        </w:rPr>
      </w:pPr>
      <w:r>
        <w:rPr>
          <w:b/>
          <w:bCs/>
          <w:sz w:val="30"/>
          <w:szCs w:val="30"/>
        </w:rPr>
        <w:t>David Bueno Carmona</w:t>
      </w:r>
    </w:p>
    <w:p w14:paraId="4EAAFBF4" w14:textId="77777777" w:rsidR="00974C58" w:rsidRPr="006C0DF7" w:rsidRDefault="00974C58" w:rsidP="006C0DF7">
      <w:pPr>
        <w:jc w:val="center"/>
        <w:rPr>
          <w:sz w:val="30"/>
          <w:szCs w:val="30"/>
        </w:rPr>
      </w:pPr>
    </w:p>
    <w:p w14:paraId="1090A579" w14:textId="77777777" w:rsidR="00FC12B3" w:rsidRPr="006C0DF7" w:rsidRDefault="00FC12B3" w:rsidP="006C0DF7">
      <w:pPr>
        <w:jc w:val="center"/>
        <w:rPr>
          <w:sz w:val="30"/>
          <w:szCs w:val="30"/>
        </w:rPr>
      </w:pPr>
      <w:r w:rsidRPr="006C0DF7">
        <w:rPr>
          <w:sz w:val="30"/>
          <w:szCs w:val="30"/>
        </w:rPr>
        <w:t>Tutorizado por</w:t>
      </w:r>
    </w:p>
    <w:p w14:paraId="6E740BF4" w14:textId="62D41B65" w:rsidR="00974C58" w:rsidRDefault="00076770" w:rsidP="006C0DF7">
      <w:pPr>
        <w:jc w:val="center"/>
        <w:rPr>
          <w:b/>
          <w:bCs/>
          <w:sz w:val="30"/>
          <w:szCs w:val="30"/>
        </w:rPr>
      </w:pPr>
      <w:r w:rsidRPr="00076770">
        <w:rPr>
          <w:b/>
          <w:bCs/>
          <w:sz w:val="30"/>
          <w:szCs w:val="30"/>
        </w:rPr>
        <w:t>Eduardo Guzmán de los Riscos</w:t>
      </w:r>
    </w:p>
    <w:p w14:paraId="7C433E36" w14:textId="77777777" w:rsidR="00076770" w:rsidRPr="006C0DF7" w:rsidRDefault="00076770" w:rsidP="006C0DF7">
      <w:pPr>
        <w:jc w:val="center"/>
        <w:rPr>
          <w:sz w:val="30"/>
          <w:szCs w:val="30"/>
        </w:rPr>
      </w:pPr>
    </w:p>
    <w:p w14:paraId="74FB7371" w14:textId="77777777" w:rsidR="00FC12B3" w:rsidRPr="006C0DF7" w:rsidRDefault="00FC12B3" w:rsidP="006C0DF7">
      <w:pPr>
        <w:jc w:val="center"/>
        <w:rPr>
          <w:sz w:val="30"/>
          <w:szCs w:val="30"/>
        </w:rPr>
      </w:pPr>
      <w:r w:rsidRPr="006C0DF7">
        <w:rPr>
          <w:sz w:val="30"/>
          <w:szCs w:val="30"/>
        </w:rPr>
        <w:t>Departamento</w:t>
      </w:r>
    </w:p>
    <w:p w14:paraId="6D88B427" w14:textId="77777777" w:rsidR="00FC12B3" w:rsidRPr="006C0DF7" w:rsidRDefault="00974C58" w:rsidP="006C0DF7">
      <w:pPr>
        <w:jc w:val="center"/>
        <w:rPr>
          <w:b/>
          <w:bCs/>
          <w:sz w:val="30"/>
          <w:szCs w:val="30"/>
        </w:rPr>
      </w:pPr>
      <w:r w:rsidRPr="006C0DF7">
        <w:rPr>
          <w:b/>
          <w:bCs/>
          <w:sz w:val="30"/>
          <w:szCs w:val="30"/>
        </w:rPr>
        <w:t>[Nombre del departamento]</w:t>
      </w:r>
    </w:p>
    <w:p w14:paraId="307430FC" w14:textId="77777777" w:rsidR="00FC12B3" w:rsidRPr="00FC12B3" w:rsidRDefault="00FC12B3" w:rsidP="006C0DF7">
      <w:pPr>
        <w:jc w:val="center"/>
      </w:pPr>
    </w:p>
    <w:p w14:paraId="7487EDEA" w14:textId="77777777" w:rsidR="00FC12B3" w:rsidRPr="00FC12B3" w:rsidRDefault="00FC12B3" w:rsidP="006C0DF7">
      <w:pPr>
        <w:jc w:val="center"/>
      </w:pPr>
    </w:p>
    <w:p w14:paraId="1DBF16F5" w14:textId="77777777" w:rsidR="00FC12B3" w:rsidRPr="006C0DF7" w:rsidRDefault="00FC12B3" w:rsidP="006C0DF7">
      <w:pPr>
        <w:jc w:val="center"/>
        <w:rPr>
          <w:sz w:val="28"/>
          <w:szCs w:val="28"/>
        </w:rPr>
      </w:pPr>
      <w:r w:rsidRPr="006C0DF7">
        <w:rPr>
          <w:sz w:val="28"/>
          <w:szCs w:val="28"/>
        </w:rPr>
        <w:t>UNIVERSIDAD DE MÁLAGA</w:t>
      </w:r>
    </w:p>
    <w:p w14:paraId="46E06CAD" w14:textId="5BD9435E" w:rsidR="00FC12B3" w:rsidRPr="006C0DF7" w:rsidRDefault="00FC12B3" w:rsidP="006C0DF7">
      <w:pPr>
        <w:jc w:val="center"/>
        <w:rPr>
          <w:sz w:val="28"/>
          <w:szCs w:val="28"/>
        </w:rPr>
      </w:pPr>
      <w:r w:rsidRPr="006C0DF7">
        <w:rPr>
          <w:sz w:val="28"/>
          <w:szCs w:val="28"/>
        </w:rPr>
        <w:t xml:space="preserve">MÁLAGA, </w:t>
      </w:r>
      <w:r w:rsidR="00415135" w:rsidRPr="006C0DF7">
        <w:rPr>
          <w:sz w:val="28"/>
          <w:szCs w:val="28"/>
        </w:rPr>
        <w:fldChar w:fldCharType="begin">
          <w:ffData>
            <w:name w:val="Texto9"/>
            <w:enabled/>
            <w:calcOnExit w:val="0"/>
            <w:textInput>
              <w:default w:val="JUNIO DE 2025"/>
            </w:textInput>
          </w:ffData>
        </w:fldChar>
      </w:r>
      <w:bookmarkStart w:id="1" w:name="Texto9"/>
      <w:r w:rsidR="00415135" w:rsidRPr="006C0DF7">
        <w:rPr>
          <w:sz w:val="28"/>
          <w:szCs w:val="28"/>
          <w:lang w:val="es-ES"/>
        </w:rPr>
        <w:instrText xml:space="preserve"> FORMTEXT </w:instrText>
      </w:r>
      <w:r w:rsidR="00415135" w:rsidRPr="006C0DF7">
        <w:rPr>
          <w:sz w:val="28"/>
          <w:szCs w:val="28"/>
        </w:rPr>
      </w:r>
      <w:r w:rsidR="00415135" w:rsidRPr="006C0DF7">
        <w:rPr>
          <w:sz w:val="28"/>
          <w:szCs w:val="28"/>
        </w:rPr>
        <w:fldChar w:fldCharType="separate"/>
      </w:r>
      <w:r w:rsidR="00C55F41">
        <w:rPr>
          <w:noProof/>
          <w:sz w:val="28"/>
          <w:szCs w:val="28"/>
        </w:rPr>
        <w:t>JUNIO DE 2025</w:t>
      </w:r>
      <w:r w:rsidR="00415135" w:rsidRPr="006C0DF7">
        <w:rPr>
          <w:sz w:val="28"/>
          <w:szCs w:val="28"/>
        </w:rPr>
        <w:fldChar w:fldCharType="end"/>
      </w:r>
      <w:bookmarkEnd w:id="1"/>
    </w:p>
    <w:p w14:paraId="2AB6011D" w14:textId="77777777" w:rsidR="00FC12B3" w:rsidRPr="00FC12B3" w:rsidRDefault="00FC12B3" w:rsidP="006C0DF7">
      <w:pPr>
        <w:jc w:val="center"/>
      </w:pPr>
    </w:p>
    <w:p w14:paraId="23558E54" w14:textId="77777777" w:rsidR="00FC12B3" w:rsidRDefault="00FC12B3" w:rsidP="006C0DF7">
      <w:pPr>
        <w:jc w:val="center"/>
      </w:pPr>
    </w:p>
    <w:p w14:paraId="2441E95C" w14:textId="77777777" w:rsidR="00B55C62" w:rsidRPr="00FC12B3" w:rsidRDefault="00B55C62" w:rsidP="006C0DF7">
      <w:pPr>
        <w:jc w:val="center"/>
      </w:pPr>
    </w:p>
    <w:p w14:paraId="0FA234C8" w14:textId="6D820ED7" w:rsidR="00FC12B3" w:rsidRPr="006C0DF7" w:rsidRDefault="006C0DF7" w:rsidP="006C0DF7">
      <w:pPr>
        <w:tabs>
          <w:tab w:val="right" w:pos="8505"/>
        </w:tabs>
        <w:jc w:val="center"/>
        <w:rPr>
          <w:sz w:val="28"/>
          <w:szCs w:val="28"/>
        </w:rPr>
      </w:pPr>
      <w:r>
        <w:rPr>
          <w:sz w:val="28"/>
          <w:szCs w:val="28"/>
        </w:rPr>
        <w:tab/>
      </w:r>
      <w:r w:rsidR="00FC12B3" w:rsidRPr="006C0DF7">
        <w:rPr>
          <w:sz w:val="28"/>
          <w:szCs w:val="28"/>
        </w:rPr>
        <w:t xml:space="preserve">Fecha defensa: </w:t>
      </w:r>
      <w:r w:rsidR="00076770">
        <w:rPr>
          <w:sz w:val="28"/>
          <w:szCs w:val="28"/>
        </w:rPr>
        <w:t>X</w:t>
      </w:r>
      <w:r w:rsidR="00974C58" w:rsidRPr="006C0DF7">
        <w:rPr>
          <w:sz w:val="28"/>
          <w:szCs w:val="28"/>
        </w:rPr>
        <w:t xml:space="preserve"> de </w:t>
      </w:r>
      <w:r w:rsidR="00076770">
        <w:rPr>
          <w:sz w:val="28"/>
          <w:szCs w:val="28"/>
        </w:rPr>
        <w:t>Septiembre</w:t>
      </w:r>
      <w:r w:rsidR="00974C58" w:rsidRPr="006C0DF7">
        <w:rPr>
          <w:sz w:val="28"/>
          <w:szCs w:val="28"/>
        </w:rPr>
        <w:t xml:space="preserve"> de 20</w:t>
      </w:r>
      <w:r w:rsidR="00415135" w:rsidRPr="006C0DF7">
        <w:rPr>
          <w:sz w:val="28"/>
          <w:szCs w:val="28"/>
        </w:rPr>
        <w:t>25</w:t>
      </w:r>
    </w:p>
    <w:p w14:paraId="5CCFA5A3" w14:textId="77777777" w:rsidR="00EE474F" w:rsidRDefault="00EE474F" w:rsidP="009F27AC"/>
    <w:p w14:paraId="251234E9" w14:textId="77777777" w:rsidR="00917B69" w:rsidRDefault="00917B69" w:rsidP="009F27AC"/>
    <w:p w14:paraId="46848830" w14:textId="77777777" w:rsidR="00917B69" w:rsidRDefault="00917B69" w:rsidP="009F27AC"/>
    <w:p w14:paraId="65698675" w14:textId="77777777" w:rsidR="00917B69" w:rsidRDefault="00917B69" w:rsidP="009F27AC"/>
    <w:p w14:paraId="1C581B5C" w14:textId="77777777" w:rsidR="0006457E" w:rsidRPr="00EF00E3" w:rsidRDefault="0006457E" w:rsidP="0006457E"/>
    <w:p w14:paraId="7B1E5EA0" w14:textId="77777777" w:rsidR="0006457E" w:rsidRPr="00EE474F" w:rsidRDefault="0006457E" w:rsidP="00415135">
      <w:pPr>
        <w:pStyle w:val="CaptuloNmero"/>
        <w:sectPr w:rsidR="0006457E" w:rsidRPr="00EE474F" w:rsidSect="007012D0">
          <w:headerReference w:type="default" r:id="rId17"/>
          <w:pgSz w:w="11900" w:h="16840"/>
          <w:pgMar w:top="1418" w:right="1418" w:bottom="1418" w:left="1701" w:header="720" w:footer="720" w:gutter="0"/>
          <w:pgNumType w:start="1"/>
          <w:cols w:space="720"/>
          <w:noEndnote/>
          <w:docGrid w:linePitch="326"/>
        </w:sectPr>
      </w:pPr>
    </w:p>
    <w:p w14:paraId="572127E5" w14:textId="77777777" w:rsidR="00EE474F" w:rsidRPr="00917B69" w:rsidRDefault="00EE474F" w:rsidP="009F27AC"/>
    <w:p w14:paraId="2E045B21" w14:textId="77777777" w:rsidR="00DE3D7E" w:rsidRPr="00E57D96" w:rsidRDefault="00DC0C57" w:rsidP="00917B69">
      <w:pPr>
        <w:pStyle w:val="Captulo"/>
        <w:rPr>
          <w:lang w:val="es-ES"/>
        </w:rPr>
      </w:pPr>
      <w:bookmarkStart w:id="2" w:name="_Toc505373791"/>
      <w:bookmarkStart w:id="3" w:name="_Toc204855944"/>
      <w:r w:rsidRPr="00E57D96">
        <w:rPr>
          <w:lang w:val="es-ES"/>
        </w:rPr>
        <w:t>Resumen</w:t>
      </w:r>
      <w:bookmarkEnd w:id="2"/>
      <w:bookmarkEnd w:id="3"/>
    </w:p>
    <w:p w14:paraId="7828B9C8" w14:textId="77777777" w:rsidR="00C35A6F" w:rsidRPr="00E57D96" w:rsidRDefault="00C35A6F" w:rsidP="00917B69">
      <w:pPr>
        <w:pStyle w:val="Captulo"/>
        <w:rPr>
          <w:lang w:val="es-ES"/>
        </w:rPr>
      </w:pPr>
    </w:p>
    <w:p w14:paraId="4D6C21B8" w14:textId="77777777" w:rsidR="00917B69" w:rsidRDefault="00AC3893" w:rsidP="00917B69">
      <w:pPr>
        <w:rPr>
          <w:lang w:val="es-ES"/>
        </w:rPr>
      </w:pPr>
      <w:r>
        <w:rPr>
          <w:lang w:val="es-ES"/>
        </w:rPr>
        <w:t>[Texto Resumen]</w:t>
      </w:r>
      <w:r w:rsidR="00E57D96" w:rsidRPr="00E57D96">
        <w:rPr>
          <w:lang w:val="es-ES"/>
        </w:rPr>
        <w:t>.</w:t>
      </w:r>
    </w:p>
    <w:p w14:paraId="4856779F" w14:textId="77777777" w:rsidR="00E57D96" w:rsidRPr="00E57D96" w:rsidRDefault="00E57D96" w:rsidP="00917B69">
      <w:pPr>
        <w:rPr>
          <w:lang w:val="es-ES"/>
        </w:rPr>
      </w:pPr>
    </w:p>
    <w:p w14:paraId="3837D831" w14:textId="77777777" w:rsidR="00C35A6F" w:rsidRPr="009F27AC" w:rsidRDefault="00C35A6F" w:rsidP="00917B69">
      <w:pPr>
        <w:rPr>
          <w:lang w:val="en-US"/>
        </w:rPr>
      </w:pPr>
      <w:r w:rsidRPr="009F27AC">
        <w:rPr>
          <w:lang w:val="en-US"/>
        </w:rPr>
        <w:t xml:space="preserve">Palabras clave: </w:t>
      </w:r>
      <w:r w:rsidR="00AB1323" w:rsidRPr="009F27AC">
        <w:rPr>
          <w:lang w:val="en-US"/>
        </w:rPr>
        <w:t xml:space="preserve"> </w:t>
      </w:r>
    </w:p>
    <w:p w14:paraId="516DA9F0" w14:textId="77777777" w:rsidR="00917B69" w:rsidRPr="00DF4490" w:rsidRDefault="00917B69" w:rsidP="00917B69">
      <w:pPr>
        <w:rPr>
          <w:lang w:val="en-US"/>
        </w:rPr>
      </w:pPr>
    </w:p>
    <w:p w14:paraId="771D49BB" w14:textId="77777777" w:rsidR="00DC0C57" w:rsidRPr="00DF4490" w:rsidRDefault="00DC0C57" w:rsidP="00DC0C57">
      <w:pPr>
        <w:rPr>
          <w:lang w:val="en-US"/>
        </w:rPr>
        <w:sectPr w:rsidR="00DC0C57" w:rsidRPr="00DF4490" w:rsidSect="007012D0">
          <w:headerReference w:type="default" r:id="rId18"/>
          <w:pgSz w:w="11900" w:h="16840"/>
          <w:pgMar w:top="1418" w:right="1418" w:bottom="1418" w:left="1701" w:header="720" w:footer="720" w:gutter="0"/>
          <w:pgNumType w:start="1"/>
          <w:cols w:space="720"/>
          <w:noEndnote/>
          <w:docGrid w:linePitch="326"/>
        </w:sectPr>
      </w:pPr>
    </w:p>
    <w:p w14:paraId="39A27A34" w14:textId="77777777" w:rsidR="00DC0C57" w:rsidRPr="00AA6683" w:rsidRDefault="00DC0C57" w:rsidP="00DC0C57">
      <w:pPr>
        <w:pStyle w:val="Captulo"/>
        <w:rPr>
          <w:lang w:val="en-US"/>
        </w:rPr>
      </w:pPr>
      <w:bookmarkStart w:id="4" w:name="_Toc505373792"/>
      <w:bookmarkStart w:id="5" w:name="_Toc204855945"/>
      <w:r w:rsidRPr="00AA6683">
        <w:rPr>
          <w:lang w:val="en-US"/>
        </w:rPr>
        <w:lastRenderedPageBreak/>
        <w:t>Abstract</w:t>
      </w:r>
      <w:bookmarkEnd w:id="4"/>
      <w:bookmarkEnd w:id="5"/>
    </w:p>
    <w:p w14:paraId="2936ECB1" w14:textId="77777777" w:rsidR="00AB1323" w:rsidRPr="00AA6683" w:rsidRDefault="00AB1323" w:rsidP="00DC0C57">
      <w:pPr>
        <w:pStyle w:val="Captulo"/>
        <w:rPr>
          <w:lang w:val="en-US"/>
        </w:rPr>
      </w:pPr>
    </w:p>
    <w:p w14:paraId="3B2306F0" w14:textId="77777777" w:rsidR="00AB1323" w:rsidRPr="00AC3893" w:rsidRDefault="00AC3893" w:rsidP="00AB1323">
      <w:pPr>
        <w:rPr>
          <w:lang w:val="es-ES"/>
        </w:rPr>
      </w:pPr>
      <w:r w:rsidRPr="00AC3893">
        <w:rPr>
          <w:lang w:val="es-ES"/>
        </w:rPr>
        <w:t>[Resumen en ing</w:t>
      </w:r>
      <w:r>
        <w:rPr>
          <w:lang w:val="es-ES"/>
        </w:rPr>
        <w:t>lés]</w:t>
      </w:r>
    </w:p>
    <w:p w14:paraId="49CDE759" w14:textId="77777777" w:rsidR="00191C4D" w:rsidRPr="00AC3893" w:rsidRDefault="00191C4D" w:rsidP="00DC0C57">
      <w:pPr>
        <w:rPr>
          <w:lang w:val="es-ES"/>
        </w:rPr>
      </w:pPr>
    </w:p>
    <w:p w14:paraId="7B312A14" w14:textId="77777777" w:rsidR="00AB1323" w:rsidRPr="009F27AC" w:rsidRDefault="00AB1323" w:rsidP="00AB1323">
      <w:r w:rsidRPr="009F27AC">
        <w:t xml:space="preserve">Keywords:  </w:t>
      </w:r>
    </w:p>
    <w:p w14:paraId="28283EEC" w14:textId="77777777" w:rsidR="00191C4D" w:rsidRPr="00AC3893" w:rsidRDefault="00191C4D" w:rsidP="00DC0C57">
      <w:pPr>
        <w:rPr>
          <w:lang w:val="es-ES"/>
        </w:rPr>
      </w:pPr>
    </w:p>
    <w:p w14:paraId="2B02AEBD" w14:textId="77777777" w:rsidR="00191C4D" w:rsidRPr="00AC3893" w:rsidRDefault="00191C4D" w:rsidP="00DC0C57">
      <w:pPr>
        <w:rPr>
          <w:lang w:val="es-ES"/>
        </w:rPr>
      </w:pPr>
    </w:p>
    <w:p w14:paraId="20F65BAF" w14:textId="77777777" w:rsidR="00191C4D" w:rsidRPr="00AC3893" w:rsidRDefault="00191C4D" w:rsidP="00DC0C57">
      <w:pPr>
        <w:rPr>
          <w:lang w:val="es-ES"/>
        </w:rPr>
        <w:sectPr w:rsidR="00191C4D" w:rsidRPr="00AC3893" w:rsidSect="007012D0">
          <w:headerReference w:type="default" r:id="rId19"/>
          <w:pgSz w:w="11900" w:h="16840"/>
          <w:pgMar w:top="1418" w:right="1418" w:bottom="1418" w:left="1701" w:header="720" w:footer="720" w:gutter="0"/>
          <w:pgNumType w:start="1"/>
          <w:cols w:space="720"/>
          <w:noEndnote/>
          <w:docGrid w:linePitch="326"/>
        </w:sectPr>
      </w:pPr>
    </w:p>
    <w:p w14:paraId="262805F1" w14:textId="77777777" w:rsidR="00917B69" w:rsidRPr="00AC3893" w:rsidRDefault="00917B69" w:rsidP="00415135">
      <w:pPr>
        <w:pStyle w:val="Captulo"/>
        <w:rPr>
          <w:lang w:val="es-ES"/>
        </w:rPr>
      </w:pPr>
      <w:bookmarkStart w:id="6" w:name="_Toc505373793"/>
      <w:bookmarkStart w:id="7" w:name="_Toc204855946"/>
      <w:r w:rsidRPr="00AC3893">
        <w:rPr>
          <w:lang w:val="es-ES"/>
        </w:rPr>
        <w:lastRenderedPageBreak/>
        <w:t>Índice</w:t>
      </w:r>
      <w:bookmarkEnd w:id="6"/>
      <w:bookmarkEnd w:id="7"/>
    </w:p>
    <w:p w14:paraId="6878BF52" w14:textId="77777777" w:rsidR="00917B69" w:rsidRPr="00AC3893" w:rsidRDefault="00917B69" w:rsidP="00353A7B">
      <w:pPr>
        <w:rPr>
          <w:lang w:val="es-ES"/>
        </w:rPr>
      </w:pPr>
    </w:p>
    <w:p w14:paraId="3DC3C072" w14:textId="40311C84" w:rsidR="00C55F41" w:rsidRDefault="00C12AA8">
      <w:pPr>
        <w:pStyle w:val="TDC1"/>
        <w:rPr>
          <w:rFonts w:asciiTheme="minorHAnsi" w:eastAsiaTheme="minorEastAsia" w:hAnsiTheme="minorHAnsi"/>
          <w:b w:val="0"/>
          <w:noProof/>
          <w:kern w:val="2"/>
          <w:lang w:val="es-ES" w:eastAsia="es-ES"/>
          <w14:ligatures w14:val="standardContextual"/>
        </w:rPr>
      </w:pPr>
      <w:r w:rsidRPr="009F27AC">
        <w:fldChar w:fldCharType="begin"/>
      </w:r>
      <w:r w:rsidRPr="009F27AC">
        <w:instrText xml:space="preserve"> TOC \o "1-3" \h \z </w:instrText>
      </w:r>
      <w:r w:rsidRPr="009F27AC">
        <w:fldChar w:fldCharType="separate"/>
      </w:r>
      <w:hyperlink w:anchor="_Toc204855944" w:history="1">
        <w:r w:rsidR="00C55F41" w:rsidRPr="000C3D34">
          <w:rPr>
            <w:rStyle w:val="Hipervnculo"/>
            <w:noProof/>
            <w:lang w:val="es-ES"/>
          </w:rPr>
          <w:t>Resumen</w:t>
        </w:r>
        <w:r w:rsidR="00C55F41">
          <w:rPr>
            <w:noProof/>
            <w:webHidden/>
          </w:rPr>
          <w:tab/>
        </w:r>
        <w:r w:rsidR="00C55F41">
          <w:rPr>
            <w:noProof/>
            <w:webHidden/>
          </w:rPr>
          <w:fldChar w:fldCharType="begin"/>
        </w:r>
        <w:r w:rsidR="00C55F41">
          <w:rPr>
            <w:noProof/>
            <w:webHidden/>
          </w:rPr>
          <w:instrText xml:space="preserve"> PAGEREF _Toc204855944 \h </w:instrText>
        </w:r>
        <w:r w:rsidR="00C55F41">
          <w:rPr>
            <w:noProof/>
            <w:webHidden/>
          </w:rPr>
        </w:r>
        <w:r w:rsidR="00C55F41">
          <w:rPr>
            <w:noProof/>
            <w:webHidden/>
          </w:rPr>
          <w:fldChar w:fldCharType="separate"/>
        </w:r>
        <w:r w:rsidR="00C55F41">
          <w:rPr>
            <w:noProof/>
            <w:webHidden/>
          </w:rPr>
          <w:t>1</w:t>
        </w:r>
        <w:r w:rsidR="00C55F41">
          <w:rPr>
            <w:noProof/>
            <w:webHidden/>
          </w:rPr>
          <w:fldChar w:fldCharType="end"/>
        </w:r>
      </w:hyperlink>
    </w:p>
    <w:p w14:paraId="19BA9E66" w14:textId="58BB16D0" w:rsidR="00C55F41" w:rsidRDefault="00C55F41">
      <w:pPr>
        <w:pStyle w:val="TDC1"/>
        <w:rPr>
          <w:rFonts w:asciiTheme="minorHAnsi" w:eastAsiaTheme="minorEastAsia" w:hAnsiTheme="minorHAnsi"/>
          <w:b w:val="0"/>
          <w:noProof/>
          <w:kern w:val="2"/>
          <w:lang w:val="es-ES" w:eastAsia="es-ES"/>
          <w14:ligatures w14:val="standardContextual"/>
        </w:rPr>
      </w:pPr>
      <w:hyperlink w:anchor="_Toc204855945" w:history="1">
        <w:r w:rsidRPr="000C3D34">
          <w:rPr>
            <w:rStyle w:val="Hipervnculo"/>
            <w:noProof/>
            <w:lang w:val="en-US"/>
          </w:rPr>
          <w:t>Abstract</w:t>
        </w:r>
        <w:r>
          <w:rPr>
            <w:noProof/>
            <w:webHidden/>
          </w:rPr>
          <w:tab/>
        </w:r>
        <w:r>
          <w:rPr>
            <w:noProof/>
            <w:webHidden/>
          </w:rPr>
          <w:fldChar w:fldCharType="begin"/>
        </w:r>
        <w:r>
          <w:rPr>
            <w:noProof/>
            <w:webHidden/>
          </w:rPr>
          <w:instrText xml:space="preserve"> PAGEREF _Toc204855945 \h </w:instrText>
        </w:r>
        <w:r>
          <w:rPr>
            <w:noProof/>
            <w:webHidden/>
          </w:rPr>
        </w:r>
        <w:r>
          <w:rPr>
            <w:noProof/>
            <w:webHidden/>
          </w:rPr>
          <w:fldChar w:fldCharType="separate"/>
        </w:r>
        <w:r>
          <w:rPr>
            <w:noProof/>
            <w:webHidden/>
          </w:rPr>
          <w:t>1</w:t>
        </w:r>
        <w:r>
          <w:rPr>
            <w:noProof/>
            <w:webHidden/>
          </w:rPr>
          <w:fldChar w:fldCharType="end"/>
        </w:r>
      </w:hyperlink>
    </w:p>
    <w:p w14:paraId="275B5F63" w14:textId="3AD16BDC" w:rsidR="00C55F41" w:rsidRDefault="00C55F41">
      <w:pPr>
        <w:pStyle w:val="TDC1"/>
        <w:rPr>
          <w:rFonts w:asciiTheme="minorHAnsi" w:eastAsiaTheme="minorEastAsia" w:hAnsiTheme="minorHAnsi"/>
          <w:b w:val="0"/>
          <w:noProof/>
          <w:kern w:val="2"/>
          <w:lang w:val="es-ES" w:eastAsia="es-ES"/>
          <w14:ligatures w14:val="standardContextual"/>
        </w:rPr>
      </w:pPr>
      <w:hyperlink w:anchor="_Toc204855946" w:history="1">
        <w:r w:rsidRPr="000C3D34">
          <w:rPr>
            <w:rStyle w:val="Hipervnculo"/>
            <w:noProof/>
            <w:lang w:val="es-ES"/>
          </w:rPr>
          <w:t>Índice</w:t>
        </w:r>
        <w:r>
          <w:rPr>
            <w:noProof/>
            <w:webHidden/>
          </w:rPr>
          <w:tab/>
        </w:r>
        <w:r>
          <w:rPr>
            <w:noProof/>
            <w:webHidden/>
          </w:rPr>
          <w:fldChar w:fldCharType="begin"/>
        </w:r>
        <w:r>
          <w:rPr>
            <w:noProof/>
            <w:webHidden/>
          </w:rPr>
          <w:instrText xml:space="preserve"> PAGEREF _Toc204855946 \h </w:instrText>
        </w:r>
        <w:r>
          <w:rPr>
            <w:noProof/>
            <w:webHidden/>
          </w:rPr>
        </w:r>
        <w:r>
          <w:rPr>
            <w:noProof/>
            <w:webHidden/>
          </w:rPr>
          <w:fldChar w:fldCharType="separate"/>
        </w:r>
        <w:r>
          <w:rPr>
            <w:noProof/>
            <w:webHidden/>
          </w:rPr>
          <w:t>1</w:t>
        </w:r>
        <w:r>
          <w:rPr>
            <w:noProof/>
            <w:webHidden/>
          </w:rPr>
          <w:fldChar w:fldCharType="end"/>
        </w:r>
      </w:hyperlink>
    </w:p>
    <w:p w14:paraId="77671282" w14:textId="68B0E9F5" w:rsidR="00C55F41" w:rsidRDefault="00C55F41">
      <w:pPr>
        <w:pStyle w:val="TDC1"/>
        <w:rPr>
          <w:rFonts w:asciiTheme="minorHAnsi" w:eastAsiaTheme="minorEastAsia" w:hAnsiTheme="minorHAnsi"/>
          <w:b w:val="0"/>
          <w:noProof/>
          <w:kern w:val="2"/>
          <w:lang w:val="es-ES" w:eastAsia="es-ES"/>
          <w14:ligatures w14:val="standardContextual"/>
        </w:rPr>
      </w:pPr>
      <w:hyperlink w:anchor="_Toc204855947" w:history="1">
        <w:r w:rsidRPr="000C3D34">
          <w:rPr>
            <w:rStyle w:val="Hipervnculo"/>
            <w:noProof/>
            <w:lang w:val="en-US"/>
          </w:rPr>
          <w:t>Índice de Figuras</w:t>
        </w:r>
        <w:r>
          <w:rPr>
            <w:noProof/>
            <w:webHidden/>
          </w:rPr>
          <w:tab/>
        </w:r>
        <w:r>
          <w:rPr>
            <w:noProof/>
            <w:webHidden/>
          </w:rPr>
          <w:fldChar w:fldCharType="begin"/>
        </w:r>
        <w:r>
          <w:rPr>
            <w:noProof/>
            <w:webHidden/>
          </w:rPr>
          <w:instrText xml:space="preserve"> PAGEREF _Toc204855947 \h </w:instrText>
        </w:r>
        <w:r>
          <w:rPr>
            <w:noProof/>
            <w:webHidden/>
          </w:rPr>
        </w:r>
        <w:r>
          <w:rPr>
            <w:noProof/>
            <w:webHidden/>
          </w:rPr>
          <w:fldChar w:fldCharType="separate"/>
        </w:r>
        <w:r>
          <w:rPr>
            <w:noProof/>
            <w:webHidden/>
          </w:rPr>
          <w:t>1</w:t>
        </w:r>
        <w:r>
          <w:rPr>
            <w:noProof/>
            <w:webHidden/>
          </w:rPr>
          <w:fldChar w:fldCharType="end"/>
        </w:r>
      </w:hyperlink>
    </w:p>
    <w:p w14:paraId="483DF23F" w14:textId="7ED9215C" w:rsidR="00C55F41" w:rsidRDefault="00C55F41">
      <w:pPr>
        <w:pStyle w:val="TDC1"/>
        <w:rPr>
          <w:rFonts w:asciiTheme="minorHAnsi" w:eastAsiaTheme="minorEastAsia" w:hAnsiTheme="minorHAnsi"/>
          <w:b w:val="0"/>
          <w:noProof/>
          <w:kern w:val="2"/>
          <w:lang w:val="es-ES" w:eastAsia="es-ES"/>
          <w14:ligatures w14:val="standardContextual"/>
        </w:rPr>
      </w:pPr>
      <w:hyperlink w:anchor="_Toc204855948" w:history="1">
        <w:r w:rsidRPr="000C3D34">
          <w:rPr>
            <w:rStyle w:val="Hipervnculo"/>
            <w:noProof/>
          </w:rPr>
          <w:t>Introducción</w:t>
        </w:r>
        <w:r>
          <w:rPr>
            <w:noProof/>
            <w:webHidden/>
          </w:rPr>
          <w:tab/>
        </w:r>
        <w:r>
          <w:rPr>
            <w:noProof/>
            <w:webHidden/>
          </w:rPr>
          <w:fldChar w:fldCharType="begin"/>
        </w:r>
        <w:r>
          <w:rPr>
            <w:noProof/>
            <w:webHidden/>
          </w:rPr>
          <w:instrText xml:space="preserve"> PAGEREF _Toc204855948 \h </w:instrText>
        </w:r>
        <w:r>
          <w:rPr>
            <w:noProof/>
            <w:webHidden/>
          </w:rPr>
        </w:r>
        <w:r>
          <w:rPr>
            <w:noProof/>
            <w:webHidden/>
          </w:rPr>
          <w:fldChar w:fldCharType="separate"/>
        </w:r>
        <w:r>
          <w:rPr>
            <w:noProof/>
            <w:webHidden/>
          </w:rPr>
          <w:t>3</w:t>
        </w:r>
        <w:r>
          <w:rPr>
            <w:noProof/>
            <w:webHidden/>
          </w:rPr>
          <w:fldChar w:fldCharType="end"/>
        </w:r>
      </w:hyperlink>
    </w:p>
    <w:p w14:paraId="0B833FD2" w14:textId="71E141A1"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49" w:history="1">
        <w:r w:rsidRPr="000C3D34">
          <w:rPr>
            <w:rStyle w:val="Hipervnculo"/>
          </w:rPr>
          <w:t>1.1. Motivación</w:t>
        </w:r>
        <w:r>
          <w:rPr>
            <w:webHidden/>
          </w:rPr>
          <w:tab/>
        </w:r>
        <w:r>
          <w:rPr>
            <w:webHidden/>
          </w:rPr>
          <w:fldChar w:fldCharType="begin"/>
        </w:r>
        <w:r>
          <w:rPr>
            <w:webHidden/>
          </w:rPr>
          <w:instrText xml:space="preserve"> PAGEREF _Toc204855949 \h </w:instrText>
        </w:r>
        <w:r>
          <w:rPr>
            <w:webHidden/>
          </w:rPr>
        </w:r>
        <w:r>
          <w:rPr>
            <w:webHidden/>
          </w:rPr>
          <w:fldChar w:fldCharType="separate"/>
        </w:r>
        <w:r>
          <w:rPr>
            <w:webHidden/>
          </w:rPr>
          <w:t>3</w:t>
        </w:r>
        <w:r>
          <w:rPr>
            <w:webHidden/>
          </w:rPr>
          <w:fldChar w:fldCharType="end"/>
        </w:r>
      </w:hyperlink>
    </w:p>
    <w:p w14:paraId="4534021A" w14:textId="2E099A66"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50" w:history="1">
        <w:r w:rsidRPr="000C3D34">
          <w:rPr>
            <w:rStyle w:val="Hipervnculo"/>
          </w:rPr>
          <w:t>1.2. Objetivos</w:t>
        </w:r>
        <w:r>
          <w:rPr>
            <w:webHidden/>
          </w:rPr>
          <w:tab/>
        </w:r>
        <w:r>
          <w:rPr>
            <w:webHidden/>
          </w:rPr>
          <w:fldChar w:fldCharType="begin"/>
        </w:r>
        <w:r>
          <w:rPr>
            <w:webHidden/>
          </w:rPr>
          <w:instrText xml:space="preserve"> PAGEREF _Toc204855950 \h </w:instrText>
        </w:r>
        <w:r>
          <w:rPr>
            <w:webHidden/>
          </w:rPr>
        </w:r>
        <w:r>
          <w:rPr>
            <w:webHidden/>
          </w:rPr>
          <w:fldChar w:fldCharType="separate"/>
        </w:r>
        <w:r>
          <w:rPr>
            <w:webHidden/>
          </w:rPr>
          <w:t>4</w:t>
        </w:r>
        <w:r>
          <w:rPr>
            <w:webHidden/>
          </w:rPr>
          <w:fldChar w:fldCharType="end"/>
        </w:r>
      </w:hyperlink>
    </w:p>
    <w:p w14:paraId="77417CBA" w14:textId="3F3A3A35"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51" w:history="1">
        <w:r w:rsidRPr="000C3D34">
          <w:rPr>
            <w:rStyle w:val="Hipervnculo"/>
          </w:rPr>
          <w:t>1.3. Antecedentes</w:t>
        </w:r>
        <w:r>
          <w:rPr>
            <w:webHidden/>
          </w:rPr>
          <w:tab/>
        </w:r>
        <w:r>
          <w:rPr>
            <w:webHidden/>
          </w:rPr>
          <w:fldChar w:fldCharType="begin"/>
        </w:r>
        <w:r>
          <w:rPr>
            <w:webHidden/>
          </w:rPr>
          <w:instrText xml:space="preserve"> PAGEREF _Toc204855951 \h </w:instrText>
        </w:r>
        <w:r>
          <w:rPr>
            <w:webHidden/>
          </w:rPr>
        </w:r>
        <w:r>
          <w:rPr>
            <w:webHidden/>
          </w:rPr>
          <w:fldChar w:fldCharType="separate"/>
        </w:r>
        <w:r>
          <w:rPr>
            <w:webHidden/>
          </w:rPr>
          <w:t>5</w:t>
        </w:r>
        <w:r>
          <w:rPr>
            <w:webHidden/>
          </w:rPr>
          <w:fldChar w:fldCharType="end"/>
        </w:r>
      </w:hyperlink>
    </w:p>
    <w:p w14:paraId="265AF13F" w14:textId="6D302B92"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52" w:history="1">
        <w:r w:rsidRPr="000C3D34">
          <w:rPr>
            <w:rStyle w:val="Hipervnculo"/>
          </w:rPr>
          <w:t>1.4. Metodología</w:t>
        </w:r>
        <w:r>
          <w:rPr>
            <w:webHidden/>
          </w:rPr>
          <w:tab/>
        </w:r>
        <w:r>
          <w:rPr>
            <w:webHidden/>
          </w:rPr>
          <w:fldChar w:fldCharType="begin"/>
        </w:r>
        <w:r>
          <w:rPr>
            <w:webHidden/>
          </w:rPr>
          <w:instrText xml:space="preserve"> PAGEREF _Toc204855952 \h </w:instrText>
        </w:r>
        <w:r>
          <w:rPr>
            <w:webHidden/>
          </w:rPr>
        </w:r>
        <w:r>
          <w:rPr>
            <w:webHidden/>
          </w:rPr>
          <w:fldChar w:fldCharType="separate"/>
        </w:r>
        <w:r>
          <w:rPr>
            <w:webHidden/>
          </w:rPr>
          <w:t>6</w:t>
        </w:r>
        <w:r>
          <w:rPr>
            <w:webHidden/>
          </w:rPr>
          <w:fldChar w:fldCharType="end"/>
        </w:r>
      </w:hyperlink>
    </w:p>
    <w:p w14:paraId="09E5B32A" w14:textId="0428B74E" w:rsidR="00C55F41" w:rsidRDefault="00C55F41">
      <w:pPr>
        <w:pStyle w:val="TDC3"/>
        <w:tabs>
          <w:tab w:val="right" w:leader="dot" w:pos="8771"/>
        </w:tabs>
        <w:rPr>
          <w:rFonts w:asciiTheme="minorHAnsi" w:eastAsiaTheme="minorEastAsia" w:hAnsiTheme="minorHAnsi"/>
          <w:szCs w:val="24"/>
          <w:lang w:val="es-ES" w:eastAsia="es-ES"/>
          <w14:ligatures w14:val="standardContextual"/>
        </w:rPr>
      </w:pPr>
      <w:hyperlink w:anchor="_Toc204855953" w:history="1">
        <w:r w:rsidRPr="000C3D34">
          <w:rPr>
            <w:rStyle w:val="Hipervnculo"/>
          </w:rPr>
          <w:t>1.4.1. Sprints</w:t>
        </w:r>
        <w:r>
          <w:rPr>
            <w:webHidden/>
          </w:rPr>
          <w:tab/>
        </w:r>
        <w:r>
          <w:rPr>
            <w:webHidden/>
          </w:rPr>
          <w:fldChar w:fldCharType="begin"/>
        </w:r>
        <w:r>
          <w:rPr>
            <w:webHidden/>
          </w:rPr>
          <w:instrText xml:space="preserve"> PAGEREF _Toc204855953 \h </w:instrText>
        </w:r>
        <w:r>
          <w:rPr>
            <w:webHidden/>
          </w:rPr>
        </w:r>
        <w:r>
          <w:rPr>
            <w:webHidden/>
          </w:rPr>
          <w:fldChar w:fldCharType="separate"/>
        </w:r>
        <w:r>
          <w:rPr>
            <w:webHidden/>
          </w:rPr>
          <w:t>7</w:t>
        </w:r>
        <w:r>
          <w:rPr>
            <w:webHidden/>
          </w:rPr>
          <w:fldChar w:fldCharType="end"/>
        </w:r>
      </w:hyperlink>
    </w:p>
    <w:p w14:paraId="4C170B5A" w14:textId="6EBE185E"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54" w:history="1">
        <w:r w:rsidRPr="000C3D34">
          <w:rPr>
            <w:rStyle w:val="Hipervnculo"/>
          </w:rPr>
          <w:t>1.5. Organización del documento</w:t>
        </w:r>
        <w:r>
          <w:rPr>
            <w:webHidden/>
          </w:rPr>
          <w:tab/>
        </w:r>
        <w:r>
          <w:rPr>
            <w:webHidden/>
          </w:rPr>
          <w:fldChar w:fldCharType="begin"/>
        </w:r>
        <w:r>
          <w:rPr>
            <w:webHidden/>
          </w:rPr>
          <w:instrText xml:space="preserve"> PAGEREF _Toc204855954 \h </w:instrText>
        </w:r>
        <w:r>
          <w:rPr>
            <w:webHidden/>
          </w:rPr>
        </w:r>
        <w:r>
          <w:rPr>
            <w:webHidden/>
          </w:rPr>
          <w:fldChar w:fldCharType="separate"/>
        </w:r>
        <w:r>
          <w:rPr>
            <w:webHidden/>
          </w:rPr>
          <w:t>14</w:t>
        </w:r>
        <w:r>
          <w:rPr>
            <w:webHidden/>
          </w:rPr>
          <w:fldChar w:fldCharType="end"/>
        </w:r>
      </w:hyperlink>
    </w:p>
    <w:p w14:paraId="2B1B6545" w14:textId="2BFA66C6" w:rsidR="00C55F41" w:rsidRDefault="00C55F41">
      <w:pPr>
        <w:pStyle w:val="TDC1"/>
        <w:rPr>
          <w:rFonts w:asciiTheme="minorHAnsi" w:eastAsiaTheme="minorEastAsia" w:hAnsiTheme="minorHAnsi"/>
          <w:b w:val="0"/>
          <w:noProof/>
          <w:kern w:val="2"/>
          <w:lang w:val="es-ES" w:eastAsia="es-ES"/>
          <w14:ligatures w14:val="standardContextual"/>
        </w:rPr>
      </w:pPr>
      <w:hyperlink w:anchor="_Toc204855955" w:history="1">
        <w:r w:rsidRPr="000C3D34">
          <w:rPr>
            <w:rStyle w:val="Hipervnculo"/>
            <w:noProof/>
          </w:rPr>
          <w:t>Tecnologías y Herramientas</w:t>
        </w:r>
        <w:r>
          <w:rPr>
            <w:noProof/>
            <w:webHidden/>
          </w:rPr>
          <w:tab/>
        </w:r>
        <w:r>
          <w:rPr>
            <w:noProof/>
            <w:webHidden/>
          </w:rPr>
          <w:fldChar w:fldCharType="begin"/>
        </w:r>
        <w:r>
          <w:rPr>
            <w:noProof/>
            <w:webHidden/>
          </w:rPr>
          <w:instrText xml:space="preserve"> PAGEREF _Toc204855955 \h </w:instrText>
        </w:r>
        <w:r>
          <w:rPr>
            <w:noProof/>
            <w:webHidden/>
          </w:rPr>
        </w:r>
        <w:r>
          <w:rPr>
            <w:noProof/>
            <w:webHidden/>
          </w:rPr>
          <w:fldChar w:fldCharType="separate"/>
        </w:r>
        <w:r>
          <w:rPr>
            <w:noProof/>
            <w:webHidden/>
          </w:rPr>
          <w:t>15</w:t>
        </w:r>
        <w:r>
          <w:rPr>
            <w:noProof/>
            <w:webHidden/>
          </w:rPr>
          <w:fldChar w:fldCharType="end"/>
        </w:r>
      </w:hyperlink>
    </w:p>
    <w:p w14:paraId="5508DF48" w14:textId="431B5999"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56" w:history="1">
        <w:r w:rsidRPr="000C3D34">
          <w:rPr>
            <w:rStyle w:val="Hipervnculo"/>
          </w:rPr>
          <w:t>2.1. Base de Datos</w:t>
        </w:r>
        <w:r>
          <w:rPr>
            <w:webHidden/>
          </w:rPr>
          <w:tab/>
        </w:r>
        <w:r>
          <w:rPr>
            <w:webHidden/>
          </w:rPr>
          <w:fldChar w:fldCharType="begin"/>
        </w:r>
        <w:r>
          <w:rPr>
            <w:webHidden/>
          </w:rPr>
          <w:instrText xml:space="preserve"> PAGEREF _Toc204855956 \h </w:instrText>
        </w:r>
        <w:r>
          <w:rPr>
            <w:webHidden/>
          </w:rPr>
        </w:r>
        <w:r>
          <w:rPr>
            <w:webHidden/>
          </w:rPr>
          <w:fldChar w:fldCharType="separate"/>
        </w:r>
        <w:r>
          <w:rPr>
            <w:webHidden/>
          </w:rPr>
          <w:t>15</w:t>
        </w:r>
        <w:r>
          <w:rPr>
            <w:webHidden/>
          </w:rPr>
          <w:fldChar w:fldCharType="end"/>
        </w:r>
      </w:hyperlink>
    </w:p>
    <w:p w14:paraId="506AB77B" w14:textId="10863962"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57" w:history="1">
        <w:r w:rsidRPr="000C3D34">
          <w:rPr>
            <w:rStyle w:val="Hipervnculo"/>
          </w:rPr>
          <w:t>2.2. Servidor de Backend</w:t>
        </w:r>
        <w:r>
          <w:rPr>
            <w:webHidden/>
          </w:rPr>
          <w:tab/>
        </w:r>
        <w:r>
          <w:rPr>
            <w:webHidden/>
          </w:rPr>
          <w:fldChar w:fldCharType="begin"/>
        </w:r>
        <w:r>
          <w:rPr>
            <w:webHidden/>
          </w:rPr>
          <w:instrText xml:space="preserve"> PAGEREF _Toc204855957 \h </w:instrText>
        </w:r>
        <w:r>
          <w:rPr>
            <w:webHidden/>
          </w:rPr>
        </w:r>
        <w:r>
          <w:rPr>
            <w:webHidden/>
          </w:rPr>
          <w:fldChar w:fldCharType="separate"/>
        </w:r>
        <w:r>
          <w:rPr>
            <w:webHidden/>
          </w:rPr>
          <w:t>16</w:t>
        </w:r>
        <w:r>
          <w:rPr>
            <w:webHidden/>
          </w:rPr>
          <w:fldChar w:fldCharType="end"/>
        </w:r>
      </w:hyperlink>
    </w:p>
    <w:p w14:paraId="290DB9DC" w14:textId="1BD67854"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58" w:history="1">
        <w:r w:rsidRPr="000C3D34">
          <w:rPr>
            <w:rStyle w:val="Hipervnculo"/>
          </w:rPr>
          <w:t>2.3. Aplicación de Frontend</w:t>
        </w:r>
        <w:r>
          <w:rPr>
            <w:webHidden/>
          </w:rPr>
          <w:tab/>
        </w:r>
        <w:r>
          <w:rPr>
            <w:webHidden/>
          </w:rPr>
          <w:fldChar w:fldCharType="begin"/>
        </w:r>
        <w:r>
          <w:rPr>
            <w:webHidden/>
          </w:rPr>
          <w:instrText xml:space="preserve"> PAGEREF _Toc204855958 \h </w:instrText>
        </w:r>
        <w:r>
          <w:rPr>
            <w:webHidden/>
          </w:rPr>
        </w:r>
        <w:r>
          <w:rPr>
            <w:webHidden/>
          </w:rPr>
          <w:fldChar w:fldCharType="separate"/>
        </w:r>
        <w:r>
          <w:rPr>
            <w:webHidden/>
          </w:rPr>
          <w:t>16</w:t>
        </w:r>
        <w:r>
          <w:rPr>
            <w:webHidden/>
          </w:rPr>
          <w:fldChar w:fldCharType="end"/>
        </w:r>
      </w:hyperlink>
    </w:p>
    <w:p w14:paraId="0E9FEE0A" w14:textId="72A40BDC" w:rsidR="00C55F41" w:rsidRDefault="00C55F41">
      <w:pPr>
        <w:pStyle w:val="TDC1"/>
        <w:rPr>
          <w:rFonts w:asciiTheme="minorHAnsi" w:eastAsiaTheme="minorEastAsia" w:hAnsiTheme="minorHAnsi"/>
          <w:b w:val="0"/>
          <w:noProof/>
          <w:kern w:val="2"/>
          <w:lang w:val="es-ES" w:eastAsia="es-ES"/>
          <w14:ligatures w14:val="standardContextual"/>
        </w:rPr>
      </w:pPr>
      <w:hyperlink w:anchor="_Toc204855959" w:history="1">
        <w:r w:rsidRPr="000C3D34">
          <w:rPr>
            <w:rStyle w:val="Hipervnculo"/>
            <w:noProof/>
          </w:rPr>
          <w:t>Especificación y analisis</w:t>
        </w:r>
        <w:r>
          <w:rPr>
            <w:noProof/>
            <w:webHidden/>
          </w:rPr>
          <w:tab/>
        </w:r>
        <w:r>
          <w:rPr>
            <w:noProof/>
            <w:webHidden/>
          </w:rPr>
          <w:fldChar w:fldCharType="begin"/>
        </w:r>
        <w:r>
          <w:rPr>
            <w:noProof/>
            <w:webHidden/>
          </w:rPr>
          <w:instrText xml:space="preserve"> PAGEREF _Toc204855959 \h </w:instrText>
        </w:r>
        <w:r>
          <w:rPr>
            <w:noProof/>
            <w:webHidden/>
          </w:rPr>
        </w:r>
        <w:r>
          <w:rPr>
            <w:noProof/>
            <w:webHidden/>
          </w:rPr>
          <w:fldChar w:fldCharType="separate"/>
        </w:r>
        <w:r>
          <w:rPr>
            <w:noProof/>
            <w:webHidden/>
          </w:rPr>
          <w:t>17</w:t>
        </w:r>
        <w:r>
          <w:rPr>
            <w:noProof/>
            <w:webHidden/>
          </w:rPr>
          <w:fldChar w:fldCharType="end"/>
        </w:r>
      </w:hyperlink>
    </w:p>
    <w:p w14:paraId="287BA331" w14:textId="1EF3D5A8"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60" w:history="1">
        <w:r w:rsidRPr="000C3D34">
          <w:rPr>
            <w:rStyle w:val="Hipervnculo"/>
          </w:rPr>
          <w:t>3.1. Gestión de riesgos</w:t>
        </w:r>
        <w:r>
          <w:rPr>
            <w:webHidden/>
          </w:rPr>
          <w:tab/>
        </w:r>
        <w:r>
          <w:rPr>
            <w:webHidden/>
          </w:rPr>
          <w:fldChar w:fldCharType="begin"/>
        </w:r>
        <w:r>
          <w:rPr>
            <w:webHidden/>
          </w:rPr>
          <w:instrText xml:space="preserve"> PAGEREF _Toc204855960 \h </w:instrText>
        </w:r>
        <w:r>
          <w:rPr>
            <w:webHidden/>
          </w:rPr>
        </w:r>
        <w:r>
          <w:rPr>
            <w:webHidden/>
          </w:rPr>
          <w:fldChar w:fldCharType="separate"/>
        </w:r>
        <w:r>
          <w:rPr>
            <w:webHidden/>
          </w:rPr>
          <w:t>17</w:t>
        </w:r>
        <w:r>
          <w:rPr>
            <w:webHidden/>
          </w:rPr>
          <w:fldChar w:fldCharType="end"/>
        </w:r>
      </w:hyperlink>
    </w:p>
    <w:p w14:paraId="2A305310" w14:textId="55FAF132"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61" w:history="1">
        <w:r w:rsidRPr="000C3D34">
          <w:rPr>
            <w:rStyle w:val="Hipervnculo"/>
          </w:rPr>
          <w:t>3.2. Análisis de requisitos</w:t>
        </w:r>
        <w:r>
          <w:rPr>
            <w:webHidden/>
          </w:rPr>
          <w:tab/>
        </w:r>
        <w:r>
          <w:rPr>
            <w:webHidden/>
          </w:rPr>
          <w:fldChar w:fldCharType="begin"/>
        </w:r>
        <w:r>
          <w:rPr>
            <w:webHidden/>
          </w:rPr>
          <w:instrText xml:space="preserve"> PAGEREF _Toc204855961 \h </w:instrText>
        </w:r>
        <w:r>
          <w:rPr>
            <w:webHidden/>
          </w:rPr>
        </w:r>
        <w:r>
          <w:rPr>
            <w:webHidden/>
          </w:rPr>
          <w:fldChar w:fldCharType="separate"/>
        </w:r>
        <w:r>
          <w:rPr>
            <w:webHidden/>
          </w:rPr>
          <w:t>20</w:t>
        </w:r>
        <w:r>
          <w:rPr>
            <w:webHidden/>
          </w:rPr>
          <w:fldChar w:fldCharType="end"/>
        </w:r>
      </w:hyperlink>
    </w:p>
    <w:p w14:paraId="1AEF5280" w14:textId="0E29E9DF" w:rsidR="00C55F41" w:rsidRDefault="00C55F41">
      <w:pPr>
        <w:pStyle w:val="TDC3"/>
        <w:tabs>
          <w:tab w:val="right" w:leader="dot" w:pos="8771"/>
        </w:tabs>
        <w:rPr>
          <w:rFonts w:asciiTheme="minorHAnsi" w:eastAsiaTheme="minorEastAsia" w:hAnsiTheme="minorHAnsi"/>
          <w:szCs w:val="24"/>
          <w:lang w:val="es-ES" w:eastAsia="es-ES"/>
          <w14:ligatures w14:val="standardContextual"/>
        </w:rPr>
      </w:pPr>
      <w:hyperlink w:anchor="_Toc204855962" w:history="1">
        <w:r w:rsidRPr="000C3D34">
          <w:rPr>
            <w:rStyle w:val="Hipervnculo"/>
          </w:rPr>
          <w:t>3.2.1. Historias de usuario - Requisitos funcionales</w:t>
        </w:r>
        <w:r>
          <w:rPr>
            <w:webHidden/>
          </w:rPr>
          <w:tab/>
        </w:r>
        <w:r>
          <w:rPr>
            <w:webHidden/>
          </w:rPr>
          <w:fldChar w:fldCharType="begin"/>
        </w:r>
        <w:r>
          <w:rPr>
            <w:webHidden/>
          </w:rPr>
          <w:instrText xml:space="preserve"> PAGEREF _Toc204855962 \h </w:instrText>
        </w:r>
        <w:r>
          <w:rPr>
            <w:webHidden/>
          </w:rPr>
        </w:r>
        <w:r>
          <w:rPr>
            <w:webHidden/>
          </w:rPr>
          <w:fldChar w:fldCharType="separate"/>
        </w:r>
        <w:r>
          <w:rPr>
            <w:webHidden/>
          </w:rPr>
          <w:t>20</w:t>
        </w:r>
        <w:r>
          <w:rPr>
            <w:webHidden/>
          </w:rPr>
          <w:fldChar w:fldCharType="end"/>
        </w:r>
      </w:hyperlink>
    </w:p>
    <w:p w14:paraId="6A3CA920" w14:textId="3AD3FD7D" w:rsidR="00C55F41" w:rsidRDefault="00C55F41">
      <w:pPr>
        <w:pStyle w:val="TDC3"/>
        <w:tabs>
          <w:tab w:val="right" w:leader="dot" w:pos="8771"/>
        </w:tabs>
        <w:rPr>
          <w:rFonts w:asciiTheme="minorHAnsi" w:eastAsiaTheme="minorEastAsia" w:hAnsiTheme="minorHAnsi"/>
          <w:szCs w:val="24"/>
          <w:lang w:val="es-ES" w:eastAsia="es-ES"/>
          <w14:ligatures w14:val="standardContextual"/>
        </w:rPr>
      </w:pPr>
      <w:hyperlink w:anchor="_Toc204855963" w:history="1">
        <w:r w:rsidRPr="000C3D34">
          <w:rPr>
            <w:rStyle w:val="Hipervnculo"/>
          </w:rPr>
          <w:t>3.2.2. Historias de usuario - Requisitos no funcionales</w:t>
        </w:r>
        <w:r>
          <w:rPr>
            <w:webHidden/>
          </w:rPr>
          <w:tab/>
        </w:r>
        <w:r>
          <w:rPr>
            <w:webHidden/>
          </w:rPr>
          <w:fldChar w:fldCharType="begin"/>
        </w:r>
        <w:r>
          <w:rPr>
            <w:webHidden/>
          </w:rPr>
          <w:instrText xml:space="preserve"> PAGEREF _Toc204855963 \h </w:instrText>
        </w:r>
        <w:r>
          <w:rPr>
            <w:webHidden/>
          </w:rPr>
        </w:r>
        <w:r>
          <w:rPr>
            <w:webHidden/>
          </w:rPr>
          <w:fldChar w:fldCharType="separate"/>
        </w:r>
        <w:r>
          <w:rPr>
            <w:webHidden/>
          </w:rPr>
          <w:t>23</w:t>
        </w:r>
        <w:r>
          <w:rPr>
            <w:webHidden/>
          </w:rPr>
          <w:fldChar w:fldCharType="end"/>
        </w:r>
      </w:hyperlink>
    </w:p>
    <w:p w14:paraId="34312C68" w14:textId="18198F42"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64" w:history="1">
        <w:r w:rsidRPr="000C3D34">
          <w:rPr>
            <w:rStyle w:val="Hipervnculo"/>
          </w:rPr>
          <w:t>3.3. Casos de uso</w:t>
        </w:r>
        <w:r>
          <w:rPr>
            <w:webHidden/>
          </w:rPr>
          <w:tab/>
        </w:r>
        <w:r>
          <w:rPr>
            <w:webHidden/>
          </w:rPr>
          <w:fldChar w:fldCharType="begin"/>
        </w:r>
        <w:r>
          <w:rPr>
            <w:webHidden/>
          </w:rPr>
          <w:instrText xml:space="preserve"> PAGEREF _Toc204855964 \h </w:instrText>
        </w:r>
        <w:r>
          <w:rPr>
            <w:webHidden/>
          </w:rPr>
        </w:r>
        <w:r>
          <w:rPr>
            <w:webHidden/>
          </w:rPr>
          <w:fldChar w:fldCharType="separate"/>
        </w:r>
        <w:r>
          <w:rPr>
            <w:webHidden/>
          </w:rPr>
          <w:t>24</w:t>
        </w:r>
        <w:r>
          <w:rPr>
            <w:webHidden/>
          </w:rPr>
          <w:fldChar w:fldCharType="end"/>
        </w:r>
      </w:hyperlink>
    </w:p>
    <w:p w14:paraId="5D816E51" w14:textId="477B6029" w:rsidR="00C55F41" w:rsidRDefault="00C55F41">
      <w:pPr>
        <w:pStyle w:val="TDC1"/>
        <w:rPr>
          <w:rFonts w:asciiTheme="minorHAnsi" w:eastAsiaTheme="minorEastAsia" w:hAnsiTheme="minorHAnsi"/>
          <w:b w:val="0"/>
          <w:noProof/>
          <w:kern w:val="2"/>
          <w:lang w:val="es-ES" w:eastAsia="es-ES"/>
          <w14:ligatures w14:val="standardContextual"/>
        </w:rPr>
      </w:pPr>
      <w:hyperlink w:anchor="_Toc204855965" w:history="1">
        <w:r w:rsidRPr="000C3D34">
          <w:rPr>
            <w:rStyle w:val="Hipervnculo"/>
            <w:noProof/>
            <w:lang w:val="en-US"/>
          </w:rPr>
          <w:t>Referencias</w:t>
        </w:r>
        <w:r>
          <w:rPr>
            <w:noProof/>
            <w:webHidden/>
          </w:rPr>
          <w:tab/>
        </w:r>
        <w:r>
          <w:rPr>
            <w:noProof/>
            <w:webHidden/>
          </w:rPr>
          <w:fldChar w:fldCharType="begin"/>
        </w:r>
        <w:r>
          <w:rPr>
            <w:noProof/>
            <w:webHidden/>
          </w:rPr>
          <w:instrText xml:space="preserve"> PAGEREF _Toc204855965 \h </w:instrText>
        </w:r>
        <w:r>
          <w:rPr>
            <w:noProof/>
            <w:webHidden/>
          </w:rPr>
        </w:r>
        <w:r>
          <w:rPr>
            <w:noProof/>
            <w:webHidden/>
          </w:rPr>
          <w:fldChar w:fldCharType="separate"/>
        </w:r>
        <w:r>
          <w:rPr>
            <w:noProof/>
            <w:webHidden/>
          </w:rPr>
          <w:t>26</w:t>
        </w:r>
        <w:r>
          <w:rPr>
            <w:noProof/>
            <w:webHidden/>
          </w:rPr>
          <w:fldChar w:fldCharType="end"/>
        </w:r>
      </w:hyperlink>
    </w:p>
    <w:p w14:paraId="4971FFC7" w14:textId="161A7FA6" w:rsidR="00C55F41" w:rsidRDefault="00C55F41">
      <w:pPr>
        <w:pStyle w:val="TDC1"/>
        <w:rPr>
          <w:rFonts w:asciiTheme="minorHAnsi" w:eastAsiaTheme="minorEastAsia" w:hAnsiTheme="minorHAnsi"/>
          <w:b w:val="0"/>
          <w:noProof/>
          <w:kern w:val="2"/>
          <w:lang w:val="es-ES" w:eastAsia="es-ES"/>
          <w14:ligatures w14:val="standardContextual"/>
        </w:rPr>
      </w:pPr>
      <w:hyperlink w:anchor="_Toc204855966" w:history="1">
        <w:r w:rsidRPr="000C3D34">
          <w:rPr>
            <w:rStyle w:val="Hipervnculo"/>
            <w:noProof/>
          </w:rPr>
          <w:t>Apéndice A. Manual de Instalación</w:t>
        </w:r>
        <w:r>
          <w:rPr>
            <w:noProof/>
            <w:webHidden/>
          </w:rPr>
          <w:tab/>
        </w:r>
        <w:r>
          <w:rPr>
            <w:noProof/>
            <w:webHidden/>
          </w:rPr>
          <w:fldChar w:fldCharType="begin"/>
        </w:r>
        <w:r>
          <w:rPr>
            <w:noProof/>
            <w:webHidden/>
          </w:rPr>
          <w:instrText xml:space="preserve"> PAGEREF _Toc204855966 \h </w:instrText>
        </w:r>
        <w:r>
          <w:rPr>
            <w:noProof/>
            <w:webHidden/>
          </w:rPr>
        </w:r>
        <w:r>
          <w:rPr>
            <w:noProof/>
            <w:webHidden/>
          </w:rPr>
          <w:fldChar w:fldCharType="separate"/>
        </w:r>
        <w:r>
          <w:rPr>
            <w:noProof/>
            <w:webHidden/>
          </w:rPr>
          <w:t>27</w:t>
        </w:r>
        <w:r>
          <w:rPr>
            <w:noProof/>
            <w:webHidden/>
          </w:rPr>
          <w:fldChar w:fldCharType="end"/>
        </w:r>
      </w:hyperlink>
    </w:p>
    <w:p w14:paraId="356E53C7" w14:textId="371169E2" w:rsidR="00C55F41" w:rsidRDefault="00C55F41">
      <w:pPr>
        <w:pStyle w:val="TDC2"/>
        <w:tabs>
          <w:tab w:val="right" w:leader="dot" w:pos="8771"/>
        </w:tabs>
        <w:rPr>
          <w:rFonts w:asciiTheme="minorHAnsi" w:eastAsiaTheme="minorEastAsia" w:hAnsiTheme="minorHAnsi"/>
          <w:szCs w:val="24"/>
          <w:lang w:val="es-ES" w:eastAsia="es-ES"/>
          <w14:ligatures w14:val="standardContextual"/>
        </w:rPr>
      </w:pPr>
      <w:hyperlink w:anchor="_Toc204855967" w:history="1">
        <w:r w:rsidRPr="000C3D34">
          <w:rPr>
            <w:rStyle w:val="Hipervnculo"/>
          </w:rPr>
          <w:t>A.1. Requerimientos</w:t>
        </w:r>
        <w:r>
          <w:rPr>
            <w:webHidden/>
          </w:rPr>
          <w:tab/>
        </w:r>
        <w:r>
          <w:rPr>
            <w:webHidden/>
          </w:rPr>
          <w:fldChar w:fldCharType="begin"/>
        </w:r>
        <w:r>
          <w:rPr>
            <w:webHidden/>
          </w:rPr>
          <w:instrText xml:space="preserve"> PAGEREF _Toc204855967 \h </w:instrText>
        </w:r>
        <w:r>
          <w:rPr>
            <w:webHidden/>
          </w:rPr>
        </w:r>
        <w:r>
          <w:rPr>
            <w:webHidden/>
          </w:rPr>
          <w:fldChar w:fldCharType="separate"/>
        </w:r>
        <w:r>
          <w:rPr>
            <w:webHidden/>
          </w:rPr>
          <w:t>27</w:t>
        </w:r>
        <w:r>
          <w:rPr>
            <w:webHidden/>
          </w:rPr>
          <w:fldChar w:fldCharType="end"/>
        </w:r>
      </w:hyperlink>
    </w:p>
    <w:p w14:paraId="6490D501" w14:textId="545C4B13" w:rsidR="00C55F41" w:rsidRDefault="00C55F41">
      <w:pPr>
        <w:pStyle w:val="TDC1"/>
        <w:rPr>
          <w:rFonts w:asciiTheme="minorHAnsi" w:eastAsiaTheme="minorEastAsia" w:hAnsiTheme="minorHAnsi"/>
          <w:b w:val="0"/>
          <w:noProof/>
          <w:kern w:val="2"/>
          <w:lang w:val="es-ES" w:eastAsia="es-ES"/>
          <w14:ligatures w14:val="standardContextual"/>
        </w:rPr>
      </w:pPr>
      <w:hyperlink w:anchor="_Toc204855968" w:history="1">
        <w:r w:rsidRPr="000C3D34">
          <w:rPr>
            <w:rStyle w:val="Hipervnculo"/>
            <w:noProof/>
          </w:rPr>
          <w:t>Apéndice B. Otros Recursos</w:t>
        </w:r>
        <w:r>
          <w:rPr>
            <w:noProof/>
            <w:webHidden/>
          </w:rPr>
          <w:tab/>
        </w:r>
        <w:r>
          <w:rPr>
            <w:noProof/>
            <w:webHidden/>
          </w:rPr>
          <w:fldChar w:fldCharType="begin"/>
        </w:r>
        <w:r>
          <w:rPr>
            <w:noProof/>
            <w:webHidden/>
          </w:rPr>
          <w:instrText xml:space="preserve"> PAGEREF _Toc204855968 \h </w:instrText>
        </w:r>
        <w:r>
          <w:rPr>
            <w:noProof/>
            <w:webHidden/>
          </w:rPr>
        </w:r>
        <w:r>
          <w:rPr>
            <w:noProof/>
            <w:webHidden/>
          </w:rPr>
          <w:fldChar w:fldCharType="separate"/>
        </w:r>
        <w:r>
          <w:rPr>
            <w:noProof/>
            <w:webHidden/>
          </w:rPr>
          <w:t>28</w:t>
        </w:r>
        <w:r>
          <w:rPr>
            <w:noProof/>
            <w:webHidden/>
          </w:rPr>
          <w:fldChar w:fldCharType="end"/>
        </w:r>
      </w:hyperlink>
    </w:p>
    <w:p w14:paraId="02706393" w14:textId="23486DCB" w:rsidR="00353A7B" w:rsidRPr="00AA6683" w:rsidRDefault="00C12AA8" w:rsidP="00353A7B">
      <w:pPr>
        <w:rPr>
          <w:lang w:val="en-US"/>
        </w:rPr>
      </w:pPr>
      <w:r w:rsidRPr="009F27AC">
        <w:fldChar w:fldCharType="end"/>
      </w:r>
    </w:p>
    <w:p w14:paraId="2CA8BDF1" w14:textId="77777777" w:rsidR="007012D0" w:rsidRDefault="007012D0" w:rsidP="00353A7B">
      <w:pPr>
        <w:pStyle w:val="CaptuloNmero"/>
        <w:numPr>
          <w:ilvl w:val="0"/>
          <w:numId w:val="0"/>
        </w:numPr>
        <w:ind w:left="720" w:hanging="720"/>
        <w:sectPr w:rsidR="007012D0" w:rsidSect="00917B69">
          <w:headerReference w:type="default" r:id="rId20"/>
          <w:type w:val="oddPage"/>
          <w:pgSz w:w="11900" w:h="16840"/>
          <w:pgMar w:top="1418" w:right="1418" w:bottom="1418" w:left="1701" w:header="720" w:footer="720" w:gutter="0"/>
          <w:pgNumType w:start="1"/>
          <w:cols w:space="720"/>
          <w:noEndnote/>
          <w:docGrid w:linePitch="326"/>
        </w:sectPr>
      </w:pPr>
    </w:p>
    <w:p w14:paraId="608BA197" w14:textId="77777777" w:rsidR="00960BF0" w:rsidRDefault="00960BF0" w:rsidP="00960BF0">
      <w:pPr>
        <w:pStyle w:val="Captulo"/>
        <w:rPr>
          <w:lang w:val="en-US"/>
        </w:rPr>
      </w:pPr>
      <w:bookmarkStart w:id="8" w:name="_Toc204855947"/>
      <w:r w:rsidRPr="00EF1D38">
        <w:rPr>
          <w:lang w:val="en-US"/>
        </w:rPr>
        <w:lastRenderedPageBreak/>
        <w:t>Índice de Figuras</w:t>
      </w:r>
      <w:bookmarkEnd w:id="8"/>
    </w:p>
    <w:p w14:paraId="67C302EE" w14:textId="77777777" w:rsidR="00EF1D38" w:rsidRPr="00EF1D38" w:rsidRDefault="00EF1D38" w:rsidP="00EF1D38">
      <w:pPr>
        <w:rPr>
          <w:lang w:val="en-US"/>
        </w:rPr>
      </w:pPr>
    </w:p>
    <w:p w14:paraId="53FC22FB" w14:textId="6E11C8D3" w:rsidR="00C55F41" w:rsidRDefault="00960BF0">
      <w:pPr>
        <w:pStyle w:val="Tabladeilustraciones"/>
        <w:tabs>
          <w:tab w:val="right" w:leader="dot" w:pos="8487"/>
        </w:tabs>
        <w:rPr>
          <w:rFonts w:asciiTheme="minorHAnsi" w:eastAsiaTheme="minorEastAsia" w:hAnsiTheme="minorHAnsi"/>
          <w:noProof/>
          <w:kern w:val="2"/>
          <w:lang w:val="es-ES" w:eastAsia="es-ES"/>
          <w14:ligatures w14:val="standardContextual"/>
        </w:rPr>
      </w:pPr>
      <w:r>
        <w:rPr>
          <w:highlight w:val="lightGray"/>
        </w:rPr>
        <w:fldChar w:fldCharType="begin"/>
      </w:r>
      <w:r>
        <w:rPr>
          <w:highlight w:val="lightGray"/>
        </w:rPr>
        <w:instrText xml:space="preserve"> TOC \h \z \c "Fig." </w:instrText>
      </w:r>
      <w:r>
        <w:rPr>
          <w:highlight w:val="lightGray"/>
        </w:rPr>
        <w:fldChar w:fldCharType="separate"/>
      </w:r>
      <w:hyperlink w:anchor="_Toc204855969" w:history="1">
        <w:r w:rsidR="00C55F41" w:rsidRPr="00405674">
          <w:rPr>
            <w:rStyle w:val="Hipervnculo"/>
            <w:noProof/>
          </w:rPr>
          <w:t>Fig. 1. Título de la Primera Figura</w:t>
        </w:r>
        <w:r w:rsidR="00C55F41">
          <w:rPr>
            <w:noProof/>
            <w:webHidden/>
          </w:rPr>
          <w:tab/>
        </w:r>
        <w:r w:rsidR="00C55F41">
          <w:rPr>
            <w:noProof/>
            <w:webHidden/>
          </w:rPr>
          <w:fldChar w:fldCharType="begin"/>
        </w:r>
        <w:r w:rsidR="00C55F41">
          <w:rPr>
            <w:noProof/>
            <w:webHidden/>
          </w:rPr>
          <w:instrText xml:space="preserve"> PAGEREF _Toc204855969 \h </w:instrText>
        </w:r>
        <w:r w:rsidR="00C55F41">
          <w:rPr>
            <w:noProof/>
            <w:webHidden/>
          </w:rPr>
        </w:r>
        <w:r w:rsidR="00C55F41">
          <w:rPr>
            <w:noProof/>
            <w:webHidden/>
          </w:rPr>
          <w:fldChar w:fldCharType="separate"/>
        </w:r>
        <w:r w:rsidR="00C55F41">
          <w:rPr>
            <w:noProof/>
            <w:webHidden/>
          </w:rPr>
          <w:t>25</w:t>
        </w:r>
        <w:r w:rsidR="00C55F41">
          <w:rPr>
            <w:noProof/>
            <w:webHidden/>
          </w:rPr>
          <w:fldChar w:fldCharType="end"/>
        </w:r>
      </w:hyperlink>
    </w:p>
    <w:p w14:paraId="29A7565F" w14:textId="6603DAFB" w:rsidR="00C55F41" w:rsidRDefault="00960BF0" w:rsidP="00960BF0">
      <w:pPr>
        <w:rPr>
          <w:highlight w:val="lightGray"/>
        </w:rPr>
      </w:pPr>
      <w:r>
        <w:rPr>
          <w:highlight w:val="lightGray"/>
        </w:rPr>
        <w:fldChar w:fldCharType="end"/>
      </w:r>
    </w:p>
    <w:p w14:paraId="3E2DFBCD" w14:textId="77777777" w:rsidR="000A7C48" w:rsidRDefault="00C55F41" w:rsidP="000A7C48">
      <w:pPr>
        <w:pStyle w:val="Captulo"/>
        <w:rPr>
          <w:highlight w:val="lightGray"/>
        </w:rPr>
      </w:pPr>
      <w:r>
        <w:rPr>
          <w:highlight w:val="lightGray"/>
        </w:rPr>
        <w:br w:type="page"/>
      </w:r>
      <w:r w:rsidR="000A7C48">
        <w:rPr>
          <w:highlight w:val="lightGray"/>
        </w:rPr>
        <w:lastRenderedPageBreak/>
        <w:t>Índice de tablas</w:t>
      </w:r>
    </w:p>
    <w:p w14:paraId="624E22BE" w14:textId="4B02FA49" w:rsidR="000A7C48" w:rsidRDefault="000A7C48">
      <w:pPr>
        <w:pStyle w:val="Tabladeilustraciones"/>
        <w:tabs>
          <w:tab w:val="right" w:leader="dot" w:pos="8487"/>
        </w:tabs>
        <w:rPr>
          <w:rFonts w:asciiTheme="minorHAnsi" w:eastAsiaTheme="minorEastAsia" w:hAnsiTheme="minorHAnsi"/>
          <w:noProof/>
          <w:kern w:val="2"/>
          <w:lang w:val="es-ES" w:eastAsia="es-ES"/>
          <w14:ligatures w14:val="standardContextual"/>
        </w:rPr>
      </w:pPr>
      <w:r>
        <w:rPr>
          <w:highlight w:val="lightGray"/>
        </w:rPr>
        <w:fldChar w:fldCharType="begin"/>
      </w:r>
      <w:r>
        <w:rPr>
          <w:highlight w:val="lightGray"/>
        </w:rPr>
        <w:instrText xml:space="preserve"> TOC \h \z \c "Tabla" </w:instrText>
      </w:r>
      <w:r>
        <w:rPr>
          <w:highlight w:val="lightGray"/>
        </w:rPr>
        <w:fldChar w:fldCharType="separate"/>
      </w:r>
      <w:hyperlink w:anchor="_Toc204856150" w:history="1">
        <w:r w:rsidRPr="005F7951">
          <w:rPr>
            <w:rStyle w:val="Hipervnculo"/>
            <w:noProof/>
          </w:rPr>
          <w:t>Tabla 1. Riesgos de la seguridad de la información</w:t>
        </w:r>
        <w:r>
          <w:rPr>
            <w:noProof/>
            <w:webHidden/>
          </w:rPr>
          <w:tab/>
        </w:r>
        <w:r>
          <w:rPr>
            <w:noProof/>
            <w:webHidden/>
          </w:rPr>
          <w:fldChar w:fldCharType="begin"/>
        </w:r>
        <w:r>
          <w:rPr>
            <w:noProof/>
            <w:webHidden/>
          </w:rPr>
          <w:instrText xml:space="preserve"> PAGEREF _Toc204856150 \h </w:instrText>
        </w:r>
        <w:r>
          <w:rPr>
            <w:noProof/>
            <w:webHidden/>
          </w:rPr>
        </w:r>
        <w:r>
          <w:rPr>
            <w:noProof/>
            <w:webHidden/>
          </w:rPr>
          <w:fldChar w:fldCharType="separate"/>
        </w:r>
        <w:r>
          <w:rPr>
            <w:noProof/>
            <w:webHidden/>
          </w:rPr>
          <w:t>20</w:t>
        </w:r>
        <w:r>
          <w:rPr>
            <w:noProof/>
            <w:webHidden/>
          </w:rPr>
          <w:fldChar w:fldCharType="end"/>
        </w:r>
      </w:hyperlink>
    </w:p>
    <w:p w14:paraId="6A97C836" w14:textId="19A5FB75" w:rsidR="000A7C48" w:rsidRDefault="000A7C48">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4856151" w:history="1">
        <w:r w:rsidRPr="005F7951">
          <w:rPr>
            <w:rStyle w:val="Hipervnculo"/>
            <w:noProof/>
          </w:rPr>
          <w:t>Tabla 2. Riesgos Técnicos</w:t>
        </w:r>
        <w:r>
          <w:rPr>
            <w:noProof/>
            <w:webHidden/>
          </w:rPr>
          <w:tab/>
        </w:r>
        <w:r>
          <w:rPr>
            <w:noProof/>
            <w:webHidden/>
          </w:rPr>
          <w:fldChar w:fldCharType="begin"/>
        </w:r>
        <w:r>
          <w:rPr>
            <w:noProof/>
            <w:webHidden/>
          </w:rPr>
          <w:instrText xml:space="preserve"> PAGEREF _Toc204856151 \h </w:instrText>
        </w:r>
        <w:r>
          <w:rPr>
            <w:noProof/>
            <w:webHidden/>
          </w:rPr>
        </w:r>
        <w:r>
          <w:rPr>
            <w:noProof/>
            <w:webHidden/>
          </w:rPr>
          <w:fldChar w:fldCharType="separate"/>
        </w:r>
        <w:r>
          <w:rPr>
            <w:noProof/>
            <w:webHidden/>
          </w:rPr>
          <w:t>20</w:t>
        </w:r>
        <w:r>
          <w:rPr>
            <w:noProof/>
            <w:webHidden/>
          </w:rPr>
          <w:fldChar w:fldCharType="end"/>
        </w:r>
      </w:hyperlink>
    </w:p>
    <w:p w14:paraId="68F88AFE" w14:textId="5BE89CC0" w:rsidR="000A7C48" w:rsidRDefault="000A7C48" w:rsidP="000A7C48">
      <w:pPr>
        <w:rPr>
          <w:highlight w:val="lightGray"/>
        </w:rPr>
      </w:pPr>
      <w:r>
        <w:rPr>
          <w:highlight w:val="lightGray"/>
        </w:rPr>
        <w:fldChar w:fldCharType="end"/>
      </w:r>
      <w:r>
        <w:rPr>
          <w:highlight w:val="lightGray"/>
        </w:rPr>
        <w:br w:type="page"/>
      </w:r>
    </w:p>
    <w:p w14:paraId="774CF7AF" w14:textId="77777777" w:rsidR="00960BF0" w:rsidRDefault="00960BF0" w:rsidP="00C55F41">
      <w:pPr>
        <w:jc w:val="left"/>
        <w:rPr>
          <w:highlight w:val="lightGray"/>
        </w:rPr>
      </w:pPr>
    </w:p>
    <w:p w14:paraId="5CC06FCC" w14:textId="77777777" w:rsidR="00665F9A" w:rsidRPr="008F460C" w:rsidRDefault="00665F9A" w:rsidP="00960BF0">
      <w:pPr>
        <w:pStyle w:val="CaptuloNmero"/>
      </w:pPr>
    </w:p>
    <w:p w14:paraId="5D8DBF79" w14:textId="77777777" w:rsidR="00415135" w:rsidRDefault="00137ECA" w:rsidP="008863DD">
      <w:pPr>
        <w:pStyle w:val="Captulo"/>
      </w:pPr>
      <w:bookmarkStart w:id="9" w:name="_Toc505373794"/>
      <w:bookmarkStart w:id="10" w:name="_Toc434863401"/>
      <w:bookmarkStart w:id="11" w:name="_Toc204855948"/>
      <w:r w:rsidRPr="00D25591">
        <w:t>Introducción</w:t>
      </w:r>
      <w:bookmarkEnd w:id="9"/>
      <w:bookmarkEnd w:id="11"/>
    </w:p>
    <w:p w14:paraId="21F7610C" w14:textId="5687C133" w:rsidR="00D207E1" w:rsidRDefault="00076770" w:rsidP="003D0E61">
      <w:pPr>
        <w:pStyle w:val="Ttulo2"/>
      </w:pPr>
      <w:bookmarkStart w:id="12" w:name="_Toc204855949"/>
      <w:bookmarkEnd w:id="10"/>
      <w:r>
        <w:t>Motivación</w:t>
      </w:r>
      <w:bookmarkEnd w:id="12"/>
    </w:p>
    <w:p w14:paraId="43E0608A" w14:textId="77777777" w:rsidR="00527E5E" w:rsidRDefault="00527E5E" w:rsidP="00527E5E">
      <w:r>
        <w:t>La gestión de los Trabajos de Fin de Grado en muchas universidades es un proceso que involucra múltiples actores y tareas administrativas que, cuando no están correctamente coordinadas, pueden derivar en ineficiencias, errores y frustración para estudiantes, profesores y personal de administración.</w:t>
      </w:r>
    </w:p>
    <w:p w14:paraId="11E45A6A" w14:textId="77777777" w:rsidR="00527E5E" w:rsidRDefault="00527E5E" w:rsidP="00527E5E"/>
    <w:p w14:paraId="006D448B" w14:textId="77777777" w:rsidR="00527E5E" w:rsidRDefault="00527E5E" w:rsidP="00527E5E">
      <w:r>
        <w:t>Tradicionalmente, la asignación de TFGs, la selección de tutores, la formación de grupos y la entrega de documentos se han gestionado a través de correos electrónicos, hojas de cálculo o formularios impresos. Esta falta de integración provoca pérdida de información, duplicidades, y sobrecarga administrativa. Además, los sistemas existentes en algunas universidades suelen ser cerrados, de difícil acceso para los estudiantes, o limitados en cuanto a personalización.</w:t>
      </w:r>
    </w:p>
    <w:p w14:paraId="7AEB262A" w14:textId="77777777" w:rsidR="00527E5E" w:rsidRDefault="00527E5E" w:rsidP="00527E5E"/>
    <w:p w14:paraId="2A2416C4" w14:textId="77777777" w:rsidR="00527E5E" w:rsidRDefault="00527E5E" w:rsidP="00527E5E">
      <w:r>
        <w:t>TFGInfo nace como una respuesta a esta problemática, proponiendo una solución web centralizada, accesible desde cualquier dispositivo, y adaptada a las necesidades específicas de los centros educativos. Su desarrollo también representa una oportunidad para aplicar conocimientos adquiridos en el grado en Ingeniería Informática, tales como diseño de bases de datos, desarrollo web full-stack, seguridad, y experiencia de usuario.</w:t>
      </w:r>
    </w:p>
    <w:p w14:paraId="458A25CF" w14:textId="77777777" w:rsidR="00527E5E" w:rsidRDefault="00527E5E" w:rsidP="00527E5E"/>
    <w:p w14:paraId="21F4A4F5" w14:textId="0ED7FECB" w:rsidR="0083439D" w:rsidRDefault="00527E5E" w:rsidP="0083439D">
      <w:r>
        <w:t>Desde una perspectiva académica y profesional, el proyecto busca resolver una necesidad real en el ámbito universitario, al tiempo que constituye una valiosa experiencia de desarrollo de software completo, desde el análisis de requisitos hasta la implementación y pruebas. Además, TFGInfo pone especial énfasis en la modularidad y extensibilidad, de forma que pueda ser evolucionado en el futuro con nuevas funcionalidades, integraciones o adaptaciones a otras instituciones.</w:t>
      </w:r>
    </w:p>
    <w:p w14:paraId="0F567017" w14:textId="77777777" w:rsidR="0083439D" w:rsidRDefault="0083439D">
      <w:pPr>
        <w:jc w:val="left"/>
      </w:pPr>
      <w:r>
        <w:br w:type="page"/>
      </w:r>
    </w:p>
    <w:p w14:paraId="568030AB" w14:textId="77777777" w:rsidR="0083439D" w:rsidRDefault="0083439D" w:rsidP="0083439D"/>
    <w:p w14:paraId="22686884" w14:textId="2E98A853" w:rsidR="00527E5E" w:rsidRDefault="00527E5E" w:rsidP="00527E5E">
      <w:pPr>
        <w:pStyle w:val="Ttulo2"/>
      </w:pPr>
      <w:bookmarkStart w:id="13" w:name="_Toc204855950"/>
      <w:r>
        <w:t>Objetivos</w:t>
      </w:r>
      <w:bookmarkEnd w:id="13"/>
    </w:p>
    <w:p w14:paraId="06B5F4AC" w14:textId="6A269621" w:rsidR="00527E5E" w:rsidRPr="00E40EF8" w:rsidRDefault="00527E5E" w:rsidP="00E40EF8">
      <w:pPr>
        <w:rPr>
          <w:b/>
          <w:bCs/>
          <w:lang w:val="es-ES"/>
        </w:rPr>
      </w:pPr>
      <w:r w:rsidRPr="00E40EF8">
        <w:rPr>
          <w:b/>
          <w:bCs/>
          <w:lang w:val="es-ES"/>
        </w:rPr>
        <w:t>Diseñar e implementar una aplicación web completa para gestionar TFGs</w:t>
      </w:r>
    </w:p>
    <w:p w14:paraId="7DCB4489" w14:textId="3D0BD2EF" w:rsidR="00527E5E" w:rsidRPr="00E40EF8" w:rsidRDefault="00527E5E" w:rsidP="00E40EF8">
      <w:pPr>
        <w:rPr>
          <w:lang w:val="es-ES"/>
        </w:rPr>
      </w:pPr>
      <w:r w:rsidRPr="00E40EF8">
        <w:rPr>
          <w:lang w:val="es-ES"/>
        </w:rPr>
        <w:t>El objetivo principal del proyecto es desarrollar una solución tecnológica integral que abarque tanto el backend como el frontend. La aplicación debe permitir gestionar el ciclo de vida completo de un Trabajo de Fin de Grado, incluyendo la creación, asignación, seguimiento y finalización de este. Esta implementación incluye el modelado de la base de datos, el desarrollo de servicios mediante una API Rest, y la construcción de una interfaz de usuario moderna, intuitiva y responsive.</w:t>
      </w:r>
    </w:p>
    <w:p w14:paraId="488E394F" w14:textId="77777777" w:rsidR="00527E5E" w:rsidRPr="00527E5E" w:rsidRDefault="00527E5E" w:rsidP="00527E5E">
      <w:pPr>
        <w:rPr>
          <w:lang w:val="es-ES"/>
        </w:rPr>
      </w:pPr>
    </w:p>
    <w:p w14:paraId="7A1132AD" w14:textId="7C5E69B7" w:rsidR="00527E5E" w:rsidRPr="00E40EF8" w:rsidRDefault="00527E5E" w:rsidP="00E40EF8">
      <w:pPr>
        <w:rPr>
          <w:b/>
          <w:bCs/>
          <w:lang w:val="es-ES"/>
        </w:rPr>
      </w:pPr>
      <w:r w:rsidRPr="00E40EF8">
        <w:rPr>
          <w:b/>
          <w:bCs/>
          <w:lang w:val="es-ES"/>
        </w:rPr>
        <w:t>Ofrecer una interfaz intuitiva tanto para administradores como para profesores y alumnos</w:t>
      </w:r>
    </w:p>
    <w:p w14:paraId="00D2213F" w14:textId="77777777" w:rsidR="00527E5E" w:rsidRPr="00E40EF8" w:rsidRDefault="00527E5E" w:rsidP="00E40EF8">
      <w:pPr>
        <w:rPr>
          <w:lang w:val="es-ES"/>
        </w:rPr>
      </w:pPr>
      <w:r w:rsidRPr="00E40EF8">
        <w:rPr>
          <w:lang w:val="es-ES"/>
        </w:rPr>
        <w:t>La experiencia de usuario es fundamental para asegurar la adopción de la herramienta por parte de los distintos perfiles que interactúan con el sistema. Por ello, se ha planteado un diseño centrado en el usuario (UX), donde cada tipo de usuario accede únicamente a las funcionalidades relevantes para su rol, minimizando la complejidad y evitando sobrecargas de información. Los alumnos pueden consultar líneas de TFG disponibles, los profesores pueden gestionar sus propuestas y los administradores pueden supervisar y validar todo el proceso.</w:t>
      </w:r>
    </w:p>
    <w:p w14:paraId="21A36F24" w14:textId="77777777" w:rsidR="00527E5E" w:rsidRPr="00527E5E" w:rsidRDefault="00527E5E" w:rsidP="00527E5E">
      <w:pPr>
        <w:pStyle w:val="Prrafodelista"/>
        <w:rPr>
          <w:lang w:val="es-ES"/>
        </w:rPr>
      </w:pPr>
    </w:p>
    <w:p w14:paraId="18520DE2" w14:textId="317F3251" w:rsidR="00527E5E" w:rsidRPr="00E40EF8" w:rsidRDefault="00527E5E" w:rsidP="00E40EF8">
      <w:pPr>
        <w:rPr>
          <w:b/>
          <w:bCs/>
          <w:lang w:val="es-ES"/>
        </w:rPr>
      </w:pPr>
      <w:r w:rsidRPr="00E40EF8">
        <w:rPr>
          <w:b/>
          <w:bCs/>
          <w:lang w:val="es-ES"/>
        </w:rPr>
        <w:t>Integrar roles y permisos diferenciados</w:t>
      </w:r>
    </w:p>
    <w:p w14:paraId="1EEB6016" w14:textId="77777777" w:rsidR="00527E5E" w:rsidRPr="00E40EF8" w:rsidRDefault="00527E5E" w:rsidP="00E40EF8">
      <w:pPr>
        <w:rPr>
          <w:lang w:val="es-ES"/>
        </w:rPr>
      </w:pPr>
      <w:r w:rsidRPr="00E40EF8">
        <w:rPr>
          <w:lang w:val="es-ES"/>
        </w:rPr>
        <w:t xml:space="preserve">El sistema debe contemplar una gestión de usuarios basada en roles que limite el acceso a la información y funcionalidades según el perfil del usuario. Los roles definidos son: </w:t>
      </w:r>
      <w:r w:rsidRPr="00E40EF8">
        <w:rPr>
          <w:b/>
          <w:bCs/>
          <w:lang w:val="es-ES"/>
        </w:rPr>
        <w:t>Administrador</w:t>
      </w:r>
      <w:r w:rsidRPr="00E40EF8">
        <w:rPr>
          <w:lang w:val="es-ES"/>
        </w:rPr>
        <w:t xml:space="preserve">, </w:t>
      </w:r>
      <w:r w:rsidRPr="00E40EF8">
        <w:rPr>
          <w:b/>
          <w:bCs/>
          <w:lang w:val="es-ES"/>
        </w:rPr>
        <w:t>Profesor</w:t>
      </w:r>
      <w:r w:rsidRPr="00E40EF8">
        <w:rPr>
          <w:lang w:val="es-ES"/>
        </w:rPr>
        <w:t xml:space="preserve"> y Estudiante. Esta distinción es clave para mantener la seguridad, la integridad de los datos y garantizar que cada usuario interactúe con el sistema de forma adecuada a su función institucional.</w:t>
      </w:r>
    </w:p>
    <w:p w14:paraId="085B20C8" w14:textId="77777777" w:rsidR="00527E5E" w:rsidRPr="00527E5E" w:rsidRDefault="00527E5E" w:rsidP="00527E5E">
      <w:pPr>
        <w:pStyle w:val="Prrafodelista"/>
        <w:rPr>
          <w:lang w:val="es-ES"/>
        </w:rPr>
      </w:pPr>
    </w:p>
    <w:p w14:paraId="46D1E7D3" w14:textId="4DB8BDAF" w:rsidR="00527E5E" w:rsidRPr="00E40EF8" w:rsidRDefault="00527E5E" w:rsidP="00E40EF8">
      <w:pPr>
        <w:rPr>
          <w:b/>
          <w:bCs/>
          <w:lang w:val="es-ES"/>
        </w:rPr>
      </w:pPr>
      <w:r w:rsidRPr="00E40EF8">
        <w:rPr>
          <w:b/>
          <w:bCs/>
          <w:lang w:val="es-ES"/>
        </w:rPr>
        <w:t>Garantizar la integridad de los datos</w:t>
      </w:r>
    </w:p>
    <w:p w14:paraId="7DB751D8" w14:textId="71470C88" w:rsidR="00527E5E" w:rsidRPr="00E40EF8" w:rsidRDefault="00527E5E" w:rsidP="00E40EF8">
      <w:pPr>
        <w:rPr>
          <w:lang w:val="es-ES"/>
        </w:rPr>
      </w:pPr>
      <w:r w:rsidRPr="00E40EF8">
        <w:rPr>
          <w:lang w:val="es-ES"/>
        </w:rPr>
        <w:t>Uno de los objetivos técnicos esenciales del proyecto es asegurar que la información almacenada sea coherente y no se produzcan inconsistencias en la base de datos. Esto se logra mediante el uso de claves foráneas</w:t>
      </w:r>
      <w:r w:rsidR="00015556" w:rsidRPr="00E40EF8">
        <w:rPr>
          <w:lang w:val="es-ES"/>
        </w:rPr>
        <w:t xml:space="preserve"> y</w:t>
      </w:r>
      <w:r w:rsidRPr="00E40EF8">
        <w:rPr>
          <w:lang w:val="es-ES"/>
        </w:rPr>
        <w:t xml:space="preserve"> validaciones tanto en el backend como en el frontend.</w:t>
      </w:r>
    </w:p>
    <w:p w14:paraId="04B9AC5D" w14:textId="77777777" w:rsidR="00527E5E" w:rsidRPr="00527E5E" w:rsidRDefault="00527E5E" w:rsidP="00527E5E">
      <w:pPr>
        <w:pStyle w:val="Prrafodelista"/>
        <w:rPr>
          <w:lang w:val="es-ES"/>
        </w:rPr>
      </w:pPr>
    </w:p>
    <w:p w14:paraId="7CCBB8DC" w14:textId="39F38B93" w:rsidR="00527E5E" w:rsidRPr="00E40EF8" w:rsidRDefault="00527E5E" w:rsidP="00E40EF8">
      <w:pPr>
        <w:rPr>
          <w:b/>
          <w:bCs/>
          <w:lang w:val="es-ES"/>
        </w:rPr>
      </w:pPr>
      <w:r w:rsidRPr="00E40EF8">
        <w:rPr>
          <w:b/>
          <w:bCs/>
          <w:lang w:val="es-ES"/>
        </w:rPr>
        <w:t>Facilitar el trabajo colaborativo mediante grupos de trabajo</w:t>
      </w:r>
    </w:p>
    <w:p w14:paraId="4B5611B3" w14:textId="71CF6D32" w:rsidR="0083439D" w:rsidRPr="00E40EF8" w:rsidRDefault="00527E5E" w:rsidP="00E40EF8">
      <w:pPr>
        <w:rPr>
          <w:lang w:val="es-ES"/>
        </w:rPr>
      </w:pPr>
      <w:r w:rsidRPr="00E40EF8">
        <w:rPr>
          <w:lang w:val="es-ES"/>
        </w:rPr>
        <w:t>El sistema permite la creación y gestión de grupos de trabajo que pueden estar formados por uno o varios alumnos y profesores</w:t>
      </w:r>
      <w:r w:rsidR="00015556" w:rsidRPr="00E40EF8">
        <w:rPr>
          <w:lang w:val="es-ES"/>
        </w:rPr>
        <w:t xml:space="preserve">. </w:t>
      </w:r>
      <w:r w:rsidRPr="00E40EF8">
        <w:rPr>
          <w:lang w:val="es-ES"/>
        </w:rPr>
        <w:t>Esta funcionalidad permite reflejar la realidad de muchos TFGs que se desarrollan en entornos colaborativos, interdepartamentales o interinstitucionales. Además, fomenta la transparencia y la comunicación entre todos los implicados en un proyecto de fin de grado.</w:t>
      </w:r>
    </w:p>
    <w:p w14:paraId="3D9CF86C" w14:textId="77777777" w:rsidR="0083439D" w:rsidRDefault="0083439D">
      <w:pPr>
        <w:jc w:val="left"/>
        <w:rPr>
          <w:lang w:val="es-ES"/>
        </w:rPr>
      </w:pPr>
      <w:r>
        <w:rPr>
          <w:lang w:val="es-ES"/>
        </w:rPr>
        <w:br w:type="page"/>
      </w:r>
    </w:p>
    <w:p w14:paraId="177B5743" w14:textId="77777777" w:rsidR="00015556" w:rsidRPr="0083439D" w:rsidRDefault="00015556" w:rsidP="0083439D">
      <w:pPr>
        <w:pStyle w:val="Prrafodelista"/>
        <w:rPr>
          <w:lang w:val="es-ES"/>
        </w:rPr>
      </w:pPr>
    </w:p>
    <w:p w14:paraId="2659F2C0" w14:textId="69BD022D" w:rsidR="001416E6" w:rsidRPr="001416E6" w:rsidRDefault="00015556" w:rsidP="00015556">
      <w:pPr>
        <w:pStyle w:val="Ttulo2"/>
      </w:pPr>
      <w:bookmarkStart w:id="14" w:name="_Toc204855951"/>
      <w:r>
        <w:t>Antecedentes</w:t>
      </w:r>
      <w:bookmarkEnd w:id="14"/>
    </w:p>
    <w:p w14:paraId="3AEEE9A0" w14:textId="347FCFF6" w:rsidR="00015556" w:rsidRPr="00015556" w:rsidRDefault="00015556" w:rsidP="00015556">
      <w:pPr>
        <w:rPr>
          <w:lang w:val="es-ES"/>
        </w:rPr>
      </w:pPr>
      <w:r w:rsidRPr="00015556">
        <w:rPr>
          <w:lang w:val="es-ES"/>
        </w:rPr>
        <w:t>La necesidad de gestionar Trabajos de Fin de Grado de forma organizada y eficiente ha impulsado el desarrollo de diferentes plataformas en el ámbito universitario. A continuación, se analizan algunas de las herramientas más conocidas y utilizadas, así como sus limitaciones en el contexto en el que se enmarca este proyecto.</w:t>
      </w:r>
    </w:p>
    <w:p w14:paraId="6333D0D4" w14:textId="77777777" w:rsidR="00015556" w:rsidRDefault="00015556" w:rsidP="00015556">
      <w:pPr>
        <w:rPr>
          <w:b/>
          <w:bCs/>
          <w:lang w:val="es-ES"/>
        </w:rPr>
      </w:pPr>
    </w:p>
    <w:p w14:paraId="7A857673" w14:textId="55DF391E" w:rsidR="00015556" w:rsidRPr="00E40EF8" w:rsidRDefault="00015556" w:rsidP="00E40EF8">
      <w:pPr>
        <w:rPr>
          <w:b/>
          <w:bCs/>
          <w:lang w:val="es-ES"/>
        </w:rPr>
      </w:pPr>
      <w:r w:rsidRPr="00E40EF8">
        <w:rPr>
          <w:b/>
          <w:bCs/>
          <w:lang w:val="es-ES"/>
        </w:rPr>
        <w:t>SIGMA</w:t>
      </w:r>
    </w:p>
    <w:p w14:paraId="6D1E21B2" w14:textId="77777777" w:rsidR="00015556" w:rsidRPr="00E40EF8" w:rsidRDefault="00015556" w:rsidP="00E40EF8">
      <w:pPr>
        <w:rPr>
          <w:lang w:val="es-ES"/>
        </w:rPr>
      </w:pPr>
      <w:r w:rsidRPr="00E40EF8">
        <w:rPr>
          <w:lang w:val="es-ES"/>
        </w:rPr>
        <w:t>Es una de las soluciones más extendidas en universidades españolas. Se trata de un sistema de gestión académica muy completo que abarca desde la matriculación hasta la gestión de titulaciones, expedientes y TFGs. Sin embargo, SIGMA presenta ciertas desventajas:</w:t>
      </w:r>
    </w:p>
    <w:p w14:paraId="03E77521" w14:textId="77777777" w:rsidR="00015556" w:rsidRPr="00015556" w:rsidRDefault="00015556" w:rsidP="00015556">
      <w:pPr>
        <w:pStyle w:val="Prrafodelista"/>
        <w:rPr>
          <w:lang w:val="es-ES"/>
        </w:rPr>
      </w:pPr>
    </w:p>
    <w:p w14:paraId="37FF96B0" w14:textId="24E177DB" w:rsidR="00015556" w:rsidRPr="00015556" w:rsidRDefault="00015556" w:rsidP="00B3725A">
      <w:pPr>
        <w:pStyle w:val="Prrafodelista"/>
        <w:numPr>
          <w:ilvl w:val="0"/>
          <w:numId w:val="4"/>
        </w:numPr>
        <w:rPr>
          <w:lang w:val="es-ES"/>
        </w:rPr>
      </w:pPr>
      <w:r w:rsidRPr="00015556">
        <w:rPr>
          <w:lang w:val="es-ES"/>
        </w:rPr>
        <w:t>Su implementación suele requerir acuerdos institucionales complejos y costosos.</w:t>
      </w:r>
    </w:p>
    <w:p w14:paraId="63449C80" w14:textId="3B3E8288" w:rsidR="00015556" w:rsidRPr="00015556" w:rsidRDefault="00015556" w:rsidP="00B3725A">
      <w:pPr>
        <w:pStyle w:val="Prrafodelista"/>
        <w:numPr>
          <w:ilvl w:val="0"/>
          <w:numId w:val="4"/>
        </w:numPr>
        <w:rPr>
          <w:lang w:val="es-ES"/>
        </w:rPr>
      </w:pPr>
      <w:r w:rsidRPr="00015556">
        <w:rPr>
          <w:lang w:val="es-ES"/>
        </w:rPr>
        <w:t>Tiene una curva de aprendizaje pronunciada, especialmente para usuarios no técnicos.</w:t>
      </w:r>
    </w:p>
    <w:p w14:paraId="5A34CE0A" w14:textId="0DCED2C8" w:rsidR="00015556" w:rsidRPr="00015556" w:rsidRDefault="00015556" w:rsidP="00B3725A">
      <w:pPr>
        <w:pStyle w:val="Prrafodelista"/>
        <w:numPr>
          <w:ilvl w:val="0"/>
          <w:numId w:val="4"/>
        </w:numPr>
        <w:rPr>
          <w:lang w:val="es-ES"/>
        </w:rPr>
      </w:pPr>
      <w:r w:rsidRPr="00015556">
        <w:rPr>
          <w:lang w:val="es-ES"/>
        </w:rPr>
        <w:t>No es fácilmente adaptable a necesidades específicas de departamentos o facultades concretas.</w:t>
      </w:r>
    </w:p>
    <w:p w14:paraId="36D132EB" w14:textId="2D5A70CD" w:rsidR="00015556" w:rsidRDefault="00015556" w:rsidP="00B3725A">
      <w:pPr>
        <w:pStyle w:val="Prrafodelista"/>
        <w:numPr>
          <w:ilvl w:val="0"/>
          <w:numId w:val="4"/>
        </w:numPr>
        <w:rPr>
          <w:lang w:val="es-ES"/>
        </w:rPr>
      </w:pPr>
      <w:r w:rsidRPr="00015556">
        <w:rPr>
          <w:lang w:val="es-ES"/>
        </w:rPr>
        <w:t>Carece de flexibilidad para integrar nuevos flujos de trabajo sin intervención del proveedor.</w:t>
      </w:r>
    </w:p>
    <w:p w14:paraId="5683B8C5" w14:textId="77777777" w:rsidR="00015556" w:rsidRPr="00015556" w:rsidRDefault="00015556" w:rsidP="00B3725A">
      <w:pPr>
        <w:pStyle w:val="Prrafodelista"/>
        <w:numPr>
          <w:ilvl w:val="0"/>
          <w:numId w:val="4"/>
        </w:numPr>
        <w:rPr>
          <w:lang w:val="es-ES"/>
        </w:rPr>
      </w:pPr>
    </w:p>
    <w:p w14:paraId="129B40AF" w14:textId="612875CB" w:rsidR="00015556" w:rsidRPr="00E40EF8" w:rsidRDefault="00015556" w:rsidP="00E40EF8">
      <w:pPr>
        <w:rPr>
          <w:b/>
          <w:bCs/>
          <w:lang w:val="es-ES"/>
        </w:rPr>
      </w:pPr>
      <w:r w:rsidRPr="00E40EF8">
        <w:rPr>
          <w:b/>
          <w:bCs/>
          <w:lang w:val="es-ES"/>
        </w:rPr>
        <w:t>Universitas XXI</w:t>
      </w:r>
    </w:p>
    <w:p w14:paraId="690D2ED9" w14:textId="77777777" w:rsidR="00015556" w:rsidRPr="00E40EF8" w:rsidRDefault="00015556" w:rsidP="00E40EF8">
      <w:pPr>
        <w:rPr>
          <w:lang w:val="es-ES"/>
        </w:rPr>
      </w:pPr>
      <w:r w:rsidRPr="00E40EF8">
        <w:rPr>
          <w:lang w:val="es-ES"/>
        </w:rPr>
        <w:t>Esta plataforma también es muy potente y utilizada en muchas instituciones de educación superior. Su foco está en la gestión administrativa de las universidades en su conjunto, incluyendo módulos para TFGs. A pesar de sus capacidades:</w:t>
      </w:r>
    </w:p>
    <w:p w14:paraId="3BC99552" w14:textId="77777777" w:rsidR="00015556" w:rsidRPr="00015556" w:rsidRDefault="00015556" w:rsidP="00015556">
      <w:pPr>
        <w:pStyle w:val="Prrafodelista"/>
        <w:rPr>
          <w:lang w:val="es-ES"/>
        </w:rPr>
      </w:pPr>
    </w:p>
    <w:p w14:paraId="1ADCE766" w14:textId="50E85986" w:rsidR="00015556" w:rsidRPr="00015556" w:rsidRDefault="00015556" w:rsidP="00B3725A">
      <w:pPr>
        <w:pStyle w:val="Prrafodelista"/>
        <w:numPr>
          <w:ilvl w:val="0"/>
          <w:numId w:val="4"/>
        </w:numPr>
        <w:rPr>
          <w:lang w:val="es-ES"/>
        </w:rPr>
      </w:pPr>
      <w:r w:rsidRPr="00015556">
        <w:rPr>
          <w:lang w:val="es-ES"/>
        </w:rPr>
        <w:t>Suele estar muy centralizado y controlado por las áreas de administración, lo que limita la autonomía de usuarios como profesores y estudiantes.</w:t>
      </w:r>
    </w:p>
    <w:p w14:paraId="228730D9" w14:textId="200B49FC" w:rsidR="00015556" w:rsidRPr="00015556" w:rsidRDefault="00015556" w:rsidP="00B3725A">
      <w:pPr>
        <w:pStyle w:val="Prrafodelista"/>
        <w:numPr>
          <w:ilvl w:val="0"/>
          <w:numId w:val="4"/>
        </w:numPr>
        <w:rPr>
          <w:lang w:val="es-ES"/>
        </w:rPr>
      </w:pPr>
      <w:r w:rsidRPr="00015556">
        <w:rPr>
          <w:lang w:val="es-ES"/>
        </w:rPr>
        <w:t>La personalización e incorporación de nuevas funcionalidades no es sencilla.</w:t>
      </w:r>
    </w:p>
    <w:p w14:paraId="3B7FC9B9" w14:textId="160F5AAC" w:rsidR="00015556" w:rsidRDefault="00015556" w:rsidP="00B3725A">
      <w:pPr>
        <w:pStyle w:val="Prrafodelista"/>
        <w:numPr>
          <w:ilvl w:val="0"/>
          <w:numId w:val="4"/>
        </w:numPr>
        <w:rPr>
          <w:lang w:val="es-ES"/>
        </w:rPr>
      </w:pPr>
      <w:r w:rsidRPr="00015556">
        <w:rPr>
          <w:lang w:val="es-ES"/>
        </w:rPr>
        <w:t>En muchos casos, su uso se limita a consultas pasivas, sin interacción fluida entre los distintos actores.</w:t>
      </w:r>
    </w:p>
    <w:p w14:paraId="727759B0" w14:textId="77777777" w:rsidR="00015556" w:rsidRPr="00015556" w:rsidRDefault="00015556" w:rsidP="00015556">
      <w:pPr>
        <w:pStyle w:val="Prrafodelista"/>
        <w:ind w:left="1080"/>
        <w:rPr>
          <w:lang w:val="es-ES"/>
        </w:rPr>
      </w:pPr>
    </w:p>
    <w:p w14:paraId="306A822B" w14:textId="7BC98C3A" w:rsidR="00015556" w:rsidRPr="00E40EF8" w:rsidRDefault="00015556" w:rsidP="00E40EF8">
      <w:pPr>
        <w:rPr>
          <w:b/>
          <w:bCs/>
          <w:lang w:val="es-ES"/>
        </w:rPr>
      </w:pPr>
      <w:r w:rsidRPr="00E40EF8">
        <w:rPr>
          <w:b/>
          <w:bCs/>
          <w:lang w:val="es-ES"/>
        </w:rPr>
        <w:t>Soluciones caseras: hojas de cálculo, formularios y correo electrónico</w:t>
      </w:r>
    </w:p>
    <w:p w14:paraId="01107BCC" w14:textId="77777777" w:rsidR="00015556" w:rsidRPr="00E40EF8" w:rsidRDefault="00015556" w:rsidP="00E40EF8">
      <w:pPr>
        <w:rPr>
          <w:lang w:val="es-ES"/>
        </w:rPr>
      </w:pPr>
      <w:r w:rsidRPr="00E40EF8">
        <w:rPr>
          <w:lang w:val="es-ES"/>
        </w:rPr>
        <w:t>En muchos departamentos, especialmente aquellos sin acceso a plataformas institucionales robustas, la gestión de TFGs se realiza mediante hojas de cálculo compartidas (por ejemplo, en Google Sheets), formularios en línea (Google Forms, Microsoft Forms), o incluso por intercambio de correos electrónicos. Esta aproximación es ágil al principio, pero presenta grandes limitaciones:</w:t>
      </w:r>
    </w:p>
    <w:p w14:paraId="33DBF9E5" w14:textId="77777777" w:rsidR="00015556" w:rsidRPr="00015556" w:rsidRDefault="00015556" w:rsidP="00015556">
      <w:pPr>
        <w:pStyle w:val="Prrafodelista"/>
        <w:rPr>
          <w:lang w:val="es-ES"/>
        </w:rPr>
      </w:pPr>
    </w:p>
    <w:p w14:paraId="706A0238" w14:textId="3390D591" w:rsidR="00015556" w:rsidRPr="00015556" w:rsidRDefault="00015556" w:rsidP="00B3725A">
      <w:pPr>
        <w:pStyle w:val="Prrafodelista"/>
        <w:numPr>
          <w:ilvl w:val="0"/>
          <w:numId w:val="4"/>
        </w:numPr>
        <w:rPr>
          <w:lang w:val="es-ES"/>
        </w:rPr>
      </w:pPr>
      <w:r w:rsidRPr="00015556">
        <w:rPr>
          <w:lang w:val="es-ES"/>
        </w:rPr>
        <w:t>No hay control de acceso ni gestión de roles.</w:t>
      </w:r>
    </w:p>
    <w:p w14:paraId="2291A84A" w14:textId="74B1BE8B" w:rsidR="00015556" w:rsidRPr="00015556" w:rsidRDefault="00015556" w:rsidP="00B3725A">
      <w:pPr>
        <w:pStyle w:val="Prrafodelista"/>
        <w:numPr>
          <w:ilvl w:val="0"/>
          <w:numId w:val="4"/>
        </w:numPr>
        <w:rPr>
          <w:lang w:val="es-ES"/>
        </w:rPr>
      </w:pPr>
      <w:r w:rsidRPr="00015556">
        <w:rPr>
          <w:lang w:val="es-ES"/>
        </w:rPr>
        <w:t>Se generan errores frecuentes por edición simultánea o pérdida de datos.</w:t>
      </w:r>
    </w:p>
    <w:p w14:paraId="48F1E384" w14:textId="41C8BEAE" w:rsidR="00015556" w:rsidRDefault="00015556" w:rsidP="00015556">
      <w:pPr>
        <w:pStyle w:val="Prrafodelista"/>
        <w:rPr>
          <w:lang w:val="es-ES"/>
        </w:rPr>
      </w:pPr>
      <w:r>
        <w:rPr>
          <w:lang w:val="es-ES"/>
        </w:rPr>
        <w:t xml:space="preserve">-      </w:t>
      </w:r>
      <w:r w:rsidRPr="00015556">
        <w:rPr>
          <w:lang w:val="es-ES"/>
        </w:rPr>
        <w:t>Es difícil escalar el sistema cuando aumenta el volumen de TFGs o el número de usuarios.</w:t>
      </w:r>
    </w:p>
    <w:p w14:paraId="607A4BF3" w14:textId="77777777" w:rsidR="00015556" w:rsidRDefault="00015556" w:rsidP="00015556">
      <w:pPr>
        <w:pStyle w:val="Prrafodelista"/>
        <w:rPr>
          <w:lang w:val="es-ES"/>
        </w:rPr>
      </w:pPr>
    </w:p>
    <w:p w14:paraId="4B16C033" w14:textId="77777777" w:rsidR="00015556" w:rsidRDefault="00015556" w:rsidP="00015556">
      <w:pPr>
        <w:pStyle w:val="Prrafodelista"/>
        <w:rPr>
          <w:lang w:val="es-ES"/>
        </w:rPr>
      </w:pPr>
    </w:p>
    <w:p w14:paraId="7C1716BE" w14:textId="77777777" w:rsidR="00015556" w:rsidRDefault="00015556" w:rsidP="00015556">
      <w:pPr>
        <w:pStyle w:val="Prrafodelista"/>
        <w:rPr>
          <w:lang w:val="es-ES"/>
        </w:rPr>
      </w:pPr>
    </w:p>
    <w:p w14:paraId="5EB6AF33" w14:textId="77777777" w:rsidR="00015556" w:rsidRPr="00015556" w:rsidRDefault="00015556" w:rsidP="00015556">
      <w:pPr>
        <w:pStyle w:val="Prrafodelista"/>
        <w:rPr>
          <w:lang w:val="es-ES"/>
        </w:rPr>
      </w:pPr>
    </w:p>
    <w:p w14:paraId="07A15C13" w14:textId="697D04B5" w:rsidR="00015556" w:rsidRPr="00E40EF8" w:rsidRDefault="00015556" w:rsidP="00E40EF8">
      <w:pPr>
        <w:rPr>
          <w:lang w:val="es-ES"/>
        </w:rPr>
      </w:pPr>
      <w:r w:rsidRPr="00E40EF8">
        <w:rPr>
          <w:b/>
          <w:bCs/>
          <w:lang w:val="es-ES"/>
        </w:rPr>
        <w:lastRenderedPageBreak/>
        <w:t>¿Qué aporta TFGInfo frente a estas alternativas?</w:t>
      </w:r>
    </w:p>
    <w:p w14:paraId="5455F5D5" w14:textId="77777777" w:rsidR="00015556" w:rsidRPr="00E40EF8" w:rsidRDefault="00015556" w:rsidP="00E40EF8">
      <w:pPr>
        <w:rPr>
          <w:lang w:val="es-ES"/>
        </w:rPr>
      </w:pPr>
      <w:r w:rsidRPr="00E40EF8">
        <w:rPr>
          <w:lang w:val="es-ES"/>
        </w:rPr>
        <w:t>TFGInfo nace con el objetivo de situarse en un punto intermedio entre las soluciones corporativas sobredimensionadas y las soluciones improvisadas. Su propuesta de valor incluye:</w:t>
      </w:r>
    </w:p>
    <w:p w14:paraId="00C4CE4E" w14:textId="51B5A342" w:rsidR="00015556" w:rsidRPr="00015556" w:rsidRDefault="00015556" w:rsidP="00B3725A">
      <w:pPr>
        <w:pStyle w:val="Prrafodelista"/>
        <w:numPr>
          <w:ilvl w:val="0"/>
          <w:numId w:val="4"/>
        </w:numPr>
        <w:rPr>
          <w:lang w:val="es-ES"/>
        </w:rPr>
      </w:pPr>
      <w:r w:rsidRPr="00015556">
        <w:rPr>
          <w:b/>
          <w:bCs/>
          <w:lang w:val="es-ES"/>
        </w:rPr>
        <w:t>Ligereza y portabilidad</w:t>
      </w:r>
      <w:r w:rsidRPr="00015556">
        <w:rPr>
          <w:lang w:val="es-ES"/>
        </w:rPr>
        <w:t>: al ser una aplicación web modular y abierta, puede desplegarse en servidores propios o en la nube sin dependencia de terceros.</w:t>
      </w:r>
    </w:p>
    <w:p w14:paraId="192B3A0A" w14:textId="31FDF278" w:rsidR="00015556" w:rsidRPr="00015556" w:rsidRDefault="00015556" w:rsidP="00B3725A">
      <w:pPr>
        <w:pStyle w:val="Prrafodelista"/>
        <w:numPr>
          <w:ilvl w:val="0"/>
          <w:numId w:val="4"/>
        </w:numPr>
        <w:rPr>
          <w:lang w:val="es-ES"/>
        </w:rPr>
      </w:pPr>
      <w:r w:rsidRPr="00015556">
        <w:rPr>
          <w:b/>
          <w:bCs/>
          <w:lang w:val="es-ES"/>
        </w:rPr>
        <w:t>Acceso multiplataforma</w:t>
      </w:r>
      <w:r w:rsidRPr="00015556">
        <w:rPr>
          <w:lang w:val="es-ES"/>
        </w:rPr>
        <w:t>: funciona desde navegadores modernos, sin necesidad de instalaciones adicionales.</w:t>
      </w:r>
    </w:p>
    <w:p w14:paraId="2A5E51D9" w14:textId="790DBB8C" w:rsidR="00015556" w:rsidRPr="00015556" w:rsidRDefault="00015556" w:rsidP="00B3725A">
      <w:pPr>
        <w:pStyle w:val="Prrafodelista"/>
        <w:numPr>
          <w:ilvl w:val="0"/>
          <w:numId w:val="4"/>
        </w:numPr>
        <w:rPr>
          <w:lang w:val="es-ES"/>
        </w:rPr>
      </w:pPr>
      <w:r w:rsidRPr="00015556">
        <w:rPr>
          <w:b/>
          <w:bCs/>
          <w:lang w:val="es-ES"/>
        </w:rPr>
        <w:t>Gestión por roles</w:t>
      </w:r>
      <w:r w:rsidRPr="00015556">
        <w:rPr>
          <w:lang w:val="es-ES"/>
        </w:rPr>
        <w:t>: incorpora una gestión de permisos desde el diseño, asegurando que cada usuario accede solo a las funcionalidades que le corresponden.</w:t>
      </w:r>
    </w:p>
    <w:p w14:paraId="7F76CA5B" w14:textId="3B165D69" w:rsidR="00015556" w:rsidRPr="00734900" w:rsidRDefault="00015556" w:rsidP="00B3725A">
      <w:pPr>
        <w:pStyle w:val="Prrafodelista"/>
        <w:numPr>
          <w:ilvl w:val="0"/>
          <w:numId w:val="4"/>
        </w:numPr>
        <w:rPr>
          <w:lang w:val="es-ES"/>
        </w:rPr>
      </w:pPr>
      <w:r w:rsidRPr="00734900">
        <w:rPr>
          <w:b/>
          <w:bCs/>
          <w:lang w:val="es-ES"/>
        </w:rPr>
        <w:t>Personalización</w:t>
      </w:r>
      <w:r w:rsidRPr="00734900">
        <w:rPr>
          <w:lang w:val="es-ES"/>
        </w:rPr>
        <w:t>: puede adaptarse fácilmente a las particularidades de cada facultad, titulación o plan de estudios.</w:t>
      </w:r>
    </w:p>
    <w:p w14:paraId="0846CF0E" w14:textId="77777777" w:rsidR="00015556" w:rsidRPr="00734900" w:rsidRDefault="00015556" w:rsidP="00734900">
      <w:pPr>
        <w:rPr>
          <w:lang w:val="es-ES"/>
        </w:rPr>
      </w:pPr>
    </w:p>
    <w:p w14:paraId="65FC35F2" w14:textId="756DD60C" w:rsidR="00015556" w:rsidRDefault="00015556" w:rsidP="00E40EF8">
      <w:pPr>
        <w:rPr>
          <w:lang w:val="es-ES"/>
        </w:rPr>
      </w:pPr>
      <w:r w:rsidRPr="00015556">
        <w:rPr>
          <w:lang w:val="es-ES"/>
        </w:rPr>
        <w:t>En resumen, TFGInfo pretende cubrir el vacío existente entre las soluciones rígidas institucionales y las herramientas improvisadas, proporcionando una plataforma equilibrada, eficaz y accesible para la gestión académica del TFG.</w:t>
      </w:r>
      <w:r w:rsidR="00734900">
        <w:rPr>
          <w:lang w:val="es-ES"/>
        </w:rPr>
        <w:br/>
      </w:r>
      <w:r w:rsidR="00734900">
        <w:rPr>
          <w:lang w:val="es-ES"/>
        </w:rPr>
        <w:br/>
      </w:r>
    </w:p>
    <w:p w14:paraId="2D87704E" w14:textId="354300D0" w:rsidR="001416E6" w:rsidRPr="001416E6" w:rsidRDefault="001416E6" w:rsidP="001416E6">
      <w:pPr>
        <w:pStyle w:val="Ttulo2"/>
      </w:pPr>
      <w:bookmarkStart w:id="15" w:name="_Toc204855952"/>
      <w:r>
        <w:t>Metodología</w:t>
      </w:r>
      <w:bookmarkEnd w:id="15"/>
    </w:p>
    <w:p w14:paraId="28193EA5" w14:textId="77777777" w:rsidR="001416E6" w:rsidRDefault="001416E6" w:rsidP="001416E6">
      <w:r>
        <w:t>Para realizar este proyecto se ha aplicado</w:t>
      </w:r>
      <w:r w:rsidRPr="00734900">
        <w:t xml:space="preserve"> una metodología incremental e iterativa basada en los principios ágiles. La finalidad es dividir el trabajo en iteraciones o sprints ya que en el desarrollo de una aplicación existen etapas muy diferenciables.</w:t>
      </w:r>
      <w:r>
        <w:t xml:space="preserve"> Se ha elegido esta metodología por las ventajas que aporta:</w:t>
      </w:r>
    </w:p>
    <w:p w14:paraId="10E434ED" w14:textId="77777777" w:rsidR="009D7683" w:rsidRDefault="009D7683" w:rsidP="001416E6"/>
    <w:p w14:paraId="6C323FB7" w14:textId="04BFAA3C" w:rsidR="001416E6" w:rsidRPr="00E40EF8" w:rsidRDefault="001416E6" w:rsidP="009D7683">
      <w:pPr>
        <w:rPr>
          <w:b/>
          <w:bCs/>
          <w:lang w:val="es-ES"/>
        </w:rPr>
      </w:pPr>
      <w:r w:rsidRPr="00E40EF8">
        <w:rPr>
          <w:b/>
          <w:bCs/>
          <w:lang w:val="es-ES"/>
        </w:rPr>
        <w:t>Flexibilidad ante cambios</w:t>
      </w:r>
    </w:p>
    <w:p w14:paraId="5EC3354E" w14:textId="77777777" w:rsidR="001416E6" w:rsidRDefault="001416E6" w:rsidP="009D7683">
      <w:pPr>
        <w:rPr>
          <w:lang w:val="es-ES"/>
        </w:rPr>
      </w:pPr>
      <w:r w:rsidRPr="00E40EF8">
        <w:rPr>
          <w:lang w:val="es-ES"/>
        </w:rPr>
        <w:t>Durante el desarrollo de un sistema de gestión como TFGInfo, es común que los requisitos evolucionen o se refinen a medida que se avanza. La metodología ágil permite adaptar el rumbo del proyecto sin penalizar el avance previo, facilitando la incorporación de nuevas funcionalidades, cambios en la lógica de negocio o mejoras en la interfaz.</w:t>
      </w:r>
    </w:p>
    <w:p w14:paraId="6492DD86" w14:textId="77777777" w:rsidR="009D7683" w:rsidRDefault="009D7683" w:rsidP="009D7683">
      <w:pPr>
        <w:rPr>
          <w:lang w:val="es-ES"/>
        </w:rPr>
      </w:pPr>
    </w:p>
    <w:p w14:paraId="2CC496A3" w14:textId="531204FD" w:rsidR="001416E6" w:rsidRPr="00E40EF8" w:rsidRDefault="001416E6" w:rsidP="009D7683">
      <w:pPr>
        <w:rPr>
          <w:b/>
          <w:bCs/>
          <w:lang w:val="es-ES"/>
        </w:rPr>
      </w:pPr>
      <w:r w:rsidRPr="00E40EF8">
        <w:rPr>
          <w:b/>
          <w:bCs/>
          <w:lang w:val="es-ES"/>
        </w:rPr>
        <w:t>Descomposición en entregas pequeñas</w:t>
      </w:r>
    </w:p>
    <w:p w14:paraId="0CD3A48A" w14:textId="77777777" w:rsidR="001416E6" w:rsidRDefault="001416E6" w:rsidP="009D7683">
      <w:pPr>
        <w:rPr>
          <w:lang w:val="es-ES"/>
        </w:rPr>
      </w:pPr>
      <w:r>
        <w:rPr>
          <w:lang w:val="es-ES"/>
        </w:rPr>
        <w:t xml:space="preserve">Esta metodología </w:t>
      </w:r>
      <w:r w:rsidRPr="00E40EF8">
        <w:rPr>
          <w:lang w:val="es-ES"/>
        </w:rPr>
        <w:t>propone dividir el trabajo en unidades más manejables (iteraciones o sprints), lo que permite centrarse en objetivos concretos a corto plazo. Esto hace que el progreso sea visible, medible y fácil de gestionar. En el caso de TFGInfo, esto se tradujo en</w:t>
      </w:r>
      <w:r>
        <w:rPr>
          <w:lang w:val="es-ES"/>
        </w:rPr>
        <w:t xml:space="preserve"> diseñar la estructura de la aplicación realizando</w:t>
      </w:r>
      <w:r w:rsidRPr="00E40EF8">
        <w:rPr>
          <w:lang w:val="es-ES"/>
        </w:rPr>
        <w:t xml:space="preserve"> el backend, luego funcionalidades básicas, y más tarde componentes visuales avanzados.</w:t>
      </w:r>
    </w:p>
    <w:p w14:paraId="2E5C0AE4" w14:textId="77777777" w:rsidR="001416E6" w:rsidRPr="00E40EF8" w:rsidRDefault="001416E6" w:rsidP="001416E6">
      <w:pPr>
        <w:ind w:left="720"/>
        <w:rPr>
          <w:lang w:val="es-ES"/>
        </w:rPr>
      </w:pPr>
    </w:p>
    <w:p w14:paraId="1C1A8E9E" w14:textId="71495929" w:rsidR="001416E6" w:rsidRPr="00E40EF8" w:rsidRDefault="001416E6" w:rsidP="009D7683">
      <w:pPr>
        <w:rPr>
          <w:b/>
          <w:bCs/>
          <w:lang w:val="es-ES"/>
        </w:rPr>
      </w:pPr>
      <w:r w:rsidRPr="00E40EF8">
        <w:rPr>
          <w:b/>
          <w:bCs/>
          <w:lang w:val="es-ES"/>
        </w:rPr>
        <w:t>Retroalimentación temprana</w:t>
      </w:r>
    </w:p>
    <w:p w14:paraId="7E17E13B" w14:textId="4BF14BD9" w:rsidR="001416E6" w:rsidRDefault="001416E6" w:rsidP="009D7683">
      <w:pPr>
        <w:rPr>
          <w:lang w:val="es-ES"/>
        </w:rPr>
      </w:pPr>
      <w:r w:rsidRPr="00E40EF8">
        <w:rPr>
          <w:lang w:val="es-ES"/>
        </w:rPr>
        <w:t xml:space="preserve">Aunque se trata de un proyecto académico, la posibilidad de obtener feedback de profesores, compañeros o incluso usuarios reales (como estudiantes y docentes) durante el desarrollo puede enriquecer el resultado. Con </w:t>
      </w:r>
      <w:r>
        <w:rPr>
          <w:lang w:val="es-ES"/>
        </w:rPr>
        <w:t>esta</w:t>
      </w:r>
      <w:r w:rsidR="009D7683">
        <w:rPr>
          <w:lang w:val="es-ES"/>
        </w:rPr>
        <w:t xml:space="preserve"> </w:t>
      </w:r>
      <w:r>
        <w:rPr>
          <w:lang w:val="es-ES"/>
        </w:rPr>
        <w:t>metodología</w:t>
      </w:r>
      <w:r w:rsidRPr="00E40EF8">
        <w:rPr>
          <w:lang w:val="es-ES"/>
        </w:rPr>
        <w:t>, este feedback puede incorporarse entre iteraciones sin necesidad de rehacer todo el trabajo.</w:t>
      </w:r>
    </w:p>
    <w:p w14:paraId="2C9566F8" w14:textId="77777777" w:rsidR="001416E6" w:rsidRDefault="001416E6" w:rsidP="001416E6">
      <w:pPr>
        <w:ind w:left="720"/>
        <w:rPr>
          <w:lang w:val="es-ES"/>
        </w:rPr>
      </w:pPr>
    </w:p>
    <w:p w14:paraId="733460F4" w14:textId="77777777" w:rsidR="009D7683" w:rsidRDefault="009D7683" w:rsidP="001416E6">
      <w:pPr>
        <w:ind w:left="720"/>
        <w:rPr>
          <w:lang w:val="es-ES"/>
        </w:rPr>
      </w:pPr>
    </w:p>
    <w:p w14:paraId="122FC988" w14:textId="77777777" w:rsidR="009D7683" w:rsidRDefault="009D7683" w:rsidP="001416E6">
      <w:pPr>
        <w:ind w:left="720"/>
        <w:rPr>
          <w:lang w:val="es-ES"/>
        </w:rPr>
      </w:pPr>
    </w:p>
    <w:p w14:paraId="4C721D26" w14:textId="77777777" w:rsidR="001416E6" w:rsidRDefault="001416E6" w:rsidP="001416E6">
      <w:pPr>
        <w:ind w:left="720"/>
        <w:rPr>
          <w:lang w:val="es-ES"/>
        </w:rPr>
      </w:pPr>
    </w:p>
    <w:p w14:paraId="752883D9" w14:textId="31A08756" w:rsidR="001416E6" w:rsidRPr="00E40EF8" w:rsidRDefault="001416E6" w:rsidP="001416E6">
      <w:pPr>
        <w:rPr>
          <w:b/>
          <w:bCs/>
          <w:lang w:val="es-ES"/>
        </w:rPr>
      </w:pPr>
      <w:r w:rsidRPr="00E40EF8">
        <w:rPr>
          <w:b/>
          <w:bCs/>
          <w:lang w:val="es-ES"/>
        </w:rPr>
        <w:lastRenderedPageBreak/>
        <w:t>Reducción de riesgos</w:t>
      </w:r>
    </w:p>
    <w:p w14:paraId="2E571FEF" w14:textId="77777777" w:rsidR="001416E6" w:rsidRDefault="001416E6" w:rsidP="001416E6">
      <w:pPr>
        <w:rPr>
          <w:lang w:val="es-ES"/>
        </w:rPr>
      </w:pPr>
      <w:r w:rsidRPr="00E40EF8">
        <w:rPr>
          <w:lang w:val="es-ES"/>
        </w:rPr>
        <w:t>Al ir construyendo y validando el sistema de forma incremental, se identifican errores y cuellos de botella más rápido. Esto reduce el riesgo de que un fallo grave se detecte demasiado tarde. Por ejemplo, si un endpoint presenta problemas de rendimiento o si una vista es confusa, puede corregirse en la siguiente iteración.</w:t>
      </w:r>
    </w:p>
    <w:p w14:paraId="5F70D04A" w14:textId="77777777" w:rsidR="001416E6" w:rsidRPr="00E40EF8" w:rsidRDefault="001416E6" w:rsidP="001416E6">
      <w:pPr>
        <w:ind w:left="720"/>
        <w:rPr>
          <w:lang w:val="es-ES"/>
        </w:rPr>
      </w:pPr>
    </w:p>
    <w:p w14:paraId="05F39721" w14:textId="79BC7C90" w:rsidR="001416E6" w:rsidRPr="00E40EF8" w:rsidRDefault="001416E6" w:rsidP="001416E6">
      <w:pPr>
        <w:rPr>
          <w:b/>
          <w:bCs/>
          <w:lang w:val="es-ES"/>
        </w:rPr>
      </w:pPr>
      <w:r w:rsidRPr="00E40EF8">
        <w:rPr>
          <w:b/>
          <w:bCs/>
          <w:lang w:val="es-ES"/>
        </w:rPr>
        <w:t>Mejor planificación y control del tiempo</w:t>
      </w:r>
    </w:p>
    <w:p w14:paraId="6CF98435" w14:textId="77777777" w:rsidR="001416E6" w:rsidRDefault="001416E6" w:rsidP="001416E6">
      <w:pPr>
        <w:rPr>
          <w:lang w:val="es-ES"/>
        </w:rPr>
      </w:pPr>
      <w:r w:rsidRPr="00E40EF8">
        <w:rPr>
          <w:lang w:val="es-ES"/>
        </w:rPr>
        <w:t xml:space="preserve">En el contexto de un TFG, donde hay una fecha límite clara, </w:t>
      </w:r>
      <w:r>
        <w:rPr>
          <w:lang w:val="es-ES"/>
        </w:rPr>
        <w:t>Una metodología ágil</w:t>
      </w:r>
      <w:r w:rsidRPr="00E40EF8">
        <w:rPr>
          <w:lang w:val="es-ES"/>
        </w:rPr>
        <w:t xml:space="preserve"> permite planificar de forma realista las tareas según el tiempo disponible. Se priorizan las funcionalidades esenciales primero y se dejan los extras para fases finales, evitando que el proyecto quede incompleto por falta de tiempo.</w:t>
      </w:r>
    </w:p>
    <w:p w14:paraId="3B51E070" w14:textId="77777777" w:rsidR="001416E6" w:rsidRPr="00E40EF8" w:rsidRDefault="001416E6" w:rsidP="001416E6">
      <w:pPr>
        <w:ind w:left="720"/>
        <w:rPr>
          <w:lang w:val="es-ES"/>
        </w:rPr>
      </w:pPr>
    </w:p>
    <w:p w14:paraId="4F1BF3D7" w14:textId="61C70452" w:rsidR="001416E6" w:rsidRPr="00E40EF8" w:rsidRDefault="001416E6" w:rsidP="001416E6">
      <w:pPr>
        <w:rPr>
          <w:b/>
          <w:bCs/>
          <w:lang w:val="es-ES"/>
        </w:rPr>
      </w:pPr>
      <w:r w:rsidRPr="00E40EF8">
        <w:rPr>
          <w:b/>
          <w:bCs/>
          <w:lang w:val="es-ES"/>
        </w:rPr>
        <w:t>Entrega de valor desde el principio</w:t>
      </w:r>
    </w:p>
    <w:p w14:paraId="7E66600F" w14:textId="77777777" w:rsidR="001416E6" w:rsidRDefault="001416E6" w:rsidP="001416E6">
      <w:pPr>
        <w:rPr>
          <w:lang w:val="es-ES"/>
        </w:rPr>
      </w:pPr>
      <w:r w:rsidRPr="00E40EF8">
        <w:rPr>
          <w:lang w:val="es-ES"/>
        </w:rPr>
        <w:t>Incluso si el proyecto no se completa en su totalidad, al final de cada iteración se tiene una versión funcional del sistema. Esto garantiza que siempre haya una “versión demostrable” del proyecto, algo crucial para presentaciones, tutorías o revisiones intermedias.</w:t>
      </w:r>
    </w:p>
    <w:p w14:paraId="3880214D" w14:textId="77777777" w:rsidR="001416E6" w:rsidRPr="00E40EF8" w:rsidRDefault="001416E6" w:rsidP="001416E6">
      <w:pPr>
        <w:ind w:left="720"/>
        <w:rPr>
          <w:lang w:val="es-ES"/>
        </w:rPr>
      </w:pPr>
    </w:p>
    <w:p w14:paraId="268A5892" w14:textId="238FEDF2" w:rsidR="001416E6" w:rsidRPr="00E40EF8" w:rsidRDefault="001416E6" w:rsidP="001416E6">
      <w:pPr>
        <w:rPr>
          <w:b/>
          <w:bCs/>
          <w:lang w:val="es-ES"/>
        </w:rPr>
      </w:pPr>
      <w:r w:rsidRPr="00E40EF8">
        <w:rPr>
          <w:b/>
          <w:bCs/>
          <w:lang w:val="es-ES"/>
        </w:rPr>
        <w:t>Orientación a objetivos claros y medibles</w:t>
      </w:r>
    </w:p>
    <w:p w14:paraId="2474AB76" w14:textId="77777777" w:rsidR="001416E6" w:rsidRDefault="001416E6" w:rsidP="001416E6">
      <w:pPr>
        <w:rPr>
          <w:lang w:val="es-ES"/>
        </w:rPr>
      </w:pPr>
      <w:r>
        <w:rPr>
          <w:lang w:val="es-ES"/>
        </w:rPr>
        <w:t>Se favorece</w:t>
      </w:r>
      <w:r w:rsidRPr="00E40EF8">
        <w:rPr>
          <w:lang w:val="es-ES"/>
        </w:rPr>
        <w:t xml:space="preserve"> la definición de metas concretas por iteración. Esto ayuda a mantener el enfoque y a evitar desviaciones. En el caso de TFGInfo, se traduce en tareas bien definidas como </w:t>
      </w:r>
      <w:r>
        <w:rPr>
          <w:lang w:val="es-ES"/>
        </w:rPr>
        <w:t>“</w:t>
      </w:r>
      <w:r w:rsidRPr="00E40EF8">
        <w:rPr>
          <w:lang w:val="es-ES"/>
        </w:rPr>
        <w:t>crear endpoint de búsqueda de TFGs</w:t>
      </w:r>
      <w:r>
        <w:rPr>
          <w:lang w:val="es-ES"/>
        </w:rPr>
        <w:t>”</w:t>
      </w:r>
      <w:r w:rsidRPr="00E40EF8">
        <w:rPr>
          <w:lang w:val="es-ES"/>
        </w:rPr>
        <w:t xml:space="preserve"> o “diseñar formulario de alta de alumno”.</w:t>
      </w:r>
    </w:p>
    <w:p w14:paraId="3490C7E8" w14:textId="3BA5CBE5" w:rsidR="00E40EF8" w:rsidRPr="00E40EF8" w:rsidRDefault="001416E6" w:rsidP="00B3725A">
      <w:pPr>
        <w:pStyle w:val="Ttulo3"/>
      </w:pPr>
      <w:bookmarkStart w:id="16" w:name="_Toc204855953"/>
      <w:r>
        <w:t>Sprints</w:t>
      </w:r>
      <w:bookmarkEnd w:id="16"/>
    </w:p>
    <w:p w14:paraId="0FA11AFF" w14:textId="0F0E7DC3" w:rsidR="00D94414" w:rsidRPr="00E40EF8" w:rsidRDefault="00E40EF8" w:rsidP="00E40EF8">
      <w:pPr>
        <w:rPr>
          <w:b/>
          <w:bCs/>
          <w:lang w:val="es-ES"/>
        </w:rPr>
      </w:pPr>
      <w:r w:rsidRPr="00E40EF8">
        <w:rPr>
          <w:b/>
          <w:bCs/>
          <w:lang w:val="es-ES"/>
        </w:rPr>
        <w:t>Sprint 1: Análisis y planificación del sistema</w:t>
      </w:r>
    </w:p>
    <w:p w14:paraId="46A58328" w14:textId="77777777" w:rsidR="00D94414" w:rsidRDefault="00E40EF8" w:rsidP="00E40EF8">
      <w:pPr>
        <w:rPr>
          <w:lang w:val="es-ES"/>
        </w:rPr>
      </w:pPr>
      <w:r w:rsidRPr="00E40EF8">
        <w:rPr>
          <w:b/>
          <w:bCs/>
          <w:lang w:val="es-ES"/>
        </w:rPr>
        <w:t>Objetivo:</w:t>
      </w:r>
      <w:r w:rsidRPr="00E40EF8">
        <w:rPr>
          <w:lang w:val="es-ES"/>
        </w:rPr>
        <w:t xml:space="preserve"> </w:t>
      </w:r>
    </w:p>
    <w:p w14:paraId="6A12291F" w14:textId="63A8327B" w:rsidR="00E40EF8" w:rsidRDefault="00D94414" w:rsidP="00E40EF8">
      <w:r w:rsidRPr="00D94414">
        <w:t>Definir las bases del proyecto TFGInfo, analizando los requisitos funcionales y no funcionales, los posibles riesgos, y estableciendo una estructura sólida a nivel conceptual y de datos. Este sprint representa el punto de partida del proyecto, marcando la dirección técnica y organizativa del desarrollo.</w:t>
      </w:r>
    </w:p>
    <w:p w14:paraId="73E8DDDA" w14:textId="77777777" w:rsidR="00D94414" w:rsidRPr="00E40EF8" w:rsidRDefault="00D94414" w:rsidP="00E40EF8">
      <w:pPr>
        <w:rPr>
          <w:lang w:val="es-ES"/>
        </w:rPr>
      </w:pPr>
    </w:p>
    <w:p w14:paraId="22468B16" w14:textId="77777777" w:rsidR="00E40EF8" w:rsidRPr="00E40EF8" w:rsidRDefault="00E40EF8" w:rsidP="00E40EF8">
      <w:pPr>
        <w:rPr>
          <w:lang w:val="es-ES"/>
        </w:rPr>
      </w:pPr>
      <w:r w:rsidRPr="00E40EF8">
        <w:rPr>
          <w:b/>
          <w:bCs/>
          <w:lang w:val="es-ES"/>
        </w:rPr>
        <w:t>Tareas</w:t>
      </w:r>
      <w:r w:rsidRPr="00E40EF8">
        <w:rPr>
          <w:lang w:val="es-ES"/>
        </w:rPr>
        <w:t>:</w:t>
      </w:r>
    </w:p>
    <w:p w14:paraId="603D4D4B" w14:textId="0180B53C" w:rsidR="00D94414" w:rsidRPr="000A7C48" w:rsidRDefault="00D94414" w:rsidP="00D94414">
      <w:pPr>
        <w:rPr>
          <w:b/>
          <w:bCs/>
          <w:lang w:val="es-ES"/>
        </w:rPr>
      </w:pPr>
      <w:r w:rsidRPr="000A7C48">
        <w:rPr>
          <w:b/>
          <w:bCs/>
          <w:lang w:val="es-ES"/>
        </w:rPr>
        <w:t>Identificación de requisitos:</w:t>
      </w:r>
    </w:p>
    <w:p w14:paraId="2ACB28F7" w14:textId="77777777" w:rsidR="00D94414" w:rsidRDefault="00D94414" w:rsidP="00D94414">
      <w:pPr>
        <w:rPr>
          <w:lang w:val="es-ES"/>
        </w:rPr>
      </w:pPr>
      <w:r w:rsidRPr="00D94414">
        <w:rPr>
          <w:lang w:val="es-ES"/>
        </w:rPr>
        <w:t>En esta fase se recopilaron y documentaron las necesidades que debía cubrir la aplicación. Se realizó un análisis de los diferentes perfiles de usuario (administrador, profesor, alumno), sus interacciones con el sistema, y los procesos clave que debía soportar la plataforma, como la gestión de TFGs, la creación de grupos, la asignación de líneas temáticas y la autenticación basada en roles.</w:t>
      </w:r>
      <w:r w:rsidRPr="00D94414">
        <w:rPr>
          <w:lang w:val="es-ES"/>
        </w:rPr>
        <w:br/>
        <w:t>Se elaboraron casos de uso, historias de usuario y se identificaron requisitos funcionales (qué debe hacer el sistema) y no funcionales (rendimiento, seguridad, accesibilidad, etc.).</w:t>
      </w:r>
    </w:p>
    <w:p w14:paraId="215753E2" w14:textId="77777777" w:rsidR="00D94414" w:rsidRDefault="00D94414" w:rsidP="00D94414">
      <w:pPr>
        <w:rPr>
          <w:lang w:val="es-ES"/>
        </w:rPr>
      </w:pPr>
    </w:p>
    <w:p w14:paraId="68A792EC" w14:textId="77777777" w:rsidR="00D94414" w:rsidRPr="00D94414" w:rsidRDefault="00D94414" w:rsidP="00D94414">
      <w:pPr>
        <w:rPr>
          <w:b/>
          <w:bCs/>
          <w:lang w:val="es-ES"/>
        </w:rPr>
      </w:pPr>
      <w:r w:rsidRPr="00D94414">
        <w:rPr>
          <w:b/>
          <w:bCs/>
          <w:lang w:val="es-ES"/>
        </w:rPr>
        <w:t>Identificación de riesgos</w:t>
      </w:r>
    </w:p>
    <w:p w14:paraId="7FBC64B6" w14:textId="77777777" w:rsidR="00D94414" w:rsidRPr="00D94414" w:rsidRDefault="00D94414" w:rsidP="00D94414">
      <w:pPr>
        <w:rPr>
          <w:lang w:val="es-ES"/>
        </w:rPr>
      </w:pPr>
      <w:r w:rsidRPr="00D94414">
        <w:rPr>
          <w:lang w:val="es-ES"/>
        </w:rPr>
        <w:t>En esta tarea se evaluaron los factores que podrían comprometer el desarrollo o el éxito del proyecto. Algunos de los riesgos detectados fueron:</w:t>
      </w:r>
    </w:p>
    <w:p w14:paraId="7970996B" w14:textId="77777777" w:rsidR="00D94414" w:rsidRPr="00D94414" w:rsidRDefault="00D94414" w:rsidP="00D94414">
      <w:pPr>
        <w:rPr>
          <w:lang w:val="es-ES"/>
        </w:rPr>
      </w:pPr>
      <w:r w:rsidRPr="00D94414">
        <w:rPr>
          <w:lang w:val="es-ES"/>
        </w:rPr>
        <w:t>Complejidad de las relaciones entre entidades (TFGs, usuarios, grupos, departamentos).</w:t>
      </w:r>
    </w:p>
    <w:p w14:paraId="6FBA8F16" w14:textId="77777777" w:rsidR="00D94414" w:rsidRPr="00D94414" w:rsidRDefault="00D94414" w:rsidP="00D94414">
      <w:pPr>
        <w:rPr>
          <w:lang w:val="es-ES"/>
        </w:rPr>
      </w:pPr>
      <w:r w:rsidRPr="00D94414">
        <w:rPr>
          <w:lang w:val="es-ES"/>
        </w:rPr>
        <w:t>Posibles errores al importar datos desde fuentes externas (CSV).</w:t>
      </w:r>
    </w:p>
    <w:p w14:paraId="7C501F0C" w14:textId="0E753D83" w:rsidR="00D94414" w:rsidRDefault="00D94414" w:rsidP="00D94414">
      <w:pPr>
        <w:rPr>
          <w:lang w:val="es-ES"/>
        </w:rPr>
      </w:pPr>
      <w:r w:rsidRPr="00D94414">
        <w:rPr>
          <w:lang w:val="es-ES"/>
        </w:rPr>
        <w:t>Dificultades en la sincronización entre frontend y backend.</w:t>
      </w:r>
    </w:p>
    <w:p w14:paraId="56D48314" w14:textId="77777777" w:rsidR="00D94414" w:rsidRPr="00D94414" w:rsidRDefault="00D94414" w:rsidP="00D94414">
      <w:pPr>
        <w:rPr>
          <w:b/>
          <w:bCs/>
          <w:lang w:val="es-ES"/>
        </w:rPr>
      </w:pPr>
      <w:r w:rsidRPr="00D94414">
        <w:rPr>
          <w:b/>
          <w:bCs/>
          <w:lang w:val="es-ES"/>
        </w:rPr>
        <w:lastRenderedPageBreak/>
        <w:t>Diseño y modelado de la aplicación</w:t>
      </w:r>
    </w:p>
    <w:p w14:paraId="31B5695D" w14:textId="69919E75" w:rsidR="00D94414" w:rsidRDefault="00D94414" w:rsidP="00D94414">
      <w:pPr>
        <w:rPr>
          <w:lang w:val="es-ES"/>
        </w:rPr>
      </w:pPr>
      <w:r w:rsidRPr="00D94414">
        <w:rPr>
          <w:lang w:val="es-ES"/>
        </w:rPr>
        <w:t xml:space="preserve">Se construyó un </w:t>
      </w:r>
      <w:r>
        <w:rPr>
          <w:lang w:val="es-ES"/>
        </w:rPr>
        <w:t>d</w:t>
      </w:r>
      <w:r w:rsidRPr="00D94414">
        <w:rPr>
          <w:lang w:val="es-ES"/>
        </w:rPr>
        <w:t>iagrama de clases que representa las entidades principales del sistema y sus relaciones. Este diseño sirvió como base tanto para la implementación de la base de datos como para la arquitectura del backend.</w:t>
      </w:r>
      <w:r w:rsidRPr="00D94414">
        <w:rPr>
          <w:lang w:val="es-ES"/>
        </w:rPr>
        <w:br/>
        <w:t>Se optó por un enfoque modular, donde cada componente (usuarios, TFGs, grupos, departamentos) se trató como una unidad autónoma con su propia lógica y controlador. Además, se definieron los flujos de interacción entre componentes y los puntos clave de acceso (API REST).</w:t>
      </w:r>
    </w:p>
    <w:p w14:paraId="41A4675F" w14:textId="77777777" w:rsidR="00D94414" w:rsidRPr="000A7C48" w:rsidRDefault="00D94414" w:rsidP="00D94414">
      <w:pPr>
        <w:rPr>
          <w:b/>
          <w:bCs/>
          <w:lang w:val="es-ES"/>
        </w:rPr>
      </w:pPr>
    </w:p>
    <w:p w14:paraId="51733463" w14:textId="77777777" w:rsidR="00D94414" w:rsidRPr="00D94414" w:rsidRDefault="00D94414" w:rsidP="00D94414">
      <w:pPr>
        <w:rPr>
          <w:b/>
          <w:bCs/>
          <w:lang w:val="es-ES"/>
        </w:rPr>
      </w:pPr>
      <w:r w:rsidRPr="00D94414">
        <w:rPr>
          <w:b/>
          <w:bCs/>
          <w:lang w:val="es-ES"/>
        </w:rPr>
        <w:t>Diseño del modelo y de la base de datos</w:t>
      </w:r>
    </w:p>
    <w:p w14:paraId="4BAD924E" w14:textId="4F7892F4" w:rsidR="00D94414" w:rsidRPr="00D94414" w:rsidRDefault="00D94414" w:rsidP="00D94414">
      <w:pPr>
        <w:rPr>
          <w:lang w:val="es-ES"/>
        </w:rPr>
      </w:pPr>
      <w:r w:rsidRPr="00D94414">
        <w:rPr>
          <w:lang w:val="es-ES"/>
        </w:rPr>
        <w:t>Basándose en el modelado anterior, se diseñó una base de datos relacional utilizando MySQL. Se definieron las tablas necesarias, sus atributos, claves primarias y foráneas, así</w:t>
      </w:r>
      <w:r>
        <w:rPr>
          <w:lang w:val="es-ES"/>
        </w:rPr>
        <w:t xml:space="preserve"> </w:t>
      </w:r>
      <w:r w:rsidRPr="00D94414">
        <w:rPr>
          <w:lang w:val="es-ES"/>
        </w:rPr>
        <w:t>como las relaciones entre ellas.</w:t>
      </w:r>
      <w:r w:rsidRPr="00D94414">
        <w:rPr>
          <w:lang w:val="es-ES"/>
        </w:rPr>
        <w:br/>
        <w:t xml:space="preserve">Especial atención se puso en las relaciones muchos a muchos, por </w:t>
      </w:r>
      <w:r w:rsidR="009D7683" w:rsidRPr="00D94414">
        <w:rPr>
          <w:lang w:val="es-ES"/>
        </w:rPr>
        <w:t>ejemplo,</w:t>
      </w:r>
      <w:r w:rsidRPr="00D94414">
        <w:rPr>
          <w:lang w:val="es-ES"/>
        </w:rPr>
        <w:t xml:space="preserve"> entre profesores y TFGs, o entre alumnos y grupos de trabajo. Se diseñaron tablas intermedias para estas relaciones, y se aplicaron restricciones de integridad referencial para asegurar la coherencia de los datos.</w:t>
      </w:r>
      <w:r w:rsidRPr="00D94414">
        <w:rPr>
          <w:lang w:val="es-ES"/>
        </w:rPr>
        <w:br/>
        <w:t>También se preparó un conjunto inicial de datos para realizar pruebas, incluyendo scripts para crear la base de datos.</w:t>
      </w:r>
    </w:p>
    <w:p w14:paraId="3994EB0D" w14:textId="77777777" w:rsidR="00D94414" w:rsidRPr="00D94414" w:rsidRDefault="00D94414" w:rsidP="00D94414">
      <w:pPr>
        <w:rPr>
          <w:lang w:val="es-ES"/>
        </w:rPr>
      </w:pPr>
    </w:p>
    <w:p w14:paraId="2CDE4B38" w14:textId="77777777" w:rsidR="00D94414" w:rsidRPr="00D94414" w:rsidRDefault="00D94414" w:rsidP="00D94414">
      <w:pPr>
        <w:rPr>
          <w:lang w:val="es-ES"/>
        </w:rPr>
      </w:pPr>
    </w:p>
    <w:p w14:paraId="123492E1" w14:textId="77777777" w:rsidR="00E40EF8" w:rsidRDefault="00E40EF8" w:rsidP="00E40EF8">
      <w:pPr>
        <w:rPr>
          <w:lang w:val="es-ES"/>
        </w:rPr>
      </w:pPr>
    </w:p>
    <w:p w14:paraId="1643004A" w14:textId="77777777" w:rsidR="00E40EF8" w:rsidRPr="00E40EF8" w:rsidRDefault="00E40EF8" w:rsidP="00E40EF8">
      <w:pPr>
        <w:rPr>
          <w:lang w:val="es-ES"/>
        </w:rPr>
      </w:pPr>
      <w:r w:rsidRPr="00E40EF8">
        <w:rPr>
          <w:b/>
          <w:bCs/>
          <w:lang w:val="es-ES"/>
        </w:rPr>
        <w:t>Entregables:</w:t>
      </w:r>
    </w:p>
    <w:p w14:paraId="3D8164B9" w14:textId="77777777" w:rsidR="009D7683" w:rsidRPr="009D7683" w:rsidRDefault="009D7683" w:rsidP="009D7683">
      <w:pPr>
        <w:rPr>
          <w:b/>
          <w:bCs/>
          <w:lang w:val="es-ES"/>
        </w:rPr>
      </w:pPr>
      <w:r w:rsidRPr="009D7683">
        <w:rPr>
          <w:b/>
          <w:bCs/>
          <w:lang w:val="es-ES"/>
        </w:rPr>
        <w:t>Documento de requisitos y casos de uso</w:t>
      </w:r>
    </w:p>
    <w:p w14:paraId="2801E121" w14:textId="77777777" w:rsidR="009D7683" w:rsidRDefault="009D7683" w:rsidP="009D7683">
      <w:pPr>
        <w:rPr>
          <w:lang w:val="es-ES"/>
        </w:rPr>
      </w:pPr>
      <w:r w:rsidRPr="009D7683">
        <w:rPr>
          <w:lang w:val="es-ES"/>
        </w:rPr>
        <w:t>Incluye la descripción de cada funcionalidad del sistema, los actores implicados, los escenarios principales, y los requerimientos técnicos y operativos. Sirve como referencia para todos los sprints posteriores.</w:t>
      </w:r>
    </w:p>
    <w:p w14:paraId="5BFBE392" w14:textId="77777777" w:rsidR="009D7683" w:rsidRPr="009D7683" w:rsidRDefault="009D7683" w:rsidP="009D7683">
      <w:pPr>
        <w:rPr>
          <w:lang w:val="es-ES"/>
        </w:rPr>
      </w:pPr>
    </w:p>
    <w:p w14:paraId="6B26733F" w14:textId="5F390517" w:rsidR="009D7683" w:rsidRPr="009D7683" w:rsidRDefault="009D7683" w:rsidP="009D7683">
      <w:pPr>
        <w:rPr>
          <w:b/>
          <w:bCs/>
          <w:lang w:val="es-ES"/>
        </w:rPr>
      </w:pPr>
      <w:r w:rsidRPr="009D7683">
        <w:rPr>
          <w:b/>
          <w:bCs/>
          <w:lang w:val="es-ES"/>
        </w:rPr>
        <w:t>Diagrama de clases y esquema de base de datos relacional</w:t>
      </w:r>
    </w:p>
    <w:p w14:paraId="3D2023EF" w14:textId="77777777" w:rsidR="009D7683" w:rsidRDefault="009D7683" w:rsidP="009D7683">
      <w:pPr>
        <w:rPr>
          <w:lang w:val="es-ES"/>
        </w:rPr>
      </w:pPr>
      <w:r w:rsidRPr="009D7683">
        <w:rPr>
          <w:lang w:val="es-ES"/>
        </w:rPr>
        <w:t>El diagrama de clases permite visualizar la estructura del sistema desde un punto de vista lógico, mientras que el esquema relacional detalla cómo se implementan estas relaciones en la base de datos. Ambos documentos son fundamentales para los desarrolladores.</w:t>
      </w:r>
    </w:p>
    <w:p w14:paraId="2C458515" w14:textId="77777777" w:rsidR="009D7683" w:rsidRPr="009D7683" w:rsidRDefault="009D7683" w:rsidP="009D7683">
      <w:pPr>
        <w:rPr>
          <w:lang w:val="es-ES"/>
        </w:rPr>
      </w:pPr>
    </w:p>
    <w:p w14:paraId="150F5EF8" w14:textId="73369367" w:rsidR="009D7683" w:rsidRPr="009D7683" w:rsidRDefault="009D7683" w:rsidP="009D7683">
      <w:pPr>
        <w:rPr>
          <w:b/>
          <w:bCs/>
          <w:lang w:val="es-ES"/>
        </w:rPr>
      </w:pPr>
      <w:r w:rsidRPr="009D7683">
        <w:rPr>
          <w:b/>
          <w:bCs/>
          <w:lang w:val="es-ES"/>
        </w:rPr>
        <w:t>Lista priorizada de funcionalidades (Product Backlog)</w:t>
      </w:r>
    </w:p>
    <w:p w14:paraId="09BB0D17" w14:textId="77777777" w:rsidR="009D7683" w:rsidRPr="009D7683" w:rsidRDefault="009D7683" w:rsidP="009D7683">
      <w:pPr>
        <w:rPr>
          <w:lang w:val="es-ES"/>
        </w:rPr>
      </w:pPr>
      <w:r w:rsidRPr="009D7683">
        <w:rPr>
          <w:lang w:val="es-ES"/>
        </w:rPr>
        <w:t>Se definió un backlog inicial con todas las funcionalidades necesarias ordenadas por prioridad y complejidad. Esto permitió estructurar los siguientes sprints de forma eficiente, garantizando que se abordaran primero las funcionalidades más críticas para el funcionamiento básico del sistema.</w:t>
      </w:r>
    </w:p>
    <w:p w14:paraId="6E03F6C5" w14:textId="77777777" w:rsidR="00E40EF8" w:rsidRDefault="00E40EF8" w:rsidP="00E40EF8">
      <w:pPr>
        <w:rPr>
          <w:lang w:val="es-ES"/>
        </w:rPr>
      </w:pPr>
    </w:p>
    <w:p w14:paraId="23F8C437" w14:textId="77A1422B" w:rsidR="009D7683" w:rsidRDefault="009D7683" w:rsidP="00E40EF8">
      <w:pPr>
        <w:rPr>
          <w:lang w:val="es-ES"/>
        </w:rPr>
      </w:pPr>
    </w:p>
    <w:p w14:paraId="0B5F662A" w14:textId="77777777" w:rsidR="009D7683" w:rsidRDefault="009D7683" w:rsidP="00E40EF8">
      <w:pPr>
        <w:rPr>
          <w:lang w:val="es-ES"/>
        </w:rPr>
      </w:pPr>
    </w:p>
    <w:p w14:paraId="3968806D" w14:textId="77777777" w:rsidR="009D7683" w:rsidRDefault="009D7683" w:rsidP="00E40EF8">
      <w:pPr>
        <w:rPr>
          <w:lang w:val="es-ES"/>
        </w:rPr>
      </w:pPr>
    </w:p>
    <w:p w14:paraId="04498156" w14:textId="77777777" w:rsidR="009D7683" w:rsidRDefault="009D7683" w:rsidP="00E40EF8">
      <w:pPr>
        <w:rPr>
          <w:lang w:val="es-ES"/>
        </w:rPr>
      </w:pPr>
    </w:p>
    <w:p w14:paraId="20AB2B85" w14:textId="77777777" w:rsidR="009D7683" w:rsidRDefault="009D7683" w:rsidP="00E40EF8">
      <w:pPr>
        <w:rPr>
          <w:lang w:val="es-ES"/>
        </w:rPr>
      </w:pPr>
    </w:p>
    <w:p w14:paraId="67FE3E31" w14:textId="77777777" w:rsidR="009D7683" w:rsidRDefault="009D7683" w:rsidP="00E40EF8">
      <w:pPr>
        <w:rPr>
          <w:lang w:val="es-ES"/>
        </w:rPr>
      </w:pPr>
    </w:p>
    <w:p w14:paraId="10C9365A" w14:textId="77777777" w:rsidR="009D7683" w:rsidRDefault="009D7683" w:rsidP="00E40EF8">
      <w:pPr>
        <w:rPr>
          <w:lang w:val="es-ES"/>
        </w:rPr>
      </w:pPr>
    </w:p>
    <w:p w14:paraId="78414788" w14:textId="77777777" w:rsidR="0092788C" w:rsidRDefault="0092788C" w:rsidP="00E40EF8">
      <w:pPr>
        <w:rPr>
          <w:lang w:val="es-ES"/>
        </w:rPr>
      </w:pPr>
    </w:p>
    <w:p w14:paraId="4CA63F9E" w14:textId="2621C2F7" w:rsidR="00E40EF8" w:rsidRPr="00E40EF8" w:rsidRDefault="00E40EF8" w:rsidP="00E40EF8">
      <w:pPr>
        <w:rPr>
          <w:lang w:val="es-ES"/>
        </w:rPr>
      </w:pPr>
      <w:r w:rsidRPr="00E40EF8">
        <w:rPr>
          <w:b/>
          <w:bCs/>
          <w:lang w:val="es-ES"/>
        </w:rPr>
        <w:lastRenderedPageBreak/>
        <w:t>Sprint 2: Preparación de entorno y estructura base</w:t>
      </w:r>
    </w:p>
    <w:p w14:paraId="6866A05B" w14:textId="259FA469" w:rsidR="00E40EF8" w:rsidRDefault="00E40EF8" w:rsidP="00E40EF8">
      <w:pPr>
        <w:rPr>
          <w:b/>
          <w:bCs/>
          <w:lang w:val="es-ES"/>
        </w:rPr>
      </w:pPr>
      <w:r w:rsidRPr="00E40EF8">
        <w:rPr>
          <w:b/>
          <w:bCs/>
          <w:lang w:val="es-ES"/>
        </w:rPr>
        <w:t>Objetivo</w:t>
      </w:r>
      <w:r w:rsidR="00D40AE2">
        <w:rPr>
          <w:b/>
          <w:bCs/>
          <w:lang w:val="es-ES"/>
        </w:rPr>
        <w:t>:</w:t>
      </w:r>
    </w:p>
    <w:p w14:paraId="25DAF953" w14:textId="7161AB47" w:rsidR="00D40AE2" w:rsidRDefault="00D40AE2" w:rsidP="00E40EF8">
      <w:r w:rsidRPr="00D40AE2">
        <w:t>Establecer la base técnica mínima viable del sistema, configurando tanto el entorno de desarrollo como los primeros componentes funcionales del backend. Este sprint sienta las bases para poder comenzar el desarrollo de funcionalidades reales, garantizando que la infraestructura esté correctamente integrada y probada.</w:t>
      </w:r>
    </w:p>
    <w:p w14:paraId="58FDAF6E" w14:textId="77777777" w:rsidR="00D40AE2" w:rsidRPr="00E40EF8" w:rsidRDefault="00D40AE2" w:rsidP="00E40EF8">
      <w:pPr>
        <w:rPr>
          <w:lang w:val="es-ES"/>
        </w:rPr>
      </w:pPr>
    </w:p>
    <w:p w14:paraId="3C960F5E" w14:textId="75AF8DC0" w:rsidR="00D40AE2" w:rsidRPr="00D40AE2" w:rsidRDefault="00E40EF8" w:rsidP="00D40AE2">
      <w:pPr>
        <w:rPr>
          <w:b/>
          <w:bCs/>
          <w:lang w:val="es-ES"/>
        </w:rPr>
      </w:pPr>
      <w:r w:rsidRPr="00E40EF8">
        <w:rPr>
          <w:b/>
          <w:bCs/>
          <w:lang w:val="es-ES"/>
        </w:rPr>
        <w:t>Tareas:</w:t>
      </w:r>
      <w:r w:rsidRPr="00E40EF8">
        <w:rPr>
          <w:lang w:val="es-ES"/>
        </w:rPr>
        <w:br/>
      </w:r>
      <w:r w:rsidR="00D40AE2" w:rsidRPr="00D40AE2">
        <w:rPr>
          <w:b/>
          <w:bCs/>
          <w:lang w:val="es-ES"/>
        </w:rPr>
        <w:t>Extracción de los datos e integración en la base de datos</w:t>
      </w:r>
      <w:r w:rsidR="00D40AE2">
        <w:rPr>
          <w:b/>
          <w:bCs/>
          <w:lang w:val="es-ES"/>
        </w:rPr>
        <w:t>.</w:t>
      </w:r>
      <w:r w:rsidR="00D40AE2" w:rsidRPr="00D40AE2">
        <w:rPr>
          <w:lang w:val="es-ES"/>
        </w:rPr>
        <w:br/>
        <w:t>Esta tarea incluyó:</w:t>
      </w:r>
    </w:p>
    <w:p w14:paraId="63D85294" w14:textId="77777777" w:rsidR="00D40AE2" w:rsidRPr="00D40AE2" w:rsidRDefault="00D40AE2" w:rsidP="00D40AE2">
      <w:pPr>
        <w:numPr>
          <w:ilvl w:val="0"/>
          <w:numId w:val="6"/>
        </w:numPr>
        <w:rPr>
          <w:lang w:val="es-ES"/>
        </w:rPr>
      </w:pPr>
      <w:r w:rsidRPr="00D40AE2">
        <w:rPr>
          <w:lang w:val="es-ES"/>
        </w:rPr>
        <w:t>Revisión y limpieza de los datos: detección de inconsistencias, caracteres extraños, errores tipográficos y formatos incorrectos.</w:t>
      </w:r>
    </w:p>
    <w:p w14:paraId="7CE4D1E7" w14:textId="77777777" w:rsidR="00D40AE2" w:rsidRPr="00D40AE2" w:rsidRDefault="00D40AE2" w:rsidP="00D40AE2">
      <w:pPr>
        <w:numPr>
          <w:ilvl w:val="0"/>
          <w:numId w:val="6"/>
        </w:numPr>
        <w:rPr>
          <w:lang w:val="es-ES"/>
        </w:rPr>
      </w:pPr>
      <w:r w:rsidRPr="00D40AE2">
        <w:rPr>
          <w:lang w:val="es-ES"/>
        </w:rPr>
        <w:t>Creación de scripts SQL para importar los datos a la base de datos MySQL de forma ordenada.</w:t>
      </w:r>
    </w:p>
    <w:p w14:paraId="71557876" w14:textId="77777777" w:rsidR="00D40AE2" w:rsidRPr="00D40AE2" w:rsidRDefault="00D40AE2" w:rsidP="00D40AE2">
      <w:pPr>
        <w:numPr>
          <w:ilvl w:val="0"/>
          <w:numId w:val="6"/>
        </w:numPr>
        <w:rPr>
          <w:lang w:val="es-ES"/>
        </w:rPr>
      </w:pPr>
      <w:r w:rsidRPr="00D40AE2">
        <w:rPr>
          <w:lang w:val="es-ES"/>
        </w:rPr>
        <w:t>Normalización de los datos: separación en tablas relacionadas, asignación de claves foráneas y eliminación de redundancias.</w:t>
      </w:r>
    </w:p>
    <w:p w14:paraId="76FB3648" w14:textId="77777777" w:rsidR="00D40AE2" w:rsidRDefault="00D40AE2" w:rsidP="00D40AE2">
      <w:pPr>
        <w:numPr>
          <w:ilvl w:val="0"/>
          <w:numId w:val="6"/>
        </w:numPr>
        <w:rPr>
          <w:lang w:val="es-ES"/>
        </w:rPr>
      </w:pPr>
      <w:r w:rsidRPr="00D40AE2">
        <w:rPr>
          <w:lang w:val="es-ES"/>
        </w:rPr>
        <w:t>Verificación de la integridad referencial y relaciones entre entidades (por ejemplo, cada alumno debe pertenecer a una carrera válida).</w:t>
      </w:r>
    </w:p>
    <w:p w14:paraId="3DB8B3A8" w14:textId="49268774" w:rsidR="00D40AE2" w:rsidRPr="00D40AE2" w:rsidRDefault="00D40AE2" w:rsidP="00D40AE2">
      <w:pPr>
        <w:rPr>
          <w:b/>
          <w:bCs/>
          <w:lang w:val="es-ES"/>
        </w:rPr>
      </w:pPr>
      <w:r w:rsidRPr="00D40AE2">
        <w:rPr>
          <w:b/>
          <w:bCs/>
          <w:lang w:val="es-ES"/>
        </w:rPr>
        <w:t>Creación de un back-end .NET</w:t>
      </w:r>
    </w:p>
    <w:p w14:paraId="71D10567" w14:textId="09998A08" w:rsidR="00D40AE2" w:rsidRPr="00D40AE2" w:rsidRDefault="00D40AE2" w:rsidP="00D40AE2">
      <w:pPr>
        <w:rPr>
          <w:lang w:val="es-ES"/>
        </w:rPr>
      </w:pPr>
      <w:r w:rsidRPr="00D40AE2">
        <w:rPr>
          <w:lang w:val="es-ES"/>
        </w:rPr>
        <w:t xml:space="preserve">Se configuró un proyecto </w:t>
      </w:r>
      <w:r w:rsidRPr="00D40AE2">
        <w:rPr>
          <w:b/>
          <w:bCs/>
          <w:lang w:val="es-ES"/>
        </w:rPr>
        <w:t>ASP.NET Core</w:t>
      </w:r>
      <w:r w:rsidRPr="00D40AE2">
        <w:rPr>
          <w:lang w:val="es-ES"/>
        </w:rPr>
        <w:t xml:space="preserve"> como base del backend del sistema. Esta tarea incluyó:</w:t>
      </w:r>
    </w:p>
    <w:p w14:paraId="7AC9244B" w14:textId="77777777" w:rsidR="00D40AE2" w:rsidRPr="00D40AE2" w:rsidRDefault="00D40AE2" w:rsidP="00D40AE2">
      <w:pPr>
        <w:numPr>
          <w:ilvl w:val="0"/>
          <w:numId w:val="8"/>
        </w:numPr>
        <w:rPr>
          <w:lang w:val="es-ES"/>
        </w:rPr>
      </w:pPr>
      <w:r w:rsidRPr="00D40AE2">
        <w:rPr>
          <w:lang w:val="es-ES"/>
        </w:rPr>
        <w:t>Creación del proyecto desde Visual Studio y configuración del entorno de desarrollo.</w:t>
      </w:r>
    </w:p>
    <w:p w14:paraId="11825666" w14:textId="5A84A038" w:rsidR="00D40AE2" w:rsidRPr="00D40AE2" w:rsidRDefault="00D40AE2" w:rsidP="00D40AE2">
      <w:pPr>
        <w:numPr>
          <w:ilvl w:val="0"/>
          <w:numId w:val="8"/>
        </w:numPr>
        <w:rPr>
          <w:lang w:val="es-ES"/>
        </w:rPr>
      </w:pPr>
      <w:r w:rsidRPr="00D40AE2">
        <w:rPr>
          <w:lang w:val="es-ES"/>
        </w:rPr>
        <w:t>Instalación de dependencias necesarias</w:t>
      </w:r>
      <w:r>
        <w:rPr>
          <w:lang w:val="es-ES"/>
        </w:rPr>
        <w:t>.</w:t>
      </w:r>
    </w:p>
    <w:p w14:paraId="503931FD" w14:textId="77777777" w:rsidR="00D40AE2" w:rsidRPr="00D40AE2" w:rsidRDefault="00D40AE2" w:rsidP="00D40AE2">
      <w:pPr>
        <w:numPr>
          <w:ilvl w:val="0"/>
          <w:numId w:val="8"/>
        </w:numPr>
        <w:rPr>
          <w:lang w:val="es-ES"/>
        </w:rPr>
      </w:pPr>
      <w:r w:rsidRPr="00D40AE2">
        <w:rPr>
          <w:lang w:val="es-ES"/>
        </w:rPr>
        <w:t>Definición del DbContext y clases de entidades que reflejan el modelo de datos diseñado en el sprint anterior.</w:t>
      </w:r>
    </w:p>
    <w:p w14:paraId="3D3F93D2" w14:textId="77777777" w:rsidR="00D40AE2" w:rsidRPr="00D40AE2" w:rsidRDefault="00D40AE2" w:rsidP="00D40AE2">
      <w:pPr>
        <w:numPr>
          <w:ilvl w:val="0"/>
          <w:numId w:val="8"/>
        </w:numPr>
        <w:rPr>
          <w:lang w:val="es-ES"/>
        </w:rPr>
      </w:pPr>
      <w:r w:rsidRPr="00D40AE2">
        <w:rPr>
          <w:lang w:val="es-ES"/>
        </w:rPr>
        <w:t>Configuración del archivo appsettings.json con los parámetros de conexión a la base de datos MySQL.</w:t>
      </w:r>
    </w:p>
    <w:p w14:paraId="4B16C21E" w14:textId="77777777" w:rsidR="00D40AE2" w:rsidRPr="00D40AE2" w:rsidRDefault="00D40AE2" w:rsidP="00D40AE2">
      <w:pPr>
        <w:numPr>
          <w:ilvl w:val="0"/>
          <w:numId w:val="8"/>
        </w:numPr>
        <w:rPr>
          <w:lang w:val="es-ES"/>
        </w:rPr>
      </w:pPr>
      <w:r w:rsidRPr="00D40AE2">
        <w:rPr>
          <w:lang w:val="es-ES"/>
        </w:rPr>
        <w:t>Estructuración del proyecto en carpetas claras: Models, Controllers, Services, DTOs, etc.</w:t>
      </w:r>
    </w:p>
    <w:p w14:paraId="4422B76C" w14:textId="1E5E6C42" w:rsidR="00E40EF8" w:rsidRPr="00E40EF8" w:rsidRDefault="00E40EF8" w:rsidP="00E40EF8">
      <w:pPr>
        <w:rPr>
          <w:lang w:val="es-ES"/>
        </w:rPr>
      </w:pPr>
    </w:p>
    <w:p w14:paraId="02E38773" w14:textId="77777777" w:rsidR="00E40EF8" w:rsidRPr="00E40EF8" w:rsidRDefault="00E40EF8" w:rsidP="001416E6">
      <w:pPr>
        <w:rPr>
          <w:lang w:val="es-ES"/>
        </w:rPr>
      </w:pPr>
      <w:r w:rsidRPr="00E40EF8">
        <w:rPr>
          <w:b/>
          <w:bCs/>
          <w:lang w:val="es-ES"/>
        </w:rPr>
        <w:t>Entregables:</w:t>
      </w:r>
    </w:p>
    <w:p w14:paraId="1829C86D" w14:textId="77777777" w:rsidR="00D40AE2" w:rsidRPr="00D40AE2" w:rsidRDefault="00D40AE2" w:rsidP="00D40AE2">
      <w:pPr>
        <w:rPr>
          <w:b/>
          <w:bCs/>
          <w:lang w:val="es-ES"/>
        </w:rPr>
      </w:pPr>
      <w:r w:rsidRPr="00D40AE2">
        <w:rPr>
          <w:b/>
          <w:bCs/>
          <w:lang w:val="es-ES"/>
        </w:rPr>
        <w:t>Proyecto ASP.NET Core configurado</w:t>
      </w:r>
    </w:p>
    <w:p w14:paraId="15FACB3A" w14:textId="77777777" w:rsidR="00D40AE2" w:rsidRPr="00D40AE2" w:rsidRDefault="00D40AE2" w:rsidP="00D40AE2">
      <w:pPr>
        <w:rPr>
          <w:lang w:val="es-ES"/>
        </w:rPr>
      </w:pPr>
      <w:r w:rsidRPr="00D40AE2">
        <w:rPr>
          <w:lang w:val="es-ES"/>
        </w:rPr>
        <w:t>Se entrega un proyecto backend funcional con la arquitectura base ya creada. Está listo para que se añadan controladores, lógica de negocio y autenticación en los siguientes sprints.</w:t>
      </w:r>
    </w:p>
    <w:p w14:paraId="51532A70" w14:textId="54C4B43F" w:rsidR="00D40AE2" w:rsidRPr="00D40AE2" w:rsidRDefault="00D40AE2" w:rsidP="00D40AE2">
      <w:pPr>
        <w:rPr>
          <w:b/>
          <w:bCs/>
          <w:lang w:val="es-ES"/>
        </w:rPr>
      </w:pPr>
      <w:r w:rsidRPr="00D40AE2">
        <w:rPr>
          <w:b/>
          <w:bCs/>
          <w:lang w:val="es-ES"/>
        </w:rPr>
        <w:t>Conexión y prueba de base de datos MySQL</w:t>
      </w:r>
    </w:p>
    <w:p w14:paraId="7E8FF7A1" w14:textId="77777777" w:rsidR="00D40AE2" w:rsidRPr="00D40AE2" w:rsidRDefault="00D40AE2" w:rsidP="00D40AE2">
      <w:pPr>
        <w:rPr>
          <w:lang w:val="es-ES"/>
        </w:rPr>
      </w:pPr>
      <w:r w:rsidRPr="00D40AE2">
        <w:rPr>
          <w:lang w:val="es-ES"/>
        </w:rPr>
        <w:t>El backend ya está conectado a la base de datos local (o remota) y es capaz de lanzar migraciones automáticas, ejecutar consultas básicas y manipular datos con Entity Framework.</w:t>
      </w:r>
    </w:p>
    <w:p w14:paraId="741BDFBC" w14:textId="535C7535" w:rsidR="00D40AE2" w:rsidRPr="00D40AE2" w:rsidRDefault="00D40AE2" w:rsidP="00D40AE2">
      <w:pPr>
        <w:rPr>
          <w:b/>
          <w:bCs/>
          <w:lang w:val="es-ES"/>
        </w:rPr>
      </w:pPr>
      <w:r w:rsidRPr="00D40AE2">
        <w:rPr>
          <w:b/>
          <w:bCs/>
          <w:lang w:val="es-ES"/>
        </w:rPr>
        <w:t>Datos de prueba cargados correctamente desde CSV</w:t>
      </w:r>
    </w:p>
    <w:p w14:paraId="6C632010" w14:textId="77777777" w:rsidR="00D40AE2" w:rsidRPr="00D40AE2" w:rsidRDefault="00D40AE2" w:rsidP="00D40AE2">
      <w:pPr>
        <w:rPr>
          <w:lang w:val="es-ES"/>
        </w:rPr>
      </w:pPr>
      <w:r w:rsidRPr="00D40AE2">
        <w:rPr>
          <w:lang w:val="es-ES"/>
        </w:rPr>
        <w:t>Gracias a los scripts desarrollados, la base de datos contiene información realista que permite probar la lógica del sistema sin necesidad de ingresar datos manualmente.</w:t>
      </w:r>
    </w:p>
    <w:p w14:paraId="31D1EDE4" w14:textId="0C1D1F56" w:rsidR="00D40AE2" w:rsidRPr="00D40AE2" w:rsidRDefault="00D40AE2" w:rsidP="00D40AE2">
      <w:pPr>
        <w:rPr>
          <w:b/>
          <w:bCs/>
          <w:lang w:val="es-ES"/>
        </w:rPr>
      </w:pPr>
      <w:r w:rsidRPr="00D40AE2">
        <w:rPr>
          <w:b/>
          <w:bCs/>
          <w:lang w:val="es-ES"/>
        </w:rPr>
        <w:t>Pruebas básicas de acceso a datos (API mínima)</w:t>
      </w:r>
    </w:p>
    <w:p w14:paraId="1D9657B6" w14:textId="0309D0EB" w:rsidR="00E40EF8" w:rsidRPr="00E40EF8" w:rsidRDefault="00D40AE2" w:rsidP="00D40AE2">
      <w:pPr>
        <w:rPr>
          <w:lang w:val="es-ES"/>
        </w:rPr>
      </w:pPr>
      <w:r w:rsidRPr="00D40AE2">
        <w:rPr>
          <w:lang w:val="es-ES"/>
        </w:rPr>
        <w:t>Se desarrollaron endpoints iniciales de prueba para validar que las operaciones básicas (GET, POST</w:t>
      </w:r>
      <w:r>
        <w:rPr>
          <w:lang w:val="es-ES"/>
        </w:rPr>
        <w:t>, PUT, DELETE</w:t>
      </w:r>
      <w:r w:rsidRPr="00D40AE2">
        <w:rPr>
          <w:lang w:val="es-ES"/>
        </w:rPr>
        <w:t>) funcionan correctamente. Estas pruebas demostraron que la API puede leer entidades desde la base de datos y devolverlas en formato JSON, lo cual confirma que la infraestructura está correctamente conectada y operativa.</w:t>
      </w:r>
    </w:p>
    <w:p w14:paraId="2BAFA381" w14:textId="5D7825DF" w:rsidR="00E40EF8" w:rsidRPr="00E40EF8" w:rsidRDefault="00E40EF8" w:rsidP="00D40AE2">
      <w:pPr>
        <w:rPr>
          <w:b/>
          <w:bCs/>
          <w:lang w:val="es-ES"/>
        </w:rPr>
      </w:pPr>
      <w:r w:rsidRPr="00E40EF8">
        <w:rPr>
          <w:b/>
          <w:bCs/>
          <w:lang w:val="es-ES"/>
        </w:rPr>
        <w:lastRenderedPageBreak/>
        <w:t>Sprint 3: Desarrollo del backend funcional</w:t>
      </w:r>
    </w:p>
    <w:p w14:paraId="0C206329" w14:textId="25196155" w:rsidR="00E40EF8" w:rsidRDefault="00E40EF8" w:rsidP="00D40AE2">
      <w:pPr>
        <w:rPr>
          <w:lang w:val="es-ES"/>
        </w:rPr>
      </w:pPr>
      <w:r w:rsidRPr="00E40EF8">
        <w:rPr>
          <w:b/>
          <w:bCs/>
          <w:lang w:val="es-ES"/>
        </w:rPr>
        <w:t>Objetivo:</w:t>
      </w:r>
      <w:r w:rsidRPr="00E40EF8">
        <w:rPr>
          <w:lang w:val="es-ES"/>
        </w:rPr>
        <w:t xml:space="preserve"> </w:t>
      </w:r>
    </w:p>
    <w:p w14:paraId="7B285830" w14:textId="2462E282" w:rsidR="00D40AE2" w:rsidRDefault="00D40AE2" w:rsidP="00D40AE2">
      <w:r w:rsidRPr="00D40AE2">
        <w:t>Implementar los controladores principales de la API REST, desarrollando la lógica de negocio asociada a cada uno de los módulos clave del sistema. Este sprint marca el paso de una infraestructura técnica básica a un sistema con funcionalidades específicas para la gestión de TFGs, usuarios y recursos académicos.</w:t>
      </w:r>
    </w:p>
    <w:p w14:paraId="7269B962" w14:textId="77777777" w:rsidR="00D40AE2" w:rsidRPr="00E40EF8" w:rsidRDefault="00D40AE2" w:rsidP="00D40AE2">
      <w:pPr>
        <w:rPr>
          <w:lang w:val="es-ES"/>
        </w:rPr>
      </w:pPr>
    </w:p>
    <w:p w14:paraId="168B4868" w14:textId="77777777" w:rsidR="00D40AE2" w:rsidRPr="00D40AE2" w:rsidRDefault="00E40EF8" w:rsidP="00D40AE2">
      <w:pPr>
        <w:rPr>
          <w:b/>
          <w:bCs/>
          <w:lang w:val="es-ES"/>
        </w:rPr>
      </w:pPr>
      <w:r w:rsidRPr="00E40EF8">
        <w:rPr>
          <w:b/>
          <w:bCs/>
          <w:lang w:val="es-ES"/>
        </w:rPr>
        <w:t>Tareas:</w:t>
      </w:r>
      <w:r w:rsidRPr="00E40EF8">
        <w:rPr>
          <w:lang w:val="es-ES"/>
        </w:rPr>
        <w:br/>
      </w:r>
      <w:r w:rsidR="00D40AE2" w:rsidRPr="00D40AE2">
        <w:rPr>
          <w:b/>
          <w:bCs/>
          <w:lang w:val="es-ES"/>
        </w:rPr>
        <w:t>Desarrollo de controladores y endpoints</w:t>
      </w:r>
    </w:p>
    <w:p w14:paraId="786580C4" w14:textId="418D0DAD" w:rsidR="00D40AE2" w:rsidRDefault="00D40AE2" w:rsidP="00D40AE2">
      <w:pPr>
        <w:rPr>
          <w:lang w:val="es-ES"/>
        </w:rPr>
      </w:pPr>
      <w:r w:rsidRPr="00D40AE2">
        <w:rPr>
          <w:lang w:val="es-ES"/>
        </w:rPr>
        <w:t xml:space="preserve">Se implementaron </w:t>
      </w:r>
      <w:r>
        <w:rPr>
          <w:lang w:val="es-ES"/>
        </w:rPr>
        <w:t>los</w:t>
      </w:r>
      <w:r w:rsidRPr="00D40AE2">
        <w:rPr>
          <w:lang w:val="es-ES"/>
        </w:rPr>
        <w:t xml:space="preserve"> controladores principales, cada uno encargado de gestionar un conjunto de recursos y operaciones críticas del sistema. Se usó el patrón RESTful, asegurando rutas claras, consistentes y seguras, utilizando métodos HTTP adecuados (GET, POST, PUT, DELETE).</w:t>
      </w:r>
      <w:r>
        <w:rPr>
          <w:lang w:val="es-ES"/>
        </w:rPr>
        <w:t xml:space="preserve"> Entre ellos se encuentran:</w:t>
      </w:r>
    </w:p>
    <w:p w14:paraId="40B7C3BF" w14:textId="77777777" w:rsidR="00AA66DB" w:rsidRDefault="00AA66DB" w:rsidP="00D40AE2">
      <w:pPr>
        <w:rPr>
          <w:lang w:val="es-ES"/>
        </w:rPr>
      </w:pPr>
    </w:p>
    <w:p w14:paraId="07834E68" w14:textId="3A5C27D1" w:rsidR="00D40AE2" w:rsidRDefault="00D40AE2" w:rsidP="00D40AE2">
      <w:pPr>
        <w:rPr>
          <w:b/>
          <w:bCs/>
          <w:lang w:val="es-ES"/>
        </w:rPr>
      </w:pPr>
      <w:r>
        <w:rPr>
          <w:b/>
          <w:bCs/>
          <w:lang w:val="es-ES"/>
        </w:rPr>
        <w:t>Controlador de Usuarios:</w:t>
      </w:r>
    </w:p>
    <w:p w14:paraId="1889BC30" w14:textId="77777777" w:rsidR="00AA66DB" w:rsidRDefault="00D40AE2" w:rsidP="00D40AE2">
      <w:pPr>
        <w:rPr>
          <w:lang w:val="es-ES"/>
        </w:rPr>
      </w:pPr>
      <w:r>
        <w:rPr>
          <w:lang w:val="es-ES"/>
        </w:rPr>
        <w:t xml:space="preserve">Este controlador es el encargado de gestionar la parte de autenticación en la aplicación. </w:t>
      </w:r>
      <w:r w:rsidR="00AA66DB">
        <w:rPr>
          <w:lang w:val="es-ES"/>
        </w:rPr>
        <w:t>Tiene funcionalidades como, realizar el inicio de sesión, realizar el registro de un usuario nuevo, hacer las comprobaciones sobre el token de autenticación, conceder roles a los usuarios y comprobar que acciones están permitidas a los usuarios según su rol.</w:t>
      </w:r>
    </w:p>
    <w:p w14:paraId="1C383DEF" w14:textId="77777777" w:rsidR="00AA66DB" w:rsidRDefault="00AA66DB" w:rsidP="00D40AE2">
      <w:pPr>
        <w:rPr>
          <w:lang w:val="es-ES"/>
        </w:rPr>
      </w:pPr>
    </w:p>
    <w:p w14:paraId="2F4EDCA1" w14:textId="239B63D1" w:rsidR="00AA66DB" w:rsidRDefault="00AA66DB" w:rsidP="00D40AE2">
      <w:pPr>
        <w:rPr>
          <w:b/>
          <w:bCs/>
          <w:lang w:val="es-ES"/>
        </w:rPr>
      </w:pPr>
      <w:r>
        <w:rPr>
          <w:b/>
          <w:bCs/>
          <w:lang w:val="es-ES"/>
        </w:rPr>
        <w:t>Controlador de Reservas:</w:t>
      </w:r>
    </w:p>
    <w:p w14:paraId="6CC8B03E" w14:textId="3BF7CED0" w:rsidR="00AA66DB" w:rsidRDefault="00AA66DB" w:rsidP="00AA66DB">
      <w:pPr>
        <w:rPr>
          <w:lang w:val="es-ES"/>
        </w:rPr>
      </w:pPr>
      <w:r>
        <w:rPr>
          <w:lang w:val="es-ES"/>
        </w:rPr>
        <w:t>Este controlador se centra en las acciones relacionadas con las reservas de un TFG, como la solicitud de un TFG por parte del alumno, la aceptación o denegación del TFG por parte del profesor, el envío de correos notificando las actualizaciones en el TFG, el cambio de estado que tiene un proyecto, entre otras funcionalidades.</w:t>
      </w:r>
    </w:p>
    <w:p w14:paraId="11D514B5" w14:textId="77777777" w:rsidR="00AA66DB" w:rsidRDefault="00AA66DB" w:rsidP="00AA66DB">
      <w:pPr>
        <w:rPr>
          <w:lang w:val="es-ES"/>
        </w:rPr>
      </w:pPr>
    </w:p>
    <w:p w14:paraId="1ED03A05" w14:textId="7079C5F8" w:rsidR="00AA66DB" w:rsidRDefault="00AA66DB" w:rsidP="00AA66DB">
      <w:pPr>
        <w:rPr>
          <w:b/>
          <w:bCs/>
          <w:lang w:val="es-ES"/>
        </w:rPr>
      </w:pPr>
      <w:r>
        <w:rPr>
          <w:b/>
          <w:bCs/>
          <w:lang w:val="es-ES"/>
        </w:rPr>
        <w:t>Controlador de Líneas de TFG:</w:t>
      </w:r>
    </w:p>
    <w:p w14:paraId="4F685D6A" w14:textId="77777777" w:rsidR="00AA66DB" w:rsidRDefault="00AA66DB" w:rsidP="00AA66DB">
      <w:pPr>
        <w:rPr>
          <w:lang w:val="es-ES"/>
        </w:rPr>
      </w:pPr>
      <w:r w:rsidRPr="00AA66DB">
        <w:rPr>
          <w:lang w:val="es-ES"/>
        </w:rPr>
        <w:t>Gestiona las operaciones relacionadas con los Trabajos de Fin de Grado</w:t>
      </w:r>
      <w:r>
        <w:rPr>
          <w:lang w:val="es-ES"/>
        </w:rPr>
        <w:t xml:space="preserve"> como podrían ser:  La c</w:t>
      </w:r>
      <w:r w:rsidRPr="00AA66DB">
        <w:rPr>
          <w:lang w:val="es-ES"/>
        </w:rPr>
        <w:t xml:space="preserve">reación y modificación de </w:t>
      </w:r>
      <w:r>
        <w:rPr>
          <w:lang w:val="es-ES"/>
        </w:rPr>
        <w:t xml:space="preserve">líneas de </w:t>
      </w:r>
      <w:r w:rsidRPr="00AA66DB">
        <w:rPr>
          <w:lang w:val="es-ES"/>
        </w:rPr>
        <w:t>TFGs</w:t>
      </w:r>
      <w:r>
        <w:rPr>
          <w:lang w:val="es-ES"/>
        </w:rPr>
        <w:t>, Asignación de tutores a las líneas, asignación de carreras que pueden optar a hacer el TFG en cuestión, etc.</w:t>
      </w:r>
    </w:p>
    <w:p w14:paraId="7D784677" w14:textId="5EA6078A" w:rsidR="00AA66DB" w:rsidRDefault="00AA66DB" w:rsidP="00AA66DB">
      <w:pPr>
        <w:rPr>
          <w:b/>
          <w:bCs/>
          <w:lang w:val="es-ES"/>
        </w:rPr>
      </w:pPr>
      <w:r>
        <w:rPr>
          <w:lang w:val="es-ES"/>
        </w:rPr>
        <w:br/>
      </w:r>
      <w:r>
        <w:rPr>
          <w:b/>
          <w:bCs/>
          <w:lang w:val="es-ES"/>
        </w:rPr>
        <w:t>Otros controladores:</w:t>
      </w:r>
    </w:p>
    <w:p w14:paraId="10774386" w14:textId="0FA35FF9" w:rsidR="00AA66DB" w:rsidRDefault="00AA66DB" w:rsidP="00AA66DB">
      <w:pPr>
        <w:rPr>
          <w:lang w:val="es-ES"/>
        </w:rPr>
      </w:pPr>
      <w:r>
        <w:rPr>
          <w:lang w:val="es-ES"/>
        </w:rPr>
        <w:t>Existe un controlador por cada entidad de la base de datos con la lógica de la que se encarga cada uno. La lógica básica que tienen todos son un CRUD, y las entidades que tienen controladores son: Alumnos, Profesores, Departamentos, Titulaciones, Centros, Líneas de TFG, Instancias de TFG y Canales de trabajo.</w:t>
      </w:r>
    </w:p>
    <w:p w14:paraId="62ACB642" w14:textId="77777777" w:rsidR="00AA66DB" w:rsidRDefault="00AA66DB" w:rsidP="00AA66DB">
      <w:pPr>
        <w:rPr>
          <w:lang w:val="es-ES"/>
        </w:rPr>
      </w:pPr>
    </w:p>
    <w:p w14:paraId="19B7A41E" w14:textId="3B2FE267" w:rsidR="00AA66DB" w:rsidRDefault="00AA66DB" w:rsidP="00AA66DB">
      <w:pPr>
        <w:rPr>
          <w:b/>
          <w:bCs/>
          <w:lang w:val="es-ES"/>
        </w:rPr>
      </w:pPr>
      <w:r>
        <w:rPr>
          <w:b/>
          <w:bCs/>
          <w:lang w:val="es-ES"/>
        </w:rPr>
        <w:t>Entregables:</w:t>
      </w:r>
    </w:p>
    <w:p w14:paraId="7647656D" w14:textId="77777777" w:rsidR="00AA66DB" w:rsidRPr="00AA66DB" w:rsidRDefault="00AA66DB" w:rsidP="00AA66DB">
      <w:pPr>
        <w:jc w:val="left"/>
        <w:rPr>
          <w:b/>
          <w:bCs/>
          <w:lang w:val="es-ES"/>
        </w:rPr>
      </w:pPr>
      <w:r w:rsidRPr="00AA66DB">
        <w:rPr>
          <w:b/>
          <w:bCs/>
          <w:lang w:val="es-ES"/>
        </w:rPr>
        <w:t>API REST funcional con rutas bien definidas</w:t>
      </w:r>
    </w:p>
    <w:p w14:paraId="2C0B0B99" w14:textId="77777777" w:rsidR="00AA66DB" w:rsidRPr="00AA66DB" w:rsidRDefault="00AA66DB" w:rsidP="00AA66DB">
      <w:pPr>
        <w:jc w:val="left"/>
        <w:rPr>
          <w:lang w:val="es-ES"/>
        </w:rPr>
      </w:pPr>
      <w:r w:rsidRPr="00AA66DB">
        <w:rPr>
          <w:lang w:val="es-ES"/>
        </w:rPr>
        <w:t>La estructura de rutas sigue convenciones REST claras, como:</w:t>
      </w:r>
    </w:p>
    <w:p w14:paraId="3EC8AFF1" w14:textId="77777777" w:rsidR="00AA66DB" w:rsidRDefault="00AA66DB" w:rsidP="00AA66DB">
      <w:pPr>
        <w:numPr>
          <w:ilvl w:val="0"/>
          <w:numId w:val="10"/>
        </w:numPr>
        <w:jc w:val="left"/>
        <w:rPr>
          <w:lang w:val="es-ES"/>
        </w:rPr>
      </w:pPr>
      <w:r w:rsidRPr="00AA66DB">
        <w:rPr>
          <w:lang w:val="es-ES"/>
        </w:rPr>
        <w:t>api/usuarios/{id}</w:t>
      </w:r>
    </w:p>
    <w:p w14:paraId="0AB5A1C2" w14:textId="2905727E" w:rsidR="00034510" w:rsidRPr="00034510" w:rsidRDefault="00034510" w:rsidP="00034510">
      <w:pPr>
        <w:pStyle w:val="Prrafodelista"/>
        <w:numPr>
          <w:ilvl w:val="0"/>
          <w:numId w:val="10"/>
        </w:numPr>
        <w:jc w:val="left"/>
        <w:rPr>
          <w:lang w:val="es-ES"/>
        </w:rPr>
      </w:pPr>
      <w:r w:rsidRPr="00034510">
        <w:rPr>
          <w:lang w:val="es-ES"/>
        </w:rPr>
        <w:t>api/reservas/solicitar</w:t>
      </w:r>
    </w:p>
    <w:p w14:paraId="59737427" w14:textId="77777777" w:rsidR="00034510" w:rsidRDefault="00AA66DB" w:rsidP="00AA66DB">
      <w:pPr>
        <w:numPr>
          <w:ilvl w:val="0"/>
          <w:numId w:val="10"/>
        </w:numPr>
        <w:jc w:val="left"/>
        <w:rPr>
          <w:lang w:val="es-ES"/>
        </w:rPr>
      </w:pPr>
      <w:r w:rsidRPr="00AA66DB">
        <w:rPr>
          <w:lang w:val="es-ES"/>
        </w:rPr>
        <w:t>api/departamentos</w:t>
      </w:r>
    </w:p>
    <w:p w14:paraId="28B37EE2" w14:textId="3D3BDB67" w:rsidR="00AA66DB" w:rsidRDefault="00AA66DB" w:rsidP="00034510">
      <w:pPr>
        <w:jc w:val="left"/>
        <w:rPr>
          <w:lang w:val="es-ES"/>
        </w:rPr>
      </w:pPr>
      <w:r w:rsidRPr="00AA66DB">
        <w:rPr>
          <w:lang w:val="es-ES"/>
        </w:rPr>
        <w:t>Esto facilita el uso de la API por parte del frontend y su documentación.</w:t>
      </w:r>
    </w:p>
    <w:p w14:paraId="236145D8" w14:textId="77777777" w:rsidR="00034510" w:rsidRDefault="00034510" w:rsidP="00034510">
      <w:pPr>
        <w:jc w:val="left"/>
        <w:rPr>
          <w:lang w:val="es-ES"/>
        </w:rPr>
      </w:pPr>
    </w:p>
    <w:p w14:paraId="3E18A791" w14:textId="77777777" w:rsidR="00034510" w:rsidRDefault="00034510" w:rsidP="00034510">
      <w:pPr>
        <w:jc w:val="left"/>
        <w:rPr>
          <w:lang w:val="es-ES"/>
        </w:rPr>
      </w:pPr>
    </w:p>
    <w:p w14:paraId="283166E6" w14:textId="77777777" w:rsidR="00034510" w:rsidRDefault="00034510" w:rsidP="00034510">
      <w:pPr>
        <w:jc w:val="left"/>
        <w:rPr>
          <w:lang w:val="es-ES"/>
        </w:rPr>
      </w:pPr>
    </w:p>
    <w:p w14:paraId="514D9A51" w14:textId="77777777" w:rsidR="00034510" w:rsidRDefault="00034510" w:rsidP="00034510">
      <w:pPr>
        <w:jc w:val="left"/>
        <w:rPr>
          <w:lang w:val="es-ES"/>
        </w:rPr>
      </w:pPr>
    </w:p>
    <w:p w14:paraId="2B97DC14" w14:textId="77777777" w:rsidR="00034510" w:rsidRDefault="00AA66DB" w:rsidP="00AA66DB">
      <w:pPr>
        <w:jc w:val="left"/>
        <w:rPr>
          <w:b/>
          <w:bCs/>
          <w:lang w:val="es-ES"/>
        </w:rPr>
      </w:pPr>
      <w:r w:rsidRPr="00AA66DB">
        <w:rPr>
          <w:b/>
          <w:bCs/>
          <w:lang w:val="es-ES"/>
        </w:rPr>
        <w:lastRenderedPageBreak/>
        <w:t>Lógica de negocio modular y testeada</w:t>
      </w:r>
    </w:p>
    <w:p w14:paraId="60848F0E" w14:textId="5499CB83" w:rsidR="00AA66DB" w:rsidRDefault="00AA66DB" w:rsidP="00AA66DB">
      <w:pPr>
        <w:jc w:val="left"/>
        <w:rPr>
          <w:lang w:val="es-ES"/>
        </w:rPr>
      </w:pPr>
      <w:r w:rsidRPr="00AA66DB">
        <w:rPr>
          <w:lang w:val="es-ES"/>
        </w:rPr>
        <w:t>Cada controlador está vinculado a un servicio de negocio independiente (por ejemplo, UserService, TFGService), lo que mejora la organización del código y facilita su testeo.</w:t>
      </w:r>
    </w:p>
    <w:p w14:paraId="2FB0E331" w14:textId="77777777" w:rsidR="00034510" w:rsidRPr="00AA66DB" w:rsidRDefault="00034510" w:rsidP="00AA66DB">
      <w:pPr>
        <w:jc w:val="left"/>
        <w:rPr>
          <w:b/>
          <w:bCs/>
          <w:lang w:val="es-ES"/>
        </w:rPr>
      </w:pPr>
    </w:p>
    <w:p w14:paraId="5870FA74" w14:textId="45968FA5" w:rsidR="00AA66DB" w:rsidRPr="00AA66DB" w:rsidRDefault="00AA66DB" w:rsidP="00034510">
      <w:pPr>
        <w:jc w:val="left"/>
        <w:rPr>
          <w:b/>
          <w:bCs/>
          <w:lang w:val="es-ES"/>
        </w:rPr>
      </w:pPr>
      <w:r w:rsidRPr="00AA66DB">
        <w:rPr>
          <w:b/>
          <w:bCs/>
          <w:lang w:val="es-ES"/>
        </w:rPr>
        <w:t>Validaciones y manejo de errores implementados</w:t>
      </w:r>
    </w:p>
    <w:p w14:paraId="01452357" w14:textId="77777777" w:rsidR="00AA66DB" w:rsidRDefault="00AA66DB" w:rsidP="00AA66DB">
      <w:pPr>
        <w:jc w:val="left"/>
        <w:rPr>
          <w:lang w:val="es-ES"/>
        </w:rPr>
      </w:pPr>
      <w:r w:rsidRPr="00AA66DB">
        <w:rPr>
          <w:lang w:val="es-ES"/>
        </w:rPr>
        <w:t>Todos los controladores integran validaciones a nivel de entrada (campos requeridos, formatos, relaciones válidas) y gestión de errores con respuestas claras en formato JSON. Se implementaron respuestas estandarizadas (200 OK, 400 Bad Request, 404 Not Found, 500 Internal Server Error) que facilitan la depuración y la experiencia de desarrollo del frontend.</w:t>
      </w:r>
    </w:p>
    <w:p w14:paraId="5616FB22" w14:textId="77777777" w:rsidR="00034510" w:rsidRDefault="00034510" w:rsidP="00AA66DB">
      <w:pPr>
        <w:jc w:val="left"/>
        <w:rPr>
          <w:lang w:val="es-ES"/>
        </w:rPr>
      </w:pPr>
    </w:p>
    <w:p w14:paraId="3F9D09A3" w14:textId="19B4DE7F" w:rsidR="00034510" w:rsidRDefault="00034510" w:rsidP="00AA66DB">
      <w:pPr>
        <w:jc w:val="left"/>
        <w:rPr>
          <w:b/>
          <w:bCs/>
          <w:lang w:val="es-ES"/>
        </w:rPr>
      </w:pPr>
      <w:r>
        <w:rPr>
          <w:b/>
          <w:bCs/>
          <w:lang w:val="es-ES"/>
        </w:rPr>
        <w:t xml:space="preserve">Sprint 4: </w:t>
      </w:r>
      <w:r w:rsidRPr="00034510">
        <w:rPr>
          <w:b/>
          <w:bCs/>
          <w:lang w:val="es-ES"/>
        </w:rPr>
        <w:t>Desarrollo del frontend e integración inicial</w:t>
      </w:r>
    </w:p>
    <w:p w14:paraId="42A79D92" w14:textId="1B2BC2AE" w:rsidR="00034510" w:rsidRDefault="00034510" w:rsidP="00AA66DB">
      <w:pPr>
        <w:jc w:val="left"/>
        <w:rPr>
          <w:b/>
          <w:bCs/>
          <w:lang w:val="es-ES"/>
        </w:rPr>
      </w:pPr>
      <w:r w:rsidRPr="00034510">
        <w:rPr>
          <w:b/>
          <w:bCs/>
          <w:lang w:val="es-ES"/>
        </w:rPr>
        <w:t>Objetivo</w:t>
      </w:r>
      <w:r>
        <w:rPr>
          <w:b/>
          <w:bCs/>
          <w:lang w:val="es-ES"/>
        </w:rPr>
        <w:t>:</w:t>
      </w:r>
    </w:p>
    <w:p w14:paraId="1B4A90B5" w14:textId="382D6372" w:rsidR="00034510" w:rsidRDefault="00034510" w:rsidP="00AA66DB">
      <w:pPr>
        <w:jc w:val="left"/>
      </w:pPr>
      <w:r w:rsidRPr="00034510">
        <w:t>Construir la interfaz de usuario utilizando el framework Angular, creando componentes reutilizables y dinámicos, formularios interactivos y vistas con capacidades de búsqueda. Este sprint también incluyó la primera integración real entre el frontend y la API desarrollada en sprints anteriores.</w:t>
      </w:r>
    </w:p>
    <w:p w14:paraId="086EC682" w14:textId="77777777" w:rsidR="00034510" w:rsidRDefault="00034510" w:rsidP="00AA66DB">
      <w:pPr>
        <w:jc w:val="left"/>
      </w:pPr>
    </w:p>
    <w:p w14:paraId="5C8F25AD" w14:textId="588A19D7" w:rsidR="00034510" w:rsidRDefault="00034510" w:rsidP="00AA66DB">
      <w:pPr>
        <w:jc w:val="left"/>
        <w:rPr>
          <w:b/>
          <w:bCs/>
        </w:rPr>
      </w:pPr>
      <w:r>
        <w:rPr>
          <w:b/>
          <w:bCs/>
        </w:rPr>
        <w:t>Tareas:</w:t>
      </w:r>
    </w:p>
    <w:p w14:paraId="6313BCC9" w14:textId="77777777" w:rsidR="00034510" w:rsidRDefault="00034510" w:rsidP="00034510">
      <w:pPr>
        <w:jc w:val="left"/>
        <w:rPr>
          <w:b/>
          <w:bCs/>
        </w:rPr>
      </w:pPr>
      <w:r w:rsidRPr="00034510">
        <w:rPr>
          <w:b/>
          <w:bCs/>
        </w:rPr>
        <w:t>Creación del front-end en Angular</w:t>
      </w:r>
    </w:p>
    <w:p w14:paraId="2CE98E71" w14:textId="073E5FD6" w:rsidR="00034510" w:rsidRPr="00034510" w:rsidRDefault="00034510" w:rsidP="00034510">
      <w:pPr>
        <w:jc w:val="left"/>
        <w:rPr>
          <w:lang w:val="es-ES"/>
        </w:rPr>
      </w:pPr>
      <w:r w:rsidRPr="00034510">
        <w:rPr>
          <w:lang w:val="es-ES"/>
        </w:rPr>
        <w:t>Se inicializó el proyecto Angular utilizando Angular CLI, definiendo una estructura clara y modular de carpetas:</w:t>
      </w:r>
    </w:p>
    <w:p w14:paraId="170A3E60" w14:textId="77777777" w:rsidR="00034510" w:rsidRPr="00034510" w:rsidRDefault="00034510" w:rsidP="00034510">
      <w:pPr>
        <w:numPr>
          <w:ilvl w:val="0"/>
          <w:numId w:val="11"/>
        </w:numPr>
        <w:jc w:val="left"/>
        <w:rPr>
          <w:lang w:val="es-ES"/>
        </w:rPr>
      </w:pPr>
      <w:r w:rsidRPr="00034510">
        <w:rPr>
          <w:lang w:val="es-ES"/>
        </w:rPr>
        <w:t>components para los elementos reutilizables (formularios, listas, botones)</w:t>
      </w:r>
    </w:p>
    <w:p w14:paraId="7F079AA0" w14:textId="77777777" w:rsidR="00034510" w:rsidRPr="00034510" w:rsidRDefault="00034510" w:rsidP="00034510">
      <w:pPr>
        <w:numPr>
          <w:ilvl w:val="0"/>
          <w:numId w:val="11"/>
        </w:numPr>
        <w:jc w:val="left"/>
        <w:rPr>
          <w:lang w:val="es-ES"/>
        </w:rPr>
      </w:pPr>
      <w:r w:rsidRPr="00034510">
        <w:rPr>
          <w:lang w:val="es-ES"/>
        </w:rPr>
        <w:t>services para las conexiones HTTP con el backend</w:t>
      </w:r>
    </w:p>
    <w:p w14:paraId="61C3DD57" w14:textId="77777777" w:rsidR="00034510" w:rsidRPr="00034510" w:rsidRDefault="00034510" w:rsidP="00034510">
      <w:pPr>
        <w:numPr>
          <w:ilvl w:val="0"/>
          <w:numId w:val="11"/>
        </w:numPr>
        <w:jc w:val="left"/>
        <w:rPr>
          <w:lang w:val="es-ES"/>
        </w:rPr>
      </w:pPr>
      <w:r w:rsidRPr="00034510">
        <w:rPr>
          <w:lang w:val="es-ES"/>
        </w:rPr>
        <w:t>models para las interfaces de datos (DTOs)</w:t>
      </w:r>
    </w:p>
    <w:p w14:paraId="320F3E21" w14:textId="7324A092" w:rsidR="00034510" w:rsidRPr="00034510" w:rsidRDefault="00034510" w:rsidP="00034510">
      <w:pPr>
        <w:numPr>
          <w:ilvl w:val="0"/>
          <w:numId w:val="11"/>
        </w:numPr>
        <w:jc w:val="left"/>
        <w:rPr>
          <w:lang w:val="es-ES"/>
        </w:rPr>
      </w:pPr>
      <w:r w:rsidRPr="00034510">
        <w:rPr>
          <w:lang w:val="es-ES"/>
        </w:rPr>
        <w:t>pages para las vistas principales del sistema (dashboard</w:t>
      </w:r>
      <w:r>
        <w:rPr>
          <w:lang w:val="es-ES"/>
        </w:rPr>
        <w:t xml:space="preserve"> de reservas</w:t>
      </w:r>
      <w:r w:rsidRPr="00034510">
        <w:rPr>
          <w:lang w:val="es-ES"/>
        </w:rPr>
        <w:t>, gestión de TFGs, usuarios, etc.)</w:t>
      </w:r>
    </w:p>
    <w:p w14:paraId="0DCF4492" w14:textId="77777777" w:rsidR="00034510" w:rsidRPr="00034510" w:rsidRDefault="00034510" w:rsidP="00034510">
      <w:pPr>
        <w:jc w:val="left"/>
        <w:rPr>
          <w:lang w:val="es-ES"/>
        </w:rPr>
      </w:pPr>
      <w:r w:rsidRPr="00034510">
        <w:rPr>
          <w:lang w:val="es-ES"/>
        </w:rPr>
        <w:t>También se configuraron las rutas principales mediante el módulo de enrutamiento de Angular (RouterModule) y se integraron servicios HTTP usando HttpClientModule.</w:t>
      </w:r>
    </w:p>
    <w:p w14:paraId="3DB7F23F" w14:textId="77777777" w:rsidR="00034510" w:rsidRDefault="00034510" w:rsidP="00AA66DB">
      <w:pPr>
        <w:jc w:val="left"/>
        <w:rPr>
          <w:b/>
          <w:bCs/>
        </w:rPr>
      </w:pPr>
    </w:p>
    <w:p w14:paraId="49F4C49B" w14:textId="3B63489A" w:rsidR="00034510" w:rsidRPr="00034510" w:rsidRDefault="00034510" w:rsidP="00034510">
      <w:pPr>
        <w:jc w:val="left"/>
        <w:rPr>
          <w:b/>
          <w:bCs/>
          <w:lang w:val="es-ES"/>
        </w:rPr>
      </w:pPr>
      <w:r w:rsidRPr="00034510">
        <w:rPr>
          <w:b/>
          <w:bCs/>
          <w:lang w:val="es-ES"/>
        </w:rPr>
        <w:t>Desarrollo del cliente (formulario y vistas)</w:t>
      </w:r>
    </w:p>
    <w:p w14:paraId="6EEC6F6F" w14:textId="77777777" w:rsidR="00034510" w:rsidRDefault="00034510" w:rsidP="00034510">
      <w:pPr>
        <w:jc w:val="left"/>
        <w:rPr>
          <w:lang w:val="es-ES"/>
        </w:rPr>
      </w:pPr>
      <w:r w:rsidRPr="00034510">
        <w:rPr>
          <w:lang w:val="es-ES"/>
        </w:rPr>
        <w:t>Se construyeron formularios dinámicos y validados para que los usuarios puedan crear y editar recursos como TFGs, usuarios, departamentos y reservas.</w:t>
      </w:r>
    </w:p>
    <w:p w14:paraId="4E274D78" w14:textId="6AE5048C" w:rsidR="00034510" w:rsidRPr="00034510" w:rsidRDefault="00034510" w:rsidP="00034510">
      <w:pPr>
        <w:jc w:val="left"/>
        <w:rPr>
          <w:lang w:val="es-ES"/>
        </w:rPr>
      </w:pPr>
      <w:r w:rsidRPr="00034510">
        <w:rPr>
          <w:lang w:val="es-ES"/>
        </w:rPr>
        <w:br/>
        <w:t>Características implementadas:</w:t>
      </w:r>
    </w:p>
    <w:p w14:paraId="54D3C24B" w14:textId="77777777" w:rsidR="00034510" w:rsidRPr="00034510" w:rsidRDefault="00034510" w:rsidP="00034510">
      <w:pPr>
        <w:numPr>
          <w:ilvl w:val="0"/>
          <w:numId w:val="12"/>
        </w:numPr>
        <w:jc w:val="left"/>
        <w:rPr>
          <w:lang w:val="es-ES"/>
        </w:rPr>
      </w:pPr>
      <w:r w:rsidRPr="00034510">
        <w:rPr>
          <w:lang w:val="es-ES"/>
        </w:rPr>
        <w:t>Validaciones en tiempo real (campos obligatorios, formatos, longitud mínima/máxima).</w:t>
      </w:r>
    </w:p>
    <w:p w14:paraId="5AD19EF2" w14:textId="77777777" w:rsidR="00034510" w:rsidRPr="00034510" w:rsidRDefault="00034510" w:rsidP="00034510">
      <w:pPr>
        <w:numPr>
          <w:ilvl w:val="0"/>
          <w:numId w:val="12"/>
        </w:numPr>
        <w:jc w:val="left"/>
        <w:rPr>
          <w:lang w:val="es-ES"/>
        </w:rPr>
      </w:pPr>
      <w:r w:rsidRPr="00034510">
        <w:rPr>
          <w:lang w:val="es-ES"/>
        </w:rPr>
        <w:t>Formularios reactivos con FormBuilder.</w:t>
      </w:r>
    </w:p>
    <w:p w14:paraId="36CB92BD" w14:textId="77777777" w:rsidR="00034510" w:rsidRPr="00034510" w:rsidRDefault="00034510" w:rsidP="00034510">
      <w:pPr>
        <w:numPr>
          <w:ilvl w:val="0"/>
          <w:numId w:val="12"/>
        </w:numPr>
        <w:jc w:val="left"/>
        <w:rPr>
          <w:lang w:val="es-ES"/>
        </w:rPr>
      </w:pPr>
      <w:r w:rsidRPr="00034510">
        <w:rPr>
          <w:lang w:val="es-ES"/>
        </w:rPr>
        <w:t>Mensajes de error claros y estilizados para mejorar la experiencia del usuario.</w:t>
      </w:r>
    </w:p>
    <w:p w14:paraId="3AC93AEC" w14:textId="77777777" w:rsidR="00034510" w:rsidRPr="00034510" w:rsidRDefault="00034510" w:rsidP="00034510">
      <w:pPr>
        <w:numPr>
          <w:ilvl w:val="0"/>
          <w:numId w:val="12"/>
        </w:numPr>
        <w:jc w:val="left"/>
        <w:rPr>
          <w:lang w:val="es-ES"/>
        </w:rPr>
      </w:pPr>
      <w:r w:rsidRPr="00034510">
        <w:rPr>
          <w:lang w:val="es-ES"/>
        </w:rPr>
        <w:t>Asociación dinámica de campos dependientes (por ejemplo, seleccionar una carrera actualiza los TFGs disponibles).</w:t>
      </w:r>
    </w:p>
    <w:p w14:paraId="54E6368A" w14:textId="124057E0" w:rsidR="00034510" w:rsidRDefault="00034510" w:rsidP="00034510">
      <w:pPr>
        <w:numPr>
          <w:ilvl w:val="0"/>
          <w:numId w:val="12"/>
        </w:numPr>
        <w:jc w:val="left"/>
        <w:rPr>
          <w:lang w:val="es-ES"/>
        </w:rPr>
      </w:pPr>
      <w:r w:rsidRPr="00034510">
        <w:rPr>
          <w:lang w:val="es-ES"/>
        </w:rPr>
        <w:t>Formularios adaptados a cada rol: el alumno ve formularios distintos a los de un administrador.</w:t>
      </w:r>
    </w:p>
    <w:p w14:paraId="4977E95E" w14:textId="77777777" w:rsidR="00034510" w:rsidRDefault="00034510">
      <w:pPr>
        <w:jc w:val="left"/>
        <w:rPr>
          <w:lang w:val="es-ES"/>
        </w:rPr>
      </w:pPr>
      <w:r>
        <w:rPr>
          <w:lang w:val="es-ES"/>
        </w:rPr>
        <w:br w:type="page"/>
      </w:r>
    </w:p>
    <w:p w14:paraId="2E73A283" w14:textId="30278FD6" w:rsidR="00034510" w:rsidRPr="00034510" w:rsidRDefault="00034510" w:rsidP="00034510">
      <w:pPr>
        <w:jc w:val="left"/>
        <w:rPr>
          <w:b/>
          <w:bCs/>
          <w:lang w:val="es-ES"/>
        </w:rPr>
      </w:pPr>
      <w:r w:rsidRPr="00034510">
        <w:rPr>
          <w:b/>
          <w:bCs/>
          <w:lang w:val="es-ES"/>
        </w:rPr>
        <w:lastRenderedPageBreak/>
        <w:t xml:space="preserve">Desarrollo de vistas de búsqueda y filtros </w:t>
      </w:r>
    </w:p>
    <w:p w14:paraId="252E5475" w14:textId="108CE20B" w:rsidR="00034510" w:rsidRPr="00034510" w:rsidRDefault="00034510" w:rsidP="00034510">
      <w:pPr>
        <w:jc w:val="left"/>
        <w:rPr>
          <w:lang w:val="es-ES"/>
        </w:rPr>
      </w:pPr>
      <w:r w:rsidRPr="00034510">
        <w:rPr>
          <w:lang w:val="es-ES"/>
        </w:rPr>
        <w:t>Se crearon vistas que permiten listar los elementos principales del sistema (TFGs, usuarios, reservas, departamentos), acompañadas de filtros dinámicos</w:t>
      </w:r>
      <w:r>
        <w:rPr>
          <w:lang w:val="es-ES"/>
        </w:rPr>
        <w:t>.</w:t>
      </w:r>
      <w:r w:rsidRPr="00034510">
        <w:rPr>
          <w:lang w:val="es-ES"/>
        </w:rPr>
        <w:br/>
        <w:t>Funcionalidades incluidas:</w:t>
      </w:r>
    </w:p>
    <w:p w14:paraId="7D6AD050" w14:textId="77777777" w:rsidR="00034510" w:rsidRPr="00034510" w:rsidRDefault="00034510" w:rsidP="00034510">
      <w:pPr>
        <w:numPr>
          <w:ilvl w:val="0"/>
          <w:numId w:val="13"/>
        </w:numPr>
        <w:jc w:val="left"/>
        <w:rPr>
          <w:lang w:val="es-ES"/>
        </w:rPr>
      </w:pPr>
      <w:r w:rsidRPr="00034510">
        <w:rPr>
          <w:lang w:val="es-ES"/>
        </w:rPr>
        <w:t>Filtrado por campos como estado, nombre, carrera, departamento.</w:t>
      </w:r>
    </w:p>
    <w:p w14:paraId="7E1C5FB4" w14:textId="77777777" w:rsidR="00034510" w:rsidRPr="00034510" w:rsidRDefault="00034510" w:rsidP="00034510">
      <w:pPr>
        <w:numPr>
          <w:ilvl w:val="0"/>
          <w:numId w:val="13"/>
        </w:numPr>
        <w:jc w:val="left"/>
        <w:rPr>
          <w:lang w:val="es-ES"/>
        </w:rPr>
      </w:pPr>
      <w:r w:rsidRPr="00034510">
        <w:rPr>
          <w:lang w:val="es-ES"/>
        </w:rPr>
        <w:t>Conexión directa con la API mediante servicios (UserService, TfgService, etc.), asegurando que los datos mostrados estén sincronizados con la base de datos en tiempo real.</w:t>
      </w:r>
    </w:p>
    <w:p w14:paraId="4FC6A1F7" w14:textId="77777777" w:rsidR="00034510" w:rsidRPr="00034510" w:rsidRDefault="00034510" w:rsidP="00034510">
      <w:pPr>
        <w:jc w:val="left"/>
        <w:rPr>
          <w:lang w:val="es-ES"/>
        </w:rPr>
      </w:pPr>
    </w:p>
    <w:p w14:paraId="7B18F062" w14:textId="77777777" w:rsidR="00034510" w:rsidRDefault="00034510" w:rsidP="00034510">
      <w:pPr>
        <w:jc w:val="left"/>
        <w:rPr>
          <w:b/>
          <w:bCs/>
        </w:rPr>
      </w:pPr>
      <w:r>
        <w:rPr>
          <w:b/>
          <w:bCs/>
        </w:rPr>
        <w:t>Entregables:</w:t>
      </w:r>
    </w:p>
    <w:p w14:paraId="4BCB0B11" w14:textId="5809629C" w:rsidR="00034510" w:rsidRPr="00034510" w:rsidRDefault="00034510" w:rsidP="00034510">
      <w:pPr>
        <w:jc w:val="left"/>
        <w:rPr>
          <w:b/>
          <w:bCs/>
        </w:rPr>
      </w:pPr>
      <w:r w:rsidRPr="00034510">
        <w:rPr>
          <w:b/>
          <w:bCs/>
          <w:lang w:val="es-ES"/>
        </w:rPr>
        <w:t>Componentes funcionales de Angular conectados al backend</w:t>
      </w:r>
    </w:p>
    <w:p w14:paraId="47746637" w14:textId="77777777" w:rsidR="00034510" w:rsidRPr="00034510" w:rsidRDefault="00034510" w:rsidP="00034510">
      <w:pPr>
        <w:jc w:val="left"/>
        <w:rPr>
          <w:lang w:val="es-ES"/>
        </w:rPr>
      </w:pPr>
      <w:r w:rsidRPr="00034510">
        <w:rPr>
          <w:lang w:val="es-ES"/>
        </w:rPr>
        <w:t>Se entregaron los primeros componentes funcionales conectados a los endpoints REST. Estos componentes permiten a los usuarios visualizar y gestionar información almacenada en la base de datos. Además, se implementó el sistema de carga de datos asincrónica (observables con RxJS).</w:t>
      </w:r>
    </w:p>
    <w:p w14:paraId="57821A0E" w14:textId="2C46FE35" w:rsidR="00034510" w:rsidRPr="00034510" w:rsidRDefault="00034510" w:rsidP="00034510">
      <w:pPr>
        <w:jc w:val="left"/>
        <w:rPr>
          <w:b/>
          <w:bCs/>
          <w:lang w:val="es-ES"/>
        </w:rPr>
      </w:pPr>
      <w:r w:rsidRPr="00034510">
        <w:rPr>
          <w:b/>
          <w:bCs/>
          <w:lang w:val="es-ES"/>
        </w:rPr>
        <w:t>Formularios con validaciones</w:t>
      </w:r>
    </w:p>
    <w:p w14:paraId="352E6F44" w14:textId="77777777" w:rsidR="00034510" w:rsidRPr="00034510" w:rsidRDefault="00034510" w:rsidP="00034510">
      <w:pPr>
        <w:jc w:val="left"/>
        <w:rPr>
          <w:lang w:val="es-ES"/>
        </w:rPr>
      </w:pPr>
      <w:r w:rsidRPr="00034510">
        <w:rPr>
          <w:lang w:val="es-ES"/>
        </w:rPr>
        <w:t>Todos los formularios críticos fueron validados tanto en frontend como en backend. Esto garantiza que los datos introducidos cumplen con los requisitos del modelo de datos, y mejora la usabilidad al informar al usuario de forma clara sobre cualquier error.</w:t>
      </w:r>
    </w:p>
    <w:p w14:paraId="516F57EC" w14:textId="55A5C9BC" w:rsidR="00034510" w:rsidRPr="00034510" w:rsidRDefault="00034510" w:rsidP="00034510">
      <w:pPr>
        <w:jc w:val="left"/>
        <w:rPr>
          <w:b/>
          <w:bCs/>
          <w:lang w:val="es-ES"/>
        </w:rPr>
      </w:pPr>
      <w:r w:rsidRPr="00034510">
        <w:rPr>
          <w:b/>
          <w:bCs/>
          <w:lang w:val="es-ES"/>
        </w:rPr>
        <w:t>Páginas de búsqueda con filtros activos</w:t>
      </w:r>
    </w:p>
    <w:p w14:paraId="378CD8DE" w14:textId="77777777" w:rsidR="00034510" w:rsidRPr="00034510" w:rsidRDefault="00034510" w:rsidP="00034510">
      <w:pPr>
        <w:jc w:val="left"/>
        <w:rPr>
          <w:lang w:val="es-ES"/>
        </w:rPr>
      </w:pPr>
      <w:r w:rsidRPr="00034510">
        <w:rPr>
          <w:lang w:val="es-ES"/>
        </w:rPr>
        <w:t>Las páginas de listado de TFGs, usuarios o reservas incluyen herramientas completas para buscar, filtrar y ordenar los resultados, lo que facilita una navegación eficiente y rápida por el sistema. Estas vistas están diseñadas para ser reutilizadas y adaptables, según el tipo de entidad que se esté gestionando.</w:t>
      </w:r>
    </w:p>
    <w:p w14:paraId="4DCA6320" w14:textId="31689836" w:rsidR="00034510" w:rsidRPr="00034510" w:rsidRDefault="00034510" w:rsidP="00AA66DB">
      <w:pPr>
        <w:jc w:val="left"/>
        <w:rPr>
          <w:b/>
          <w:bCs/>
        </w:rPr>
      </w:pPr>
      <w:r>
        <w:rPr>
          <w:b/>
          <w:bCs/>
        </w:rPr>
        <w:br/>
      </w:r>
    </w:p>
    <w:p w14:paraId="119D5589" w14:textId="2C5C0D43" w:rsidR="00E40EF8" w:rsidRDefault="00034510" w:rsidP="0092788C">
      <w:pPr>
        <w:jc w:val="left"/>
      </w:pPr>
      <w:r>
        <w:br w:type="page"/>
      </w:r>
    </w:p>
    <w:p w14:paraId="517E2906" w14:textId="77777777" w:rsidR="0092788C" w:rsidRDefault="0092788C" w:rsidP="0092788C">
      <w:pPr>
        <w:jc w:val="left"/>
      </w:pPr>
    </w:p>
    <w:p w14:paraId="34325C35" w14:textId="77777777" w:rsidR="0092788C" w:rsidRDefault="0092788C" w:rsidP="0092788C">
      <w:pPr>
        <w:jc w:val="left"/>
      </w:pPr>
    </w:p>
    <w:p w14:paraId="5655D875" w14:textId="77777777" w:rsidR="0092788C" w:rsidRPr="00E40EF8" w:rsidRDefault="0092788C" w:rsidP="0092788C">
      <w:pPr>
        <w:jc w:val="left"/>
      </w:pPr>
    </w:p>
    <w:p w14:paraId="5BE72310" w14:textId="5C9EFA48" w:rsidR="00E40EF8" w:rsidRPr="00E40EF8" w:rsidRDefault="0092788C" w:rsidP="00CB7FC2">
      <w:pPr>
        <w:rPr>
          <w:b/>
          <w:bCs/>
          <w:lang w:val="es-ES"/>
        </w:rPr>
      </w:pPr>
      <w:r>
        <w:rPr>
          <w:b/>
          <w:bCs/>
          <w:lang w:val="es-ES"/>
        </w:rPr>
        <w:t xml:space="preserve">Sprint 5: </w:t>
      </w:r>
      <w:r w:rsidR="00E40EF8" w:rsidRPr="00E40EF8">
        <w:rPr>
          <w:b/>
          <w:bCs/>
          <w:lang w:val="es-ES"/>
        </w:rPr>
        <w:t>Estilo, adaptación, pruebas y documentación</w:t>
      </w:r>
    </w:p>
    <w:p w14:paraId="4D3902CA" w14:textId="07FF11AC" w:rsidR="00E40EF8" w:rsidRDefault="00E40EF8" w:rsidP="00CB7FC2">
      <w:pPr>
        <w:rPr>
          <w:lang w:val="es-ES"/>
        </w:rPr>
      </w:pPr>
      <w:r w:rsidRPr="00E40EF8">
        <w:rPr>
          <w:b/>
          <w:bCs/>
          <w:lang w:val="es-ES"/>
        </w:rPr>
        <w:t>Objetivo:</w:t>
      </w:r>
      <w:r w:rsidRPr="00E40EF8">
        <w:rPr>
          <w:lang w:val="es-ES"/>
        </w:rPr>
        <w:t xml:space="preserve"> </w:t>
      </w:r>
    </w:p>
    <w:p w14:paraId="725ACF67" w14:textId="57B62481" w:rsidR="00CB7FC2" w:rsidRDefault="00CB7FC2" w:rsidP="00CB7FC2">
      <w:r w:rsidRPr="00CB7FC2">
        <w:t>Finalizar la capa visual de la aplicación asegurando una experiencia de usuario cuidada, accesible y funcional en distintos dispositivos. Este sprint también se centró en verificar la estabilidad del sistema a través de pruebas exhaustivas y en generar la documentación necesaria para su uso, instalación y entrega final.</w:t>
      </w:r>
    </w:p>
    <w:p w14:paraId="4D552F46" w14:textId="77777777" w:rsidR="00CB7FC2" w:rsidRPr="00E40EF8" w:rsidRDefault="00CB7FC2" w:rsidP="00E40EF8">
      <w:pPr>
        <w:ind w:left="720"/>
        <w:rPr>
          <w:lang w:val="es-ES"/>
        </w:rPr>
      </w:pPr>
    </w:p>
    <w:p w14:paraId="7585FD19" w14:textId="3B2DD7D3" w:rsidR="00CB7FC2" w:rsidRPr="00CB7FC2" w:rsidRDefault="00E40EF8" w:rsidP="00CB7FC2">
      <w:pPr>
        <w:rPr>
          <w:b/>
          <w:bCs/>
          <w:lang w:val="es-ES"/>
        </w:rPr>
      </w:pPr>
      <w:r w:rsidRPr="00E40EF8">
        <w:rPr>
          <w:b/>
          <w:bCs/>
          <w:lang w:val="es-ES"/>
        </w:rPr>
        <w:t>Tareas:</w:t>
      </w:r>
      <w:r w:rsidRPr="00E40EF8">
        <w:rPr>
          <w:lang w:val="es-ES"/>
        </w:rPr>
        <w:br/>
      </w:r>
      <w:r w:rsidR="00CB7FC2" w:rsidRPr="00CB7FC2">
        <w:rPr>
          <w:b/>
          <w:bCs/>
          <w:lang w:val="es-ES"/>
        </w:rPr>
        <w:t>Desarrollo del cliente: estilos de la aplicación</w:t>
      </w:r>
    </w:p>
    <w:p w14:paraId="304BA8BC" w14:textId="221077FC" w:rsidR="00CB7FC2" w:rsidRPr="00CB7FC2" w:rsidRDefault="00CB7FC2" w:rsidP="00CB7FC2">
      <w:pPr>
        <w:rPr>
          <w:lang w:val="es-ES"/>
        </w:rPr>
      </w:pPr>
      <w:r w:rsidRPr="00CB7FC2">
        <w:rPr>
          <w:lang w:val="es-ES"/>
        </w:rPr>
        <w:t>En esta tarea se trabajó en la presentación estética y la coherencia visual del sistema.</w:t>
      </w:r>
      <w:r w:rsidRPr="00CB7FC2">
        <w:rPr>
          <w:lang w:val="es-ES"/>
        </w:rPr>
        <w:br/>
        <w:t>Acciones realizadas:</w:t>
      </w:r>
    </w:p>
    <w:p w14:paraId="6195097D" w14:textId="77777777" w:rsidR="00CB7FC2" w:rsidRPr="00CB7FC2" w:rsidRDefault="00CB7FC2" w:rsidP="00CB7FC2">
      <w:pPr>
        <w:numPr>
          <w:ilvl w:val="0"/>
          <w:numId w:val="14"/>
        </w:numPr>
        <w:rPr>
          <w:lang w:val="es-ES"/>
        </w:rPr>
      </w:pPr>
      <w:r w:rsidRPr="00CB7FC2">
        <w:rPr>
          <w:lang w:val="es-ES"/>
        </w:rPr>
        <w:t>Definición de una paleta de colores corporativa consistente con el entorno académico.</w:t>
      </w:r>
    </w:p>
    <w:p w14:paraId="2D99EE68" w14:textId="77777777" w:rsidR="00CB7FC2" w:rsidRPr="00CB7FC2" w:rsidRDefault="00CB7FC2" w:rsidP="00CB7FC2">
      <w:pPr>
        <w:numPr>
          <w:ilvl w:val="0"/>
          <w:numId w:val="14"/>
        </w:numPr>
        <w:rPr>
          <w:lang w:val="es-ES"/>
        </w:rPr>
      </w:pPr>
      <w:r w:rsidRPr="00CB7FC2">
        <w:rPr>
          <w:lang w:val="es-ES"/>
        </w:rPr>
        <w:t>Aplicación de estilos CSS y SCSS personalizados para botones, formularios, menús y tablas.</w:t>
      </w:r>
    </w:p>
    <w:p w14:paraId="055BD823" w14:textId="77777777" w:rsidR="00CB7FC2" w:rsidRPr="00CB7FC2" w:rsidRDefault="00CB7FC2" w:rsidP="00CB7FC2">
      <w:pPr>
        <w:numPr>
          <w:ilvl w:val="0"/>
          <w:numId w:val="14"/>
        </w:numPr>
        <w:rPr>
          <w:lang w:val="es-ES"/>
        </w:rPr>
      </w:pPr>
      <w:r w:rsidRPr="00CB7FC2">
        <w:rPr>
          <w:lang w:val="es-ES"/>
        </w:rPr>
        <w:t>Incorporación de íconos y tipografías que mejoran la usabilidad.</w:t>
      </w:r>
    </w:p>
    <w:p w14:paraId="2F7F6DB7" w14:textId="77777777" w:rsidR="00CB7FC2" w:rsidRPr="00CB7FC2" w:rsidRDefault="00CB7FC2" w:rsidP="00CB7FC2">
      <w:pPr>
        <w:numPr>
          <w:ilvl w:val="0"/>
          <w:numId w:val="14"/>
        </w:numPr>
        <w:rPr>
          <w:lang w:val="es-ES"/>
        </w:rPr>
      </w:pPr>
      <w:r w:rsidRPr="00CB7FC2">
        <w:rPr>
          <w:lang w:val="es-ES"/>
        </w:rPr>
        <w:t>Mejora de la jerarquía visual de las vistas para facilitar la lectura y la navegación.</w:t>
      </w:r>
    </w:p>
    <w:p w14:paraId="46A0C565" w14:textId="77777777" w:rsidR="00CB7FC2" w:rsidRPr="00CB7FC2" w:rsidRDefault="00CB7FC2" w:rsidP="00CB7FC2">
      <w:pPr>
        <w:numPr>
          <w:ilvl w:val="0"/>
          <w:numId w:val="14"/>
        </w:numPr>
        <w:rPr>
          <w:lang w:val="es-ES"/>
        </w:rPr>
      </w:pPr>
      <w:r w:rsidRPr="00CB7FC2">
        <w:rPr>
          <w:lang w:val="es-ES"/>
        </w:rPr>
        <w:t>Uso de Angular Material y clases personalizadas para mantener uniformidad.</w:t>
      </w:r>
    </w:p>
    <w:p w14:paraId="25C5365B" w14:textId="77777777" w:rsidR="00CB7FC2" w:rsidRDefault="00CB7FC2" w:rsidP="00CB7FC2">
      <w:pPr>
        <w:rPr>
          <w:lang w:val="es-ES"/>
        </w:rPr>
      </w:pPr>
      <w:r w:rsidRPr="00CB7FC2">
        <w:rPr>
          <w:lang w:val="es-ES"/>
        </w:rPr>
        <w:t>El objetivo fue lograr una interfaz profesional, clara y visualmente agradable, sin sobrecargar al usuario con elementos innecesarios.</w:t>
      </w:r>
    </w:p>
    <w:p w14:paraId="6B6A8C8E" w14:textId="77777777" w:rsidR="00CB7FC2" w:rsidRDefault="00CB7FC2" w:rsidP="00CB7FC2">
      <w:pPr>
        <w:rPr>
          <w:lang w:val="es-ES"/>
        </w:rPr>
      </w:pPr>
    </w:p>
    <w:p w14:paraId="567CC10F" w14:textId="19C310DC" w:rsidR="00CB7FC2" w:rsidRPr="00CB7FC2" w:rsidRDefault="00CB7FC2" w:rsidP="00CB7FC2">
      <w:pPr>
        <w:rPr>
          <w:lang w:val="es-ES"/>
        </w:rPr>
      </w:pPr>
      <w:r w:rsidRPr="00CB7FC2">
        <w:rPr>
          <w:b/>
          <w:bCs/>
          <w:lang w:val="es-ES"/>
        </w:rPr>
        <w:t xml:space="preserve">Diseño adaptativo (responsive) </w:t>
      </w:r>
    </w:p>
    <w:p w14:paraId="0B073099" w14:textId="7AB22839" w:rsidR="00CB7FC2" w:rsidRPr="00CB7FC2" w:rsidRDefault="00CB7FC2" w:rsidP="00CB7FC2">
      <w:pPr>
        <w:rPr>
          <w:lang w:val="es-ES"/>
        </w:rPr>
      </w:pPr>
      <w:r w:rsidRPr="00CB7FC2">
        <w:rPr>
          <w:lang w:val="es-ES"/>
        </w:rPr>
        <w:t>Se adaptó toda la interfaz para que funcione correctamente en distintos dispositivos: ordenadores, tablets y móviles</w:t>
      </w:r>
      <w:r>
        <w:rPr>
          <w:lang w:val="es-ES"/>
        </w:rPr>
        <w:t>.</w:t>
      </w:r>
      <w:r w:rsidRPr="00CB7FC2">
        <w:rPr>
          <w:lang w:val="es-ES"/>
        </w:rPr>
        <w:br/>
        <w:t>Técnicas utilizadas:</w:t>
      </w:r>
    </w:p>
    <w:p w14:paraId="2DE01063" w14:textId="77777777" w:rsidR="00CB7FC2" w:rsidRPr="00CB7FC2" w:rsidRDefault="00CB7FC2" w:rsidP="00CB7FC2">
      <w:pPr>
        <w:numPr>
          <w:ilvl w:val="0"/>
          <w:numId w:val="15"/>
        </w:numPr>
        <w:rPr>
          <w:lang w:val="es-ES"/>
        </w:rPr>
      </w:pPr>
      <w:r w:rsidRPr="00CB7FC2">
        <w:rPr>
          <w:lang w:val="es-ES"/>
        </w:rPr>
        <w:t>Uso de Flex Layout, Grid y Media Queries para adaptar el contenido a distintos tamaños de pantalla.</w:t>
      </w:r>
    </w:p>
    <w:p w14:paraId="07E15F4A" w14:textId="77777777" w:rsidR="00CB7FC2" w:rsidRPr="00CB7FC2" w:rsidRDefault="00CB7FC2" w:rsidP="00CB7FC2">
      <w:pPr>
        <w:numPr>
          <w:ilvl w:val="0"/>
          <w:numId w:val="15"/>
        </w:numPr>
        <w:rPr>
          <w:lang w:val="es-ES"/>
        </w:rPr>
      </w:pPr>
      <w:r w:rsidRPr="00CB7FC2">
        <w:rPr>
          <w:lang w:val="es-ES"/>
        </w:rPr>
        <w:t>Comprobación del comportamiento de los componentes en resoluciones pequeñas, reorganizando elementos cuando era necesario.</w:t>
      </w:r>
    </w:p>
    <w:p w14:paraId="6C114BA2" w14:textId="77777777" w:rsidR="00CB7FC2" w:rsidRPr="00CB7FC2" w:rsidRDefault="00CB7FC2" w:rsidP="00CB7FC2">
      <w:pPr>
        <w:numPr>
          <w:ilvl w:val="0"/>
          <w:numId w:val="15"/>
        </w:numPr>
        <w:rPr>
          <w:lang w:val="es-ES"/>
        </w:rPr>
      </w:pPr>
      <w:r w:rsidRPr="00CB7FC2">
        <w:rPr>
          <w:lang w:val="es-ES"/>
        </w:rPr>
        <w:t>Optimización de menús, formularios y botones para pantallas táctiles.</w:t>
      </w:r>
    </w:p>
    <w:p w14:paraId="6E8F7711" w14:textId="77777777" w:rsidR="00CB7FC2" w:rsidRPr="00CB7FC2" w:rsidRDefault="00CB7FC2" w:rsidP="00CB7FC2">
      <w:pPr>
        <w:numPr>
          <w:ilvl w:val="0"/>
          <w:numId w:val="15"/>
        </w:numPr>
        <w:rPr>
          <w:lang w:val="es-ES"/>
        </w:rPr>
      </w:pPr>
      <w:r w:rsidRPr="00CB7FC2">
        <w:rPr>
          <w:lang w:val="es-ES"/>
        </w:rPr>
        <w:t>Simplificación de vistas en modo móvil para mejorar el rendimiento y la legibilidad.</w:t>
      </w:r>
    </w:p>
    <w:p w14:paraId="10D7B2B3" w14:textId="77777777" w:rsidR="00CB7FC2" w:rsidRDefault="00CB7FC2" w:rsidP="00CB7FC2">
      <w:pPr>
        <w:rPr>
          <w:lang w:val="es-ES"/>
        </w:rPr>
      </w:pPr>
      <w:r w:rsidRPr="00CB7FC2">
        <w:rPr>
          <w:lang w:val="es-ES"/>
        </w:rPr>
        <w:t>Gracias a estas mejoras, TFGInfo puede utilizarse desde casa, en la universidad o desde dispositivos móviles, lo que mejora la accesibilidad para todos los perfiles de usuario.</w:t>
      </w:r>
    </w:p>
    <w:p w14:paraId="56590F76" w14:textId="77777777" w:rsidR="00CB7FC2" w:rsidRDefault="00CB7FC2" w:rsidP="00CB7FC2">
      <w:pPr>
        <w:rPr>
          <w:lang w:val="es-ES"/>
        </w:rPr>
      </w:pPr>
    </w:p>
    <w:p w14:paraId="3F1A3C64" w14:textId="5C6F3D2C" w:rsidR="00CB7FC2" w:rsidRPr="00CB7FC2" w:rsidRDefault="00CB7FC2" w:rsidP="00CB7FC2">
      <w:pPr>
        <w:rPr>
          <w:lang w:val="es-ES"/>
        </w:rPr>
      </w:pPr>
      <w:r>
        <w:rPr>
          <w:b/>
          <w:bCs/>
          <w:lang w:val="es-ES"/>
        </w:rPr>
        <w:t>R</w:t>
      </w:r>
      <w:r w:rsidRPr="00CB7FC2">
        <w:rPr>
          <w:b/>
          <w:bCs/>
          <w:lang w:val="es-ES"/>
        </w:rPr>
        <w:t>edact</w:t>
      </w:r>
      <w:r>
        <w:rPr>
          <w:b/>
          <w:bCs/>
          <w:lang w:val="es-ES"/>
        </w:rPr>
        <w:t>ar</w:t>
      </w:r>
      <w:r w:rsidRPr="00CB7FC2">
        <w:rPr>
          <w:b/>
          <w:bCs/>
          <w:lang w:val="es-ES"/>
        </w:rPr>
        <w:t xml:space="preserve"> la documentación final del proyecto</w:t>
      </w:r>
      <w:r w:rsidRPr="00CB7FC2">
        <w:rPr>
          <w:lang w:val="es-ES"/>
        </w:rPr>
        <w:t>:</w:t>
      </w:r>
    </w:p>
    <w:p w14:paraId="6C8B8C96" w14:textId="77777777" w:rsidR="00CB7FC2" w:rsidRPr="00CB7FC2" w:rsidRDefault="00CB7FC2" w:rsidP="00CB7FC2">
      <w:pPr>
        <w:rPr>
          <w:lang w:val="es-ES"/>
        </w:rPr>
      </w:pPr>
      <w:r w:rsidRPr="00CB7FC2">
        <w:rPr>
          <w:lang w:val="es-ES"/>
        </w:rPr>
        <w:t>Manual de usuario: describe cómo usar la aplicación según el rol (navegación, creación de recursos, gestión de TFGs, etc.).</w:t>
      </w:r>
    </w:p>
    <w:p w14:paraId="409D428A" w14:textId="77777777" w:rsidR="00CB7FC2" w:rsidRPr="00CB7FC2" w:rsidRDefault="00CB7FC2" w:rsidP="00CB7FC2">
      <w:pPr>
        <w:rPr>
          <w:lang w:val="es-ES"/>
        </w:rPr>
      </w:pPr>
      <w:r w:rsidRPr="00CB7FC2">
        <w:rPr>
          <w:lang w:val="es-ES"/>
        </w:rPr>
        <w:t>Manual de instalación: explica paso a paso cómo clonar el repositorio, configurar la base de datos, lanzar el backend y arrancar el frontend localmente. Incluye requisitos técnicos, comandos y posibles errores comunes.</w:t>
      </w:r>
    </w:p>
    <w:p w14:paraId="3CC225A8" w14:textId="77777777" w:rsidR="00CB7FC2" w:rsidRPr="00CB7FC2" w:rsidRDefault="00CB7FC2" w:rsidP="00CB7FC2">
      <w:pPr>
        <w:rPr>
          <w:lang w:val="es-ES"/>
        </w:rPr>
      </w:pPr>
    </w:p>
    <w:p w14:paraId="0C6B9BCB" w14:textId="77777777" w:rsidR="00E40EF8" w:rsidRDefault="00E40EF8" w:rsidP="00CB7FC2">
      <w:pPr>
        <w:rPr>
          <w:lang w:val="es-ES"/>
        </w:rPr>
      </w:pPr>
    </w:p>
    <w:p w14:paraId="065DE4A7" w14:textId="77777777" w:rsidR="00CB7FC2" w:rsidRPr="00E40EF8" w:rsidRDefault="00CB7FC2" w:rsidP="00CB7FC2">
      <w:pPr>
        <w:rPr>
          <w:lang w:val="es-ES"/>
        </w:rPr>
      </w:pPr>
    </w:p>
    <w:p w14:paraId="556A16F6" w14:textId="6028F1A3" w:rsidR="00527E5E" w:rsidRPr="00527E5E" w:rsidRDefault="00527E5E" w:rsidP="00527E5E">
      <w:pPr>
        <w:pStyle w:val="Prrafodelista"/>
      </w:pPr>
    </w:p>
    <w:p w14:paraId="5491054D" w14:textId="77777777" w:rsidR="00EC3A92" w:rsidRDefault="00EC3A92">
      <w:pPr>
        <w:jc w:val="left"/>
        <w:rPr>
          <w:b/>
          <w:bCs/>
          <w:lang w:val="es-ES"/>
        </w:rPr>
      </w:pPr>
      <w:r>
        <w:rPr>
          <w:b/>
          <w:bCs/>
          <w:lang w:val="es-ES"/>
        </w:rPr>
        <w:lastRenderedPageBreak/>
        <w:t>Entregables:</w:t>
      </w:r>
    </w:p>
    <w:p w14:paraId="65E725BB" w14:textId="77777777" w:rsidR="00EC3A92" w:rsidRPr="00EC3A92" w:rsidRDefault="00EC3A92" w:rsidP="00EC3A92">
      <w:pPr>
        <w:jc w:val="left"/>
        <w:rPr>
          <w:b/>
          <w:bCs/>
          <w:lang w:val="es-ES"/>
        </w:rPr>
      </w:pPr>
      <w:r w:rsidRPr="00EC3A92">
        <w:rPr>
          <w:b/>
          <w:bCs/>
          <w:lang w:val="es-ES"/>
        </w:rPr>
        <w:t>Interfaz visualmente cuidada y responsive</w:t>
      </w:r>
    </w:p>
    <w:p w14:paraId="6F9F5E1B" w14:textId="77777777" w:rsidR="00EC3A92" w:rsidRDefault="00EC3A92" w:rsidP="00EC3A92">
      <w:pPr>
        <w:jc w:val="left"/>
        <w:rPr>
          <w:lang w:val="es-ES"/>
        </w:rPr>
      </w:pPr>
      <w:r w:rsidRPr="00EC3A92">
        <w:rPr>
          <w:lang w:val="es-ES"/>
        </w:rPr>
        <w:t>El sistema cuenta con una interfaz moderna, agradable y perfectamente funcional en distintos tamaños de pantalla. Los elementos visuales están organizados y estilizados de forma coherente, cumpliendo estándares de usabilidad.</w:t>
      </w:r>
    </w:p>
    <w:p w14:paraId="37399E38" w14:textId="77777777" w:rsidR="00EC3A92" w:rsidRPr="00EC3A92" w:rsidRDefault="00EC3A92" w:rsidP="00EC3A92">
      <w:pPr>
        <w:jc w:val="left"/>
        <w:rPr>
          <w:lang w:val="es-ES"/>
        </w:rPr>
      </w:pPr>
    </w:p>
    <w:p w14:paraId="4FEA3695" w14:textId="7B98993E" w:rsidR="00EC3A92" w:rsidRPr="00EC3A92" w:rsidRDefault="00EC3A92" w:rsidP="00EC3A92">
      <w:pPr>
        <w:jc w:val="left"/>
        <w:rPr>
          <w:b/>
          <w:bCs/>
          <w:lang w:val="es-ES"/>
        </w:rPr>
      </w:pPr>
      <w:r w:rsidRPr="00EC3A92">
        <w:rPr>
          <w:b/>
          <w:bCs/>
          <w:lang w:val="es-ES"/>
        </w:rPr>
        <w:t>Sistema probado desde múltiples perfiles de usuario</w:t>
      </w:r>
    </w:p>
    <w:p w14:paraId="60781588" w14:textId="77777777" w:rsidR="00EC3A92" w:rsidRDefault="00EC3A92" w:rsidP="00EC3A92">
      <w:pPr>
        <w:jc w:val="left"/>
        <w:rPr>
          <w:lang w:val="es-ES"/>
        </w:rPr>
      </w:pPr>
      <w:r w:rsidRPr="00EC3A92">
        <w:rPr>
          <w:lang w:val="es-ES"/>
        </w:rPr>
        <w:t>Todas las funcionalidades han sido validadas desde el punto de vista de alumnos, profesores y administradores. Se confirmó que los permisos están correctamente aplicados y que cada usuario accede solo a las funciones que le corresponden.</w:t>
      </w:r>
    </w:p>
    <w:p w14:paraId="757D9103" w14:textId="77777777" w:rsidR="00EC3A92" w:rsidRDefault="00EC3A92" w:rsidP="00EC3A92">
      <w:pPr>
        <w:jc w:val="left"/>
        <w:rPr>
          <w:lang w:val="es-ES"/>
        </w:rPr>
      </w:pPr>
    </w:p>
    <w:p w14:paraId="21A64390" w14:textId="3877A169" w:rsidR="00EC3A92" w:rsidRPr="00EC3A92" w:rsidRDefault="00EC3A92" w:rsidP="00EC3A92">
      <w:pPr>
        <w:jc w:val="left"/>
        <w:rPr>
          <w:lang w:val="es-ES"/>
        </w:rPr>
      </w:pPr>
      <w:r w:rsidRPr="00EC3A92">
        <w:rPr>
          <w:b/>
          <w:bCs/>
          <w:lang w:val="es-ES"/>
        </w:rPr>
        <w:t>Manual de usuario e instalación redactado</w:t>
      </w:r>
    </w:p>
    <w:p w14:paraId="027AAA08" w14:textId="77777777" w:rsidR="00EC3A92" w:rsidRDefault="00EC3A92" w:rsidP="00EC3A92">
      <w:pPr>
        <w:jc w:val="left"/>
        <w:rPr>
          <w:lang w:val="es-ES"/>
        </w:rPr>
      </w:pPr>
      <w:r w:rsidRPr="00EC3A92">
        <w:rPr>
          <w:lang w:val="es-ES"/>
        </w:rPr>
        <w:t>Se entregan ambos manuales con capturas, explicaciones paso a paso y lenguaje claro, facilitando tanto el uso del sistema como su despliegue en otros entornos o instituciones.</w:t>
      </w:r>
    </w:p>
    <w:p w14:paraId="10DEACED" w14:textId="77777777" w:rsidR="00EC3A92" w:rsidRPr="00EC3A92" w:rsidRDefault="00EC3A92" w:rsidP="00EC3A92">
      <w:pPr>
        <w:jc w:val="left"/>
        <w:rPr>
          <w:u w:val="single"/>
          <w:lang w:val="es-ES"/>
        </w:rPr>
      </w:pPr>
    </w:p>
    <w:p w14:paraId="36D9A9A8" w14:textId="49DD47FD" w:rsidR="00EC3A92" w:rsidRPr="00EC3A92" w:rsidRDefault="00EC3A92" w:rsidP="00EC3A92">
      <w:pPr>
        <w:jc w:val="left"/>
        <w:rPr>
          <w:b/>
          <w:bCs/>
          <w:lang w:val="es-ES"/>
        </w:rPr>
      </w:pPr>
      <w:r w:rsidRPr="00EC3A92">
        <w:rPr>
          <w:b/>
          <w:bCs/>
          <w:lang w:val="es-ES"/>
        </w:rPr>
        <w:t>Proyecto listo para presentación y entrega</w:t>
      </w:r>
    </w:p>
    <w:p w14:paraId="574E6713" w14:textId="77777777" w:rsidR="00EC3A92" w:rsidRDefault="00EC3A92" w:rsidP="00EC3A92">
      <w:pPr>
        <w:jc w:val="left"/>
        <w:rPr>
          <w:lang w:val="es-ES"/>
        </w:rPr>
      </w:pPr>
      <w:r w:rsidRPr="00EC3A92">
        <w:rPr>
          <w:lang w:val="es-ES"/>
        </w:rPr>
        <w:t>Al final del sprint, el proyecto se encuentra en un estado completamente funcional, probado, documentado y visualmente completo. Está preparado para su exposición ante el tribunal académico, así como para ser usado en entornos reales o ampliado en trabajos futuros.</w:t>
      </w:r>
    </w:p>
    <w:p w14:paraId="36081231" w14:textId="77777777" w:rsidR="0092788C" w:rsidRDefault="0092788C" w:rsidP="00EC3A92">
      <w:pPr>
        <w:jc w:val="left"/>
        <w:rPr>
          <w:lang w:val="es-ES"/>
        </w:rPr>
      </w:pPr>
    </w:p>
    <w:p w14:paraId="59F49038" w14:textId="77777777" w:rsidR="0092788C" w:rsidRDefault="0092788C" w:rsidP="0092788C">
      <w:pPr>
        <w:rPr>
          <w:lang w:val="es-ES"/>
        </w:rPr>
      </w:pPr>
    </w:p>
    <w:p w14:paraId="164D9C0C" w14:textId="507268EB" w:rsidR="0092788C" w:rsidRPr="001416E6" w:rsidRDefault="00223C93" w:rsidP="0092788C">
      <w:pPr>
        <w:pStyle w:val="Ttulo2"/>
      </w:pPr>
      <w:bookmarkStart w:id="17" w:name="_Toc204855954"/>
      <w:r>
        <w:t>Or</w:t>
      </w:r>
      <w:r w:rsidRPr="00223C93">
        <w:t>ganización del documento</w:t>
      </w:r>
      <w:bookmarkEnd w:id="17"/>
    </w:p>
    <w:p w14:paraId="3FF6F909" w14:textId="0BE5592E" w:rsidR="0092788C" w:rsidRPr="00EC3A92" w:rsidRDefault="00223C93" w:rsidP="00EC3A92">
      <w:pPr>
        <w:jc w:val="left"/>
        <w:rPr>
          <w:lang w:val="es-ES"/>
        </w:rPr>
      </w:pPr>
      <w:r>
        <w:rPr>
          <w:lang w:val="es-ES"/>
        </w:rPr>
        <w:t>TODO: Cuando el documento este acabado</w:t>
      </w:r>
    </w:p>
    <w:p w14:paraId="0A3F2376" w14:textId="6062FE61" w:rsidR="00223C93" w:rsidRPr="00223C93" w:rsidRDefault="00734900" w:rsidP="00223C93">
      <w:pPr>
        <w:jc w:val="left"/>
        <w:rPr>
          <w:lang w:val="es-ES"/>
        </w:rPr>
      </w:pPr>
      <w:r>
        <w:rPr>
          <w:lang w:val="es-ES"/>
        </w:rPr>
        <w:br w:type="page"/>
      </w:r>
    </w:p>
    <w:p w14:paraId="334020FD" w14:textId="77777777" w:rsidR="00223C93" w:rsidRPr="008F460C" w:rsidRDefault="00223C93" w:rsidP="00223C93">
      <w:pPr>
        <w:pStyle w:val="CaptuloNmero"/>
      </w:pPr>
    </w:p>
    <w:p w14:paraId="3E1D6F2F" w14:textId="21D29499" w:rsidR="00734900" w:rsidRDefault="00223C93" w:rsidP="00223C93">
      <w:pPr>
        <w:pStyle w:val="Captulo"/>
      </w:pPr>
      <w:bookmarkStart w:id="18" w:name="_Toc204855955"/>
      <w:r>
        <w:t>Tecnologías y Herramientas</w:t>
      </w:r>
      <w:bookmarkEnd w:id="18"/>
    </w:p>
    <w:p w14:paraId="4EFE6C43" w14:textId="26F5E64A" w:rsidR="009E611B" w:rsidRDefault="009E611B" w:rsidP="009E611B">
      <w:pPr>
        <w:pStyle w:val="Ttulo2"/>
      </w:pPr>
      <w:bookmarkStart w:id="19" w:name="_Toc204855956"/>
      <w:r>
        <w:t>Base de Datos</w:t>
      </w:r>
      <w:bookmarkEnd w:id="19"/>
    </w:p>
    <w:p w14:paraId="06500B94" w14:textId="77777777" w:rsidR="009E611B" w:rsidRDefault="009E611B" w:rsidP="009E611B">
      <w:r>
        <w:t>Para el desarrollo de TFGInfo se ha optado por una base de datos relacional, concretamente MySQL, una de las tecnologías SQL más consolidadas, robustas y ampliamente utilizadas en el ámbito académico y profesional.</w:t>
      </w:r>
    </w:p>
    <w:p w14:paraId="47D8EFFA" w14:textId="77777777" w:rsidR="009E611B" w:rsidRDefault="009E611B" w:rsidP="009E611B"/>
    <w:p w14:paraId="687B2109" w14:textId="1C4DD765" w:rsidR="009E611B" w:rsidRDefault="009E611B" w:rsidP="009E611B">
      <w:r>
        <w:t>El sistema gestiona una serie de entidades con relaciones complejas y jerárquicas como estudiantes, profesores, TFGs, departamentos, carreras, universidades y grupos, lo que hace que un modelo relacional estructurado sea especialmente adecuado.</w:t>
      </w:r>
    </w:p>
    <w:p w14:paraId="23FBD9FE" w14:textId="77777777" w:rsidR="00A3133F" w:rsidRDefault="00A3133F" w:rsidP="009E611B"/>
    <w:p w14:paraId="5F27F041" w14:textId="24A2EDA5" w:rsidR="00E4396C" w:rsidRDefault="00A3133F" w:rsidP="00E4396C">
      <w:r>
        <w:t xml:space="preserve">En momentos previos de la elección de base de datos se han estudiado en un primer lugar que tipo de base de datos se iba a utilizar. Sobre este asunto se han tenido en consideración las principales características de los dos tipos de bases de datos principales, SQL y NoSQL. Para </w:t>
      </w:r>
      <w:r w:rsidR="00C72FAE">
        <w:t>una aplicación que se basa mayoritariamente en las relaciones de sus entidades y el control de estas se ha optado por una base de datos SQL para garantizar la integridad de la información y de sus relaciones.</w:t>
      </w:r>
    </w:p>
    <w:p w14:paraId="28B8815A" w14:textId="77777777" w:rsidR="00E4396C" w:rsidRDefault="00E4396C" w:rsidP="00E4396C"/>
    <w:p w14:paraId="4B9F3FCB" w14:textId="711A169C" w:rsidR="00E4396C" w:rsidRDefault="00E4396C" w:rsidP="00E4396C">
      <w:r>
        <w:t>Entre las posibles bases de datos SQL se han contemplado para realizar este proyecto están MySql y PostgreSQL. Se ha optado por MySQL por la facilidad de instalación y la amplia documentación que existe al respecto.</w:t>
      </w:r>
    </w:p>
    <w:p w14:paraId="461F0F6C" w14:textId="77777777" w:rsidR="00F43B2F" w:rsidRDefault="00F43B2F" w:rsidP="00E4396C"/>
    <w:p w14:paraId="7150B79B" w14:textId="6D3E6DB7" w:rsidR="00F43B2F" w:rsidRDefault="00F43B2F" w:rsidP="00E4396C">
      <w:r>
        <w:t xml:space="preserve">La aplicación que se ha usado para la gestión de la base de datos es </w:t>
      </w:r>
      <w:r w:rsidRPr="00F43B2F">
        <w:rPr>
          <w:b/>
          <w:bCs/>
        </w:rPr>
        <w:t xml:space="preserve">MySQL </w:t>
      </w:r>
      <w:proofErr w:type="spellStart"/>
      <w:r w:rsidRPr="00F43B2F">
        <w:rPr>
          <w:b/>
          <w:bCs/>
        </w:rPr>
        <w:t>Workbench</w:t>
      </w:r>
      <w:proofErr w:type="spellEnd"/>
      <w:r>
        <w:t>.</w:t>
      </w:r>
    </w:p>
    <w:p w14:paraId="6105CAC7" w14:textId="176EBDB4" w:rsidR="00C72FAE" w:rsidRDefault="00E4396C" w:rsidP="00C72FAE">
      <w:pPr>
        <w:jc w:val="left"/>
      </w:pPr>
      <w:r>
        <w:br w:type="page"/>
      </w:r>
    </w:p>
    <w:p w14:paraId="098C1571" w14:textId="3B1F792F" w:rsidR="00C72FAE" w:rsidRDefault="00C72FAE" w:rsidP="00C72FAE">
      <w:pPr>
        <w:pStyle w:val="Ttulo2"/>
      </w:pPr>
      <w:bookmarkStart w:id="20" w:name="_Toc204855957"/>
      <w:r>
        <w:lastRenderedPageBreak/>
        <w:t>Servidor de Backend</w:t>
      </w:r>
      <w:bookmarkEnd w:id="20"/>
    </w:p>
    <w:p w14:paraId="5110DCED" w14:textId="7A6042DF" w:rsidR="00C72FAE" w:rsidRDefault="00C72FAE" w:rsidP="00C72FAE">
      <w:r>
        <w:t>Para el desarrollo de una API para la aplicación TFGinfo, se han contemplado varios lenguajes de programación con sus respectivos Frameworks para la creación y gestión de APIs. Entre ellos Spring Framwork en Java, FastApi en Python y .NET para C#.</w:t>
      </w:r>
    </w:p>
    <w:p w14:paraId="44A2EF66" w14:textId="77777777" w:rsidR="00C72FAE" w:rsidRDefault="00C72FAE" w:rsidP="00C72FAE"/>
    <w:p w14:paraId="62F03AA6" w14:textId="77777777" w:rsidR="00C72FAE" w:rsidRDefault="00C72FAE" w:rsidP="00C72FAE">
      <w:r>
        <w:t>Entre estas opciones se ha optado por .NET para C# ya que aporta las siguientes características:</w:t>
      </w:r>
    </w:p>
    <w:p w14:paraId="63E055EF" w14:textId="77777777" w:rsidR="00C72FAE" w:rsidRDefault="00C72FAE" w:rsidP="00C72FAE"/>
    <w:p w14:paraId="20C7F10B" w14:textId="4108B046" w:rsidR="00C72FAE" w:rsidRDefault="00C72FAE" w:rsidP="00C72FAE">
      <w:r>
        <w:t xml:space="preserve">Una arquitectura robusta y modular que </w:t>
      </w:r>
      <w:r w:rsidRPr="00C72FAE">
        <w:t>permite gestionar fácilmente funcionalidades como usuarios, TFGs, departamentos, reservas, etc., cada uno con su propia lógica bien encapsulada.</w:t>
      </w:r>
    </w:p>
    <w:p w14:paraId="30A031DF" w14:textId="77777777" w:rsidR="00C72FAE" w:rsidRDefault="00C72FAE" w:rsidP="00C72FAE"/>
    <w:p w14:paraId="125B4447" w14:textId="4E8882FD" w:rsidR="00C72FAE" w:rsidRDefault="00C72FAE" w:rsidP="00C72FAE">
      <w:pPr>
        <w:rPr>
          <w:lang w:val="es-ES"/>
        </w:rPr>
      </w:pPr>
      <w:r>
        <w:t xml:space="preserve">Alto rendimiento y eficacia, .NET ofrece </w:t>
      </w:r>
      <w:r w:rsidRPr="00C72FAE">
        <w:rPr>
          <w:lang w:val="es-ES"/>
        </w:rPr>
        <w:t>un rendimiento superior gracias a su motor optimizado, compilación anticipada y bajo consumo de memoria.</w:t>
      </w:r>
      <w:r>
        <w:rPr>
          <w:lang w:val="es-ES"/>
        </w:rPr>
        <w:t xml:space="preserve"> </w:t>
      </w:r>
      <w:r w:rsidRPr="00C72FAE">
        <w:rPr>
          <w:lang w:val="es-ES"/>
        </w:rPr>
        <w:t>Esto se traduce en una API ágil, capaz de responder a muchas solicitudes concurrentes sin degradar el rendimiento, algo ideal para una plataforma multiusuario como TFGInfo.</w:t>
      </w:r>
    </w:p>
    <w:p w14:paraId="76696CC3" w14:textId="77777777" w:rsidR="00C72FAE" w:rsidRDefault="00C72FAE" w:rsidP="00C72FAE">
      <w:pPr>
        <w:rPr>
          <w:lang w:val="es-ES"/>
        </w:rPr>
      </w:pPr>
    </w:p>
    <w:p w14:paraId="1D68CF3F" w14:textId="0D584016" w:rsidR="00C72FAE" w:rsidRDefault="00C72FAE" w:rsidP="00C72FAE">
      <w:pPr>
        <w:rPr>
          <w:lang w:val="es-ES"/>
        </w:rPr>
      </w:pPr>
      <w:r>
        <w:rPr>
          <w:lang w:val="es-ES"/>
        </w:rPr>
        <w:t>Seguridad integrada, .NET ofrece una fácil gestión de la autenticación y autorización que resulta muy importante en una aplicación basada en roles (alumno, profesor y administrador)</w:t>
      </w:r>
    </w:p>
    <w:p w14:paraId="64334B92" w14:textId="77777777" w:rsidR="00C72FAE" w:rsidRDefault="00C72FAE" w:rsidP="00C72FAE">
      <w:pPr>
        <w:rPr>
          <w:lang w:val="es-ES"/>
        </w:rPr>
      </w:pPr>
    </w:p>
    <w:p w14:paraId="1FC1EAC1" w14:textId="5D273C2D" w:rsidR="00C72FAE" w:rsidRDefault="00C72FAE" w:rsidP="00C72FAE">
      <w:pPr>
        <w:rPr>
          <w:lang w:val="es-ES"/>
        </w:rPr>
      </w:pPr>
      <w:r>
        <w:rPr>
          <w:lang w:val="es-ES"/>
        </w:rPr>
        <w:t>Entity Framework</w:t>
      </w:r>
      <w:r w:rsidR="00AF3A2E">
        <w:rPr>
          <w:lang w:val="es-ES"/>
        </w:rPr>
        <w:t xml:space="preserve"> es un mapeador objeto-relación que p</w:t>
      </w:r>
      <w:r>
        <w:rPr>
          <w:lang w:val="es-ES"/>
        </w:rPr>
        <w:t>ermite trabajar con entidades de forma sencilla segura y rápida. Proporciona facilidades para hacer consultas complejas</w:t>
      </w:r>
      <w:r w:rsidR="00AF3A2E">
        <w:rPr>
          <w:lang w:val="es-ES"/>
        </w:rPr>
        <w:t>.</w:t>
      </w:r>
    </w:p>
    <w:p w14:paraId="3946B253" w14:textId="77777777" w:rsidR="00AF3A2E" w:rsidRDefault="00AF3A2E" w:rsidP="00C72FAE">
      <w:pPr>
        <w:rPr>
          <w:lang w:val="es-ES"/>
        </w:rPr>
      </w:pPr>
    </w:p>
    <w:p w14:paraId="63A3A334" w14:textId="4F970AF2" w:rsidR="00AF3A2E" w:rsidRDefault="00AF3A2E" w:rsidP="00AF3A2E">
      <w:pPr>
        <w:pStyle w:val="Ttulo2"/>
      </w:pPr>
      <w:bookmarkStart w:id="21" w:name="_Toc204855958"/>
      <w:r>
        <w:t>Aplicación de Frontend</w:t>
      </w:r>
      <w:bookmarkEnd w:id="21"/>
    </w:p>
    <w:p w14:paraId="3C8FA18A" w14:textId="7516E8CF" w:rsidR="00AF3A2E" w:rsidRDefault="00AF3A2E" w:rsidP="00AF3A2E">
      <w:r>
        <w:t xml:space="preserve">En la actualidad las tecnologías más usadas para el desarrollo de aplicaciones web están Angular y React. </w:t>
      </w:r>
      <w:r w:rsidR="00432871">
        <w:t>Ambas con los mismos lenguajes de programación: Typescript, para la lógica que va a realizar un usuario de la aplicación. HTML, para la interfaz que va a ver el usuario en la web. Y por último SCSS, para los estilos que va a tener la interfaz.</w:t>
      </w:r>
    </w:p>
    <w:p w14:paraId="7141EF93" w14:textId="77777777" w:rsidR="00432871" w:rsidRDefault="00432871" w:rsidP="00AF3A2E"/>
    <w:p w14:paraId="158F5917" w14:textId="63576616" w:rsidR="00432871" w:rsidRDefault="00432871" w:rsidP="00AF3A2E">
      <w:r>
        <w:t>Con esos rasgos comunes la principal diferencia es lo que aporta cada Framework. Finalmente se ha optado por usar Angular por las siguientes razones:</w:t>
      </w:r>
    </w:p>
    <w:p w14:paraId="7791ABBC" w14:textId="77777777" w:rsidR="00432871" w:rsidRDefault="00432871" w:rsidP="00AF3A2E"/>
    <w:p w14:paraId="285D4D57" w14:textId="6DE980C7" w:rsidR="00432871" w:rsidRDefault="00432871" w:rsidP="00432871">
      <w:pPr>
        <w:rPr>
          <w:lang w:val="es-ES"/>
        </w:rPr>
      </w:pPr>
      <w:r>
        <w:rPr>
          <w:lang w:val="es-ES"/>
        </w:rPr>
        <w:t>Se trata de un framework completo</w:t>
      </w:r>
      <w:r w:rsidRPr="00432871">
        <w:rPr>
          <w:lang w:val="es-ES"/>
        </w:rPr>
        <w:t xml:space="preserve"> (no solo una biblioteca), lo que significa que incluye desde el routing hasta la gestión del estado, formularios, internacionalización, herramientas de testing y más, todo con una estructura clara y coherente.</w:t>
      </w:r>
    </w:p>
    <w:p w14:paraId="00C19127" w14:textId="77777777" w:rsidR="00432871" w:rsidRDefault="00432871" w:rsidP="00432871">
      <w:pPr>
        <w:rPr>
          <w:lang w:val="es-ES"/>
        </w:rPr>
      </w:pPr>
    </w:p>
    <w:p w14:paraId="1D9CFB68" w14:textId="202188B5" w:rsidR="00432871" w:rsidRDefault="00432871" w:rsidP="00432871">
      <w:pPr>
        <w:rPr>
          <w:lang w:val="es-ES"/>
        </w:rPr>
      </w:pPr>
      <w:r>
        <w:rPr>
          <w:lang w:val="es-ES"/>
        </w:rPr>
        <w:t>P</w:t>
      </w:r>
      <w:r w:rsidRPr="00432871">
        <w:rPr>
          <w:lang w:val="es-ES"/>
        </w:rPr>
        <w:t>romueve buenas prácticas desde el inicio: uso de componentes, servicios, inyección de dependencias, tipado con TypeScript, y separación de responsabilidades.</w:t>
      </w:r>
    </w:p>
    <w:p w14:paraId="58331A3B" w14:textId="77777777" w:rsidR="00432871" w:rsidRDefault="00432871" w:rsidP="00432871">
      <w:pPr>
        <w:rPr>
          <w:lang w:val="es-ES"/>
        </w:rPr>
      </w:pPr>
    </w:p>
    <w:p w14:paraId="0B8FDA98" w14:textId="09329EB1" w:rsidR="00432871" w:rsidRDefault="00432871" w:rsidP="00432871">
      <w:r>
        <w:t>S</w:t>
      </w:r>
      <w:r w:rsidRPr="00432871">
        <w:t>e integra perfectamente con APIs mediante HttpClient, ideal para consumir los endpoints expuestos por un backend en .NET.</w:t>
      </w:r>
    </w:p>
    <w:p w14:paraId="46161204" w14:textId="77777777" w:rsidR="00432871" w:rsidRDefault="00432871" w:rsidP="00432871"/>
    <w:p w14:paraId="2C499356" w14:textId="0EBB7673" w:rsidR="00432871" w:rsidRDefault="00432871" w:rsidP="00432871">
      <w:r>
        <w:t>Y por último las herramientas integradas que facilitan la creación de componentes, módulos, servicios, etc.</w:t>
      </w:r>
    </w:p>
    <w:p w14:paraId="3382BC4E" w14:textId="77777777" w:rsidR="00F43B2F" w:rsidRDefault="00F43B2F" w:rsidP="00432871"/>
    <w:p w14:paraId="2A2BE424" w14:textId="42DAFE40" w:rsidR="00F43B2F" w:rsidRPr="00F43B2F" w:rsidRDefault="00F43B2F" w:rsidP="00F43B2F">
      <w:pPr>
        <w:pStyle w:val="Ttulo2"/>
      </w:pPr>
      <w:r>
        <w:lastRenderedPageBreak/>
        <w:t>Desarrollo del código</w:t>
      </w:r>
    </w:p>
    <w:p w14:paraId="40E6F624" w14:textId="56543FE1" w:rsidR="00F43B2F" w:rsidRPr="00F43B2F" w:rsidRDefault="00F43B2F" w:rsidP="00F43B2F">
      <w:pPr>
        <w:jc w:val="left"/>
        <w:rPr>
          <w:lang w:val="es-ES"/>
        </w:rPr>
      </w:pPr>
      <w:r w:rsidRPr="00F43B2F">
        <w:rPr>
          <w:lang w:val="es-ES"/>
        </w:rPr>
        <w:t xml:space="preserve">El desarrollo del proyecto </w:t>
      </w:r>
      <w:proofErr w:type="spellStart"/>
      <w:r w:rsidRPr="00F43B2F">
        <w:rPr>
          <w:lang w:val="es-ES"/>
        </w:rPr>
        <w:t>TFGInfo</w:t>
      </w:r>
      <w:proofErr w:type="spellEnd"/>
      <w:r w:rsidRPr="00F43B2F">
        <w:rPr>
          <w:lang w:val="es-ES"/>
        </w:rPr>
        <w:t xml:space="preserve"> ha requerido el uso de herramientas modernas que facilitan la escritura, organización, control y mantenimiento del código fuente. A </w:t>
      </w:r>
      <w:r w:rsidRPr="00F43B2F">
        <w:rPr>
          <w:lang w:val="es-ES"/>
        </w:rPr>
        <w:t>continuación,</w:t>
      </w:r>
      <w:r w:rsidRPr="00F43B2F">
        <w:rPr>
          <w:lang w:val="es-ES"/>
        </w:rPr>
        <w:t xml:space="preserve"> se describen las principales:</w:t>
      </w:r>
    </w:p>
    <w:p w14:paraId="777D8EE7" w14:textId="26B4D97F" w:rsidR="00F43B2F" w:rsidRPr="00F43B2F" w:rsidRDefault="00F43B2F" w:rsidP="00F43B2F">
      <w:pPr>
        <w:jc w:val="left"/>
        <w:rPr>
          <w:lang w:val="es-ES"/>
        </w:rPr>
      </w:pPr>
    </w:p>
    <w:p w14:paraId="26E02D3B" w14:textId="1727E18F" w:rsidR="00F43B2F" w:rsidRPr="00F43B2F" w:rsidRDefault="00F43B2F" w:rsidP="00F43B2F">
      <w:pPr>
        <w:jc w:val="left"/>
        <w:rPr>
          <w:b/>
          <w:bCs/>
          <w:lang w:val="es-ES"/>
        </w:rPr>
      </w:pPr>
      <w:r w:rsidRPr="00F43B2F">
        <w:rPr>
          <w:b/>
          <w:bCs/>
          <w:lang w:val="es-ES"/>
        </w:rPr>
        <w:t xml:space="preserve">Visual Studio </w:t>
      </w:r>
      <w:proofErr w:type="spellStart"/>
      <w:r w:rsidRPr="00F43B2F">
        <w:rPr>
          <w:b/>
          <w:bCs/>
          <w:lang w:val="es-ES"/>
        </w:rPr>
        <w:t>Code</w:t>
      </w:r>
      <w:proofErr w:type="spellEnd"/>
    </w:p>
    <w:p w14:paraId="0133E6E9" w14:textId="7923819D" w:rsidR="00F43B2F" w:rsidRPr="00F43B2F" w:rsidRDefault="00F43B2F" w:rsidP="00F43B2F">
      <w:pPr>
        <w:jc w:val="left"/>
        <w:rPr>
          <w:lang w:val="es-ES"/>
        </w:rPr>
      </w:pPr>
      <w:r w:rsidRPr="00F43B2F">
        <w:rPr>
          <w:lang w:val="es-ES"/>
        </w:rPr>
        <w:t xml:space="preserve">Visual Studio </w:t>
      </w:r>
      <w:proofErr w:type="spellStart"/>
      <w:r w:rsidRPr="00F43B2F">
        <w:rPr>
          <w:lang w:val="es-ES"/>
        </w:rPr>
        <w:t>Code</w:t>
      </w:r>
      <w:proofErr w:type="spellEnd"/>
      <w:r w:rsidRPr="00F43B2F">
        <w:rPr>
          <w:lang w:val="es-ES"/>
        </w:rPr>
        <w:t xml:space="preserve"> (VS </w:t>
      </w:r>
      <w:proofErr w:type="spellStart"/>
      <w:r w:rsidRPr="00F43B2F">
        <w:rPr>
          <w:lang w:val="es-ES"/>
        </w:rPr>
        <w:t>Code</w:t>
      </w:r>
      <w:proofErr w:type="spellEnd"/>
      <w:r w:rsidRPr="00F43B2F">
        <w:rPr>
          <w:lang w:val="es-ES"/>
        </w:rPr>
        <w:t xml:space="preserve">) ha sido el entorno de desarrollo integrado (IDE) elegido para el desarrollo del </w:t>
      </w:r>
      <w:proofErr w:type="spellStart"/>
      <w:r w:rsidRPr="00F43B2F">
        <w:rPr>
          <w:lang w:val="es-ES"/>
        </w:rPr>
        <w:t>frontend</w:t>
      </w:r>
      <w:proofErr w:type="spellEnd"/>
      <w:r w:rsidRPr="00F43B2F">
        <w:rPr>
          <w:lang w:val="es-ES"/>
        </w:rPr>
        <w:t xml:space="preserve"> y del </w:t>
      </w:r>
      <w:proofErr w:type="spellStart"/>
      <w:r w:rsidRPr="00F43B2F">
        <w:rPr>
          <w:lang w:val="es-ES"/>
        </w:rPr>
        <w:t>backend</w:t>
      </w:r>
      <w:proofErr w:type="spellEnd"/>
      <w:r w:rsidRPr="00F43B2F">
        <w:rPr>
          <w:lang w:val="es-ES"/>
        </w:rPr>
        <w:t>. Es una herramienta ligera, rápida, multiplataforma y altamente extensible mediante extensiones.</w:t>
      </w:r>
    </w:p>
    <w:p w14:paraId="3F2E2E25" w14:textId="77777777" w:rsidR="00F43B2F" w:rsidRPr="00F43B2F" w:rsidRDefault="00F43B2F" w:rsidP="00F43B2F">
      <w:pPr>
        <w:jc w:val="left"/>
        <w:rPr>
          <w:lang w:val="es-ES"/>
        </w:rPr>
      </w:pPr>
      <w:r w:rsidRPr="00F43B2F">
        <w:rPr>
          <w:lang w:val="es-ES"/>
        </w:rPr>
        <w:t>Se ha utilizado para:</w:t>
      </w:r>
    </w:p>
    <w:p w14:paraId="69AD0F71" w14:textId="77777777" w:rsidR="00F43B2F" w:rsidRPr="00F43B2F" w:rsidRDefault="00F43B2F" w:rsidP="00F43B2F">
      <w:pPr>
        <w:numPr>
          <w:ilvl w:val="0"/>
          <w:numId w:val="44"/>
        </w:numPr>
        <w:jc w:val="left"/>
        <w:rPr>
          <w:lang w:val="es-ES"/>
        </w:rPr>
      </w:pPr>
      <w:r w:rsidRPr="00F43B2F">
        <w:rPr>
          <w:lang w:val="es-ES"/>
        </w:rPr>
        <w:t xml:space="preserve">Editar archivos </w:t>
      </w:r>
      <w:proofErr w:type="spellStart"/>
      <w:r w:rsidRPr="00F43B2F">
        <w:rPr>
          <w:lang w:val="es-ES"/>
        </w:rPr>
        <w:t>TypeScript</w:t>
      </w:r>
      <w:proofErr w:type="spellEnd"/>
      <w:r w:rsidRPr="00F43B2F">
        <w:rPr>
          <w:lang w:val="es-ES"/>
        </w:rPr>
        <w:t xml:space="preserve">, HTML y CSS en el </w:t>
      </w:r>
      <w:proofErr w:type="spellStart"/>
      <w:r w:rsidRPr="00F43B2F">
        <w:rPr>
          <w:lang w:val="es-ES"/>
        </w:rPr>
        <w:t>frontend</w:t>
      </w:r>
      <w:proofErr w:type="spellEnd"/>
      <w:r w:rsidRPr="00F43B2F">
        <w:rPr>
          <w:lang w:val="es-ES"/>
        </w:rPr>
        <w:t xml:space="preserve"> con Angular.</w:t>
      </w:r>
    </w:p>
    <w:p w14:paraId="2F364ABA" w14:textId="77777777" w:rsidR="00F43B2F" w:rsidRPr="00F43B2F" w:rsidRDefault="00F43B2F" w:rsidP="00F43B2F">
      <w:pPr>
        <w:numPr>
          <w:ilvl w:val="0"/>
          <w:numId w:val="44"/>
        </w:numPr>
        <w:jc w:val="left"/>
        <w:rPr>
          <w:lang w:val="es-ES"/>
        </w:rPr>
      </w:pPr>
      <w:r w:rsidRPr="00F43B2F">
        <w:rPr>
          <w:lang w:val="es-ES"/>
        </w:rPr>
        <w:t xml:space="preserve">Editar archivos C# y JSON en la configuración del </w:t>
      </w:r>
      <w:proofErr w:type="spellStart"/>
      <w:r w:rsidRPr="00F43B2F">
        <w:rPr>
          <w:lang w:val="es-ES"/>
        </w:rPr>
        <w:t>backend</w:t>
      </w:r>
      <w:proofErr w:type="spellEnd"/>
      <w:r w:rsidRPr="00F43B2F">
        <w:rPr>
          <w:lang w:val="es-ES"/>
        </w:rPr>
        <w:t xml:space="preserve"> con .NET.</w:t>
      </w:r>
    </w:p>
    <w:p w14:paraId="50DD91E5" w14:textId="77777777" w:rsidR="00F43B2F" w:rsidRPr="00F43B2F" w:rsidRDefault="00F43B2F" w:rsidP="00F43B2F">
      <w:pPr>
        <w:numPr>
          <w:ilvl w:val="0"/>
          <w:numId w:val="44"/>
        </w:numPr>
        <w:jc w:val="left"/>
        <w:rPr>
          <w:lang w:val="es-ES"/>
        </w:rPr>
      </w:pPr>
      <w:r w:rsidRPr="00F43B2F">
        <w:rPr>
          <w:lang w:val="es-ES"/>
        </w:rPr>
        <w:t>Gestionar proyectos mediante terminal integrada.</w:t>
      </w:r>
    </w:p>
    <w:p w14:paraId="3AF88F34" w14:textId="546DE8FC" w:rsidR="00F43B2F" w:rsidRPr="00F43B2F" w:rsidRDefault="00F43B2F" w:rsidP="00F43B2F">
      <w:pPr>
        <w:numPr>
          <w:ilvl w:val="0"/>
          <w:numId w:val="44"/>
        </w:numPr>
        <w:jc w:val="left"/>
        <w:rPr>
          <w:lang w:val="es-ES"/>
        </w:rPr>
      </w:pPr>
      <w:r w:rsidRPr="00F43B2F">
        <w:rPr>
          <w:lang w:val="es-ES"/>
        </w:rPr>
        <w:t>Depurar código y realizar pruebas de forma eficiente.</w:t>
      </w:r>
    </w:p>
    <w:p w14:paraId="6C9A82E6" w14:textId="7204520D" w:rsidR="00F43B2F" w:rsidRPr="00F43B2F" w:rsidRDefault="00F43B2F" w:rsidP="00F43B2F">
      <w:pPr>
        <w:jc w:val="left"/>
        <w:rPr>
          <w:b/>
          <w:bCs/>
          <w:lang w:val="es-ES"/>
        </w:rPr>
      </w:pPr>
      <w:r w:rsidRPr="00F43B2F">
        <w:rPr>
          <w:b/>
          <w:bCs/>
          <w:lang w:val="es-ES"/>
        </w:rPr>
        <w:t>Git y GitHub</w:t>
      </w:r>
    </w:p>
    <w:p w14:paraId="7E9C968E" w14:textId="77777777" w:rsidR="00F43B2F" w:rsidRPr="00F43B2F" w:rsidRDefault="00F43B2F" w:rsidP="00F43B2F">
      <w:pPr>
        <w:jc w:val="left"/>
        <w:rPr>
          <w:lang w:val="es-ES"/>
        </w:rPr>
      </w:pPr>
      <w:r w:rsidRPr="00F43B2F">
        <w:rPr>
          <w:lang w:val="es-ES"/>
        </w:rPr>
        <w:t xml:space="preserve">Para el </w:t>
      </w:r>
      <w:r w:rsidRPr="00F43B2F">
        <w:rPr>
          <w:b/>
          <w:bCs/>
          <w:lang w:val="es-ES"/>
        </w:rPr>
        <w:t>control de versiones</w:t>
      </w:r>
      <w:r w:rsidRPr="00F43B2F">
        <w:rPr>
          <w:lang w:val="es-ES"/>
        </w:rPr>
        <w:t xml:space="preserve"> se ha utilizado Git como sistema distribuido, junto con GitHub como plataforma de alojamiento y colaboración.</w:t>
      </w:r>
    </w:p>
    <w:p w14:paraId="5848C018" w14:textId="77777777" w:rsidR="00F43B2F" w:rsidRPr="00F43B2F" w:rsidRDefault="00F43B2F" w:rsidP="00F43B2F">
      <w:pPr>
        <w:jc w:val="left"/>
        <w:rPr>
          <w:lang w:val="es-ES"/>
        </w:rPr>
      </w:pPr>
      <w:r w:rsidRPr="00F43B2F">
        <w:rPr>
          <w:lang w:val="es-ES"/>
        </w:rPr>
        <w:t>Git y GitHub han permitido:</w:t>
      </w:r>
    </w:p>
    <w:p w14:paraId="79FE31F5" w14:textId="77777777" w:rsidR="00F43B2F" w:rsidRPr="00F43B2F" w:rsidRDefault="00F43B2F" w:rsidP="00F43B2F">
      <w:pPr>
        <w:numPr>
          <w:ilvl w:val="0"/>
          <w:numId w:val="45"/>
        </w:numPr>
        <w:jc w:val="left"/>
        <w:rPr>
          <w:lang w:val="es-ES"/>
        </w:rPr>
      </w:pPr>
      <w:r w:rsidRPr="00F43B2F">
        <w:rPr>
          <w:lang w:val="es-ES"/>
        </w:rPr>
        <w:t>Controlar el historial de cambios del proyecto.</w:t>
      </w:r>
    </w:p>
    <w:p w14:paraId="27CF6AA8" w14:textId="77777777" w:rsidR="00F43B2F" w:rsidRPr="00F43B2F" w:rsidRDefault="00F43B2F" w:rsidP="00F43B2F">
      <w:pPr>
        <w:numPr>
          <w:ilvl w:val="0"/>
          <w:numId w:val="45"/>
        </w:numPr>
        <w:jc w:val="left"/>
        <w:rPr>
          <w:lang w:val="es-ES"/>
        </w:rPr>
      </w:pPr>
      <w:r w:rsidRPr="00F43B2F">
        <w:rPr>
          <w:lang w:val="es-ES"/>
        </w:rPr>
        <w:t>Trabajar con ramas para implementar funcionalidades de forma ordenada.</w:t>
      </w:r>
    </w:p>
    <w:p w14:paraId="5B3B832D" w14:textId="77777777" w:rsidR="00F43B2F" w:rsidRPr="00F43B2F" w:rsidRDefault="00F43B2F" w:rsidP="00F43B2F">
      <w:pPr>
        <w:numPr>
          <w:ilvl w:val="0"/>
          <w:numId w:val="45"/>
        </w:numPr>
        <w:jc w:val="left"/>
        <w:rPr>
          <w:lang w:val="es-ES"/>
        </w:rPr>
      </w:pPr>
      <w:r w:rsidRPr="00F43B2F">
        <w:rPr>
          <w:lang w:val="es-ES"/>
        </w:rPr>
        <w:t xml:space="preserve">Documentar cada avance mediante mensajes de </w:t>
      </w:r>
      <w:proofErr w:type="spellStart"/>
      <w:r w:rsidRPr="00F43B2F">
        <w:rPr>
          <w:lang w:val="es-ES"/>
        </w:rPr>
        <w:t>commit</w:t>
      </w:r>
      <w:proofErr w:type="spellEnd"/>
      <w:r w:rsidRPr="00F43B2F">
        <w:rPr>
          <w:lang w:val="es-ES"/>
        </w:rPr>
        <w:t>.</w:t>
      </w:r>
    </w:p>
    <w:p w14:paraId="15242E84" w14:textId="77777777" w:rsidR="00F43B2F" w:rsidRPr="00F43B2F" w:rsidRDefault="00F43B2F" w:rsidP="00F43B2F">
      <w:pPr>
        <w:numPr>
          <w:ilvl w:val="0"/>
          <w:numId w:val="45"/>
        </w:numPr>
        <w:jc w:val="left"/>
        <w:rPr>
          <w:lang w:val="es-ES"/>
        </w:rPr>
      </w:pPr>
      <w:r w:rsidRPr="00F43B2F">
        <w:rPr>
          <w:lang w:val="es-ES"/>
        </w:rPr>
        <w:t>Hacer copias seguras del repositorio y restaurar versiones anteriores en caso necesario.</w:t>
      </w:r>
    </w:p>
    <w:p w14:paraId="5EA8CF13" w14:textId="735CE0F6" w:rsidR="00F43B2F" w:rsidRDefault="00F43B2F" w:rsidP="00F43B2F">
      <w:pPr>
        <w:numPr>
          <w:ilvl w:val="0"/>
          <w:numId w:val="45"/>
        </w:numPr>
        <w:jc w:val="left"/>
        <w:rPr>
          <w:lang w:val="es-ES"/>
        </w:rPr>
      </w:pPr>
      <w:r w:rsidRPr="00F43B2F">
        <w:rPr>
          <w:lang w:val="es-ES"/>
        </w:rPr>
        <w:t>Gestionar versiones entregables.</w:t>
      </w:r>
    </w:p>
    <w:p w14:paraId="24C2052C" w14:textId="77777777" w:rsidR="00F43B2F" w:rsidRPr="00F43B2F" w:rsidRDefault="00F43B2F" w:rsidP="00F43B2F">
      <w:pPr>
        <w:jc w:val="left"/>
        <w:rPr>
          <w:lang w:val="es-ES"/>
        </w:rPr>
      </w:pPr>
    </w:p>
    <w:p w14:paraId="53A61803" w14:textId="6DE8CA0C" w:rsidR="00F43B2F" w:rsidRDefault="00F43B2F" w:rsidP="00F43B2F">
      <w:pPr>
        <w:pStyle w:val="Ttulo2"/>
      </w:pPr>
      <w:r>
        <w:t>Creación de diagramas</w:t>
      </w:r>
    </w:p>
    <w:p w14:paraId="6532C415" w14:textId="77777777" w:rsidR="00F43B2F" w:rsidRPr="00F43B2F" w:rsidRDefault="00F43B2F" w:rsidP="00F43B2F">
      <w:pPr>
        <w:rPr>
          <w:lang w:val="es-ES"/>
        </w:rPr>
      </w:pPr>
      <w:r w:rsidRPr="00F43B2F">
        <w:rPr>
          <w:lang w:val="es-ES"/>
        </w:rPr>
        <w:t xml:space="preserve">Durante el desarrollo de </w:t>
      </w:r>
      <w:proofErr w:type="spellStart"/>
      <w:r w:rsidRPr="00F43B2F">
        <w:rPr>
          <w:lang w:val="es-ES"/>
        </w:rPr>
        <w:t>TFGInfo</w:t>
      </w:r>
      <w:proofErr w:type="spellEnd"/>
      <w:r w:rsidRPr="00F43B2F">
        <w:rPr>
          <w:lang w:val="es-ES"/>
        </w:rPr>
        <w:t xml:space="preserve">, se ha utilizado </w:t>
      </w:r>
      <w:proofErr w:type="spellStart"/>
      <w:r w:rsidRPr="00F43B2F">
        <w:rPr>
          <w:b/>
          <w:bCs/>
          <w:lang w:val="es-ES"/>
        </w:rPr>
        <w:t>Mermaid</w:t>
      </w:r>
      <w:proofErr w:type="spellEnd"/>
      <w:r w:rsidRPr="00F43B2F">
        <w:rPr>
          <w:lang w:val="es-ES"/>
        </w:rPr>
        <w:t>, una herramienta web basada en texto, para generar de forma rápida y estructurada distintos tipos de diagramas útiles en documentación técnica y de software.</w:t>
      </w:r>
    </w:p>
    <w:p w14:paraId="67994EAA" w14:textId="20891415" w:rsidR="00F43B2F" w:rsidRPr="00F43B2F" w:rsidRDefault="00F43B2F" w:rsidP="00F43B2F">
      <w:pPr>
        <w:rPr>
          <w:lang w:val="es-ES"/>
        </w:rPr>
      </w:pPr>
    </w:p>
    <w:p w14:paraId="7F6BD0C8" w14:textId="760E5F3C" w:rsidR="00F43B2F" w:rsidRPr="00F43B2F" w:rsidRDefault="00F43B2F" w:rsidP="00F43B2F">
      <w:pPr>
        <w:rPr>
          <w:lang w:val="es-ES"/>
        </w:rPr>
      </w:pPr>
      <w:r w:rsidRPr="00F43B2F">
        <w:rPr>
          <w:lang w:val="es-ES"/>
        </w:rPr>
        <w:t xml:space="preserve">¿Qué es </w:t>
      </w:r>
      <w:proofErr w:type="spellStart"/>
      <w:r w:rsidRPr="00F43B2F">
        <w:rPr>
          <w:lang w:val="es-ES"/>
        </w:rPr>
        <w:t>Mermaid</w:t>
      </w:r>
      <w:proofErr w:type="spellEnd"/>
      <w:r w:rsidRPr="00F43B2F">
        <w:rPr>
          <w:lang w:val="es-ES"/>
        </w:rPr>
        <w:t>?</w:t>
      </w:r>
    </w:p>
    <w:p w14:paraId="6635809D" w14:textId="77777777" w:rsidR="00F43B2F" w:rsidRPr="00F43B2F" w:rsidRDefault="00F43B2F" w:rsidP="00F43B2F">
      <w:pPr>
        <w:rPr>
          <w:lang w:val="es-ES"/>
        </w:rPr>
      </w:pPr>
      <w:proofErr w:type="spellStart"/>
      <w:r w:rsidRPr="00F43B2F">
        <w:rPr>
          <w:lang w:val="es-ES"/>
        </w:rPr>
        <w:t>Mermaid</w:t>
      </w:r>
      <w:proofErr w:type="spellEnd"/>
      <w:r w:rsidRPr="00F43B2F">
        <w:rPr>
          <w:lang w:val="es-ES"/>
        </w:rPr>
        <w:t xml:space="preserve"> es un lenguaje de marcado ligero que permite crear diagramas a partir de sintaxis textual. Está especialmente orientado a desarrolladores y documentadores técnicos que necesitan incluir diagramas dinámicos y fácilmente editables en sus proyectos.</w:t>
      </w:r>
    </w:p>
    <w:p w14:paraId="2D93FFE5" w14:textId="22E6F663" w:rsidR="00F43B2F" w:rsidRPr="00F43B2F" w:rsidRDefault="00F43B2F" w:rsidP="00F43B2F">
      <w:pPr>
        <w:rPr>
          <w:lang w:val="es-ES"/>
        </w:rPr>
      </w:pPr>
    </w:p>
    <w:p w14:paraId="21CCCD82" w14:textId="032400CA" w:rsidR="00F43B2F" w:rsidRPr="00F43B2F" w:rsidRDefault="00F43B2F" w:rsidP="00F43B2F">
      <w:pPr>
        <w:rPr>
          <w:lang w:val="es-ES"/>
        </w:rPr>
      </w:pPr>
      <w:r w:rsidRPr="00F43B2F">
        <w:rPr>
          <w:lang w:val="es-ES"/>
        </w:rPr>
        <w:t xml:space="preserve">Ventajas de usar </w:t>
      </w:r>
      <w:proofErr w:type="spellStart"/>
      <w:r w:rsidRPr="00F43B2F">
        <w:rPr>
          <w:lang w:val="es-ES"/>
        </w:rPr>
        <w:t>Mermaid</w:t>
      </w:r>
      <w:proofErr w:type="spellEnd"/>
    </w:p>
    <w:p w14:paraId="48F4BB7C" w14:textId="77777777" w:rsidR="00F43B2F" w:rsidRPr="00F43B2F" w:rsidRDefault="00F43B2F" w:rsidP="00F43B2F">
      <w:pPr>
        <w:numPr>
          <w:ilvl w:val="0"/>
          <w:numId w:val="46"/>
        </w:numPr>
        <w:rPr>
          <w:lang w:val="es-ES"/>
        </w:rPr>
      </w:pPr>
      <w:r w:rsidRPr="00F43B2F">
        <w:rPr>
          <w:b/>
          <w:bCs/>
          <w:lang w:val="es-ES"/>
        </w:rPr>
        <w:t>Sintaxis simple</w:t>
      </w:r>
      <w:r w:rsidRPr="00F43B2F">
        <w:rPr>
          <w:lang w:val="es-ES"/>
        </w:rPr>
        <w:t xml:space="preserve">: Se escribe con un lenguaje similar a </w:t>
      </w:r>
      <w:proofErr w:type="spellStart"/>
      <w:r w:rsidRPr="00F43B2F">
        <w:rPr>
          <w:lang w:val="es-ES"/>
        </w:rPr>
        <w:t>Markdown</w:t>
      </w:r>
      <w:proofErr w:type="spellEnd"/>
      <w:r w:rsidRPr="00F43B2F">
        <w:rPr>
          <w:lang w:val="es-ES"/>
        </w:rPr>
        <w:t>, sin necesidad de herramientas gráficas complejas.</w:t>
      </w:r>
    </w:p>
    <w:p w14:paraId="6FC953EB" w14:textId="77777777" w:rsidR="00F43B2F" w:rsidRPr="00F43B2F" w:rsidRDefault="00F43B2F" w:rsidP="00F43B2F">
      <w:pPr>
        <w:numPr>
          <w:ilvl w:val="0"/>
          <w:numId w:val="46"/>
        </w:numPr>
        <w:rPr>
          <w:lang w:val="es-ES"/>
        </w:rPr>
      </w:pPr>
      <w:r w:rsidRPr="00F43B2F">
        <w:rPr>
          <w:b/>
          <w:bCs/>
          <w:lang w:val="es-ES"/>
        </w:rPr>
        <w:t>Versatilidad</w:t>
      </w:r>
      <w:r w:rsidRPr="00F43B2F">
        <w:rPr>
          <w:lang w:val="es-ES"/>
        </w:rPr>
        <w:t>: Permite generar diagramas de flujo, de clases, de casos de uso, de secuencia, Gantt, entre otros.</w:t>
      </w:r>
    </w:p>
    <w:p w14:paraId="19A55057" w14:textId="77777777" w:rsidR="00F43B2F" w:rsidRPr="00F43B2F" w:rsidRDefault="00F43B2F" w:rsidP="00F43B2F">
      <w:pPr>
        <w:numPr>
          <w:ilvl w:val="0"/>
          <w:numId w:val="46"/>
        </w:numPr>
        <w:rPr>
          <w:lang w:val="es-ES"/>
        </w:rPr>
      </w:pPr>
      <w:r w:rsidRPr="00F43B2F">
        <w:rPr>
          <w:b/>
          <w:bCs/>
          <w:lang w:val="es-ES"/>
        </w:rPr>
        <w:t>Visualización inmediata</w:t>
      </w:r>
      <w:r w:rsidRPr="00F43B2F">
        <w:rPr>
          <w:lang w:val="es-ES"/>
        </w:rPr>
        <w:t xml:space="preserve">: Puede visualizarse en navegadores mediante plataformas como </w:t>
      </w:r>
      <w:proofErr w:type="spellStart"/>
      <w:proofErr w:type="gramStart"/>
      <w:r w:rsidRPr="00F43B2F">
        <w:rPr>
          <w:lang w:val="es-ES"/>
        </w:rPr>
        <w:t>mermaid.live</w:t>
      </w:r>
      <w:proofErr w:type="spellEnd"/>
      <w:proofErr w:type="gramEnd"/>
      <w:r w:rsidRPr="00F43B2F">
        <w:rPr>
          <w:lang w:val="es-ES"/>
        </w:rPr>
        <w:t xml:space="preserve"> o integrarse en editores como Visual Studio </w:t>
      </w:r>
      <w:proofErr w:type="spellStart"/>
      <w:r w:rsidRPr="00F43B2F">
        <w:rPr>
          <w:lang w:val="es-ES"/>
        </w:rPr>
        <w:t>Code</w:t>
      </w:r>
      <w:proofErr w:type="spellEnd"/>
      <w:r w:rsidRPr="00F43B2F">
        <w:rPr>
          <w:lang w:val="es-ES"/>
        </w:rPr>
        <w:t xml:space="preserve"> o herramientas como </w:t>
      </w:r>
      <w:proofErr w:type="spellStart"/>
      <w:r w:rsidRPr="00F43B2F">
        <w:rPr>
          <w:lang w:val="es-ES"/>
        </w:rPr>
        <w:t>Notion</w:t>
      </w:r>
      <w:proofErr w:type="spellEnd"/>
      <w:r w:rsidRPr="00F43B2F">
        <w:rPr>
          <w:lang w:val="es-ES"/>
        </w:rPr>
        <w:t xml:space="preserve">, </w:t>
      </w:r>
      <w:proofErr w:type="spellStart"/>
      <w:r w:rsidRPr="00F43B2F">
        <w:rPr>
          <w:lang w:val="es-ES"/>
        </w:rPr>
        <w:t>Obsidian</w:t>
      </w:r>
      <w:proofErr w:type="spellEnd"/>
      <w:r w:rsidRPr="00F43B2F">
        <w:rPr>
          <w:lang w:val="es-ES"/>
        </w:rPr>
        <w:t xml:space="preserve"> o GitHub.</w:t>
      </w:r>
    </w:p>
    <w:p w14:paraId="66A2B57B" w14:textId="77777777" w:rsidR="00F43B2F" w:rsidRDefault="00F43B2F" w:rsidP="00F43B2F">
      <w:pPr>
        <w:numPr>
          <w:ilvl w:val="0"/>
          <w:numId w:val="46"/>
        </w:numPr>
        <w:rPr>
          <w:lang w:val="es-ES"/>
        </w:rPr>
      </w:pPr>
      <w:r w:rsidRPr="00F43B2F">
        <w:rPr>
          <w:b/>
          <w:bCs/>
          <w:lang w:val="es-ES"/>
        </w:rPr>
        <w:t>Mantenimiento fácil</w:t>
      </w:r>
      <w:r w:rsidRPr="00F43B2F">
        <w:rPr>
          <w:lang w:val="es-ES"/>
        </w:rPr>
        <w:t>: Al tratarse de código de texto, los diagramas pueden versionarse junto al código fuente y modificarse rápidamente.</w:t>
      </w:r>
    </w:p>
    <w:p w14:paraId="153021CE" w14:textId="74366A8E" w:rsidR="00F43B2F" w:rsidRPr="00F43B2F" w:rsidRDefault="00F43B2F" w:rsidP="00F43B2F">
      <w:pPr>
        <w:ind w:left="360"/>
        <w:rPr>
          <w:lang w:val="es-ES"/>
        </w:rPr>
      </w:pPr>
      <w:r w:rsidRPr="00F43B2F">
        <w:rPr>
          <w:lang w:val="es-ES"/>
        </w:rPr>
        <w:t xml:space="preserve">En este proyecto se ha usado </w:t>
      </w:r>
      <w:proofErr w:type="spellStart"/>
      <w:r w:rsidRPr="00F43B2F">
        <w:rPr>
          <w:lang w:val="es-ES"/>
        </w:rPr>
        <w:t>Mermaid</w:t>
      </w:r>
      <w:proofErr w:type="spellEnd"/>
      <w:r w:rsidRPr="00F43B2F">
        <w:rPr>
          <w:lang w:val="es-ES"/>
        </w:rPr>
        <w:t xml:space="preserve"> para representar:</w:t>
      </w:r>
    </w:p>
    <w:p w14:paraId="728DA63D" w14:textId="77777777" w:rsidR="00F43B2F" w:rsidRPr="00F43B2F" w:rsidRDefault="00F43B2F" w:rsidP="00F43B2F">
      <w:pPr>
        <w:numPr>
          <w:ilvl w:val="0"/>
          <w:numId w:val="47"/>
        </w:numPr>
        <w:rPr>
          <w:lang w:val="es-ES"/>
        </w:rPr>
      </w:pPr>
      <w:r w:rsidRPr="00F43B2F">
        <w:rPr>
          <w:lang w:val="es-ES"/>
        </w:rPr>
        <w:lastRenderedPageBreak/>
        <w:t>Diagramas de flujo de procesos clave (inicio de sesión, solicitud de TFG, etc.).</w:t>
      </w:r>
    </w:p>
    <w:p w14:paraId="3F2F5A29" w14:textId="77777777" w:rsidR="00F43B2F" w:rsidRPr="00F43B2F" w:rsidRDefault="00F43B2F" w:rsidP="00F43B2F">
      <w:pPr>
        <w:numPr>
          <w:ilvl w:val="0"/>
          <w:numId w:val="47"/>
        </w:numPr>
        <w:rPr>
          <w:lang w:val="es-ES"/>
        </w:rPr>
      </w:pPr>
      <w:r w:rsidRPr="00F43B2F">
        <w:rPr>
          <w:lang w:val="es-ES"/>
        </w:rPr>
        <w:t>Diagramas de secuencia que muestran la interacción entre usuarios y el sistema.</w:t>
      </w:r>
    </w:p>
    <w:p w14:paraId="16A2B53B" w14:textId="77777777" w:rsidR="00F43B2F" w:rsidRPr="00F43B2F" w:rsidRDefault="00F43B2F" w:rsidP="00F43B2F">
      <w:pPr>
        <w:numPr>
          <w:ilvl w:val="0"/>
          <w:numId w:val="47"/>
        </w:numPr>
        <w:rPr>
          <w:lang w:val="es-ES"/>
        </w:rPr>
      </w:pPr>
      <w:r w:rsidRPr="00F43B2F">
        <w:rPr>
          <w:lang w:val="es-ES"/>
        </w:rPr>
        <w:t>Modelos de dominio y relaciones entre entidades.</w:t>
      </w:r>
    </w:p>
    <w:p w14:paraId="7B0F6635" w14:textId="77777777" w:rsidR="00F43B2F" w:rsidRPr="00F43B2F" w:rsidRDefault="00F43B2F" w:rsidP="00F43B2F">
      <w:pPr>
        <w:numPr>
          <w:ilvl w:val="0"/>
          <w:numId w:val="47"/>
        </w:numPr>
        <w:rPr>
          <w:lang w:val="es-ES"/>
        </w:rPr>
      </w:pPr>
      <w:r w:rsidRPr="00F43B2F">
        <w:rPr>
          <w:lang w:val="es-ES"/>
        </w:rPr>
        <w:t>Casos de uso y escenarios funcionales.</w:t>
      </w:r>
    </w:p>
    <w:p w14:paraId="18D0EDED" w14:textId="77777777" w:rsidR="00F43B2F" w:rsidRPr="00F43B2F" w:rsidRDefault="00F43B2F" w:rsidP="00F43B2F">
      <w:pPr>
        <w:rPr>
          <w:lang w:val="es-ES"/>
        </w:rPr>
      </w:pPr>
      <w:r w:rsidRPr="00F43B2F">
        <w:rPr>
          <w:lang w:val="es-ES"/>
        </w:rPr>
        <w:t xml:space="preserve">Gracias a </w:t>
      </w:r>
      <w:proofErr w:type="spellStart"/>
      <w:r w:rsidRPr="00F43B2F">
        <w:rPr>
          <w:lang w:val="es-ES"/>
        </w:rPr>
        <w:t>Mermaid</w:t>
      </w:r>
      <w:proofErr w:type="spellEnd"/>
      <w:r w:rsidRPr="00F43B2F">
        <w:rPr>
          <w:lang w:val="es-ES"/>
        </w:rPr>
        <w:t>, ha sido posible documentar gráficamente el comportamiento y la estructura de la aplicación de forma clara, reproducible y sin depender de herramientas de diseño externas.</w:t>
      </w:r>
    </w:p>
    <w:p w14:paraId="7EF86FF9" w14:textId="77777777" w:rsidR="00F43B2F" w:rsidRPr="00F43B2F" w:rsidRDefault="00F43B2F" w:rsidP="00F43B2F"/>
    <w:p w14:paraId="229BF22B" w14:textId="77777777" w:rsidR="00F43B2F" w:rsidRPr="00F43B2F" w:rsidRDefault="00F43B2F" w:rsidP="00F43B2F">
      <w:pPr>
        <w:jc w:val="left"/>
        <w:rPr>
          <w:lang w:val="es-ES"/>
        </w:rPr>
      </w:pPr>
    </w:p>
    <w:p w14:paraId="4C16F476" w14:textId="27AD3699" w:rsidR="00F43B2F" w:rsidRPr="00432871" w:rsidRDefault="00F43B2F" w:rsidP="00F43B2F">
      <w:pPr>
        <w:jc w:val="left"/>
        <w:rPr>
          <w:lang w:val="es-ES"/>
        </w:rPr>
      </w:pPr>
      <w:r>
        <w:rPr>
          <w:lang w:val="es-ES"/>
        </w:rPr>
        <w:br w:type="page"/>
      </w:r>
    </w:p>
    <w:p w14:paraId="5F35D301" w14:textId="77777777" w:rsidR="00432871" w:rsidRPr="00432871" w:rsidRDefault="00432871" w:rsidP="00432871">
      <w:pPr>
        <w:rPr>
          <w:lang w:val="es-ES"/>
        </w:rPr>
      </w:pPr>
    </w:p>
    <w:p w14:paraId="7D47F3CA" w14:textId="77777777" w:rsidR="00A36F4E" w:rsidRPr="008F460C" w:rsidRDefault="00A36F4E" w:rsidP="00A36F4E">
      <w:pPr>
        <w:pStyle w:val="CaptuloNmero"/>
      </w:pPr>
    </w:p>
    <w:p w14:paraId="21857145" w14:textId="6E9E8C13" w:rsidR="00432871" w:rsidRPr="00AF3A2E" w:rsidRDefault="00A36F4E" w:rsidP="00A36F4E">
      <w:pPr>
        <w:pStyle w:val="Captulo"/>
      </w:pPr>
      <w:bookmarkStart w:id="22" w:name="_Toc204855959"/>
      <w:r>
        <w:t>Especificación y analisis</w:t>
      </w:r>
      <w:bookmarkEnd w:id="22"/>
    </w:p>
    <w:p w14:paraId="1B8DFAD0" w14:textId="74CF9CF5" w:rsidR="006117A6" w:rsidRDefault="006117A6" w:rsidP="006117A6">
      <w:pPr>
        <w:pStyle w:val="Ttulo2"/>
      </w:pPr>
      <w:bookmarkStart w:id="23" w:name="_Toc204855960"/>
      <w:r>
        <w:t>Gestión de riesgos</w:t>
      </w:r>
      <w:bookmarkEnd w:id="23"/>
    </w:p>
    <w:p w14:paraId="3F535060" w14:textId="09ABBD81" w:rsidR="006117A6" w:rsidRDefault="006117A6" w:rsidP="006117A6">
      <w:r w:rsidRPr="006117A6">
        <w:t xml:space="preserve">El propósito de </w:t>
      </w:r>
      <w:r>
        <w:t>un análisis de riesgos</w:t>
      </w:r>
      <w:r w:rsidRPr="006117A6">
        <w:t xml:space="preserve"> es identificar, clasificar y mitigar los riesgos asociados al desarrollo e implementación de una aplicación centrada en la gestión </w:t>
      </w:r>
      <w:r>
        <w:t xml:space="preserve">de </w:t>
      </w:r>
      <w:r w:rsidRPr="006117A6">
        <w:t>Trabajos de Fin de Grado (TFG). Esta herramienta maneja datos sensibles, opera en un entorno multiusuario y debe integrarse con procesos institucionales, lo que introduce múltiples desafíos</w:t>
      </w:r>
      <w:r>
        <w:t>.</w:t>
      </w:r>
    </w:p>
    <w:p w14:paraId="1C8F454E" w14:textId="77777777" w:rsidR="006117A6" w:rsidRDefault="006117A6" w:rsidP="006117A6"/>
    <w:p w14:paraId="4221DEF7" w14:textId="4DDF328D" w:rsidR="006117A6" w:rsidRDefault="006117A6" w:rsidP="006117A6">
      <w:pPr>
        <w:rPr>
          <w:b/>
          <w:bCs/>
        </w:rPr>
      </w:pPr>
      <w:r>
        <w:rPr>
          <w:b/>
          <w:bCs/>
        </w:rPr>
        <w:t>Riesgos de la seguridad de la información</w:t>
      </w:r>
    </w:p>
    <w:p w14:paraId="267F3615" w14:textId="0A780102" w:rsidR="006117A6" w:rsidRDefault="006117A6" w:rsidP="006117A6">
      <w:r w:rsidRPr="006117A6">
        <w:t>Uno de los riesgos más importantes en este tipo de sistemas es la seguridad de los datos personales y académicos. La aplicación trata con información sensible, como nombres, correos institucionales, roles académicos y la asignación de Trabajos de Fin de Grado.</w:t>
      </w:r>
    </w:p>
    <w:p w14:paraId="6FB60166" w14:textId="77777777" w:rsidR="006117A6" w:rsidRPr="006117A6" w:rsidRDefault="006117A6" w:rsidP="006117A6"/>
    <w:tbl>
      <w:tblPr>
        <w:tblStyle w:val="Tablaconcuadrcula"/>
        <w:tblW w:w="8899" w:type="dxa"/>
        <w:tblLook w:val="04A0" w:firstRow="1" w:lastRow="0" w:firstColumn="1" w:lastColumn="0" w:noHBand="0" w:noVBand="1"/>
      </w:tblPr>
      <w:tblGrid>
        <w:gridCol w:w="2373"/>
        <w:gridCol w:w="2076"/>
        <w:gridCol w:w="2225"/>
        <w:gridCol w:w="2225"/>
      </w:tblGrid>
      <w:tr w:rsidR="006117A6" w14:paraId="58C187BD" w14:textId="77777777" w:rsidTr="006117A6">
        <w:trPr>
          <w:trHeight w:val="314"/>
        </w:trPr>
        <w:tc>
          <w:tcPr>
            <w:tcW w:w="2373" w:type="dxa"/>
            <w:vAlign w:val="center"/>
          </w:tcPr>
          <w:p w14:paraId="796CD686" w14:textId="20DA6181" w:rsidR="006117A6" w:rsidRDefault="006117A6" w:rsidP="006117A6">
            <w:r>
              <w:rPr>
                <w:b/>
                <w:bCs/>
              </w:rPr>
              <w:t>Riesgo</w:t>
            </w:r>
          </w:p>
        </w:tc>
        <w:tc>
          <w:tcPr>
            <w:tcW w:w="2076" w:type="dxa"/>
            <w:vAlign w:val="center"/>
          </w:tcPr>
          <w:p w14:paraId="5F6ECE62" w14:textId="74DB5E8D" w:rsidR="006117A6" w:rsidRDefault="006117A6" w:rsidP="006117A6">
            <w:r>
              <w:rPr>
                <w:b/>
                <w:bCs/>
              </w:rPr>
              <w:t>Descripción</w:t>
            </w:r>
          </w:p>
        </w:tc>
        <w:tc>
          <w:tcPr>
            <w:tcW w:w="2225" w:type="dxa"/>
            <w:vAlign w:val="center"/>
          </w:tcPr>
          <w:p w14:paraId="38F0819C" w14:textId="1EC730C3" w:rsidR="006117A6" w:rsidRDefault="006117A6" w:rsidP="006117A6">
            <w:r>
              <w:rPr>
                <w:b/>
                <w:bCs/>
              </w:rPr>
              <w:t>Impacto</w:t>
            </w:r>
          </w:p>
        </w:tc>
        <w:tc>
          <w:tcPr>
            <w:tcW w:w="2225" w:type="dxa"/>
            <w:vAlign w:val="center"/>
          </w:tcPr>
          <w:p w14:paraId="7DA908BF" w14:textId="5AA66980" w:rsidR="006117A6" w:rsidRDefault="006117A6" w:rsidP="006117A6">
            <w:r>
              <w:rPr>
                <w:b/>
                <w:bCs/>
              </w:rPr>
              <w:t>Mitigación</w:t>
            </w:r>
          </w:p>
        </w:tc>
      </w:tr>
      <w:tr w:rsidR="006117A6" w14:paraId="3F28BCFB" w14:textId="77777777" w:rsidTr="006117A6">
        <w:trPr>
          <w:trHeight w:val="1558"/>
        </w:trPr>
        <w:tc>
          <w:tcPr>
            <w:tcW w:w="2373" w:type="dxa"/>
            <w:vAlign w:val="center"/>
          </w:tcPr>
          <w:p w14:paraId="13813D59" w14:textId="3D2A4A56" w:rsidR="006117A6" w:rsidRDefault="006117A6" w:rsidP="006117A6">
            <w:r>
              <w:t>Acceso no autorizado</w:t>
            </w:r>
          </w:p>
        </w:tc>
        <w:tc>
          <w:tcPr>
            <w:tcW w:w="2076" w:type="dxa"/>
            <w:vAlign w:val="center"/>
          </w:tcPr>
          <w:p w14:paraId="601B3115" w14:textId="1A72A23B" w:rsidR="006117A6" w:rsidRDefault="006117A6" w:rsidP="006117A6">
            <w:r>
              <w:t>Usuarios sin permisos acceden a datos sensibles (TFGs, notas, perfiles)</w:t>
            </w:r>
          </w:p>
        </w:tc>
        <w:tc>
          <w:tcPr>
            <w:tcW w:w="2225" w:type="dxa"/>
            <w:vAlign w:val="center"/>
          </w:tcPr>
          <w:p w14:paraId="0E36E3D9" w14:textId="3AC674DF" w:rsidR="006117A6" w:rsidRDefault="006117A6" w:rsidP="006117A6">
            <w:r>
              <w:t>Alto</w:t>
            </w:r>
          </w:p>
        </w:tc>
        <w:tc>
          <w:tcPr>
            <w:tcW w:w="2225" w:type="dxa"/>
            <w:vAlign w:val="center"/>
          </w:tcPr>
          <w:p w14:paraId="6ACFC0EA" w14:textId="6A7E54C5" w:rsidR="006117A6" w:rsidRDefault="006117A6" w:rsidP="006117A6">
            <w:r>
              <w:t>Implementar autenticación por rol, tokens de acceso y cifrado de credenciales</w:t>
            </w:r>
          </w:p>
        </w:tc>
      </w:tr>
      <w:tr w:rsidR="006117A6" w14:paraId="634392A0" w14:textId="77777777" w:rsidTr="006117A6">
        <w:trPr>
          <w:trHeight w:val="1244"/>
        </w:trPr>
        <w:tc>
          <w:tcPr>
            <w:tcW w:w="2373" w:type="dxa"/>
            <w:vAlign w:val="center"/>
          </w:tcPr>
          <w:p w14:paraId="18E6B949" w14:textId="0B86E788" w:rsidR="006117A6" w:rsidRDefault="006117A6" w:rsidP="006117A6">
            <w:r>
              <w:t>Inyección SQL / XSS</w:t>
            </w:r>
          </w:p>
        </w:tc>
        <w:tc>
          <w:tcPr>
            <w:tcW w:w="2076" w:type="dxa"/>
            <w:vAlign w:val="center"/>
          </w:tcPr>
          <w:p w14:paraId="665EDFA9" w14:textId="516CF757" w:rsidR="006117A6" w:rsidRDefault="006117A6" w:rsidP="006117A6">
            <w:r>
              <w:t>Uso de formularios para ejecutar código malicioso</w:t>
            </w:r>
          </w:p>
        </w:tc>
        <w:tc>
          <w:tcPr>
            <w:tcW w:w="2225" w:type="dxa"/>
            <w:vAlign w:val="center"/>
          </w:tcPr>
          <w:p w14:paraId="60B754CC" w14:textId="5C59A184" w:rsidR="006117A6" w:rsidRDefault="006117A6" w:rsidP="006117A6">
            <w:r>
              <w:t>Alto</w:t>
            </w:r>
          </w:p>
        </w:tc>
        <w:tc>
          <w:tcPr>
            <w:tcW w:w="2225" w:type="dxa"/>
            <w:vAlign w:val="center"/>
          </w:tcPr>
          <w:p w14:paraId="743D005B" w14:textId="04147336" w:rsidR="006117A6" w:rsidRDefault="006117A6" w:rsidP="006117A6">
            <w:r>
              <w:t>Mediante el uso de un ORM como Entity Framework para sanitizar datos</w:t>
            </w:r>
          </w:p>
        </w:tc>
      </w:tr>
      <w:tr w:rsidR="006117A6" w14:paraId="275C202C" w14:textId="77777777" w:rsidTr="006117A6">
        <w:trPr>
          <w:trHeight w:val="1255"/>
        </w:trPr>
        <w:tc>
          <w:tcPr>
            <w:tcW w:w="2373" w:type="dxa"/>
            <w:vAlign w:val="center"/>
          </w:tcPr>
          <w:p w14:paraId="325CEFCC" w14:textId="1C8113E7" w:rsidR="006117A6" w:rsidRDefault="006117A6" w:rsidP="006117A6">
            <w:r>
              <w:t>Pérdida de datos</w:t>
            </w:r>
          </w:p>
        </w:tc>
        <w:tc>
          <w:tcPr>
            <w:tcW w:w="2076" w:type="dxa"/>
            <w:vAlign w:val="center"/>
          </w:tcPr>
          <w:p w14:paraId="32683FA0" w14:textId="1EE53C4B" w:rsidR="006117A6" w:rsidRDefault="006117A6" w:rsidP="006117A6">
            <w:r>
              <w:t>Caída del servidor o corrupción de la base de datos</w:t>
            </w:r>
          </w:p>
        </w:tc>
        <w:tc>
          <w:tcPr>
            <w:tcW w:w="2225" w:type="dxa"/>
            <w:vAlign w:val="center"/>
          </w:tcPr>
          <w:p w14:paraId="645DA0C9" w14:textId="5B46C5A3" w:rsidR="006117A6" w:rsidRDefault="006117A6" w:rsidP="006117A6">
            <w:r>
              <w:t>Muy alto</w:t>
            </w:r>
          </w:p>
        </w:tc>
        <w:tc>
          <w:tcPr>
            <w:tcW w:w="2225" w:type="dxa"/>
            <w:vAlign w:val="center"/>
          </w:tcPr>
          <w:p w14:paraId="76EE19AE" w14:textId="4518E77D" w:rsidR="006117A6" w:rsidRDefault="006117A6" w:rsidP="006117A6">
            <w:r>
              <w:t>Copias de seguridad automáticas y redundancia</w:t>
            </w:r>
          </w:p>
        </w:tc>
      </w:tr>
      <w:tr w:rsidR="006117A6" w14:paraId="48174ECC" w14:textId="77777777" w:rsidTr="006117A6">
        <w:trPr>
          <w:trHeight w:val="1558"/>
        </w:trPr>
        <w:tc>
          <w:tcPr>
            <w:tcW w:w="2373" w:type="dxa"/>
            <w:vAlign w:val="center"/>
          </w:tcPr>
          <w:p w14:paraId="144B0A7C" w14:textId="6775881D" w:rsidR="006117A6" w:rsidRDefault="006117A6" w:rsidP="006117A6">
            <w:r>
              <w:lastRenderedPageBreak/>
              <w:t>Exposición de datos personales</w:t>
            </w:r>
          </w:p>
        </w:tc>
        <w:tc>
          <w:tcPr>
            <w:tcW w:w="2076" w:type="dxa"/>
            <w:vAlign w:val="center"/>
          </w:tcPr>
          <w:p w14:paraId="1DDDEA00" w14:textId="22F3BB58" w:rsidR="006117A6" w:rsidRDefault="006117A6" w:rsidP="006117A6">
            <w:r>
              <w:t>Mal manejo de datos de alumnos y profesores</w:t>
            </w:r>
          </w:p>
        </w:tc>
        <w:tc>
          <w:tcPr>
            <w:tcW w:w="2225" w:type="dxa"/>
            <w:vAlign w:val="center"/>
          </w:tcPr>
          <w:p w14:paraId="6566C941" w14:textId="7B66EDA4" w:rsidR="006117A6" w:rsidRDefault="006117A6" w:rsidP="006117A6">
            <w:r>
              <w:t>Alto</w:t>
            </w:r>
          </w:p>
        </w:tc>
        <w:tc>
          <w:tcPr>
            <w:tcW w:w="2225" w:type="dxa"/>
            <w:vAlign w:val="center"/>
          </w:tcPr>
          <w:p w14:paraId="3343B8DA" w14:textId="1F7B8FC6" w:rsidR="006117A6" w:rsidRDefault="006117A6" w:rsidP="006117A6">
            <w:r>
              <w:t>Campos mínimos requeridos y acceso restringido</w:t>
            </w:r>
          </w:p>
        </w:tc>
      </w:tr>
    </w:tbl>
    <w:p w14:paraId="0AA9EB5F" w14:textId="48CB9795" w:rsidR="006117A6" w:rsidRDefault="00C55F41" w:rsidP="00C55F41">
      <w:pPr>
        <w:pStyle w:val="Descripcin"/>
        <w:rPr>
          <w:b/>
          <w:bCs/>
        </w:rPr>
      </w:pPr>
      <w:bookmarkStart w:id="24" w:name="_Toc204856150"/>
      <w:r>
        <w:t xml:space="preserve">Tabla </w:t>
      </w:r>
      <w:r>
        <w:fldChar w:fldCharType="begin"/>
      </w:r>
      <w:r>
        <w:instrText xml:space="preserve"> SEQ Tabla \* ARABIC </w:instrText>
      </w:r>
      <w:r>
        <w:fldChar w:fldCharType="separate"/>
      </w:r>
      <w:r>
        <w:rPr>
          <w:noProof/>
        </w:rPr>
        <w:t>1</w:t>
      </w:r>
      <w:r>
        <w:fldChar w:fldCharType="end"/>
      </w:r>
      <w:r>
        <w:t>. Riesgos de la seguridad de la información</w:t>
      </w:r>
      <w:bookmarkEnd w:id="24"/>
    </w:p>
    <w:p w14:paraId="3EBA26FD" w14:textId="1CF8AA4C" w:rsidR="006117A6" w:rsidRDefault="006117A6" w:rsidP="006117A6">
      <w:pPr>
        <w:rPr>
          <w:b/>
          <w:bCs/>
        </w:rPr>
      </w:pPr>
      <w:r>
        <w:rPr>
          <w:b/>
          <w:bCs/>
        </w:rPr>
        <w:t>Riesgos técnicos</w:t>
      </w:r>
    </w:p>
    <w:p w14:paraId="1AFC2A79" w14:textId="64F34DA7" w:rsidR="006117A6" w:rsidRDefault="006117A6" w:rsidP="006117A6">
      <w:r w:rsidRPr="006117A6">
        <w:t>A nivel técnico, uno de los principales retos está en la complejidad del modelo de datos. La aplicación debe gestionar relaciones múltiples y cruzadas entre entidades como TFGs, estudiantes, profesores, líneas de investigación y departamentos. Si el modelo no está bien diseñado, pueden surgir problemas de integridad y eficiencia.</w:t>
      </w:r>
    </w:p>
    <w:p w14:paraId="47BA1F3C" w14:textId="77777777" w:rsidR="006117A6" w:rsidRPr="006117A6" w:rsidRDefault="006117A6" w:rsidP="006117A6"/>
    <w:tbl>
      <w:tblPr>
        <w:tblStyle w:val="Tablaconcuadrcula"/>
        <w:tblW w:w="0" w:type="auto"/>
        <w:tblLook w:val="04A0" w:firstRow="1" w:lastRow="0" w:firstColumn="1" w:lastColumn="0" w:noHBand="0" w:noVBand="1"/>
      </w:tblPr>
      <w:tblGrid>
        <w:gridCol w:w="2121"/>
        <w:gridCol w:w="2122"/>
        <w:gridCol w:w="2122"/>
        <w:gridCol w:w="2122"/>
      </w:tblGrid>
      <w:tr w:rsidR="006117A6" w14:paraId="68DAE09C" w14:textId="77777777" w:rsidTr="00304A7C">
        <w:tc>
          <w:tcPr>
            <w:tcW w:w="2121" w:type="dxa"/>
            <w:vAlign w:val="center"/>
          </w:tcPr>
          <w:p w14:paraId="598DE1B8" w14:textId="3434C9A3" w:rsidR="006117A6" w:rsidRDefault="006117A6" w:rsidP="006117A6">
            <w:pPr>
              <w:rPr>
                <w:b/>
                <w:bCs/>
              </w:rPr>
            </w:pPr>
            <w:r>
              <w:rPr>
                <w:b/>
                <w:bCs/>
              </w:rPr>
              <w:t>Riesgo</w:t>
            </w:r>
          </w:p>
        </w:tc>
        <w:tc>
          <w:tcPr>
            <w:tcW w:w="2122" w:type="dxa"/>
            <w:vAlign w:val="center"/>
          </w:tcPr>
          <w:p w14:paraId="331945EF" w14:textId="6828404A" w:rsidR="006117A6" w:rsidRDefault="006117A6" w:rsidP="006117A6">
            <w:pPr>
              <w:rPr>
                <w:b/>
                <w:bCs/>
              </w:rPr>
            </w:pPr>
            <w:r>
              <w:rPr>
                <w:b/>
                <w:bCs/>
              </w:rPr>
              <w:t>Descripción</w:t>
            </w:r>
          </w:p>
        </w:tc>
        <w:tc>
          <w:tcPr>
            <w:tcW w:w="2122" w:type="dxa"/>
            <w:vAlign w:val="center"/>
          </w:tcPr>
          <w:p w14:paraId="6B9C9F7D" w14:textId="6B373B0F" w:rsidR="006117A6" w:rsidRDefault="006117A6" w:rsidP="006117A6">
            <w:pPr>
              <w:rPr>
                <w:b/>
                <w:bCs/>
              </w:rPr>
            </w:pPr>
            <w:r>
              <w:rPr>
                <w:b/>
                <w:bCs/>
              </w:rPr>
              <w:t>Impacto</w:t>
            </w:r>
          </w:p>
        </w:tc>
        <w:tc>
          <w:tcPr>
            <w:tcW w:w="2122" w:type="dxa"/>
            <w:vAlign w:val="center"/>
          </w:tcPr>
          <w:p w14:paraId="729F6B0E" w14:textId="40E1A908" w:rsidR="006117A6" w:rsidRDefault="006117A6" w:rsidP="006117A6">
            <w:pPr>
              <w:rPr>
                <w:b/>
                <w:bCs/>
              </w:rPr>
            </w:pPr>
            <w:r>
              <w:rPr>
                <w:b/>
                <w:bCs/>
              </w:rPr>
              <w:t>Mitigación</w:t>
            </w:r>
          </w:p>
        </w:tc>
      </w:tr>
      <w:tr w:rsidR="006117A6" w14:paraId="731C6A72" w14:textId="77777777" w:rsidTr="00304A7C">
        <w:tc>
          <w:tcPr>
            <w:tcW w:w="2121" w:type="dxa"/>
            <w:vAlign w:val="center"/>
          </w:tcPr>
          <w:p w14:paraId="2FE7A97F" w14:textId="2C1E780A" w:rsidR="006117A6" w:rsidRDefault="006117A6" w:rsidP="006117A6">
            <w:pPr>
              <w:rPr>
                <w:b/>
                <w:bCs/>
              </w:rPr>
            </w:pPr>
            <w:r>
              <w:t>Complejidad de relaciones entre entidades</w:t>
            </w:r>
          </w:p>
        </w:tc>
        <w:tc>
          <w:tcPr>
            <w:tcW w:w="2122" w:type="dxa"/>
            <w:vAlign w:val="center"/>
          </w:tcPr>
          <w:p w14:paraId="655E4B65" w14:textId="27EFF332" w:rsidR="006117A6" w:rsidRDefault="006117A6" w:rsidP="006117A6">
            <w:pPr>
              <w:rPr>
                <w:b/>
                <w:bCs/>
              </w:rPr>
            </w:pPr>
            <w:r>
              <w:t>TFGs, alumnos, departamentos y profesores se relacionan de forma compleja</w:t>
            </w:r>
          </w:p>
        </w:tc>
        <w:tc>
          <w:tcPr>
            <w:tcW w:w="2122" w:type="dxa"/>
            <w:vAlign w:val="center"/>
          </w:tcPr>
          <w:p w14:paraId="6D7F4EDC" w14:textId="3B519DA8" w:rsidR="006117A6" w:rsidRDefault="006117A6" w:rsidP="006117A6">
            <w:pPr>
              <w:rPr>
                <w:b/>
                <w:bCs/>
              </w:rPr>
            </w:pPr>
            <w:r>
              <w:t>Medio</w:t>
            </w:r>
          </w:p>
        </w:tc>
        <w:tc>
          <w:tcPr>
            <w:tcW w:w="2122" w:type="dxa"/>
            <w:vAlign w:val="center"/>
          </w:tcPr>
          <w:p w14:paraId="480140B6" w14:textId="4519FD5D" w:rsidR="006117A6" w:rsidRDefault="006117A6" w:rsidP="006117A6">
            <w:pPr>
              <w:rPr>
                <w:b/>
                <w:bCs/>
              </w:rPr>
            </w:pPr>
            <w:r>
              <w:t>Modelado cuidadoso con diagramas ER y uso de claves foráneas</w:t>
            </w:r>
          </w:p>
        </w:tc>
      </w:tr>
      <w:tr w:rsidR="006117A6" w14:paraId="5123EE21" w14:textId="77777777" w:rsidTr="00304A7C">
        <w:tc>
          <w:tcPr>
            <w:tcW w:w="2121" w:type="dxa"/>
            <w:vAlign w:val="center"/>
          </w:tcPr>
          <w:p w14:paraId="242C7992" w14:textId="1119AFA1" w:rsidR="006117A6" w:rsidRDefault="006117A6" w:rsidP="006117A6">
            <w:pPr>
              <w:rPr>
                <w:b/>
                <w:bCs/>
              </w:rPr>
            </w:pPr>
            <w:r>
              <w:t>Fallos en la sincronización frontend-backend</w:t>
            </w:r>
          </w:p>
        </w:tc>
        <w:tc>
          <w:tcPr>
            <w:tcW w:w="2122" w:type="dxa"/>
            <w:vAlign w:val="center"/>
          </w:tcPr>
          <w:p w14:paraId="5940AE14" w14:textId="21737AF9" w:rsidR="006117A6" w:rsidRDefault="006117A6" w:rsidP="006117A6">
            <w:pPr>
              <w:rPr>
                <w:b/>
                <w:bCs/>
              </w:rPr>
            </w:pPr>
            <w:r>
              <w:t>Problemas de integración entre Angular y API .NET</w:t>
            </w:r>
          </w:p>
        </w:tc>
        <w:tc>
          <w:tcPr>
            <w:tcW w:w="2122" w:type="dxa"/>
            <w:vAlign w:val="center"/>
          </w:tcPr>
          <w:p w14:paraId="21631F84" w14:textId="664160DF" w:rsidR="006117A6" w:rsidRDefault="006117A6" w:rsidP="006117A6">
            <w:pPr>
              <w:rPr>
                <w:b/>
                <w:bCs/>
              </w:rPr>
            </w:pPr>
            <w:r>
              <w:t>Medio</w:t>
            </w:r>
          </w:p>
        </w:tc>
        <w:tc>
          <w:tcPr>
            <w:tcW w:w="2122" w:type="dxa"/>
            <w:vAlign w:val="center"/>
          </w:tcPr>
          <w:p w14:paraId="72BCD428" w14:textId="25988536" w:rsidR="006117A6" w:rsidRDefault="006117A6" w:rsidP="006117A6">
            <w:pPr>
              <w:rPr>
                <w:b/>
                <w:bCs/>
              </w:rPr>
            </w:pPr>
            <w:r>
              <w:t>Establecer comunicación usando objetos DTOs para asegurar la integridad</w:t>
            </w:r>
          </w:p>
        </w:tc>
      </w:tr>
      <w:tr w:rsidR="006117A6" w14:paraId="3FA2ADC8" w14:textId="77777777" w:rsidTr="00304A7C">
        <w:tc>
          <w:tcPr>
            <w:tcW w:w="2121" w:type="dxa"/>
            <w:vAlign w:val="center"/>
          </w:tcPr>
          <w:p w14:paraId="6A733B88" w14:textId="080BDC91" w:rsidR="006117A6" w:rsidRDefault="006117A6" w:rsidP="006117A6">
            <w:pPr>
              <w:rPr>
                <w:b/>
                <w:bCs/>
              </w:rPr>
            </w:pPr>
            <w:r>
              <w:t>Falta de escalabilidad</w:t>
            </w:r>
          </w:p>
        </w:tc>
        <w:tc>
          <w:tcPr>
            <w:tcW w:w="2122" w:type="dxa"/>
            <w:vAlign w:val="center"/>
          </w:tcPr>
          <w:p w14:paraId="61BFBE8D" w14:textId="4A195EF2" w:rsidR="006117A6" w:rsidRDefault="006117A6" w:rsidP="006117A6">
            <w:pPr>
              <w:rPr>
                <w:b/>
                <w:bCs/>
              </w:rPr>
            </w:pPr>
            <w:r>
              <w:t>Aumento de usuarios podría saturar la app</w:t>
            </w:r>
          </w:p>
        </w:tc>
        <w:tc>
          <w:tcPr>
            <w:tcW w:w="2122" w:type="dxa"/>
            <w:vAlign w:val="center"/>
          </w:tcPr>
          <w:p w14:paraId="13FE0184" w14:textId="4A5C5390" w:rsidR="006117A6" w:rsidRDefault="006117A6" w:rsidP="006117A6">
            <w:pPr>
              <w:rPr>
                <w:b/>
                <w:bCs/>
              </w:rPr>
            </w:pPr>
            <w:r>
              <w:t>Medio</w:t>
            </w:r>
          </w:p>
        </w:tc>
        <w:tc>
          <w:tcPr>
            <w:tcW w:w="2122" w:type="dxa"/>
            <w:vAlign w:val="center"/>
          </w:tcPr>
          <w:p w14:paraId="128CD3B6" w14:textId="491F898E" w:rsidR="006117A6" w:rsidRDefault="006117A6" w:rsidP="006117A6">
            <w:pPr>
              <w:rPr>
                <w:b/>
                <w:bCs/>
              </w:rPr>
            </w:pPr>
            <w:r>
              <w:t>Usar buenas prácticas y arquitectura modular</w:t>
            </w:r>
          </w:p>
        </w:tc>
      </w:tr>
    </w:tbl>
    <w:p w14:paraId="15E0943D" w14:textId="38A22A1B" w:rsidR="00AF3A2E" w:rsidRDefault="00C55F41" w:rsidP="00C55F41">
      <w:pPr>
        <w:pStyle w:val="Descripcin"/>
        <w:rPr>
          <w:lang w:val="es-ES"/>
        </w:rPr>
      </w:pPr>
      <w:bookmarkStart w:id="25" w:name="_Toc204856151"/>
      <w:r>
        <w:t xml:space="preserve">Tabla </w:t>
      </w:r>
      <w:r>
        <w:fldChar w:fldCharType="begin"/>
      </w:r>
      <w:r>
        <w:instrText xml:space="preserve"> SEQ Tabla \* ARABIC </w:instrText>
      </w:r>
      <w:r>
        <w:fldChar w:fldCharType="separate"/>
      </w:r>
      <w:r>
        <w:rPr>
          <w:noProof/>
        </w:rPr>
        <w:t>2</w:t>
      </w:r>
      <w:r>
        <w:fldChar w:fldCharType="end"/>
      </w:r>
      <w:r>
        <w:t>. Riesgos Técnicos</w:t>
      </w:r>
      <w:bookmarkEnd w:id="25"/>
    </w:p>
    <w:p w14:paraId="2C38480B" w14:textId="6604E5CF" w:rsidR="00AF3A2E" w:rsidRDefault="006117A6" w:rsidP="00C72FAE">
      <w:pPr>
        <w:rPr>
          <w:b/>
          <w:bCs/>
        </w:rPr>
      </w:pPr>
      <w:r w:rsidRPr="006117A6">
        <w:rPr>
          <w:b/>
          <w:bCs/>
        </w:rPr>
        <w:t>Riesgos de gestión y planificación</w:t>
      </w:r>
    </w:p>
    <w:p w14:paraId="09FB3CCA" w14:textId="47F17084" w:rsidR="006117A6" w:rsidRDefault="006117A6" w:rsidP="00C72FAE">
      <w:r w:rsidRPr="006117A6">
        <w:t>Como en cualquier proyecto de desarrollo, existe el riesgo de subestimar los tiempos necesarios para cada tarea. Una mala planificación puede llevar a retrasos importantes. También es posible que, durante el desarrollo, los requisitos del sistema cambien por decisiones del cliente o descubrimientos funcionales.</w:t>
      </w:r>
    </w:p>
    <w:p w14:paraId="5475E52A" w14:textId="77777777" w:rsidR="006117A6" w:rsidRPr="006117A6" w:rsidRDefault="006117A6" w:rsidP="00C72FAE"/>
    <w:tbl>
      <w:tblPr>
        <w:tblStyle w:val="Tablaconcuadrcula"/>
        <w:tblW w:w="0" w:type="auto"/>
        <w:tblLook w:val="04A0" w:firstRow="1" w:lastRow="0" w:firstColumn="1" w:lastColumn="0" w:noHBand="0" w:noVBand="1"/>
      </w:tblPr>
      <w:tblGrid>
        <w:gridCol w:w="2121"/>
        <w:gridCol w:w="2122"/>
        <w:gridCol w:w="2122"/>
        <w:gridCol w:w="2122"/>
      </w:tblGrid>
      <w:tr w:rsidR="006117A6" w14:paraId="4624D620" w14:textId="77777777" w:rsidTr="00304A7C">
        <w:tc>
          <w:tcPr>
            <w:tcW w:w="2121" w:type="dxa"/>
            <w:vAlign w:val="center"/>
          </w:tcPr>
          <w:p w14:paraId="0DB3B705" w14:textId="5B2770BE" w:rsidR="006117A6" w:rsidRDefault="006117A6" w:rsidP="006117A6">
            <w:pPr>
              <w:rPr>
                <w:b/>
                <w:bCs/>
                <w:lang w:val="es-ES"/>
              </w:rPr>
            </w:pPr>
            <w:r>
              <w:rPr>
                <w:b/>
                <w:bCs/>
              </w:rPr>
              <w:t>Riesgo</w:t>
            </w:r>
          </w:p>
        </w:tc>
        <w:tc>
          <w:tcPr>
            <w:tcW w:w="2122" w:type="dxa"/>
            <w:vAlign w:val="center"/>
          </w:tcPr>
          <w:p w14:paraId="42810123" w14:textId="131D03FD" w:rsidR="006117A6" w:rsidRDefault="006117A6" w:rsidP="006117A6">
            <w:pPr>
              <w:rPr>
                <w:b/>
                <w:bCs/>
                <w:lang w:val="es-ES"/>
              </w:rPr>
            </w:pPr>
            <w:r>
              <w:rPr>
                <w:b/>
                <w:bCs/>
              </w:rPr>
              <w:t>Descripción</w:t>
            </w:r>
          </w:p>
        </w:tc>
        <w:tc>
          <w:tcPr>
            <w:tcW w:w="2122" w:type="dxa"/>
            <w:vAlign w:val="center"/>
          </w:tcPr>
          <w:p w14:paraId="6A157464" w14:textId="5B2EC804" w:rsidR="006117A6" w:rsidRDefault="006117A6" w:rsidP="006117A6">
            <w:pPr>
              <w:rPr>
                <w:b/>
                <w:bCs/>
                <w:lang w:val="es-ES"/>
              </w:rPr>
            </w:pPr>
            <w:r>
              <w:rPr>
                <w:b/>
                <w:bCs/>
              </w:rPr>
              <w:t>Impacto</w:t>
            </w:r>
          </w:p>
        </w:tc>
        <w:tc>
          <w:tcPr>
            <w:tcW w:w="2122" w:type="dxa"/>
            <w:vAlign w:val="center"/>
          </w:tcPr>
          <w:p w14:paraId="541F0C39" w14:textId="2CBC29C1" w:rsidR="006117A6" w:rsidRDefault="006117A6" w:rsidP="006117A6">
            <w:pPr>
              <w:rPr>
                <w:b/>
                <w:bCs/>
                <w:lang w:val="es-ES"/>
              </w:rPr>
            </w:pPr>
            <w:r>
              <w:rPr>
                <w:b/>
                <w:bCs/>
              </w:rPr>
              <w:t>Mitigación</w:t>
            </w:r>
          </w:p>
        </w:tc>
      </w:tr>
      <w:tr w:rsidR="006117A6" w14:paraId="28FC4BAC" w14:textId="77777777" w:rsidTr="00304A7C">
        <w:tc>
          <w:tcPr>
            <w:tcW w:w="2121" w:type="dxa"/>
            <w:vAlign w:val="center"/>
          </w:tcPr>
          <w:p w14:paraId="0E37674A" w14:textId="499AA4F5" w:rsidR="006117A6" w:rsidRDefault="006117A6" w:rsidP="006117A6">
            <w:pPr>
              <w:rPr>
                <w:b/>
                <w:bCs/>
                <w:lang w:val="es-ES"/>
              </w:rPr>
            </w:pPr>
            <w:r>
              <w:t>Subestimación de tiempos</w:t>
            </w:r>
          </w:p>
        </w:tc>
        <w:tc>
          <w:tcPr>
            <w:tcW w:w="2122" w:type="dxa"/>
            <w:vAlign w:val="center"/>
          </w:tcPr>
          <w:p w14:paraId="7E82374E" w14:textId="4CB72EA8" w:rsidR="006117A6" w:rsidRDefault="006117A6" w:rsidP="006117A6">
            <w:pPr>
              <w:rPr>
                <w:b/>
                <w:bCs/>
                <w:lang w:val="es-ES"/>
              </w:rPr>
            </w:pPr>
            <w:r>
              <w:t>Tareas de desarrollo más largas de lo previsto</w:t>
            </w:r>
          </w:p>
        </w:tc>
        <w:tc>
          <w:tcPr>
            <w:tcW w:w="2122" w:type="dxa"/>
            <w:vAlign w:val="center"/>
          </w:tcPr>
          <w:p w14:paraId="649098BB" w14:textId="2A85D333" w:rsidR="006117A6" w:rsidRDefault="006117A6" w:rsidP="006117A6">
            <w:pPr>
              <w:rPr>
                <w:b/>
                <w:bCs/>
                <w:lang w:val="es-ES"/>
              </w:rPr>
            </w:pPr>
            <w:r>
              <w:t>Medio</w:t>
            </w:r>
          </w:p>
        </w:tc>
        <w:tc>
          <w:tcPr>
            <w:tcW w:w="2122" w:type="dxa"/>
            <w:vAlign w:val="center"/>
          </w:tcPr>
          <w:p w14:paraId="1A401F45" w14:textId="6B042224" w:rsidR="006117A6" w:rsidRDefault="006117A6" w:rsidP="006117A6">
            <w:pPr>
              <w:rPr>
                <w:b/>
                <w:bCs/>
                <w:lang w:val="es-ES"/>
              </w:rPr>
            </w:pPr>
            <w:r>
              <w:t>Planificación ágil (sprints), revisión frecuente de avances</w:t>
            </w:r>
          </w:p>
        </w:tc>
      </w:tr>
      <w:tr w:rsidR="006117A6" w14:paraId="055F4A08" w14:textId="77777777" w:rsidTr="00304A7C">
        <w:tc>
          <w:tcPr>
            <w:tcW w:w="2121" w:type="dxa"/>
            <w:vAlign w:val="center"/>
          </w:tcPr>
          <w:p w14:paraId="71EFC266" w14:textId="189EBE62" w:rsidR="006117A6" w:rsidRDefault="006117A6" w:rsidP="006117A6">
            <w:pPr>
              <w:rPr>
                <w:b/>
                <w:bCs/>
                <w:lang w:val="es-ES"/>
              </w:rPr>
            </w:pPr>
            <w:r>
              <w:t>Cambios en los requisitos</w:t>
            </w:r>
          </w:p>
        </w:tc>
        <w:tc>
          <w:tcPr>
            <w:tcW w:w="2122" w:type="dxa"/>
            <w:vAlign w:val="center"/>
          </w:tcPr>
          <w:p w14:paraId="1601B6BF" w14:textId="1CFA8075" w:rsidR="006117A6" w:rsidRDefault="006117A6" w:rsidP="006117A6">
            <w:pPr>
              <w:rPr>
                <w:b/>
                <w:bCs/>
                <w:lang w:val="es-ES"/>
              </w:rPr>
            </w:pPr>
            <w:r>
              <w:t>Los usuarios finales cambian su opinión sobre cómo debe funcionar la app</w:t>
            </w:r>
          </w:p>
        </w:tc>
        <w:tc>
          <w:tcPr>
            <w:tcW w:w="2122" w:type="dxa"/>
            <w:vAlign w:val="center"/>
          </w:tcPr>
          <w:p w14:paraId="5ACC823F" w14:textId="511ECD96" w:rsidR="006117A6" w:rsidRDefault="006117A6" w:rsidP="006117A6">
            <w:pPr>
              <w:rPr>
                <w:b/>
                <w:bCs/>
                <w:lang w:val="es-ES"/>
              </w:rPr>
            </w:pPr>
            <w:r>
              <w:t>Medio</w:t>
            </w:r>
          </w:p>
        </w:tc>
        <w:tc>
          <w:tcPr>
            <w:tcW w:w="2122" w:type="dxa"/>
            <w:vAlign w:val="center"/>
          </w:tcPr>
          <w:p w14:paraId="72AD81F3" w14:textId="25C1DF77" w:rsidR="006117A6" w:rsidRDefault="006117A6" w:rsidP="006117A6">
            <w:pPr>
              <w:rPr>
                <w:b/>
                <w:bCs/>
                <w:lang w:val="es-ES"/>
              </w:rPr>
            </w:pPr>
            <w:r>
              <w:t>Reuniones regulares de revisión, diseño modular para adaptabilidad</w:t>
            </w:r>
          </w:p>
        </w:tc>
      </w:tr>
      <w:tr w:rsidR="006117A6" w14:paraId="43DF3037" w14:textId="77777777" w:rsidTr="00304A7C">
        <w:tc>
          <w:tcPr>
            <w:tcW w:w="2121" w:type="dxa"/>
            <w:vAlign w:val="center"/>
          </w:tcPr>
          <w:p w14:paraId="33A7C709" w14:textId="19A6A842" w:rsidR="006117A6" w:rsidRDefault="006117A6" w:rsidP="006117A6">
            <w:pPr>
              <w:rPr>
                <w:b/>
                <w:bCs/>
                <w:lang w:val="es-ES"/>
              </w:rPr>
            </w:pPr>
            <w:r>
              <w:t>Dependencia de datos de terceros</w:t>
            </w:r>
          </w:p>
        </w:tc>
        <w:tc>
          <w:tcPr>
            <w:tcW w:w="2122" w:type="dxa"/>
            <w:vAlign w:val="center"/>
          </w:tcPr>
          <w:p w14:paraId="468B6B9A" w14:textId="29919F27" w:rsidR="006117A6" w:rsidRDefault="006117A6" w:rsidP="006117A6">
            <w:pPr>
              <w:rPr>
                <w:b/>
                <w:bCs/>
                <w:lang w:val="es-ES"/>
              </w:rPr>
            </w:pPr>
            <w:r>
              <w:t xml:space="preserve">Problemas al importar datos </w:t>
            </w:r>
            <w:r>
              <w:lastRenderedPageBreak/>
              <w:t>desde CSV o sistemas externos</w:t>
            </w:r>
          </w:p>
        </w:tc>
        <w:tc>
          <w:tcPr>
            <w:tcW w:w="2122" w:type="dxa"/>
            <w:vAlign w:val="center"/>
          </w:tcPr>
          <w:p w14:paraId="6DABC9C9" w14:textId="52937754" w:rsidR="006117A6" w:rsidRDefault="006117A6" w:rsidP="006117A6">
            <w:pPr>
              <w:rPr>
                <w:b/>
                <w:bCs/>
                <w:lang w:val="es-ES"/>
              </w:rPr>
            </w:pPr>
            <w:r>
              <w:lastRenderedPageBreak/>
              <w:t>Alto</w:t>
            </w:r>
          </w:p>
        </w:tc>
        <w:tc>
          <w:tcPr>
            <w:tcW w:w="2122" w:type="dxa"/>
            <w:vAlign w:val="center"/>
          </w:tcPr>
          <w:p w14:paraId="726911DD" w14:textId="7E55BB63" w:rsidR="006117A6" w:rsidRDefault="006117A6" w:rsidP="006117A6">
            <w:pPr>
              <w:rPr>
                <w:b/>
                <w:bCs/>
                <w:lang w:val="es-ES"/>
              </w:rPr>
            </w:pPr>
            <w:r>
              <w:t xml:space="preserve">Validación previa de datos, limpieza </w:t>
            </w:r>
            <w:r>
              <w:lastRenderedPageBreak/>
              <w:t>automatizada de entradas</w:t>
            </w:r>
          </w:p>
        </w:tc>
      </w:tr>
    </w:tbl>
    <w:p w14:paraId="5C52A239" w14:textId="77777777" w:rsidR="006117A6" w:rsidRPr="00C72FAE" w:rsidRDefault="006117A6" w:rsidP="00C72FAE">
      <w:pPr>
        <w:rPr>
          <w:b/>
          <w:bCs/>
          <w:lang w:val="es-ES"/>
        </w:rPr>
      </w:pPr>
    </w:p>
    <w:p w14:paraId="4FE4F4F7" w14:textId="0050E879" w:rsidR="006117A6" w:rsidRDefault="006117A6" w:rsidP="006117A6">
      <w:pPr>
        <w:jc w:val="left"/>
        <w:rPr>
          <w:b/>
          <w:bCs/>
          <w:lang w:val="es-ES"/>
        </w:rPr>
      </w:pPr>
      <w:r w:rsidRPr="006117A6">
        <w:rPr>
          <w:b/>
          <w:bCs/>
          <w:lang w:val="es-ES"/>
        </w:rPr>
        <w:t>Riesgos organizativos y de adopción</w:t>
      </w:r>
    </w:p>
    <w:p w14:paraId="0657008A" w14:textId="4445DC66" w:rsidR="006117A6" w:rsidRDefault="006117A6" w:rsidP="006117A6">
      <w:pPr>
        <w:jc w:val="left"/>
      </w:pPr>
      <w:r w:rsidRPr="006117A6">
        <w:t>Aunque el sistema funcione correctamente, puede haber resistencia al cambio por parte del profesorado o personal administrativo. La falta de formación o el rechazo a abandonar métodos tradicionales (como hojas de cálculo o gestión por correo) puede obstaculizar la adopción de la herramienta.</w:t>
      </w:r>
    </w:p>
    <w:p w14:paraId="1ED30F5A" w14:textId="77777777" w:rsidR="006117A6" w:rsidRPr="006117A6" w:rsidRDefault="006117A6" w:rsidP="006117A6">
      <w:pPr>
        <w:jc w:val="left"/>
        <w:rPr>
          <w:lang w:val="es-ES"/>
        </w:rPr>
      </w:pPr>
    </w:p>
    <w:tbl>
      <w:tblPr>
        <w:tblStyle w:val="Tablaconcuadrcula"/>
        <w:tblW w:w="0" w:type="auto"/>
        <w:tblLook w:val="04A0" w:firstRow="1" w:lastRow="0" w:firstColumn="1" w:lastColumn="0" w:noHBand="0" w:noVBand="1"/>
      </w:tblPr>
      <w:tblGrid>
        <w:gridCol w:w="2121"/>
        <w:gridCol w:w="2122"/>
        <w:gridCol w:w="2122"/>
        <w:gridCol w:w="2122"/>
      </w:tblGrid>
      <w:tr w:rsidR="006117A6" w14:paraId="29B1B137" w14:textId="77777777" w:rsidTr="00304A7C">
        <w:tc>
          <w:tcPr>
            <w:tcW w:w="2121" w:type="dxa"/>
            <w:vAlign w:val="center"/>
          </w:tcPr>
          <w:p w14:paraId="6277351D" w14:textId="6F78DEBA" w:rsidR="006117A6" w:rsidRDefault="006117A6" w:rsidP="006117A6">
            <w:pPr>
              <w:rPr>
                <w:b/>
                <w:bCs/>
              </w:rPr>
            </w:pPr>
            <w:r>
              <w:rPr>
                <w:b/>
                <w:bCs/>
              </w:rPr>
              <w:t>Riesgo</w:t>
            </w:r>
          </w:p>
        </w:tc>
        <w:tc>
          <w:tcPr>
            <w:tcW w:w="2122" w:type="dxa"/>
            <w:vAlign w:val="center"/>
          </w:tcPr>
          <w:p w14:paraId="123D8CC7" w14:textId="0B057CB6" w:rsidR="006117A6" w:rsidRDefault="006117A6" w:rsidP="006117A6">
            <w:pPr>
              <w:rPr>
                <w:b/>
                <w:bCs/>
              </w:rPr>
            </w:pPr>
            <w:r>
              <w:rPr>
                <w:b/>
                <w:bCs/>
              </w:rPr>
              <w:t>Descripción</w:t>
            </w:r>
          </w:p>
        </w:tc>
        <w:tc>
          <w:tcPr>
            <w:tcW w:w="2122" w:type="dxa"/>
            <w:vAlign w:val="center"/>
          </w:tcPr>
          <w:p w14:paraId="5E4E6FB4" w14:textId="6C8DFE66" w:rsidR="006117A6" w:rsidRDefault="006117A6" w:rsidP="006117A6">
            <w:pPr>
              <w:rPr>
                <w:b/>
                <w:bCs/>
              </w:rPr>
            </w:pPr>
            <w:r>
              <w:rPr>
                <w:b/>
                <w:bCs/>
              </w:rPr>
              <w:t>Impacto</w:t>
            </w:r>
          </w:p>
        </w:tc>
        <w:tc>
          <w:tcPr>
            <w:tcW w:w="2122" w:type="dxa"/>
            <w:vAlign w:val="center"/>
          </w:tcPr>
          <w:p w14:paraId="02203C30" w14:textId="1E65764F" w:rsidR="006117A6" w:rsidRDefault="006117A6" w:rsidP="006117A6">
            <w:pPr>
              <w:rPr>
                <w:b/>
                <w:bCs/>
              </w:rPr>
            </w:pPr>
            <w:r>
              <w:rPr>
                <w:b/>
                <w:bCs/>
              </w:rPr>
              <w:t>Mitigación</w:t>
            </w:r>
          </w:p>
        </w:tc>
      </w:tr>
      <w:tr w:rsidR="006117A6" w14:paraId="33F1CF83" w14:textId="77777777" w:rsidTr="00304A7C">
        <w:tc>
          <w:tcPr>
            <w:tcW w:w="2121" w:type="dxa"/>
            <w:vAlign w:val="center"/>
          </w:tcPr>
          <w:p w14:paraId="20E8522B" w14:textId="357873DD" w:rsidR="006117A6" w:rsidRDefault="006117A6" w:rsidP="006117A6">
            <w:pPr>
              <w:rPr>
                <w:b/>
                <w:bCs/>
              </w:rPr>
            </w:pPr>
            <w:r>
              <w:t>Resistencia al cambio</w:t>
            </w:r>
          </w:p>
        </w:tc>
        <w:tc>
          <w:tcPr>
            <w:tcW w:w="2122" w:type="dxa"/>
            <w:vAlign w:val="center"/>
          </w:tcPr>
          <w:p w14:paraId="0BA4F52B" w14:textId="6901C3D8" w:rsidR="006117A6" w:rsidRDefault="006117A6" w:rsidP="006117A6">
            <w:pPr>
              <w:rPr>
                <w:b/>
                <w:bCs/>
              </w:rPr>
            </w:pPr>
            <w:r>
              <w:t>Profesores o administrativos rehúsan usar la plataforma</w:t>
            </w:r>
          </w:p>
        </w:tc>
        <w:tc>
          <w:tcPr>
            <w:tcW w:w="2122" w:type="dxa"/>
            <w:vAlign w:val="center"/>
          </w:tcPr>
          <w:p w14:paraId="525E3947" w14:textId="03C31827" w:rsidR="006117A6" w:rsidRDefault="006117A6" w:rsidP="006117A6">
            <w:pPr>
              <w:rPr>
                <w:b/>
                <w:bCs/>
              </w:rPr>
            </w:pPr>
            <w:r>
              <w:t>Medio</w:t>
            </w:r>
          </w:p>
        </w:tc>
        <w:tc>
          <w:tcPr>
            <w:tcW w:w="2122" w:type="dxa"/>
            <w:vAlign w:val="center"/>
          </w:tcPr>
          <w:p w14:paraId="03C83DA7" w14:textId="6E824C1C" w:rsidR="006117A6" w:rsidRDefault="006117A6" w:rsidP="006117A6">
            <w:pPr>
              <w:rPr>
                <w:b/>
                <w:bCs/>
              </w:rPr>
            </w:pPr>
            <w:r>
              <w:t>Formación básica, interfaz amigable y documentación clara</w:t>
            </w:r>
          </w:p>
        </w:tc>
      </w:tr>
      <w:tr w:rsidR="006117A6" w14:paraId="4697F0C5" w14:textId="77777777" w:rsidTr="00304A7C">
        <w:tc>
          <w:tcPr>
            <w:tcW w:w="2121" w:type="dxa"/>
            <w:vAlign w:val="center"/>
          </w:tcPr>
          <w:p w14:paraId="5EB2B5FF" w14:textId="17AEB401" w:rsidR="006117A6" w:rsidRDefault="006117A6" w:rsidP="006117A6">
            <w:pPr>
              <w:rPr>
                <w:b/>
                <w:bCs/>
              </w:rPr>
            </w:pPr>
            <w:r>
              <w:t>Falta de formación</w:t>
            </w:r>
          </w:p>
        </w:tc>
        <w:tc>
          <w:tcPr>
            <w:tcW w:w="2122" w:type="dxa"/>
            <w:vAlign w:val="center"/>
          </w:tcPr>
          <w:p w14:paraId="08FCD693" w14:textId="243C3826" w:rsidR="006117A6" w:rsidRDefault="006117A6" w:rsidP="006117A6">
            <w:pPr>
              <w:rPr>
                <w:b/>
                <w:bCs/>
              </w:rPr>
            </w:pPr>
            <w:r>
              <w:t>Los usuarios no saben cómo usar correctamente el sistema</w:t>
            </w:r>
          </w:p>
        </w:tc>
        <w:tc>
          <w:tcPr>
            <w:tcW w:w="2122" w:type="dxa"/>
            <w:vAlign w:val="center"/>
          </w:tcPr>
          <w:p w14:paraId="66C07E32" w14:textId="3542BC9B" w:rsidR="006117A6" w:rsidRDefault="006117A6" w:rsidP="006117A6">
            <w:pPr>
              <w:rPr>
                <w:b/>
                <w:bCs/>
              </w:rPr>
            </w:pPr>
            <w:r>
              <w:t>Medio</w:t>
            </w:r>
          </w:p>
        </w:tc>
        <w:tc>
          <w:tcPr>
            <w:tcW w:w="2122" w:type="dxa"/>
            <w:vAlign w:val="center"/>
          </w:tcPr>
          <w:p w14:paraId="01B6383B" w14:textId="5C4A65FE" w:rsidR="006117A6" w:rsidRDefault="006117A6" w:rsidP="006117A6">
            <w:pPr>
              <w:rPr>
                <w:b/>
                <w:bCs/>
              </w:rPr>
            </w:pPr>
            <w:r>
              <w:t>Incluir un manual de usuario detallado y videotutoriales</w:t>
            </w:r>
          </w:p>
        </w:tc>
      </w:tr>
      <w:tr w:rsidR="006117A6" w14:paraId="6C64AAA6" w14:textId="77777777" w:rsidTr="00304A7C">
        <w:tc>
          <w:tcPr>
            <w:tcW w:w="2121" w:type="dxa"/>
            <w:vAlign w:val="center"/>
          </w:tcPr>
          <w:p w14:paraId="4DFC9E65" w14:textId="2D379964" w:rsidR="006117A6" w:rsidRDefault="006117A6" w:rsidP="006117A6">
            <w:pPr>
              <w:rPr>
                <w:b/>
                <w:bCs/>
              </w:rPr>
            </w:pPr>
            <w:r>
              <w:t>Incompatibilidad con sistemas existentes</w:t>
            </w:r>
          </w:p>
        </w:tc>
        <w:tc>
          <w:tcPr>
            <w:tcW w:w="2122" w:type="dxa"/>
            <w:vAlign w:val="center"/>
          </w:tcPr>
          <w:p w14:paraId="6F555797" w14:textId="49045C2E" w:rsidR="006117A6" w:rsidRDefault="006117A6" w:rsidP="006117A6">
            <w:pPr>
              <w:rPr>
                <w:b/>
                <w:bCs/>
              </w:rPr>
            </w:pPr>
            <w:r>
              <w:t>Falta de integración con bases de datos u otras herramientas institucionales</w:t>
            </w:r>
          </w:p>
        </w:tc>
        <w:tc>
          <w:tcPr>
            <w:tcW w:w="2122" w:type="dxa"/>
            <w:vAlign w:val="center"/>
          </w:tcPr>
          <w:p w14:paraId="380E1FF6" w14:textId="47513C28" w:rsidR="006117A6" w:rsidRDefault="006117A6" w:rsidP="006117A6">
            <w:pPr>
              <w:rPr>
                <w:b/>
                <w:bCs/>
              </w:rPr>
            </w:pPr>
            <w:r>
              <w:t>Alto</w:t>
            </w:r>
          </w:p>
        </w:tc>
        <w:tc>
          <w:tcPr>
            <w:tcW w:w="2122" w:type="dxa"/>
            <w:vAlign w:val="center"/>
          </w:tcPr>
          <w:p w14:paraId="10ECED9F" w14:textId="127DB682" w:rsidR="006117A6" w:rsidRDefault="006117A6" w:rsidP="006117A6">
            <w:pPr>
              <w:rPr>
                <w:b/>
                <w:bCs/>
              </w:rPr>
            </w:pPr>
            <w:r>
              <w:t>Uso de formatos estándar (CSV, JSON), diseño API-first para integraciones futuras</w:t>
            </w:r>
          </w:p>
        </w:tc>
      </w:tr>
    </w:tbl>
    <w:p w14:paraId="5A2188B4" w14:textId="52570DBE" w:rsidR="00C72FAE" w:rsidRPr="006117A6" w:rsidRDefault="00C72FAE" w:rsidP="00C72FAE">
      <w:pPr>
        <w:rPr>
          <w:b/>
          <w:bCs/>
        </w:rPr>
      </w:pPr>
    </w:p>
    <w:p w14:paraId="5ADB0B74" w14:textId="77777777" w:rsidR="00C72FAE" w:rsidRDefault="00C72FAE" w:rsidP="00C72FAE"/>
    <w:p w14:paraId="3646871F" w14:textId="0A14C4FA" w:rsidR="00C72FAE" w:rsidRDefault="006117A6" w:rsidP="00C72FAE">
      <w:pPr>
        <w:rPr>
          <w:b/>
          <w:bCs/>
        </w:rPr>
      </w:pPr>
      <w:r>
        <w:rPr>
          <w:b/>
          <w:bCs/>
        </w:rPr>
        <w:t>Riesgos legales</w:t>
      </w:r>
    </w:p>
    <w:p w14:paraId="0D0AC5F6" w14:textId="6430B284" w:rsidR="006117A6" w:rsidRDefault="006117A6" w:rsidP="00C72FAE">
      <w:r w:rsidRPr="006117A6">
        <w:t>La aplicación debe cumplir con la legislación vigente en protección de datos, especialmente con el Reglamento General de Protección de Datos (GDPR) y la Ley Orgánica de Protección de Datos (LOPDGDD en España). Cualquier fallo en este aspecto, como almacenar datos personales sin consentimiento o no permitir su eliminación, puede tener consecuencias legales.</w:t>
      </w:r>
    </w:p>
    <w:p w14:paraId="1A2ED3B3" w14:textId="77777777" w:rsidR="006117A6" w:rsidRPr="006117A6" w:rsidRDefault="006117A6" w:rsidP="00C72FAE"/>
    <w:tbl>
      <w:tblPr>
        <w:tblStyle w:val="Tablaconcuadrcula"/>
        <w:tblW w:w="0" w:type="auto"/>
        <w:tblLook w:val="04A0" w:firstRow="1" w:lastRow="0" w:firstColumn="1" w:lastColumn="0" w:noHBand="0" w:noVBand="1"/>
      </w:tblPr>
      <w:tblGrid>
        <w:gridCol w:w="2121"/>
        <w:gridCol w:w="2122"/>
        <w:gridCol w:w="2122"/>
        <w:gridCol w:w="2122"/>
      </w:tblGrid>
      <w:tr w:rsidR="006117A6" w14:paraId="4B266EC2" w14:textId="77777777" w:rsidTr="00304A7C">
        <w:tc>
          <w:tcPr>
            <w:tcW w:w="2121" w:type="dxa"/>
            <w:vAlign w:val="center"/>
          </w:tcPr>
          <w:p w14:paraId="76BD221D" w14:textId="0D3900D3" w:rsidR="006117A6" w:rsidRDefault="006117A6" w:rsidP="006117A6">
            <w:pPr>
              <w:rPr>
                <w:b/>
                <w:bCs/>
              </w:rPr>
            </w:pPr>
            <w:r>
              <w:rPr>
                <w:b/>
                <w:bCs/>
              </w:rPr>
              <w:t>Riesgo</w:t>
            </w:r>
          </w:p>
        </w:tc>
        <w:tc>
          <w:tcPr>
            <w:tcW w:w="2122" w:type="dxa"/>
            <w:vAlign w:val="center"/>
          </w:tcPr>
          <w:p w14:paraId="50D29C68" w14:textId="5EE16097" w:rsidR="006117A6" w:rsidRDefault="006117A6" w:rsidP="006117A6">
            <w:pPr>
              <w:rPr>
                <w:b/>
                <w:bCs/>
              </w:rPr>
            </w:pPr>
            <w:r>
              <w:rPr>
                <w:b/>
                <w:bCs/>
              </w:rPr>
              <w:t>Descripción</w:t>
            </w:r>
          </w:p>
        </w:tc>
        <w:tc>
          <w:tcPr>
            <w:tcW w:w="2122" w:type="dxa"/>
            <w:vAlign w:val="center"/>
          </w:tcPr>
          <w:p w14:paraId="3AC734F2" w14:textId="07436035" w:rsidR="006117A6" w:rsidRDefault="006117A6" w:rsidP="006117A6">
            <w:pPr>
              <w:rPr>
                <w:b/>
                <w:bCs/>
              </w:rPr>
            </w:pPr>
            <w:r>
              <w:rPr>
                <w:b/>
                <w:bCs/>
              </w:rPr>
              <w:t>Impacto</w:t>
            </w:r>
          </w:p>
        </w:tc>
        <w:tc>
          <w:tcPr>
            <w:tcW w:w="2122" w:type="dxa"/>
            <w:vAlign w:val="center"/>
          </w:tcPr>
          <w:p w14:paraId="074708BA" w14:textId="3ECE76DE" w:rsidR="006117A6" w:rsidRDefault="006117A6" w:rsidP="006117A6">
            <w:pPr>
              <w:rPr>
                <w:b/>
                <w:bCs/>
              </w:rPr>
            </w:pPr>
            <w:r>
              <w:rPr>
                <w:b/>
                <w:bCs/>
              </w:rPr>
              <w:t>Mitigación</w:t>
            </w:r>
          </w:p>
        </w:tc>
      </w:tr>
      <w:tr w:rsidR="006117A6" w14:paraId="7EFDD274" w14:textId="77777777" w:rsidTr="00304A7C">
        <w:tc>
          <w:tcPr>
            <w:tcW w:w="2121" w:type="dxa"/>
            <w:vAlign w:val="center"/>
          </w:tcPr>
          <w:p w14:paraId="1C73E23E" w14:textId="11B30389" w:rsidR="006117A6" w:rsidRDefault="006117A6" w:rsidP="006117A6">
            <w:pPr>
              <w:rPr>
                <w:b/>
                <w:bCs/>
              </w:rPr>
            </w:pPr>
            <w:r>
              <w:t>Incumplimiento de la LOPD/GDPR</w:t>
            </w:r>
          </w:p>
        </w:tc>
        <w:tc>
          <w:tcPr>
            <w:tcW w:w="2122" w:type="dxa"/>
            <w:vAlign w:val="center"/>
          </w:tcPr>
          <w:p w14:paraId="24BB2F3B" w14:textId="1B9B4CEE" w:rsidR="006117A6" w:rsidRDefault="006117A6" w:rsidP="006117A6">
            <w:pPr>
              <w:rPr>
                <w:b/>
                <w:bCs/>
              </w:rPr>
            </w:pPr>
            <w:r>
              <w:t>Almacenar datos personales sin base legal</w:t>
            </w:r>
          </w:p>
        </w:tc>
        <w:tc>
          <w:tcPr>
            <w:tcW w:w="2122" w:type="dxa"/>
            <w:vAlign w:val="center"/>
          </w:tcPr>
          <w:p w14:paraId="3C0FA195" w14:textId="2FE2F5BE" w:rsidR="006117A6" w:rsidRDefault="006117A6" w:rsidP="006117A6">
            <w:pPr>
              <w:rPr>
                <w:b/>
                <w:bCs/>
              </w:rPr>
            </w:pPr>
            <w:r>
              <w:t>Muy alto</w:t>
            </w:r>
          </w:p>
        </w:tc>
        <w:tc>
          <w:tcPr>
            <w:tcW w:w="2122" w:type="dxa"/>
            <w:vAlign w:val="center"/>
          </w:tcPr>
          <w:p w14:paraId="3EB69EFB" w14:textId="30FA451A" w:rsidR="006117A6" w:rsidRDefault="006117A6" w:rsidP="006117A6">
            <w:pPr>
              <w:rPr>
                <w:b/>
                <w:bCs/>
              </w:rPr>
            </w:pPr>
            <w:r>
              <w:t>Solicitar consentimiento explícito, limitar datos innecesarios, cifrado en reposo y en tránsito</w:t>
            </w:r>
          </w:p>
        </w:tc>
      </w:tr>
    </w:tbl>
    <w:p w14:paraId="68D7638E" w14:textId="77777777" w:rsidR="006117A6" w:rsidRPr="006117A6" w:rsidRDefault="006117A6" w:rsidP="00C72FAE">
      <w:pPr>
        <w:rPr>
          <w:b/>
          <w:bCs/>
        </w:rPr>
      </w:pPr>
    </w:p>
    <w:p w14:paraId="5F55D0C9" w14:textId="77777777" w:rsidR="00C72FAE" w:rsidRDefault="00C72FAE" w:rsidP="00C72FAE"/>
    <w:p w14:paraId="67388124" w14:textId="77777777" w:rsidR="006117A6" w:rsidRPr="006117A6" w:rsidRDefault="006117A6" w:rsidP="006117A6">
      <w:pPr>
        <w:rPr>
          <w:lang w:val="es-ES"/>
        </w:rPr>
      </w:pPr>
      <w:r w:rsidRPr="006117A6">
        <w:rPr>
          <w:lang w:val="es-ES"/>
        </w:rPr>
        <w:t>Desarrollar una aplicación de gestión universitaria implica gestionar riesgos técnicos, organizativos y legales. TFGInfo, como plataforma que maneja información académica y personal, debe diseñarse con una arquitectura segura, escalable y centrada en el usuario. La anticipación y mitigación de riesgos es clave para garantizar su éxito y adopción institucional.</w:t>
      </w:r>
    </w:p>
    <w:p w14:paraId="7DBF3743" w14:textId="77777777" w:rsidR="006117A6" w:rsidRPr="006117A6" w:rsidRDefault="006117A6" w:rsidP="006117A6">
      <w:pPr>
        <w:rPr>
          <w:lang w:val="es-ES"/>
        </w:rPr>
      </w:pPr>
      <w:r w:rsidRPr="006117A6">
        <w:rPr>
          <w:lang w:val="es-ES"/>
        </w:rPr>
        <w:lastRenderedPageBreak/>
        <w:t>La combinación de buenas prácticas de desarrollo, protección de datos y una estrategia de formación y soporte para los usuarios son los pilares para minimizar estos riesgos.</w:t>
      </w:r>
    </w:p>
    <w:p w14:paraId="4389838E" w14:textId="77777777" w:rsidR="00C72FAE" w:rsidRPr="00C72FAE" w:rsidRDefault="00C72FAE" w:rsidP="00C72FAE"/>
    <w:p w14:paraId="7F387254" w14:textId="565F2A9F" w:rsidR="006117A6" w:rsidRDefault="006117A6" w:rsidP="006117A6">
      <w:pPr>
        <w:pStyle w:val="Ttulo2"/>
      </w:pPr>
      <w:bookmarkStart w:id="26" w:name="_Toc204855961"/>
      <w:r>
        <w:t>Análisis de requisitos</w:t>
      </w:r>
      <w:bookmarkEnd w:id="26"/>
    </w:p>
    <w:p w14:paraId="4F2D49BD" w14:textId="5EE26E37" w:rsidR="006117A6" w:rsidRDefault="006117A6" w:rsidP="006117A6">
      <w:r>
        <w:t>El análisis de requisitos es una etapa clave en el desarrollo de cualquier sistema de software, ya que define qué debe hacer la aplicación y cómo debe comportarse. En el caso de TFGInfo, una aplicación destinada a gestionar Trabajos de Fin de Grado en el entorno universitario es fundamental identificar de forma clara las necesidades de cada tipo de usuario, así como los requisitos técnicos, de seguridad y de usabilidad.</w:t>
      </w:r>
    </w:p>
    <w:p w14:paraId="1772A9C9" w14:textId="77777777" w:rsidR="006117A6" w:rsidRDefault="006117A6" w:rsidP="006117A6"/>
    <w:p w14:paraId="528B30DB" w14:textId="24E83A7F" w:rsidR="006117A6" w:rsidRDefault="006117A6" w:rsidP="006117A6">
      <w:r>
        <w:t>TFGInfo debe permitir la gestión de estudiantes, profesores, departamentos, líneas de TFG, reservas y asignaciones, todo ello en un entorno multiusuario con distintos roles y niveles de acceso.</w:t>
      </w:r>
    </w:p>
    <w:p w14:paraId="0CE63656" w14:textId="77777777" w:rsidR="006117A6" w:rsidRDefault="006117A6" w:rsidP="006117A6"/>
    <w:p w14:paraId="777977B4" w14:textId="51735B0B" w:rsidR="006117A6" w:rsidRDefault="006117A6" w:rsidP="006117A6">
      <w:pPr>
        <w:pStyle w:val="Ttulo3"/>
      </w:pPr>
      <w:bookmarkStart w:id="27" w:name="_Toc204855962"/>
      <w:r>
        <w:t>Historias de usuario - Requisitos funcionales</w:t>
      </w:r>
      <w:bookmarkEnd w:id="27"/>
    </w:p>
    <w:p w14:paraId="20A10528" w14:textId="162D0761" w:rsidR="006117A6" w:rsidRDefault="006117A6" w:rsidP="006117A6">
      <w:r w:rsidRPr="006117A6">
        <w:t>Los requisitos funcionales describen las funcionalidades específicas que el sistema debe ofrecer. Estos se derivan directamente de las tareas que deben realizar los distintos actores del sistema.</w:t>
      </w:r>
    </w:p>
    <w:p w14:paraId="61211624" w14:textId="77777777" w:rsidR="006117A6" w:rsidRDefault="006117A6" w:rsidP="006117A6"/>
    <w:p w14:paraId="19DC15AD" w14:textId="73DB3E9B" w:rsidR="006117A6" w:rsidRDefault="006117A6" w:rsidP="006117A6">
      <w:pPr>
        <w:rPr>
          <w:b/>
          <w:bCs/>
          <w:lang w:val="es-ES"/>
        </w:rPr>
      </w:pPr>
      <w:r w:rsidRPr="006117A6">
        <w:rPr>
          <w:b/>
          <w:bCs/>
          <w:lang w:val="es-ES"/>
        </w:rPr>
        <w:t>Gestión de usuarios</w:t>
      </w:r>
    </w:p>
    <w:p w14:paraId="4F11EBE0" w14:textId="042BCED1" w:rsidR="006117A6" w:rsidRPr="006117A6" w:rsidRDefault="006117A6" w:rsidP="006117A6">
      <w:pPr>
        <w:rPr>
          <w:lang w:val="es-ES"/>
        </w:rPr>
      </w:pPr>
      <w:r w:rsidRPr="006117A6">
        <w:rPr>
          <w:lang w:val="es-ES"/>
        </w:rPr>
        <w:t>El sistema debe permitir registrar, editar y eliminar usuarios (alumnos, profesores).</w:t>
      </w:r>
    </w:p>
    <w:p w14:paraId="7B777071" w14:textId="77777777" w:rsidR="006117A6" w:rsidRDefault="006117A6" w:rsidP="006117A6">
      <w:pPr>
        <w:jc w:val="left"/>
        <w:rPr>
          <w:lang w:val="es-ES"/>
        </w:rPr>
      </w:pPr>
      <w:r w:rsidRPr="006117A6">
        <w:rPr>
          <w:b/>
          <w:bCs/>
          <w:lang w:val="es-ES"/>
        </w:rPr>
        <w:t xml:space="preserve">Como </w:t>
      </w:r>
      <w:r w:rsidRPr="006117A6">
        <w:rPr>
          <w:lang w:val="es-ES"/>
        </w:rPr>
        <w:t>administrador</w:t>
      </w:r>
      <w:r w:rsidRPr="006117A6">
        <w:rPr>
          <w:b/>
          <w:bCs/>
          <w:lang w:val="es-ES"/>
        </w:rPr>
        <w:br/>
        <w:t xml:space="preserve">Quiero </w:t>
      </w:r>
      <w:r w:rsidRPr="006117A6">
        <w:rPr>
          <w:lang w:val="es-ES"/>
        </w:rPr>
        <w:t>poder registrar nuevos usuarios (alumnos, profesores, administradores)</w:t>
      </w:r>
      <w:r w:rsidRPr="006117A6">
        <w:rPr>
          <w:b/>
          <w:bCs/>
          <w:lang w:val="es-ES"/>
        </w:rPr>
        <w:br/>
        <w:t xml:space="preserve">Para </w:t>
      </w:r>
      <w:r w:rsidRPr="006117A6">
        <w:rPr>
          <w:lang w:val="es-ES"/>
        </w:rPr>
        <w:t>proporcionar acceso a la aplicación a quienes lo necesiten</w:t>
      </w:r>
    </w:p>
    <w:p w14:paraId="6A233D8D" w14:textId="77777777" w:rsidR="006117A6" w:rsidRDefault="006117A6" w:rsidP="006117A6">
      <w:pPr>
        <w:jc w:val="left"/>
        <w:rPr>
          <w:b/>
          <w:bCs/>
          <w:lang w:val="es-ES"/>
        </w:rPr>
      </w:pPr>
    </w:p>
    <w:p w14:paraId="53E53DFC" w14:textId="5092009A" w:rsidR="006117A6" w:rsidRPr="006117A6" w:rsidRDefault="006117A6" w:rsidP="006117A6">
      <w:pPr>
        <w:jc w:val="left"/>
        <w:rPr>
          <w:lang w:val="es-ES"/>
        </w:rPr>
      </w:pPr>
      <w:r w:rsidRPr="006117A6">
        <w:rPr>
          <w:lang w:val="es-ES"/>
        </w:rPr>
        <w:t>Cada</w:t>
      </w:r>
      <w:r>
        <w:rPr>
          <w:lang w:val="es-ES"/>
        </w:rPr>
        <w:t xml:space="preserve"> </w:t>
      </w:r>
      <w:r w:rsidRPr="006117A6">
        <w:rPr>
          <w:lang w:val="es-ES"/>
        </w:rPr>
        <w:t>usuario debe autenticarse con credenciales y un rol específico</w:t>
      </w:r>
    </w:p>
    <w:p w14:paraId="30219673" w14:textId="77777777" w:rsidR="006117A6" w:rsidRDefault="006117A6" w:rsidP="006117A6">
      <w:pPr>
        <w:jc w:val="left"/>
        <w:rPr>
          <w:lang w:val="es-ES"/>
        </w:rPr>
      </w:pPr>
      <w:r w:rsidRPr="006117A6">
        <w:rPr>
          <w:b/>
          <w:bCs/>
          <w:lang w:val="es-ES"/>
        </w:rPr>
        <w:t xml:space="preserve">Como </w:t>
      </w:r>
      <w:r w:rsidRPr="006117A6">
        <w:rPr>
          <w:lang w:val="es-ES"/>
        </w:rPr>
        <w:t>administrador</w:t>
      </w:r>
      <w:r w:rsidRPr="006117A6">
        <w:rPr>
          <w:b/>
          <w:bCs/>
          <w:lang w:val="es-ES"/>
        </w:rPr>
        <w:br/>
        <w:t xml:space="preserve">Quiero </w:t>
      </w:r>
      <w:r w:rsidRPr="006117A6">
        <w:rPr>
          <w:lang w:val="es-ES"/>
        </w:rPr>
        <w:t>poder asignar roles a los usuarios</w:t>
      </w:r>
      <w:r w:rsidRPr="006117A6">
        <w:rPr>
          <w:b/>
          <w:bCs/>
          <w:lang w:val="es-ES"/>
        </w:rPr>
        <w:br/>
        <w:t xml:space="preserve">Para </w:t>
      </w:r>
      <w:r w:rsidRPr="006117A6">
        <w:rPr>
          <w:lang w:val="es-ES"/>
        </w:rPr>
        <w:t>que solo tengan acceso a las funciones correspondientes a su perfil</w:t>
      </w:r>
    </w:p>
    <w:p w14:paraId="5F06E3DA" w14:textId="77777777" w:rsidR="006117A6" w:rsidRDefault="006117A6" w:rsidP="006117A6">
      <w:pPr>
        <w:jc w:val="left"/>
        <w:rPr>
          <w:b/>
          <w:bCs/>
          <w:lang w:val="es-ES"/>
        </w:rPr>
      </w:pPr>
    </w:p>
    <w:p w14:paraId="57C6182D" w14:textId="4084A3D0" w:rsidR="006117A6" w:rsidRPr="006117A6" w:rsidRDefault="006117A6" w:rsidP="006117A6">
      <w:pPr>
        <w:jc w:val="left"/>
        <w:rPr>
          <w:lang w:val="es-ES"/>
        </w:rPr>
      </w:pPr>
      <w:r w:rsidRPr="006117A6">
        <w:rPr>
          <w:lang w:val="es-ES"/>
        </w:rPr>
        <w:t>Los roles determinarán el acceso a las distintas funciones del sistema</w:t>
      </w:r>
    </w:p>
    <w:p w14:paraId="13959185" w14:textId="77777777" w:rsidR="006117A6" w:rsidRDefault="006117A6" w:rsidP="006117A6">
      <w:pPr>
        <w:jc w:val="left"/>
        <w:rPr>
          <w:lang w:val="es-ES"/>
        </w:rPr>
      </w:pPr>
      <w:r w:rsidRPr="006117A6">
        <w:rPr>
          <w:b/>
          <w:bCs/>
          <w:lang w:val="es-ES"/>
        </w:rPr>
        <w:t xml:space="preserve">Como </w:t>
      </w:r>
      <w:r w:rsidRPr="006117A6">
        <w:rPr>
          <w:lang w:val="es-ES"/>
        </w:rPr>
        <w:t>usuario registrado</w:t>
      </w:r>
      <w:r w:rsidRPr="006117A6">
        <w:rPr>
          <w:b/>
          <w:bCs/>
          <w:lang w:val="es-ES"/>
        </w:rPr>
        <w:br/>
        <w:t xml:space="preserve">Quiero </w:t>
      </w:r>
      <w:r w:rsidRPr="006117A6">
        <w:rPr>
          <w:lang w:val="es-ES"/>
        </w:rPr>
        <w:t>poder iniciar sesión con mis credenciales</w:t>
      </w:r>
      <w:r w:rsidRPr="006117A6">
        <w:rPr>
          <w:b/>
          <w:bCs/>
          <w:lang w:val="es-ES"/>
        </w:rPr>
        <w:br/>
        <w:t xml:space="preserve">Para </w:t>
      </w:r>
      <w:r w:rsidRPr="006117A6">
        <w:rPr>
          <w:lang w:val="es-ES"/>
        </w:rPr>
        <w:t>acceder a mis funcionalidades personalizadas de forma segura</w:t>
      </w:r>
    </w:p>
    <w:p w14:paraId="356140EF" w14:textId="77777777" w:rsidR="006117A6" w:rsidRPr="006117A6" w:rsidRDefault="006117A6" w:rsidP="006117A6">
      <w:pPr>
        <w:jc w:val="left"/>
        <w:rPr>
          <w:b/>
          <w:bCs/>
          <w:lang w:val="es-ES"/>
        </w:rPr>
      </w:pPr>
    </w:p>
    <w:p w14:paraId="353A560C" w14:textId="77777777" w:rsidR="006117A6" w:rsidRPr="006117A6" w:rsidRDefault="006117A6" w:rsidP="006117A6">
      <w:pPr>
        <w:rPr>
          <w:b/>
          <w:bCs/>
          <w:lang w:val="es-ES"/>
        </w:rPr>
      </w:pPr>
      <w:r w:rsidRPr="006117A6">
        <w:rPr>
          <w:b/>
          <w:bCs/>
          <w:lang w:val="es-ES"/>
        </w:rPr>
        <w:t>Gestión de Trabajos de Fin de Grado (TFG)</w:t>
      </w:r>
    </w:p>
    <w:p w14:paraId="1A03E540" w14:textId="77777777" w:rsidR="006117A6" w:rsidRDefault="006117A6" w:rsidP="006117A6">
      <w:pPr>
        <w:rPr>
          <w:lang w:val="es-ES"/>
        </w:rPr>
      </w:pPr>
      <w:r w:rsidRPr="006117A6">
        <w:rPr>
          <w:lang w:val="es-ES"/>
        </w:rPr>
        <w:t>El sistema debe permitir crear, editar, buscar y eliminar registros de TFG.</w:t>
      </w:r>
    </w:p>
    <w:p w14:paraId="276450B0" w14:textId="6C37A02B" w:rsidR="006117A6" w:rsidRPr="006117A6" w:rsidRDefault="006117A6" w:rsidP="006117A6">
      <w:pPr>
        <w:jc w:val="left"/>
        <w:rPr>
          <w:lang w:val="es-ES"/>
        </w:rPr>
      </w:pPr>
      <w:r w:rsidRPr="006117A6">
        <w:rPr>
          <w:b/>
          <w:bCs/>
          <w:lang w:val="es-ES"/>
        </w:rPr>
        <w:t xml:space="preserve">Como </w:t>
      </w:r>
      <w:r>
        <w:rPr>
          <w:lang w:val="es-ES"/>
        </w:rPr>
        <w:t>administrador</w:t>
      </w:r>
      <w:r w:rsidRPr="006117A6">
        <w:rPr>
          <w:lang w:val="es-ES"/>
        </w:rPr>
        <w:br/>
      </w:r>
      <w:r w:rsidRPr="006117A6">
        <w:rPr>
          <w:b/>
          <w:bCs/>
          <w:lang w:val="es-ES"/>
        </w:rPr>
        <w:t xml:space="preserve">Quiero </w:t>
      </w:r>
      <w:r w:rsidRPr="006117A6">
        <w:rPr>
          <w:lang w:val="es-ES"/>
        </w:rPr>
        <w:t>poder crear</w:t>
      </w:r>
      <w:r>
        <w:rPr>
          <w:lang w:val="es-ES"/>
        </w:rPr>
        <w:t xml:space="preserve">, </w:t>
      </w:r>
      <w:r w:rsidRPr="006117A6">
        <w:rPr>
          <w:lang w:val="es-ES"/>
        </w:rPr>
        <w:t>editar registros de TFG</w:t>
      </w:r>
      <w:r>
        <w:rPr>
          <w:lang w:val="es-ES"/>
        </w:rPr>
        <w:t xml:space="preserve"> y asociar profesores y departamentos</w:t>
      </w:r>
      <w:r w:rsidRPr="006117A6">
        <w:rPr>
          <w:lang w:val="es-ES"/>
        </w:rPr>
        <w:br/>
      </w:r>
      <w:r w:rsidRPr="006117A6">
        <w:rPr>
          <w:b/>
          <w:bCs/>
          <w:lang w:val="es-ES"/>
        </w:rPr>
        <w:t xml:space="preserve">Para </w:t>
      </w:r>
      <w:r w:rsidRPr="006117A6">
        <w:rPr>
          <w:lang w:val="es-ES"/>
        </w:rPr>
        <w:t xml:space="preserve">proponer trabajos a los estudiantes y </w:t>
      </w:r>
      <w:r>
        <w:rPr>
          <w:lang w:val="es-ES"/>
        </w:rPr>
        <w:t>profesores</w:t>
      </w:r>
    </w:p>
    <w:p w14:paraId="2A0A54AC" w14:textId="56827032" w:rsidR="006117A6" w:rsidRPr="006117A6" w:rsidRDefault="006117A6" w:rsidP="006117A6">
      <w:pPr>
        <w:jc w:val="left"/>
        <w:rPr>
          <w:lang w:val="es-ES"/>
        </w:rPr>
      </w:pPr>
    </w:p>
    <w:p w14:paraId="227E8864" w14:textId="37BA4E05" w:rsidR="006117A6" w:rsidRDefault="006117A6" w:rsidP="006117A6">
      <w:pPr>
        <w:rPr>
          <w:lang w:val="es-ES"/>
        </w:rPr>
      </w:pPr>
      <w:r>
        <w:rPr>
          <w:lang w:val="es-ES"/>
        </w:rPr>
        <w:t>La lista de TFGs debe ser accesible para los usuarios, permitiendo consultar la información y solicitar una línea de TFG para su desarrollo.</w:t>
      </w:r>
    </w:p>
    <w:p w14:paraId="342095E1" w14:textId="2C3CB69A" w:rsidR="006117A6" w:rsidRDefault="006117A6" w:rsidP="006117A6">
      <w:pPr>
        <w:jc w:val="left"/>
      </w:pPr>
      <w:r w:rsidRPr="006117A6">
        <w:rPr>
          <w:b/>
          <w:bCs/>
        </w:rPr>
        <w:t xml:space="preserve">Como </w:t>
      </w:r>
      <w:r w:rsidRPr="006117A6">
        <w:t>estudiante</w:t>
      </w:r>
      <w:r w:rsidRPr="006117A6">
        <w:br/>
      </w:r>
      <w:r w:rsidRPr="006117A6">
        <w:rPr>
          <w:b/>
          <w:bCs/>
        </w:rPr>
        <w:t xml:space="preserve">Quiero </w:t>
      </w:r>
      <w:r w:rsidRPr="006117A6">
        <w:t>poder ver los TFG disponibles para mi titulación</w:t>
      </w:r>
      <w:r w:rsidRPr="006117A6">
        <w:br/>
      </w:r>
      <w:r w:rsidRPr="006117A6">
        <w:rPr>
          <w:b/>
          <w:bCs/>
        </w:rPr>
        <w:t xml:space="preserve">Para </w:t>
      </w:r>
      <w:r w:rsidRPr="006117A6">
        <w:t>elegir el que más se ajuste a mis intereses</w:t>
      </w:r>
    </w:p>
    <w:p w14:paraId="0930A409" w14:textId="77777777" w:rsidR="006117A6" w:rsidRDefault="006117A6" w:rsidP="006117A6">
      <w:pPr>
        <w:jc w:val="left"/>
      </w:pPr>
    </w:p>
    <w:p w14:paraId="1A9688B5" w14:textId="24FDAECB" w:rsidR="006117A6" w:rsidRDefault="006117A6" w:rsidP="006117A6">
      <w:pPr>
        <w:jc w:val="left"/>
      </w:pPr>
      <w:r w:rsidRPr="006117A6">
        <w:rPr>
          <w:b/>
          <w:bCs/>
        </w:rPr>
        <w:lastRenderedPageBreak/>
        <w:t xml:space="preserve">Como </w:t>
      </w:r>
      <w:r>
        <w:t>profesor</w:t>
      </w:r>
      <w:r w:rsidRPr="006117A6">
        <w:br/>
      </w:r>
      <w:r w:rsidRPr="006117A6">
        <w:rPr>
          <w:b/>
          <w:bCs/>
        </w:rPr>
        <w:t xml:space="preserve">Quiero </w:t>
      </w:r>
      <w:r w:rsidRPr="006117A6">
        <w:t xml:space="preserve">poder ver los TFG disponibles </w:t>
      </w:r>
      <w:r>
        <w:t>a mi cargo</w:t>
      </w:r>
      <w:r w:rsidRPr="006117A6">
        <w:br/>
      </w:r>
      <w:r w:rsidRPr="006117A6">
        <w:rPr>
          <w:b/>
          <w:bCs/>
        </w:rPr>
        <w:t xml:space="preserve">Para </w:t>
      </w:r>
      <w:r>
        <w:t>aceptar o rechazar las solicitudes de los estudiantes</w:t>
      </w:r>
    </w:p>
    <w:p w14:paraId="0ABDEB70" w14:textId="77777777" w:rsidR="006117A6" w:rsidRPr="006117A6" w:rsidRDefault="006117A6" w:rsidP="006117A6">
      <w:pPr>
        <w:rPr>
          <w:b/>
          <w:bCs/>
          <w:lang w:val="es-ES"/>
        </w:rPr>
      </w:pPr>
      <w:r w:rsidRPr="006117A6">
        <w:rPr>
          <w:b/>
          <w:bCs/>
          <w:lang w:val="es-ES"/>
        </w:rPr>
        <w:t>Gestión de líneas temáticas y reservas</w:t>
      </w:r>
    </w:p>
    <w:p w14:paraId="51D314A6" w14:textId="77777777" w:rsidR="006117A6" w:rsidRDefault="006117A6" w:rsidP="006117A6">
      <w:pPr>
        <w:rPr>
          <w:lang w:val="es-ES"/>
        </w:rPr>
      </w:pPr>
      <w:r w:rsidRPr="006117A6">
        <w:rPr>
          <w:lang w:val="es-ES"/>
        </w:rPr>
        <w:t>Los estudiantes podrán enviar solicitudes de reserva para una línea de TFG.</w:t>
      </w:r>
    </w:p>
    <w:p w14:paraId="38176CD0" w14:textId="77777777" w:rsidR="006117A6" w:rsidRPr="006117A6" w:rsidRDefault="006117A6" w:rsidP="006117A6">
      <w:pPr>
        <w:rPr>
          <w:lang w:val="es-ES"/>
        </w:rPr>
      </w:pPr>
      <w:r w:rsidRPr="006117A6">
        <w:rPr>
          <w:b/>
          <w:bCs/>
          <w:lang w:val="es-ES"/>
        </w:rPr>
        <w:t>Como</w:t>
      </w:r>
      <w:r w:rsidRPr="006117A6">
        <w:rPr>
          <w:lang w:val="es-ES"/>
        </w:rPr>
        <w:t xml:space="preserve"> estudiante</w:t>
      </w:r>
    </w:p>
    <w:p w14:paraId="75B641B3" w14:textId="77777777" w:rsidR="006117A6" w:rsidRPr="006117A6" w:rsidRDefault="006117A6" w:rsidP="006117A6">
      <w:pPr>
        <w:rPr>
          <w:lang w:val="es-ES"/>
        </w:rPr>
      </w:pPr>
      <w:r w:rsidRPr="006117A6">
        <w:rPr>
          <w:b/>
          <w:bCs/>
          <w:lang w:val="es-ES"/>
        </w:rPr>
        <w:t>Quiero</w:t>
      </w:r>
      <w:r w:rsidRPr="006117A6">
        <w:rPr>
          <w:lang w:val="es-ES"/>
        </w:rPr>
        <w:t xml:space="preserve"> poder enviar una solicitud de reserva de una línea de TFG</w:t>
      </w:r>
    </w:p>
    <w:p w14:paraId="7F7C927C" w14:textId="6C035D92" w:rsidR="006117A6" w:rsidRDefault="006117A6" w:rsidP="006117A6">
      <w:pPr>
        <w:rPr>
          <w:lang w:val="es-ES"/>
        </w:rPr>
      </w:pPr>
      <w:r w:rsidRPr="006117A6">
        <w:rPr>
          <w:b/>
          <w:bCs/>
          <w:lang w:val="es-ES"/>
        </w:rPr>
        <w:t>Para</w:t>
      </w:r>
      <w:r w:rsidRPr="006117A6">
        <w:rPr>
          <w:lang w:val="es-ES"/>
        </w:rPr>
        <w:t xml:space="preserve"> expresar mi interés en trabajar con un profesor específico</w:t>
      </w:r>
    </w:p>
    <w:p w14:paraId="4EF0FB3D" w14:textId="77777777" w:rsidR="006117A6" w:rsidRPr="006117A6" w:rsidRDefault="006117A6" w:rsidP="006117A6">
      <w:pPr>
        <w:rPr>
          <w:lang w:val="es-ES"/>
        </w:rPr>
      </w:pPr>
    </w:p>
    <w:p w14:paraId="29CC172C" w14:textId="77777777" w:rsidR="006117A6" w:rsidRDefault="006117A6" w:rsidP="006117A6">
      <w:pPr>
        <w:rPr>
          <w:lang w:val="es-ES"/>
        </w:rPr>
      </w:pPr>
      <w:r w:rsidRPr="006117A6">
        <w:rPr>
          <w:lang w:val="es-ES"/>
        </w:rPr>
        <w:t>El sistema debe permitir al tutor aceptar o rechazar una solicitud.</w:t>
      </w:r>
    </w:p>
    <w:p w14:paraId="6CCA83B4" w14:textId="77777777" w:rsidR="006117A6" w:rsidRPr="006117A6" w:rsidRDefault="006117A6" w:rsidP="006117A6">
      <w:pPr>
        <w:rPr>
          <w:lang w:val="es-ES"/>
        </w:rPr>
      </w:pPr>
      <w:r w:rsidRPr="006117A6">
        <w:rPr>
          <w:b/>
          <w:bCs/>
          <w:lang w:val="es-ES"/>
        </w:rPr>
        <w:t>Como</w:t>
      </w:r>
      <w:r w:rsidRPr="006117A6">
        <w:rPr>
          <w:lang w:val="es-ES"/>
        </w:rPr>
        <w:t xml:space="preserve"> profesor</w:t>
      </w:r>
    </w:p>
    <w:p w14:paraId="302B8937" w14:textId="77777777" w:rsidR="006117A6" w:rsidRPr="006117A6" w:rsidRDefault="006117A6" w:rsidP="006117A6">
      <w:pPr>
        <w:rPr>
          <w:lang w:val="es-ES"/>
        </w:rPr>
      </w:pPr>
      <w:r w:rsidRPr="006117A6">
        <w:rPr>
          <w:b/>
          <w:bCs/>
          <w:lang w:val="es-ES"/>
        </w:rPr>
        <w:t>Quiero</w:t>
      </w:r>
      <w:r w:rsidRPr="006117A6">
        <w:rPr>
          <w:lang w:val="es-ES"/>
        </w:rPr>
        <w:t xml:space="preserve"> poder aceptar o rechazar reservas de estudiantes</w:t>
      </w:r>
    </w:p>
    <w:p w14:paraId="60983B48" w14:textId="113BC5BF" w:rsidR="006117A6" w:rsidRDefault="006117A6" w:rsidP="006117A6">
      <w:pPr>
        <w:rPr>
          <w:lang w:val="es-ES"/>
        </w:rPr>
      </w:pPr>
      <w:r w:rsidRPr="006117A6">
        <w:rPr>
          <w:b/>
          <w:bCs/>
          <w:lang w:val="es-ES"/>
        </w:rPr>
        <w:t>Para</w:t>
      </w:r>
      <w:r w:rsidRPr="006117A6">
        <w:rPr>
          <w:lang w:val="es-ES"/>
        </w:rPr>
        <w:t xml:space="preserve"> seleccionar a quienes considero más adecuados para el trabajo</w:t>
      </w:r>
    </w:p>
    <w:p w14:paraId="3DD2916F" w14:textId="77777777" w:rsidR="006117A6" w:rsidRPr="006117A6" w:rsidRDefault="006117A6" w:rsidP="006117A6">
      <w:pPr>
        <w:rPr>
          <w:lang w:val="es-ES"/>
        </w:rPr>
      </w:pPr>
    </w:p>
    <w:p w14:paraId="15A1B7EC" w14:textId="77777777" w:rsidR="006117A6" w:rsidRDefault="006117A6" w:rsidP="006117A6">
      <w:pPr>
        <w:rPr>
          <w:lang w:val="es-ES"/>
        </w:rPr>
      </w:pPr>
      <w:r w:rsidRPr="006117A6">
        <w:rPr>
          <w:lang w:val="es-ES"/>
        </w:rPr>
        <w:t>El sistema notificará por correo electrónico el resultado de la solicitud.</w:t>
      </w:r>
    </w:p>
    <w:p w14:paraId="54CCAC3F" w14:textId="77777777" w:rsidR="006117A6" w:rsidRPr="006117A6" w:rsidRDefault="006117A6" w:rsidP="006117A6">
      <w:pPr>
        <w:rPr>
          <w:lang w:val="es-ES"/>
        </w:rPr>
      </w:pPr>
      <w:r w:rsidRPr="006117A6">
        <w:rPr>
          <w:b/>
          <w:bCs/>
          <w:lang w:val="es-ES"/>
        </w:rPr>
        <w:t>Como</w:t>
      </w:r>
      <w:r w:rsidRPr="006117A6">
        <w:rPr>
          <w:lang w:val="es-ES"/>
        </w:rPr>
        <w:t xml:space="preserve"> sistema</w:t>
      </w:r>
    </w:p>
    <w:p w14:paraId="4AF8D2A4" w14:textId="77777777" w:rsidR="006117A6" w:rsidRPr="006117A6" w:rsidRDefault="006117A6" w:rsidP="006117A6">
      <w:pPr>
        <w:rPr>
          <w:lang w:val="es-ES"/>
        </w:rPr>
      </w:pPr>
      <w:r w:rsidRPr="006117A6">
        <w:rPr>
          <w:b/>
          <w:bCs/>
          <w:lang w:val="es-ES"/>
        </w:rPr>
        <w:t>Quiero</w:t>
      </w:r>
      <w:r w:rsidRPr="006117A6">
        <w:rPr>
          <w:lang w:val="es-ES"/>
        </w:rPr>
        <w:t xml:space="preserve"> enviar una notificación por correo electrónico al estudiante</w:t>
      </w:r>
    </w:p>
    <w:p w14:paraId="46B5AAAE" w14:textId="77777777" w:rsidR="006117A6" w:rsidRPr="006117A6" w:rsidRDefault="006117A6" w:rsidP="006117A6">
      <w:pPr>
        <w:rPr>
          <w:lang w:val="es-ES"/>
        </w:rPr>
      </w:pPr>
      <w:r w:rsidRPr="006117A6">
        <w:rPr>
          <w:b/>
          <w:bCs/>
          <w:lang w:val="es-ES"/>
        </w:rPr>
        <w:t>Para</w:t>
      </w:r>
      <w:r w:rsidRPr="006117A6">
        <w:rPr>
          <w:lang w:val="es-ES"/>
        </w:rPr>
        <w:t xml:space="preserve"> informarle del estado de su solicitud de reserva</w:t>
      </w:r>
    </w:p>
    <w:p w14:paraId="01C8F67F" w14:textId="77777777" w:rsidR="006117A6" w:rsidRPr="006117A6" w:rsidRDefault="006117A6" w:rsidP="006117A6">
      <w:pPr>
        <w:rPr>
          <w:lang w:val="es-ES"/>
        </w:rPr>
      </w:pPr>
    </w:p>
    <w:p w14:paraId="78199067" w14:textId="77777777" w:rsidR="006117A6" w:rsidRPr="006117A6" w:rsidRDefault="006117A6" w:rsidP="006117A6">
      <w:pPr>
        <w:rPr>
          <w:b/>
          <w:bCs/>
          <w:lang w:val="es-ES"/>
        </w:rPr>
      </w:pPr>
      <w:r w:rsidRPr="006117A6">
        <w:rPr>
          <w:b/>
          <w:bCs/>
          <w:lang w:val="es-ES"/>
        </w:rPr>
        <w:t>Gestión de departamentos, universidades y titulaciones</w:t>
      </w:r>
    </w:p>
    <w:p w14:paraId="07C5BE0D" w14:textId="77777777" w:rsidR="006117A6" w:rsidRDefault="006117A6" w:rsidP="006117A6">
      <w:pPr>
        <w:rPr>
          <w:lang w:val="es-ES"/>
        </w:rPr>
      </w:pPr>
      <w:r w:rsidRPr="006117A6">
        <w:rPr>
          <w:lang w:val="es-ES"/>
        </w:rPr>
        <w:t>La plataforma debe permitir administrar departamentos y carreras, asociando profesores y TFGs a cada uno.</w:t>
      </w:r>
    </w:p>
    <w:p w14:paraId="5628E1C7" w14:textId="77777777" w:rsidR="006117A6" w:rsidRPr="006117A6" w:rsidRDefault="006117A6" w:rsidP="006117A6">
      <w:pPr>
        <w:rPr>
          <w:lang w:val="es-ES"/>
        </w:rPr>
      </w:pPr>
      <w:r w:rsidRPr="006117A6">
        <w:rPr>
          <w:b/>
          <w:bCs/>
          <w:lang w:val="es-ES"/>
        </w:rPr>
        <w:t>Como</w:t>
      </w:r>
      <w:r w:rsidRPr="006117A6">
        <w:rPr>
          <w:lang w:val="es-ES"/>
        </w:rPr>
        <w:t xml:space="preserve"> administrador</w:t>
      </w:r>
    </w:p>
    <w:p w14:paraId="796A708C" w14:textId="77777777" w:rsidR="006117A6" w:rsidRPr="006117A6" w:rsidRDefault="006117A6" w:rsidP="006117A6">
      <w:pPr>
        <w:rPr>
          <w:lang w:val="es-ES"/>
        </w:rPr>
      </w:pPr>
      <w:r w:rsidRPr="006117A6">
        <w:rPr>
          <w:b/>
          <w:bCs/>
          <w:lang w:val="es-ES"/>
        </w:rPr>
        <w:t>Quiero</w:t>
      </w:r>
      <w:r w:rsidRPr="006117A6">
        <w:rPr>
          <w:lang w:val="es-ES"/>
        </w:rPr>
        <w:t xml:space="preserve"> poder crear y administrar departamentos y titulaciones</w:t>
      </w:r>
    </w:p>
    <w:p w14:paraId="37FE3D79" w14:textId="036CA239" w:rsidR="006117A6" w:rsidRDefault="006117A6" w:rsidP="006117A6">
      <w:pPr>
        <w:rPr>
          <w:lang w:val="es-ES"/>
        </w:rPr>
      </w:pPr>
      <w:r w:rsidRPr="006117A6">
        <w:rPr>
          <w:b/>
          <w:bCs/>
          <w:lang w:val="es-ES"/>
        </w:rPr>
        <w:t>Para</w:t>
      </w:r>
      <w:r w:rsidRPr="006117A6">
        <w:rPr>
          <w:lang w:val="es-ES"/>
        </w:rPr>
        <w:t xml:space="preserve"> reflejar la estructura académica real dentro de la aplicación</w:t>
      </w:r>
    </w:p>
    <w:p w14:paraId="5CEFBD35" w14:textId="77777777" w:rsidR="006117A6" w:rsidRPr="006117A6" w:rsidRDefault="006117A6" w:rsidP="006117A6">
      <w:pPr>
        <w:rPr>
          <w:lang w:val="es-ES"/>
        </w:rPr>
      </w:pPr>
    </w:p>
    <w:p w14:paraId="4818AB4D" w14:textId="77777777" w:rsidR="006117A6" w:rsidRDefault="006117A6" w:rsidP="006117A6">
      <w:pPr>
        <w:rPr>
          <w:lang w:val="es-ES"/>
        </w:rPr>
      </w:pPr>
      <w:r w:rsidRPr="006117A6">
        <w:rPr>
          <w:lang w:val="es-ES"/>
        </w:rPr>
        <w:t>Debe existir una estructura jerárquica donde las titulaciones pertenezcan a universidades y los profesores a departamentos.</w:t>
      </w:r>
    </w:p>
    <w:p w14:paraId="4346D922" w14:textId="77777777" w:rsidR="006117A6" w:rsidRPr="006117A6" w:rsidRDefault="006117A6" w:rsidP="006117A6">
      <w:pPr>
        <w:rPr>
          <w:lang w:val="es-ES"/>
        </w:rPr>
      </w:pPr>
      <w:r w:rsidRPr="006117A6">
        <w:rPr>
          <w:b/>
          <w:bCs/>
          <w:lang w:val="es-ES"/>
        </w:rPr>
        <w:t>Como</w:t>
      </w:r>
      <w:r w:rsidRPr="006117A6">
        <w:rPr>
          <w:lang w:val="es-ES"/>
        </w:rPr>
        <w:t xml:space="preserve"> profesor</w:t>
      </w:r>
    </w:p>
    <w:p w14:paraId="1004CBC4" w14:textId="77777777" w:rsidR="006117A6" w:rsidRPr="006117A6" w:rsidRDefault="006117A6" w:rsidP="006117A6">
      <w:pPr>
        <w:rPr>
          <w:lang w:val="es-ES"/>
        </w:rPr>
      </w:pPr>
      <w:r w:rsidRPr="006117A6">
        <w:rPr>
          <w:b/>
          <w:bCs/>
          <w:lang w:val="es-ES"/>
        </w:rPr>
        <w:t>Quiero</w:t>
      </w:r>
      <w:r w:rsidRPr="006117A6">
        <w:rPr>
          <w:lang w:val="es-ES"/>
        </w:rPr>
        <w:t xml:space="preserve"> estar asociado a un departamento</w:t>
      </w:r>
    </w:p>
    <w:p w14:paraId="0408716D" w14:textId="2309CC96" w:rsidR="006117A6" w:rsidRDefault="006117A6" w:rsidP="006117A6">
      <w:pPr>
        <w:rPr>
          <w:lang w:val="es-ES"/>
        </w:rPr>
      </w:pPr>
      <w:r w:rsidRPr="006117A6">
        <w:rPr>
          <w:b/>
          <w:bCs/>
          <w:lang w:val="es-ES"/>
        </w:rPr>
        <w:t>Para</w:t>
      </w:r>
      <w:r w:rsidRPr="006117A6">
        <w:rPr>
          <w:lang w:val="es-ES"/>
        </w:rPr>
        <w:t xml:space="preserve"> que mi perfil refleje correctamente mi afiliación institucional</w:t>
      </w:r>
    </w:p>
    <w:p w14:paraId="247583EE" w14:textId="77777777" w:rsidR="006117A6" w:rsidRPr="006117A6" w:rsidRDefault="006117A6" w:rsidP="006117A6">
      <w:pPr>
        <w:rPr>
          <w:lang w:val="es-ES"/>
        </w:rPr>
      </w:pPr>
    </w:p>
    <w:p w14:paraId="757073C0" w14:textId="77777777" w:rsidR="006117A6" w:rsidRPr="006117A6" w:rsidRDefault="006117A6" w:rsidP="006117A6">
      <w:pPr>
        <w:rPr>
          <w:b/>
          <w:bCs/>
          <w:lang w:val="es-ES"/>
        </w:rPr>
      </w:pPr>
      <w:r w:rsidRPr="006117A6">
        <w:rPr>
          <w:b/>
          <w:bCs/>
          <w:lang w:val="es-ES"/>
        </w:rPr>
        <w:t>Gestión de grupos de trabajo</w:t>
      </w:r>
    </w:p>
    <w:p w14:paraId="7615713A" w14:textId="77777777" w:rsidR="006117A6" w:rsidRDefault="006117A6" w:rsidP="006117A6">
      <w:pPr>
        <w:rPr>
          <w:lang w:val="es-ES"/>
        </w:rPr>
      </w:pPr>
      <w:r w:rsidRPr="006117A6">
        <w:rPr>
          <w:lang w:val="es-ES"/>
        </w:rPr>
        <w:t>El sistema permitirá la creación de grupos de alumnos que comparten un mismo TFG.</w:t>
      </w:r>
    </w:p>
    <w:p w14:paraId="3F44C918" w14:textId="77777777" w:rsidR="006117A6" w:rsidRPr="006117A6" w:rsidRDefault="006117A6" w:rsidP="006117A6">
      <w:pPr>
        <w:rPr>
          <w:lang w:val="es-ES"/>
        </w:rPr>
      </w:pPr>
      <w:r w:rsidRPr="006117A6">
        <w:rPr>
          <w:b/>
          <w:bCs/>
          <w:lang w:val="es-ES"/>
        </w:rPr>
        <w:t>Como</w:t>
      </w:r>
      <w:r w:rsidRPr="006117A6">
        <w:rPr>
          <w:lang w:val="es-ES"/>
        </w:rPr>
        <w:t xml:space="preserve"> estudiante</w:t>
      </w:r>
    </w:p>
    <w:p w14:paraId="4CE37EFA" w14:textId="77777777" w:rsidR="006117A6" w:rsidRPr="006117A6" w:rsidRDefault="006117A6" w:rsidP="006117A6">
      <w:pPr>
        <w:rPr>
          <w:lang w:val="es-ES"/>
        </w:rPr>
      </w:pPr>
      <w:r w:rsidRPr="006117A6">
        <w:rPr>
          <w:b/>
          <w:bCs/>
          <w:lang w:val="es-ES"/>
        </w:rPr>
        <w:t>Quiero</w:t>
      </w:r>
      <w:r w:rsidRPr="006117A6">
        <w:rPr>
          <w:lang w:val="es-ES"/>
        </w:rPr>
        <w:t xml:space="preserve"> poder formar un grupo de trabajo con otros compañeros</w:t>
      </w:r>
    </w:p>
    <w:p w14:paraId="48BC4AA9" w14:textId="11664D78" w:rsidR="006117A6" w:rsidRDefault="006117A6" w:rsidP="006117A6">
      <w:pPr>
        <w:rPr>
          <w:lang w:val="es-ES"/>
        </w:rPr>
      </w:pPr>
      <w:r w:rsidRPr="006117A6">
        <w:rPr>
          <w:b/>
          <w:bCs/>
          <w:lang w:val="es-ES"/>
        </w:rPr>
        <w:t>Para</w:t>
      </w:r>
      <w:r w:rsidRPr="006117A6">
        <w:rPr>
          <w:lang w:val="es-ES"/>
        </w:rPr>
        <w:t xml:space="preserve"> colaborar en un mismo TFG</w:t>
      </w:r>
    </w:p>
    <w:p w14:paraId="297C8821" w14:textId="77777777" w:rsidR="006117A6" w:rsidRPr="006117A6" w:rsidRDefault="006117A6" w:rsidP="006117A6">
      <w:pPr>
        <w:rPr>
          <w:lang w:val="es-ES"/>
        </w:rPr>
      </w:pPr>
    </w:p>
    <w:p w14:paraId="2FA5AE3D" w14:textId="77777777" w:rsidR="006117A6" w:rsidRDefault="006117A6" w:rsidP="006117A6">
      <w:pPr>
        <w:rPr>
          <w:lang w:val="es-ES"/>
        </w:rPr>
      </w:pPr>
      <w:r w:rsidRPr="006117A6">
        <w:rPr>
          <w:lang w:val="es-ES"/>
        </w:rPr>
        <w:t>Los grupos podrán tener asignaciones de profesores y TFG asociados.</w:t>
      </w:r>
    </w:p>
    <w:p w14:paraId="61D96CBF" w14:textId="77777777" w:rsidR="006117A6" w:rsidRPr="006117A6" w:rsidRDefault="006117A6" w:rsidP="006117A6">
      <w:pPr>
        <w:rPr>
          <w:lang w:val="es-ES"/>
        </w:rPr>
      </w:pPr>
      <w:r w:rsidRPr="006117A6">
        <w:rPr>
          <w:b/>
          <w:bCs/>
          <w:lang w:val="es-ES"/>
        </w:rPr>
        <w:t>Como</w:t>
      </w:r>
      <w:r w:rsidRPr="006117A6">
        <w:rPr>
          <w:lang w:val="es-ES"/>
        </w:rPr>
        <w:t xml:space="preserve"> profesor</w:t>
      </w:r>
    </w:p>
    <w:p w14:paraId="6D2DBC0B" w14:textId="77777777" w:rsidR="006117A6" w:rsidRPr="006117A6" w:rsidRDefault="006117A6" w:rsidP="006117A6">
      <w:pPr>
        <w:rPr>
          <w:lang w:val="es-ES"/>
        </w:rPr>
      </w:pPr>
      <w:r w:rsidRPr="006117A6">
        <w:rPr>
          <w:b/>
          <w:bCs/>
          <w:lang w:val="es-ES"/>
        </w:rPr>
        <w:t>Quiero</w:t>
      </w:r>
      <w:r w:rsidRPr="006117A6">
        <w:rPr>
          <w:lang w:val="es-ES"/>
        </w:rPr>
        <w:t xml:space="preserve"> poder asignar un grupo de estudiantes a un TFG</w:t>
      </w:r>
    </w:p>
    <w:p w14:paraId="100DFC87" w14:textId="0E93D7FA" w:rsidR="006117A6" w:rsidRDefault="006117A6" w:rsidP="006117A6">
      <w:pPr>
        <w:rPr>
          <w:lang w:val="es-ES"/>
        </w:rPr>
      </w:pPr>
      <w:r w:rsidRPr="006117A6">
        <w:rPr>
          <w:b/>
          <w:bCs/>
          <w:lang w:val="es-ES"/>
        </w:rPr>
        <w:t>Para</w:t>
      </w:r>
      <w:r w:rsidRPr="006117A6">
        <w:rPr>
          <w:lang w:val="es-ES"/>
        </w:rPr>
        <w:t xml:space="preserve"> dirigirlos de forma conjunta en el desarrollo del proyecto</w:t>
      </w:r>
    </w:p>
    <w:p w14:paraId="7098780D" w14:textId="77777777" w:rsidR="006117A6" w:rsidRPr="006117A6" w:rsidRDefault="006117A6" w:rsidP="006117A6">
      <w:pPr>
        <w:rPr>
          <w:lang w:val="es-ES"/>
        </w:rPr>
      </w:pPr>
    </w:p>
    <w:p w14:paraId="021A30DB" w14:textId="77777777" w:rsidR="006117A6" w:rsidRPr="006117A6" w:rsidRDefault="006117A6" w:rsidP="006117A6">
      <w:pPr>
        <w:rPr>
          <w:b/>
          <w:bCs/>
          <w:lang w:val="es-ES"/>
        </w:rPr>
      </w:pPr>
      <w:r w:rsidRPr="006117A6">
        <w:rPr>
          <w:b/>
          <w:bCs/>
          <w:lang w:val="es-ES"/>
        </w:rPr>
        <w:t>Comunicación interna básica</w:t>
      </w:r>
    </w:p>
    <w:p w14:paraId="41D0FB1B" w14:textId="77777777" w:rsidR="006117A6" w:rsidRDefault="006117A6" w:rsidP="006117A6">
      <w:pPr>
        <w:rPr>
          <w:lang w:val="es-ES"/>
        </w:rPr>
      </w:pPr>
      <w:r w:rsidRPr="006117A6">
        <w:rPr>
          <w:lang w:val="es-ES"/>
        </w:rPr>
        <w:t>El sistema debe enviar correos electrónicos automáticos para notificar acciones como aceptación/rechazo de TFG, confirmaciones de asignación, etc.</w:t>
      </w:r>
    </w:p>
    <w:p w14:paraId="7FF2CC82" w14:textId="77777777" w:rsidR="006117A6" w:rsidRPr="006117A6" w:rsidRDefault="006117A6" w:rsidP="006117A6">
      <w:pPr>
        <w:rPr>
          <w:lang w:val="es-ES"/>
        </w:rPr>
      </w:pPr>
      <w:r w:rsidRPr="006117A6">
        <w:rPr>
          <w:b/>
          <w:bCs/>
          <w:lang w:val="es-ES"/>
        </w:rPr>
        <w:t>Como</w:t>
      </w:r>
      <w:r w:rsidRPr="006117A6">
        <w:rPr>
          <w:lang w:val="es-ES"/>
        </w:rPr>
        <w:t xml:space="preserve"> sistema</w:t>
      </w:r>
    </w:p>
    <w:p w14:paraId="646AE0B6" w14:textId="77777777" w:rsidR="00304A7C" w:rsidRDefault="006117A6" w:rsidP="00304A7C">
      <w:pPr>
        <w:rPr>
          <w:lang w:val="es-ES"/>
        </w:rPr>
      </w:pPr>
      <w:r w:rsidRPr="006117A6">
        <w:rPr>
          <w:b/>
          <w:bCs/>
          <w:lang w:val="es-ES"/>
        </w:rPr>
        <w:t>Quiero</w:t>
      </w:r>
      <w:r w:rsidRPr="006117A6">
        <w:rPr>
          <w:lang w:val="es-ES"/>
        </w:rPr>
        <w:t xml:space="preserve"> enviar correos automáticos al aceptar o rechazar una solicitud</w:t>
      </w:r>
    </w:p>
    <w:p w14:paraId="2B3AE786" w14:textId="77777777" w:rsidR="00304A7C" w:rsidRDefault="006117A6" w:rsidP="00304A7C">
      <w:pPr>
        <w:rPr>
          <w:lang w:val="es-ES"/>
        </w:rPr>
      </w:pPr>
      <w:r w:rsidRPr="006117A6">
        <w:rPr>
          <w:b/>
          <w:bCs/>
          <w:lang w:val="es-ES"/>
        </w:rPr>
        <w:lastRenderedPageBreak/>
        <w:t>Para</w:t>
      </w:r>
      <w:r w:rsidRPr="006117A6">
        <w:rPr>
          <w:lang w:val="es-ES"/>
        </w:rPr>
        <w:t xml:space="preserve"> mantener informados a estudiantes y profesores sin intervención manual</w:t>
      </w:r>
      <w:bookmarkStart w:id="28" w:name="_Toc204855963"/>
    </w:p>
    <w:bookmarkEnd w:id="28"/>
    <w:p w14:paraId="0853BA72" w14:textId="77777777" w:rsidR="00304A7C" w:rsidRDefault="00304A7C" w:rsidP="00304A7C"/>
    <w:p w14:paraId="0F245A98" w14:textId="1FDBBA9C" w:rsidR="00304A7C" w:rsidRDefault="00304A7C" w:rsidP="00304A7C">
      <w:pPr>
        <w:pStyle w:val="Ttulo3"/>
      </w:pPr>
      <w:r>
        <w:t>Historias de usuario – Requisitos no funcionales</w:t>
      </w:r>
    </w:p>
    <w:p w14:paraId="15BB393F" w14:textId="77777777" w:rsidR="006117A6" w:rsidRPr="006117A6" w:rsidRDefault="006117A6" w:rsidP="006117A6">
      <w:pPr>
        <w:rPr>
          <w:b/>
          <w:bCs/>
          <w:lang w:val="es-ES"/>
        </w:rPr>
      </w:pPr>
      <w:r w:rsidRPr="006117A6">
        <w:rPr>
          <w:b/>
          <w:bCs/>
          <w:lang w:val="es-ES"/>
        </w:rPr>
        <w:t>Seguridad</w:t>
      </w:r>
    </w:p>
    <w:p w14:paraId="4A8FEF2B" w14:textId="77777777" w:rsidR="006117A6" w:rsidRDefault="006117A6" w:rsidP="006117A6">
      <w:pPr>
        <w:rPr>
          <w:lang w:val="es-ES"/>
        </w:rPr>
      </w:pPr>
      <w:r w:rsidRPr="006117A6">
        <w:rPr>
          <w:lang w:val="es-ES"/>
        </w:rPr>
        <w:t>Toda la información debe transmitirse de forma segura (HTTPS).</w:t>
      </w:r>
    </w:p>
    <w:p w14:paraId="5DF98186" w14:textId="77777777" w:rsidR="006117A6" w:rsidRPr="006117A6" w:rsidRDefault="006117A6" w:rsidP="006117A6">
      <w:pPr>
        <w:rPr>
          <w:lang w:val="es-ES"/>
        </w:rPr>
      </w:pPr>
      <w:r w:rsidRPr="006117A6">
        <w:rPr>
          <w:b/>
          <w:bCs/>
          <w:lang w:val="es-ES"/>
        </w:rPr>
        <w:t>Como</w:t>
      </w:r>
      <w:r w:rsidRPr="006117A6">
        <w:rPr>
          <w:lang w:val="es-ES"/>
        </w:rPr>
        <w:t xml:space="preserve"> usuario de la aplicación</w:t>
      </w:r>
    </w:p>
    <w:p w14:paraId="47EAE3F2" w14:textId="51A8CDEC" w:rsidR="006117A6" w:rsidRPr="006117A6" w:rsidRDefault="006117A6" w:rsidP="006117A6">
      <w:pPr>
        <w:rPr>
          <w:lang w:val="es-ES"/>
        </w:rPr>
      </w:pPr>
      <w:r w:rsidRPr="006117A6">
        <w:rPr>
          <w:b/>
          <w:bCs/>
          <w:lang w:val="es-ES"/>
        </w:rPr>
        <w:t>Quiero</w:t>
      </w:r>
      <w:r w:rsidRPr="006117A6">
        <w:rPr>
          <w:lang w:val="es-ES"/>
        </w:rPr>
        <w:t xml:space="preserve"> que todas las comunicaciones se realicen </w:t>
      </w:r>
      <w:r>
        <w:rPr>
          <w:lang w:val="es-ES"/>
        </w:rPr>
        <w:t>de forma segura</w:t>
      </w:r>
    </w:p>
    <w:p w14:paraId="172B80E9" w14:textId="193794D5" w:rsidR="006117A6" w:rsidRDefault="006117A6" w:rsidP="006117A6">
      <w:pPr>
        <w:rPr>
          <w:lang w:val="es-ES"/>
        </w:rPr>
      </w:pPr>
      <w:r w:rsidRPr="006117A6">
        <w:rPr>
          <w:b/>
          <w:bCs/>
          <w:lang w:val="es-ES"/>
        </w:rPr>
        <w:t>Para</w:t>
      </w:r>
      <w:r w:rsidRPr="006117A6">
        <w:rPr>
          <w:lang w:val="es-ES"/>
        </w:rPr>
        <w:t xml:space="preserve"> garantizar que mis datos personales no puedan ser interceptados</w:t>
      </w:r>
    </w:p>
    <w:p w14:paraId="5A903F4C" w14:textId="77777777" w:rsidR="006117A6" w:rsidRPr="006117A6" w:rsidRDefault="006117A6" w:rsidP="006117A6">
      <w:pPr>
        <w:rPr>
          <w:lang w:val="es-ES"/>
        </w:rPr>
      </w:pPr>
    </w:p>
    <w:p w14:paraId="0ED710D4" w14:textId="77777777" w:rsidR="006117A6" w:rsidRDefault="006117A6" w:rsidP="006117A6">
      <w:pPr>
        <w:rPr>
          <w:lang w:val="es-ES"/>
        </w:rPr>
      </w:pPr>
      <w:r w:rsidRPr="006117A6">
        <w:rPr>
          <w:lang w:val="es-ES"/>
        </w:rPr>
        <w:t>Los datos personales deben estar protegidos cumpliendo con el RGPD.</w:t>
      </w:r>
    </w:p>
    <w:p w14:paraId="13F0212A" w14:textId="77777777" w:rsidR="006117A6" w:rsidRPr="006117A6" w:rsidRDefault="006117A6" w:rsidP="006117A6">
      <w:pPr>
        <w:rPr>
          <w:lang w:val="es-ES"/>
        </w:rPr>
      </w:pPr>
      <w:r w:rsidRPr="006117A6">
        <w:rPr>
          <w:b/>
          <w:bCs/>
          <w:lang w:val="es-ES"/>
        </w:rPr>
        <w:t>Como</w:t>
      </w:r>
      <w:r w:rsidRPr="006117A6">
        <w:rPr>
          <w:lang w:val="es-ES"/>
        </w:rPr>
        <w:t xml:space="preserve"> responsable del sistema</w:t>
      </w:r>
    </w:p>
    <w:p w14:paraId="7E34FCDB" w14:textId="77777777" w:rsidR="006117A6" w:rsidRPr="006117A6" w:rsidRDefault="006117A6" w:rsidP="006117A6">
      <w:pPr>
        <w:rPr>
          <w:lang w:val="es-ES"/>
        </w:rPr>
      </w:pPr>
      <w:r w:rsidRPr="006117A6">
        <w:rPr>
          <w:b/>
          <w:bCs/>
          <w:lang w:val="es-ES"/>
        </w:rPr>
        <w:t>Quiero</w:t>
      </w:r>
      <w:r w:rsidRPr="006117A6">
        <w:rPr>
          <w:lang w:val="es-ES"/>
        </w:rPr>
        <w:t xml:space="preserve"> que los datos personales estén protegidos según el RGPD</w:t>
      </w:r>
    </w:p>
    <w:p w14:paraId="56E60437" w14:textId="51D54B07" w:rsidR="006117A6" w:rsidRDefault="006117A6" w:rsidP="006117A6">
      <w:pPr>
        <w:rPr>
          <w:lang w:val="es-ES"/>
        </w:rPr>
      </w:pPr>
      <w:r w:rsidRPr="006117A6">
        <w:rPr>
          <w:b/>
          <w:bCs/>
          <w:lang w:val="es-ES"/>
        </w:rPr>
        <w:t>Para</w:t>
      </w:r>
      <w:r w:rsidRPr="006117A6">
        <w:rPr>
          <w:lang w:val="es-ES"/>
        </w:rPr>
        <w:t xml:space="preserve"> cumplir con la legislación y proteger la privacidad de los usuarios</w:t>
      </w:r>
    </w:p>
    <w:p w14:paraId="2F50992F" w14:textId="77777777" w:rsidR="006117A6" w:rsidRPr="006117A6" w:rsidRDefault="006117A6" w:rsidP="006117A6">
      <w:pPr>
        <w:rPr>
          <w:lang w:val="es-ES"/>
        </w:rPr>
      </w:pPr>
    </w:p>
    <w:p w14:paraId="6BAD3E13" w14:textId="77777777" w:rsidR="006117A6" w:rsidRDefault="006117A6" w:rsidP="006117A6">
      <w:pPr>
        <w:rPr>
          <w:lang w:val="es-ES"/>
        </w:rPr>
      </w:pPr>
      <w:r w:rsidRPr="006117A6">
        <w:rPr>
          <w:lang w:val="es-ES"/>
        </w:rPr>
        <w:t>El sistema debe implementar autenticación y autorización basada en roles.</w:t>
      </w:r>
    </w:p>
    <w:p w14:paraId="146F4A31" w14:textId="77777777" w:rsidR="006117A6" w:rsidRPr="006117A6" w:rsidRDefault="006117A6" w:rsidP="006117A6">
      <w:pPr>
        <w:rPr>
          <w:lang w:val="es-ES"/>
        </w:rPr>
      </w:pPr>
      <w:r w:rsidRPr="006117A6">
        <w:rPr>
          <w:b/>
          <w:bCs/>
          <w:lang w:val="es-ES"/>
        </w:rPr>
        <w:t>Como</w:t>
      </w:r>
      <w:r w:rsidRPr="006117A6">
        <w:rPr>
          <w:lang w:val="es-ES"/>
        </w:rPr>
        <w:t xml:space="preserve"> administrador del sistema</w:t>
      </w:r>
    </w:p>
    <w:p w14:paraId="0C7DE38A" w14:textId="77777777" w:rsidR="006117A6" w:rsidRPr="006117A6" w:rsidRDefault="006117A6" w:rsidP="006117A6">
      <w:pPr>
        <w:rPr>
          <w:lang w:val="es-ES"/>
        </w:rPr>
      </w:pPr>
      <w:r w:rsidRPr="006117A6">
        <w:rPr>
          <w:b/>
          <w:bCs/>
          <w:lang w:val="es-ES"/>
        </w:rPr>
        <w:t>Quiero</w:t>
      </w:r>
      <w:r w:rsidRPr="006117A6">
        <w:rPr>
          <w:lang w:val="es-ES"/>
        </w:rPr>
        <w:t xml:space="preserve"> que se implementen roles y permisos de acceso</w:t>
      </w:r>
    </w:p>
    <w:p w14:paraId="34594DDA" w14:textId="548EDF47" w:rsidR="006117A6" w:rsidRDefault="006117A6" w:rsidP="006117A6">
      <w:pPr>
        <w:rPr>
          <w:lang w:val="es-ES"/>
        </w:rPr>
      </w:pPr>
      <w:r w:rsidRPr="006117A6">
        <w:rPr>
          <w:b/>
          <w:bCs/>
          <w:lang w:val="es-ES"/>
        </w:rPr>
        <w:t>Para</w:t>
      </w:r>
      <w:r w:rsidRPr="006117A6">
        <w:rPr>
          <w:lang w:val="es-ES"/>
        </w:rPr>
        <w:t xml:space="preserve"> asegurar que cada usuario solo pueda ver y hacer lo que le corresponde</w:t>
      </w:r>
    </w:p>
    <w:p w14:paraId="2EC69BA1" w14:textId="77777777" w:rsidR="006117A6" w:rsidRPr="006117A6" w:rsidRDefault="006117A6" w:rsidP="006117A6">
      <w:pPr>
        <w:rPr>
          <w:lang w:val="es-ES"/>
        </w:rPr>
      </w:pPr>
    </w:p>
    <w:p w14:paraId="70334D6B" w14:textId="77777777" w:rsidR="006117A6" w:rsidRPr="006117A6" w:rsidRDefault="006117A6" w:rsidP="006117A6">
      <w:pPr>
        <w:rPr>
          <w:b/>
          <w:bCs/>
          <w:lang w:val="es-ES"/>
        </w:rPr>
      </w:pPr>
      <w:r w:rsidRPr="006117A6">
        <w:rPr>
          <w:b/>
          <w:bCs/>
          <w:lang w:val="es-ES"/>
        </w:rPr>
        <w:t>Rendimiento</w:t>
      </w:r>
    </w:p>
    <w:p w14:paraId="7B2DFF13" w14:textId="77777777" w:rsidR="006117A6" w:rsidRDefault="006117A6" w:rsidP="006117A6">
      <w:pPr>
        <w:rPr>
          <w:lang w:val="es-ES"/>
        </w:rPr>
      </w:pPr>
      <w:r w:rsidRPr="006117A6">
        <w:rPr>
          <w:lang w:val="es-ES"/>
        </w:rPr>
        <w:t>Las búsquedas y cargas de datos deben ser rápidas, incluso con grandes volúmenes de información.</w:t>
      </w:r>
    </w:p>
    <w:p w14:paraId="0A1DB0EA" w14:textId="77777777" w:rsidR="006117A6" w:rsidRPr="006117A6" w:rsidRDefault="006117A6" w:rsidP="006117A6">
      <w:pPr>
        <w:rPr>
          <w:lang w:val="es-ES"/>
        </w:rPr>
      </w:pPr>
      <w:r w:rsidRPr="006117A6">
        <w:rPr>
          <w:b/>
          <w:bCs/>
          <w:lang w:val="es-ES"/>
        </w:rPr>
        <w:t>Como</w:t>
      </w:r>
      <w:r w:rsidRPr="006117A6">
        <w:rPr>
          <w:lang w:val="es-ES"/>
        </w:rPr>
        <w:t xml:space="preserve"> usuario</w:t>
      </w:r>
    </w:p>
    <w:p w14:paraId="3018B54F" w14:textId="77777777" w:rsidR="006117A6" w:rsidRPr="006117A6" w:rsidRDefault="006117A6" w:rsidP="006117A6">
      <w:pPr>
        <w:rPr>
          <w:lang w:val="es-ES"/>
        </w:rPr>
      </w:pPr>
      <w:r w:rsidRPr="006117A6">
        <w:rPr>
          <w:b/>
          <w:bCs/>
          <w:lang w:val="es-ES"/>
        </w:rPr>
        <w:t>Quiero</w:t>
      </w:r>
      <w:r w:rsidRPr="006117A6">
        <w:rPr>
          <w:lang w:val="es-ES"/>
        </w:rPr>
        <w:t xml:space="preserve"> que las búsquedas y cargas de información sean rápidas</w:t>
      </w:r>
    </w:p>
    <w:p w14:paraId="7184C9E5" w14:textId="3EF0694C" w:rsidR="006117A6" w:rsidRDefault="006117A6" w:rsidP="006117A6">
      <w:pPr>
        <w:rPr>
          <w:lang w:val="es-ES"/>
        </w:rPr>
      </w:pPr>
      <w:r w:rsidRPr="006117A6">
        <w:rPr>
          <w:b/>
          <w:bCs/>
          <w:lang w:val="es-ES"/>
        </w:rPr>
        <w:t>Para</w:t>
      </w:r>
      <w:r w:rsidRPr="006117A6">
        <w:rPr>
          <w:lang w:val="es-ES"/>
        </w:rPr>
        <w:t xml:space="preserve"> poder trabajar de forma fluida sin interrupciones</w:t>
      </w:r>
    </w:p>
    <w:p w14:paraId="4A251441" w14:textId="77777777" w:rsidR="006117A6" w:rsidRPr="006117A6" w:rsidRDefault="006117A6" w:rsidP="006117A6">
      <w:pPr>
        <w:rPr>
          <w:lang w:val="es-ES"/>
        </w:rPr>
      </w:pPr>
    </w:p>
    <w:p w14:paraId="2E9F69D3" w14:textId="0D0C3CDA" w:rsidR="006117A6" w:rsidRDefault="006117A6" w:rsidP="006117A6">
      <w:pPr>
        <w:rPr>
          <w:lang w:val="es-ES"/>
        </w:rPr>
      </w:pPr>
      <w:r w:rsidRPr="006117A6">
        <w:rPr>
          <w:lang w:val="es-ES"/>
        </w:rPr>
        <w:t>El sistema debe implementar filtros para optimizar el rendimiento.</w:t>
      </w:r>
    </w:p>
    <w:p w14:paraId="4D72FBC6" w14:textId="594A66A8" w:rsidR="006117A6" w:rsidRDefault="006117A6" w:rsidP="006117A6">
      <w:pPr>
        <w:rPr>
          <w:lang w:val="es-ES"/>
        </w:rPr>
      </w:pPr>
      <w:r>
        <w:rPr>
          <w:b/>
          <w:bCs/>
          <w:lang w:val="es-ES"/>
        </w:rPr>
        <w:t>Como</w:t>
      </w:r>
      <w:r>
        <w:rPr>
          <w:lang w:val="es-ES"/>
        </w:rPr>
        <w:t xml:space="preserve"> usuario</w:t>
      </w:r>
    </w:p>
    <w:p w14:paraId="404CB8AA" w14:textId="250BC1B7" w:rsidR="006117A6" w:rsidRDefault="006117A6" w:rsidP="006117A6">
      <w:pPr>
        <w:rPr>
          <w:lang w:val="es-ES"/>
        </w:rPr>
      </w:pPr>
      <w:r>
        <w:rPr>
          <w:b/>
          <w:bCs/>
          <w:lang w:val="es-ES"/>
        </w:rPr>
        <w:t>Quiero</w:t>
      </w:r>
      <w:r>
        <w:rPr>
          <w:lang w:val="es-ES"/>
        </w:rPr>
        <w:t xml:space="preserve"> que se permita hacer un filtrado en las búsquedas</w:t>
      </w:r>
    </w:p>
    <w:p w14:paraId="34E49D53" w14:textId="5A9B8762" w:rsidR="006117A6" w:rsidRDefault="006117A6" w:rsidP="006117A6">
      <w:pPr>
        <w:rPr>
          <w:lang w:val="es-ES"/>
        </w:rPr>
      </w:pPr>
      <w:r>
        <w:rPr>
          <w:b/>
          <w:bCs/>
          <w:lang w:val="es-ES"/>
        </w:rPr>
        <w:t>Para</w:t>
      </w:r>
      <w:r>
        <w:rPr>
          <w:lang w:val="es-ES"/>
        </w:rPr>
        <w:t xml:space="preserve"> realizar consultas más rápidas y directas</w:t>
      </w:r>
    </w:p>
    <w:p w14:paraId="3C1C9A97" w14:textId="77777777" w:rsidR="006117A6" w:rsidRPr="006117A6" w:rsidRDefault="006117A6" w:rsidP="006117A6">
      <w:pPr>
        <w:rPr>
          <w:lang w:val="es-ES"/>
        </w:rPr>
      </w:pPr>
    </w:p>
    <w:p w14:paraId="34AB891D" w14:textId="77777777" w:rsidR="006117A6" w:rsidRPr="006117A6" w:rsidRDefault="006117A6" w:rsidP="006117A6">
      <w:pPr>
        <w:rPr>
          <w:b/>
          <w:bCs/>
          <w:lang w:val="es-ES"/>
        </w:rPr>
      </w:pPr>
      <w:r w:rsidRPr="006117A6">
        <w:rPr>
          <w:b/>
          <w:bCs/>
          <w:lang w:val="es-ES"/>
        </w:rPr>
        <w:t>Escalabilidad</w:t>
      </w:r>
    </w:p>
    <w:p w14:paraId="33B7DF9F" w14:textId="77777777" w:rsidR="006117A6" w:rsidRDefault="006117A6" w:rsidP="006117A6">
      <w:pPr>
        <w:rPr>
          <w:lang w:val="es-ES"/>
        </w:rPr>
      </w:pPr>
      <w:r w:rsidRPr="006117A6">
        <w:rPr>
          <w:lang w:val="es-ES"/>
        </w:rPr>
        <w:t>La arquitectura debe permitir añadir nuevas funcionalidades sin reestructurar el núcleo.</w:t>
      </w:r>
    </w:p>
    <w:p w14:paraId="7A117F4A" w14:textId="77777777" w:rsidR="006117A6" w:rsidRPr="006117A6" w:rsidRDefault="006117A6" w:rsidP="006117A6">
      <w:pPr>
        <w:rPr>
          <w:lang w:val="es-ES"/>
        </w:rPr>
      </w:pPr>
      <w:r w:rsidRPr="006117A6">
        <w:rPr>
          <w:b/>
          <w:bCs/>
          <w:lang w:val="es-ES"/>
        </w:rPr>
        <w:t>Como</w:t>
      </w:r>
      <w:r w:rsidRPr="006117A6">
        <w:rPr>
          <w:lang w:val="es-ES"/>
        </w:rPr>
        <w:t xml:space="preserve"> desarrollador del sistema</w:t>
      </w:r>
    </w:p>
    <w:p w14:paraId="0C4D299B" w14:textId="77777777" w:rsidR="006117A6" w:rsidRPr="006117A6" w:rsidRDefault="006117A6" w:rsidP="006117A6">
      <w:pPr>
        <w:rPr>
          <w:lang w:val="es-ES"/>
        </w:rPr>
      </w:pPr>
      <w:r w:rsidRPr="006117A6">
        <w:rPr>
          <w:b/>
          <w:bCs/>
          <w:lang w:val="es-ES"/>
        </w:rPr>
        <w:t>Quiero</w:t>
      </w:r>
      <w:r w:rsidRPr="006117A6">
        <w:rPr>
          <w:lang w:val="es-ES"/>
        </w:rPr>
        <w:t xml:space="preserve"> que la arquitectura esté diseñada de forma modular</w:t>
      </w:r>
    </w:p>
    <w:p w14:paraId="706204F0" w14:textId="0741CC32" w:rsidR="006117A6" w:rsidRDefault="006117A6" w:rsidP="006117A6">
      <w:pPr>
        <w:rPr>
          <w:lang w:val="es-ES"/>
        </w:rPr>
      </w:pPr>
      <w:r w:rsidRPr="006117A6">
        <w:rPr>
          <w:b/>
          <w:bCs/>
          <w:lang w:val="es-ES"/>
        </w:rPr>
        <w:t>Para</w:t>
      </w:r>
      <w:r w:rsidRPr="006117A6">
        <w:rPr>
          <w:lang w:val="es-ES"/>
        </w:rPr>
        <w:t xml:space="preserve"> poder añadir nuevas funcionalidades sin rehacer el sistema completo</w:t>
      </w:r>
    </w:p>
    <w:p w14:paraId="69E40B4F" w14:textId="77777777" w:rsidR="006117A6" w:rsidRPr="006117A6" w:rsidRDefault="006117A6" w:rsidP="006117A6">
      <w:pPr>
        <w:rPr>
          <w:lang w:val="es-ES"/>
        </w:rPr>
      </w:pPr>
    </w:p>
    <w:p w14:paraId="300AB88B" w14:textId="77777777" w:rsidR="006117A6" w:rsidRPr="006117A6" w:rsidRDefault="006117A6" w:rsidP="006117A6">
      <w:pPr>
        <w:rPr>
          <w:b/>
          <w:bCs/>
          <w:lang w:val="es-ES"/>
        </w:rPr>
      </w:pPr>
      <w:r w:rsidRPr="006117A6">
        <w:rPr>
          <w:b/>
          <w:bCs/>
          <w:lang w:val="es-ES"/>
        </w:rPr>
        <w:t>Usabilidad</w:t>
      </w:r>
    </w:p>
    <w:p w14:paraId="265687E9" w14:textId="77777777" w:rsidR="006117A6" w:rsidRDefault="006117A6" w:rsidP="006117A6">
      <w:pPr>
        <w:rPr>
          <w:lang w:val="es-ES"/>
        </w:rPr>
      </w:pPr>
      <w:r w:rsidRPr="006117A6">
        <w:rPr>
          <w:lang w:val="es-ES"/>
        </w:rPr>
        <w:t>La interfaz debe ser intuitiva y accesible para usuarios con distintos niveles técnicos.</w:t>
      </w:r>
    </w:p>
    <w:p w14:paraId="02BBE679" w14:textId="77777777" w:rsidR="006117A6" w:rsidRPr="006117A6" w:rsidRDefault="006117A6" w:rsidP="006117A6">
      <w:pPr>
        <w:rPr>
          <w:lang w:val="es-ES"/>
        </w:rPr>
      </w:pPr>
      <w:r w:rsidRPr="006117A6">
        <w:rPr>
          <w:b/>
          <w:bCs/>
          <w:lang w:val="es-ES"/>
        </w:rPr>
        <w:t>Como</w:t>
      </w:r>
      <w:r w:rsidRPr="006117A6">
        <w:rPr>
          <w:lang w:val="es-ES"/>
        </w:rPr>
        <w:t xml:space="preserve"> usuario sin conocimientos técnicos</w:t>
      </w:r>
    </w:p>
    <w:p w14:paraId="7D855CD6" w14:textId="77777777" w:rsidR="006117A6" w:rsidRPr="006117A6" w:rsidRDefault="006117A6" w:rsidP="006117A6">
      <w:pPr>
        <w:rPr>
          <w:lang w:val="es-ES"/>
        </w:rPr>
      </w:pPr>
      <w:r w:rsidRPr="006117A6">
        <w:rPr>
          <w:b/>
          <w:bCs/>
          <w:lang w:val="es-ES"/>
        </w:rPr>
        <w:t>Quiero</w:t>
      </w:r>
      <w:r w:rsidRPr="006117A6">
        <w:rPr>
          <w:lang w:val="es-ES"/>
        </w:rPr>
        <w:t xml:space="preserve"> que la interfaz sea clara e intuitiva</w:t>
      </w:r>
    </w:p>
    <w:p w14:paraId="57365253" w14:textId="00477662" w:rsidR="006117A6" w:rsidRDefault="006117A6" w:rsidP="006117A6">
      <w:pPr>
        <w:rPr>
          <w:lang w:val="es-ES"/>
        </w:rPr>
      </w:pPr>
      <w:r w:rsidRPr="006117A6">
        <w:rPr>
          <w:b/>
          <w:bCs/>
          <w:lang w:val="es-ES"/>
        </w:rPr>
        <w:t>Para</w:t>
      </w:r>
      <w:r w:rsidRPr="006117A6">
        <w:rPr>
          <w:lang w:val="es-ES"/>
        </w:rPr>
        <w:t xml:space="preserve"> poder usar la aplicación sin necesidad de formación previa</w:t>
      </w:r>
    </w:p>
    <w:p w14:paraId="092DAB19" w14:textId="77777777" w:rsidR="006117A6" w:rsidRPr="006117A6" w:rsidRDefault="006117A6" w:rsidP="006117A6">
      <w:pPr>
        <w:rPr>
          <w:lang w:val="es-ES"/>
        </w:rPr>
      </w:pPr>
    </w:p>
    <w:p w14:paraId="60A8C032" w14:textId="77777777" w:rsidR="006117A6" w:rsidRDefault="006117A6" w:rsidP="006117A6">
      <w:pPr>
        <w:rPr>
          <w:lang w:val="es-ES"/>
        </w:rPr>
      </w:pPr>
      <w:r w:rsidRPr="006117A6">
        <w:rPr>
          <w:lang w:val="es-ES"/>
        </w:rPr>
        <w:t>Debe adaptarse a dispositivos móviles (diseño responsive).</w:t>
      </w:r>
    </w:p>
    <w:p w14:paraId="6A24BBAD" w14:textId="77777777" w:rsidR="006117A6" w:rsidRPr="006117A6" w:rsidRDefault="006117A6" w:rsidP="006117A6">
      <w:pPr>
        <w:rPr>
          <w:lang w:val="es-ES"/>
        </w:rPr>
      </w:pPr>
      <w:r w:rsidRPr="006117A6">
        <w:rPr>
          <w:b/>
          <w:bCs/>
          <w:lang w:val="es-ES"/>
        </w:rPr>
        <w:t>Como</w:t>
      </w:r>
      <w:r w:rsidRPr="006117A6">
        <w:rPr>
          <w:lang w:val="es-ES"/>
        </w:rPr>
        <w:t xml:space="preserve"> estudiante o profesor</w:t>
      </w:r>
    </w:p>
    <w:p w14:paraId="1E40CC05" w14:textId="77777777" w:rsidR="006117A6" w:rsidRPr="006117A6" w:rsidRDefault="006117A6" w:rsidP="006117A6">
      <w:pPr>
        <w:rPr>
          <w:lang w:val="es-ES"/>
        </w:rPr>
      </w:pPr>
      <w:r w:rsidRPr="006117A6">
        <w:rPr>
          <w:b/>
          <w:bCs/>
          <w:lang w:val="es-ES"/>
        </w:rPr>
        <w:t>Quiero</w:t>
      </w:r>
      <w:r w:rsidRPr="006117A6">
        <w:rPr>
          <w:lang w:val="es-ES"/>
        </w:rPr>
        <w:t xml:space="preserve"> poder acceder desde mi móvil o tablet</w:t>
      </w:r>
    </w:p>
    <w:p w14:paraId="6221EC9F" w14:textId="36DF8C12" w:rsidR="006117A6" w:rsidRDefault="006117A6" w:rsidP="006117A6">
      <w:pPr>
        <w:rPr>
          <w:lang w:val="es-ES"/>
        </w:rPr>
      </w:pPr>
      <w:r w:rsidRPr="006117A6">
        <w:rPr>
          <w:b/>
          <w:bCs/>
          <w:lang w:val="es-ES"/>
        </w:rPr>
        <w:t>Para</w:t>
      </w:r>
      <w:r w:rsidRPr="006117A6">
        <w:rPr>
          <w:lang w:val="es-ES"/>
        </w:rPr>
        <w:t xml:space="preserve"> gestionar tareas en cualquier momento y lugar</w:t>
      </w:r>
    </w:p>
    <w:p w14:paraId="5247A476" w14:textId="77777777" w:rsidR="006117A6" w:rsidRDefault="006117A6" w:rsidP="006117A6">
      <w:pPr>
        <w:rPr>
          <w:lang w:val="es-ES"/>
        </w:rPr>
      </w:pPr>
    </w:p>
    <w:p w14:paraId="595B4B0F" w14:textId="77777777" w:rsidR="006117A6" w:rsidRPr="006117A6" w:rsidRDefault="006117A6" w:rsidP="006117A6">
      <w:pPr>
        <w:rPr>
          <w:lang w:val="es-ES"/>
        </w:rPr>
      </w:pPr>
    </w:p>
    <w:p w14:paraId="44E2341A" w14:textId="77777777" w:rsidR="006117A6" w:rsidRPr="006117A6" w:rsidRDefault="006117A6" w:rsidP="006117A6">
      <w:pPr>
        <w:rPr>
          <w:b/>
          <w:bCs/>
          <w:lang w:val="es-ES"/>
        </w:rPr>
      </w:pPr>
      <w:r w:rsidRPr="006117A6">
        <w:rPr>
          <w:b/>
          <w:bCs/>
          <w:lang w:val="es-ES"/>
        </w:rPr>
        <w:t>Mantenibilidad</w:t>
      </w:r>
    </w:p>
    <w:p w14:paraId="34F59F8A" w14:textId="77777777" w:rsidR="006117A6" w:rsidRDefault="006117A6" w:rsidP="006117A6">
      <w:pPr>
        <w:rPr>
          <w:lang w:val="es-ES"/>
        </w:rPr>
      </w:pPr>
      <w:r w:rsidRPr="006117A6">
        <w:rPr>
          <w:lang w:val="es-ES"/>
        </w:rPr>
        <w:t>El código debe estar organizado en módulos fácilmente actualizables.</w:t>
      </w:r>
    </w:p>
    <w:p w14:paraId="36AD0025" w14:textId="77777777" w:rsidR="006117A6" w:rsidRPr="006117A6" w:rsidRDefault="006117A6" w:rsidP="006117A6">
      <w:pPr>
        <w:rPr>
          <w:lang w:val="es-ES"/>
        </w:rPr>
      </w:pPr>
      <w:r w:rsidRPr="006117A6">
        <w:rPr>
          <w:b/>
          <w:bCs/>
          <w:lang w:val="es-ES"/>
        </w:rPr>
        <w:t>Como</w:t>
      </w:r>
      <w:r w:rsidRPr="006117A6">
        <w:rPr>
          <w:lang w:val="es-ES"/>
        </w:rPr>
        <w:t xml:space="preserve"> desarrollador</w:t>
      </w:r>
    </w:p>
    <w:p w14:paraId="25EB6A3A" w14:textId="77777777" w:rsidR="006117A6" w:rsidRPr="006117A6" w:rsidRDefault="006117A6" w:rsidP="006117A6">
      <w:pPr>
        <w:rPr>
          <w:lang w:val="es-ES"/>
        </w:rPr>
      </w:pPr>
      <w:r w:rsidRPr="006117A6">
        <w:rPr>
          <w:b/>
          <w:bCs/>
          <w:lang w:val="es-ES"/>
        </w:rPr>
        <w:t>Quiero</w:t>
      </w:r>
      <w:r w:rsidRPr="006117A6">
        <w:rPr>
          <w:lang w:val="es-ES"/>
        </w:rPr>
        <w:t xml:space="preserve"> que el código esté organizado en módulos bien definidos</w:t>
      </w:r>
    </w:p>
    <w:p w14:paraId="358FAFEE" w14:textId="5357044B" w:rsidR="006117A6" w:rsidRDefault="006117A6" w:rsidP="006117A6">
      <w:pPr>
        <w:rPr>
          <w:lang w:val="es-ES"/>
        </w:rPr>
      </w:pPr>
      <w:r w:rsidRPr="006117A6">
        <w:rPr>
          <w:b/>
          <w:bCs/>
          <w:lang w:val="es-ES"/>
        </w:rPr>
        <w:t>Para</w:t>
      </w:r>
      <w:r w:rsidRPr="006117A6">
        <w:rPr>
          <w:lang w:val="es-ES"/>
        </w:rPr>
        <w:t xml:space="preserve"> poder mantenerlo, depurarlo o ampliarlo fácilmente</w:t>
      </w:r>
    </w:p>
    <w:p w14:paraId="2EEB2364" w14:textId="77777777" w:rsidR="006117A6" w:rsidRPr="006117A6" w:rsidRDefault="006117A6" w:rsidP="006117A6">
      <w:pPr>
        <w:rPr>
          <w:lang w:val="es-ES"/>
        </w:rPr>
      </w:pPr>
    </w:p>
    <w:p w14:paraId="4DF63FA8" w14:textId="77777777" w:rsidR="006117A6" w:rsidRDefault="006117A6" w:rsidP="006117A6">
      <w:pPr>
        <w:rPr>
          <w:lang w:val="es-ES"/>
        </w:rPr>
      </w:pPr>
      <w:r w:rsidRPr="006117A6">
        <w:rPr>
          <w:lang w:val="es-ES"/>
        </w:rPr>
        <w:t>Se debe mantener una documentación técnica y funcional clara.</w:t>
      </w:r>
    </w:p>
    <w:p w14:paraId="55BE6176" w14:textId="77777777" w:rsidR="006117A6" w:rsidRPr="006117A6" w:rsidRDefault="006117A6" w:rsidP="006117A6">
      <w:pPr>
        <w:rPr>
          <w:lang w:val="es-ES"/>
        </w:rPr>
      </w:pPr>
      <w:r w:rsidRPr="006117A6">
        <w:rPr>
          <w:b/>
          <w:bCs/>
          <w:lang w:val="es-ES"/>
        </w:rPr>
        <w:t>Como</w:t>
      </w:r>
      <w:r w:rsidRPr="006117A6">
        <w:rPr>
          <w:lang w:val="es-ES"/>
        </w:rPr>
        <w:t xml:space="preserve"> equipo técnico</w:t>
      </w:r>
    </w:p>
    <w:p w14:paraId="03ADC0C4" w14:textId="77777777" w:rsidR="006117A6" w:rsidRPr="006117A6" w:rsidRDefault="006117A6" w:rsidP="006117A6">
      <w:pPr>
        <w:rPr>
          <w:lang w:val="es-ES"/>
        </w:rPr>
      </w:pPr>
      <w:r w:rsidRPr="006117A6">
        <w:rPr>
          <w:b/>
          <w:bCs/>
          <w:lang w:val="es-ES"/>
        </w:rPr>
        <w:t>Quiero</w:t>
      </w:r>
      <w:r w:rsidRPr="006117A6">
        <w:rPr>
          <w:lang w:val="es-ES"/>
        </w:rPr>
        <w:t xml:space="preserve"> contar con documentación técnica y funcional</w:t>
      </w:r>
    </w:p>
    <w:p w14:paraId="1FF6D87D" w14:textId="3BC8CAF6" w:rsidR="006117A6" w:rsidRDefault="006117A6" w:rsidP="006117A6">
      <w:pPr>
        <w:rPr>
          <w:lang w:val="es-ES"/>
        </w:rPr>
      </w:pPr>
      <w:r w:rsidRPr="006117A6">
        <w:rPr>
          <w:b/>
          <w:bCs/>
          <w:lang w:val="es-ES"/>
        </w:rPr>
        <w:t>Para</w:t>
      </w:r>
      <w:r w:rsidRPr="006117A6">
        <w:rPr>
          <w:lang w:val="es-ES"/>
        </w:rPr>
        <w:t xml:space="preserve"> asegurar la continuidad del proyecto en futuras versiones</w:t>
      </w:r>
    </w:p>
    <w:p w14:paraId="4189D2C1" w14:textId="77777777" w:rsidR="006117A6" w:rsidRPr="006117A6" w:rsidRDefault="006117A6" w:rsidP="006117A6">
      <w:pPr>
        <w:rPr>
          <w:lang w:val="es-ES"/>
        </w:rPr>
      </w:pPr>
    </w:p>
    <w:p w14:paraId="7AF4F7A7" w14:textId="77777777" w:rsidR="006117A6" w:rsidRPr="006117A6" w:rsidRDefault="006117A6" w:rsidP="006117A6">
      <w:pPr>
        <w:rPr>
          <w:b/>
          <w:bCs/>
          <w:lang w:val="es-ES"/>
        </w:rPr>
      </w:pPr>
      <w:r w:rsidRPr="006117A6">
        <w:rPr>
          <w:b/>
          <w:bCs/>
          <w:lang w:val="es-ES"/>
        </w:rPr>
        <w:t>Compatibilidad</w:t>
      </w:r>
    </w:p>
    <w:p w14:paraId="50C29FE4" w14:textId="08B6A326" w:rsidR="006117A6" w:rsidRDefault="006117A6" w:rsidP="006117A6">
      <w:pPr>
        <w:rPr>
          <w:lang w:val="es-ES"/>
        </w:rPr>
      </w:pPr>
      <w:r w:rsidRPr="006117A6">
        <w:rPr>
          <w:lang w:val="es-ES"/>
        </w:rPr>
        <w:t>El sistema debe funcionar en navegadores modernos (Chrome, Firefox, Edge).</w:t>
      </w:r>
    </w:p>
    <w:p w14:paraId="429A2F0D" w14:textId="77777777" w:rsidR="006117A6" w:rsidRPr="006117A6" w:rsidRDefault="006117A6" w:rsidP="006117A6">
      <w:pPr>
        <w:rPr>
          <w:lang w:val="es-ES"/>
        </w:rPr>
      </w:pPr>
      <w:r w:rsidRPr="006117A6">
        <w:rPr>
          <w:b/>
          <w:bCs/>
          <w:lang w:val="es-ES"/>
        </w:rPr>
        <w:t>Como</w:t>
      </w:r>
      <w:r w:rsidRPr="006117A6">
        <w:rPr>
          <w:lang w:val="es-ES"/>
        </w:rPr>
        <w:t xml:space="preserve"> usuario</w:t>
      </w:r>
    </w:p>
    <w:p w14:paraId="300BCEE4" w14:textId="77777777" w:rsidR="006117A6" w:rsidRPr="006117A6" w:rsidRDefault="006117A6" w:rsidP="006117A6">
      <w:pPr>
        <w:rPr>
          <w:lang w:val="es-ES"/>
        </w:rPr>
      </w:pPr>
      <w:r w:rsidRPr="006117A6">
        <w:rPr>
          <w:b/>
          <w:bCs/>
          <w:lang w:val="es-ES"/>
        </w:rPr>
        <w:t>Quiero</w:t>
      </w:r>
      <w:r w:rsidRPr="006117A6">
        <w:rPr>
          <w:lang w:val="es-ES"/>
        </w:rPr>
        <w:t xml:space="preserve"> que la aplicación funcione correctamente en los navegadores más comunes</w:t>
      </w:r>
    </w:p>
    <w:p w14:paraId="0E15A9C0" w14:textId="500CD5CC" w:rsidR="006117A6" w:rsidRDefault="006117A6" w:rsidP="006117A6">
      <w:pPr>
        <w:rPr>
          <w:lang w:val="es-ES"/>
        </w:rPr>
      </w:pPr>
      <w:r w:rsidRPr="006117A6">
        <w:rPr>
          <w:b/>
          <w:bCs/>
          <w:lang w:val="es-ES"/>
        </w:rPr>
        <w:t>Para</w:t>
      </w:r>
      <w:r w:rsidRPr="006117A6">
        <w:rPr>
          <w:lang w:val="es-ES"/>
        </w:rPr>
        <w:t xml:space="preserve"> poder acceder desde cualquier entorno sin problemas</w:t>
      </w:r>
    </w:p>
    <w:p w14:paraId="39B685B1" w14:textId="77777777" w:rsidR="0009594B" w:rsidRDefault="0009594B" w:rsidP="006117A6">
      <w:pPr>
        <w:rPr>
          <w:lang w:val="es-ES"/>
        </w:rPr>
      </w:pPr>
    </w:p>
    <w:p w14:paraId="24D1B5DF" w14:textId="14156DB7" w:rsidR="0009594B" w:rsidRDefault="0009594B" w:rsidP="0009594B">
      <w:pPr>
        <w:pStyle w:val="Ttulo2"/>
      </w:pPr>
      <w:bookmarkStart w:id="29" w:name="_Toc204855964"/>
      <w:r>
        <w:t>Casos de uso</w:t>
      </w:r>
      <w:bookmarkEnd w:id="29"/>
    </w:p>
    <w:p w14:paraId="5B83E516" w14:textId="77777777" w:rsidR="0067388E" w:rsidRPr="0067388E" w:rsidRDefault="0067388E" w:rsidP="0067388E">
      <w:pPr>
        <w:rPr>
          <w:lang w:val="es-ES"/>
        </w:rPr>
      </w:pPr>
      <w:r w:rsidRPr="0067388E">
        <w:rPr>
          <w:lang w:val="es-ES"/>
        </w:rPr>
        <w:t xml:space="preserve">Los casos de uso describen de forma estructurada </w:t>
      </w:r>
      <w:r w:rsidRPr="0067388E">
        <w:rPr>
          <w:b/>
          <w:bCs/>
          <w:lang w:val="es-ES"/>
        </w:rPr>
        <w:t>cómo interactúan los distintos actores del sistema TFGInfo con las funcionalidades principales de la aplicación</w:t>
      </w:r>
      <w:r w:rsidRPr="0067388E">
        <w:rPr>
          <w:lang w:val="es-ES"/>
        </w:rPr>
        <w:t>. Esta sección tiene como objetivo detallar los flujos de comportamiento esperados, mostrando cómo profesores, estudiantes y administradores utilizan el sistema para realizar tareas clave relacionadas con la gestión de Trabajos de Fin de Grado.</w:t>
      </w:r>
    </w:p>
    <w:p w14:paraId="6DF86152" w14:textId="77777777" w:rsidR="0067388E" w:rsidRPr="0067388E" w:rsidRDefault="0067388E" w:rsidP="0067388E">
      <w:pPr>
        <w:rPr>
          <w:lang w:val="es-ES"/>
        </w:rPr>
      </w:pPr>
      <w:r w:rsidRPr="0067388E">
        <w:rPr>
          <w:lang w:val="es-ES"/>
        </w:rPr>
        <w:t>Cada caso de uso parte de una acción concreta iniciada por un actor (como "iniciar sesión", "enviar solicitud", "aceptar TFG" o "crear una entidad"), e incluye los pasos principales que realiza el sistema, así como las decisiones y resultados posibles.</w:t>
      </w:r>
    </w:p>
    <w:p w14:paraId="6CBA68F1" w14:textId="77777777" w:rsidR="0067388E" w:rsidRPr="0067388E" w:rsidRDefault="0067388E" w:rsidP="0067388E">
      <w:pPr>
        <w:rPr>
          <w:lang w:val="es-ES"/>
        </w:rPr>
      </w:pPr>
      <w:r w:rsidRPr="0067388E">
        <w:rPr>
          <w:lang w:val="es-ES"/>
        </w:rPr>
        <w:t>Los casos de uso abordados incluyen acciones fundamentales como:</w:t>
      </w:r>
    </w:p>
    <w:p w14:paraId="4658E3F4" w14:textId="77777777" w:rsidR="0067388E" w:rsidRPr="0067388E" w:rsidRDefault="0067388E" w:rsidP="0067388E">
      <w:pPr>
        <w:numPr>
          <w:ilvl w:val="0"/>
          <w:numId w:val="31"/>
        </w:numPr>
        <w:rPr>
          <w:lang w:val="es-ES"/>
        </w:rPr>
      </w:pPr>
      <w:r w:rsidRPr="0067388E">
        <w:rPr>
          <w:b/>
          <w:bCs/>
          <w:lang w:val="es-ES"/>
        </w:rPr>
        <w:t>Inicio de sesión y autenticación de usuarios</w:t>
      </w:r>
    </w:p>
    <w:p w14:paraId="5B2DF1F6" w14:textId="77777777" w:rsidR="0067388E" w:rsidRPr="0067388E" w:rsidRDefault="0067388E" w:rsidP="0067388E">
      <w:pPr>
        <w:numPr>
          <w:ilvl w:val="0"/>
          <w:numId w:val="31"/>
        </w:numPr>
        <w:rPr>
          <w:lang w:val="es-ES"/>
        </w:rPr>
      </w:pPr>
      <w:r w:rsidRPr="0067388E">
        <w:rPr>
          <w:b/>
          <w:bCs/>
          <w:lang w:val="es-ES"/>
        </w:rPr>
        <w:t>Consulta, filtrado y solicitud de TFGs por parte del estudiante</w:t>
      </w:r>
    </w:p>
    <w:p w14:paraId="0CA860E8" w14:textId="77777777" w:rsidR="0067388E" w:rsidRPr="0067388E" w:rsidRDefault="0067388E" w:rsidP="0067388E">
      <w:pPr>
        <w:numPr>
          <w:ilvl w:val="0"/>
          <w:numId w:val="31"/>
        </w:numPr>
        <w:rPr>
          <w:lang w:val="es-ES"/>
        </w:rPr>
      </w:pPr>
      <w:r w:rsidRPr="0067388E">
        <w:rPr>
          <w:b/>
          <w:bCs/>
          <w:lang w:val="es-ES"/>
        </w:rPr>
        <w:t>Aceptación o rechazo de solicitudes de TFG por parte del profesor</w:t>
      </w:r>
    </w:p>
    <w:p w14:paraId="329A6565" w14:textId="77777777" w:rsidR="0067388E" w:rsidRPr="0067388E" w:rsidRDefault="0067388E" w:rsidP="0067388E">
      <w:pPr>
        <w:numPr>
          <w:ilvl w:val="0"/>
          <w:numId w:val="31"/>
        </w:numPr>
        <w:rPr>
          <w:lang w:val="es-ES"/>
        </w:rPr>
      </w:pPr>
      <w:r w:rsidRPr="0067388E">
        <w:rPr>
          <w:b/>
          <w:bCs/>
          <w:lang w:val="es-ES"/>
        </w:rPr>
        <w:t>Envío de mensajes por parte del profesor a grupos de trabajo</w:t>
      </w:r>
    </w:p>
    <w:p w14:paraId="6830A79C" w14:textId="77777777" w:rsidR="0067388E" w:rsidRPr="0067388E" w:rsidRDefault="0067388E" w:rsidP="0067388E">
      <w:pPr>
        <w:numPr>
          <w:ilvl w:val="0"/>
          <w:numId w:val="31"/>
        </w:numPr>
        <w:rPr>
          <w:lang w:val="es-ES"/>
        </w:rPr>
      </w:pPr>
      <w:r w:rsidRPr="0067388E">
        <w:rPr>
          <w:b/>
          <w:bCs/>
          <w:lang w:val="es-ES"/>
        </w:rPr>
        <w:t>Creación de entidades institucionales (universidades, departamentos, carreras)</w:t>
      </w:r>
      <w:r w:rsidRPr="0067388E">
        <w:rPr>
          <w:lang w:val="es-ES"/>
        </w:rPr>
        <w:t xml:space="preserve"> por parte del administrador</w:t>
      </w:r>
    </w:p>
    <w:p w14:paraId="2D9AF64C" w14:textId="77777777" w:rsidR="0067388E" w:rsidRPr="0067388E" w:rsidRDefault="0067388E" w:rsidP="0067388E">
      <w:pPr>
        <w:numPr>
          <w:ilvl w:val="0"/>
          <w:numId w:val="31"/>
        </w:numPr>
        <w:rPr>
          <w:lang w:val="es-ES"/>
        </w:rPr>
      </w:pPr>
      <w:r w:rsidRPr="0067388E">
        <w:rPr>
          <w:b/>
          <w:bCs/>
          <w:lang w:val="es-ES"/>
        </w:rPr>
        <w:t>Acceso a canales de trabajo y comunicación grupal entre profesores y alumnos</w:t>
      </w:r>
    </w:p>
    <w:p w14:paraId="2CE7874B" w14:textId="7DBAE0DD" w:rsidR="0067388E" w:rsidRDefault="0067388E" w:rsidP="0067388E">
      <w:pPr>
        <w:rPr>
          <w:lang w:val="es-ES"/>
        </w:rPr>
      </w:pPr>
      <w:r w:rsidRPr="0067388E">
        <w:rPr>
          <w:lang w:val="es-ES"/>
        </w:rPr>
        <w:t>Estos diagramas de flujo ayudan a visualizar el comportamiento del sistema y sirven como guía para el desarrollo, las pruebas y la validación del software. Además, permiten identificar posibles mejoras o extensiones futuras de la plataforma.</w:t>
      </w:r>
    </w:p>
    <w:p w14:paraId="05517247" w14:textId="77777777" w:rsidR="0067388E" w:rsidRDefault="0067388E">
      <w:pPr>
        <w:jc w:val="left"/>
        <w:rPr>
          <w:lang w:val="es-ES"/>
        </w:rPr>
      </w:pPr>
      <w:r>
        <w:rPr>
          <w:lang w:val="es-ES"/>
        </w:rPr>
        <w:br w:type="page"/>
      </w:r>
    </w:p>
    <w:p w14:paraId="68B1751A" w14:textId="77777777" w:rsidR="0067388E" w:rsidRDefault="0067388E" w:rsidP="0067388E">
      <w:pPr>
        <w:rPr>
          <w:lang w:val="es-ES"/>
        </w:rPr>
      </w:pPr>
      <w:r w:rsidRPr="0067388E">
        <w:rPr>
          <w:lang w:val="es-ES"/>
        </w:rPr>
        <w:lastRenderedPageBreak/>
        <w:drawing>
          <wp:inline distT="0" distB="0" distL="0" distR="0" wp14:anchorId="7CF510E0" wp14:editId="61804DDD">
            <wp:extent cx="3081235" cy="5113020"/>
            <wp:effectExtent l="0" t="0" r="5080" b="0"/>
            <wp:docPr id="924089623" name="Imagen 1" descr="Diagrama,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9623" name="Imagen 1" descr="Diagrama, Forma&#10;&#10;El contenido generado por IA puede ser incorrecto."/>
                    <pic:cNvPicPr/>
                  </pic:nvPicPr>
                  <pic:blipFill>
                    <a:blip r:embed="rId21"/>
                    <a:stretch>
                      <a:fillRect/>
                    </a:stretch>
                  </pic:blipFill>
                  <pic:spPr>
                    <a:xfrm>
                      <a:off x="0" y="0"/>
                      <a:ext cx="3094400" cy="5134866"/>
                    </a:xfrm>
                    <a:prstGeom prst="rect">
                      <a:avLst/>
                    </a:prstGeom>
                  </pic:spPr>
                </pic:pic>
              </a:graphicData>
            </a:graphic>
          </wp:inline>
        </w:drawing>
      </w:r>
    </w:p>
    <w:p w14:paraId="65C926B7" w14:textId="5599D539" w:rsidR="00C11910" w:rsidRDefault="00C11910" w:rsidP="00C11910">
      <w:pPr>
        <w:rPr>
          <w:b/>
          <w:bCs/>
          <w:lang w:val="es-ES"/>
        </w:rPr>
      </w:pPr>
      <w:r w:rsidRPr="00C11910">
        <w:rPr>
          <w:b/>
          <w:bCs/>
          <w:lang w:val="es-ES"/>
        </w:rPr>
        <w:t xml:space="preserve">Caso de Uso: </w:t>
      </w:r>
      <w:r>
        <w:rPr>
          <w:lang w:val="es-ES"/>
        </w:rPr>
        <w:t>Inicio de sesión</w:t>
      </w:r>
    </w:p>
    <w:p w14:paraId="0853A603" w14:textId="4CA15F12" w:rsidR="0067388E" w:rsidRPr="0067388E" w:rsidRDefault="0067388E" w:rsidP="00C11910">
      <w:pPr>
        <w:jc w:val="left"/>
        <w:rPr>
          <w:lang w:val="es-ES"/>
        </w:rPr>
      </w:pPr>
      <w:r w:rsidRPr="0067388E">
        <w:rPr>
          <w:b/>
          <w:bCs/>
          <w:lang w:val="es-ES"/>
        </w:rPr>
        <w:t>Actor principal:</w:t>
      </w:r>
      <w:r w:rsidRPr="0067388E">
        <w:rPr>
          <w:lang w:val="es-ES"/>
        </w:rPr>
        <w:t xml:space="preserve"> Usuario (estudiante, profesor o administrador)</w:t>
      </w:r>
      <w:r w:rsidRPr="0067388E">
        <w:rPr>
          <w:lang w:val="es-ES"/>
        </w:rPr>
        <w:br/>
      </w:r>
      <w:r w:rsidRPr="0067388E">
        <w:rPr>
          <w:b/>
          <w:bCs/>
          <w:lang w:val="es-ES"/>
        </w:rPr>
        <w:t>Objetivo:</w:t>
      </w:r>
      <w:r w:rsidRPr="0067388E">
        <w:rPr>
          <w:lang w:val="es-ES"/>
        </w:rPr>
        <w:t xml:space="preserve"> Acceder al sistema de forma segura mediante credenciales personales.</w:t>
      </w:r>
      <w:r w:rsidRPr="0067388E">
        <w:rPr>
          <w:lang w:val="es-ES"/>
        </w:rPr>
        <w:br/>
      </w:r>
      <w:r w:rsidRPr="0067388E">
        <w:rPr>
          <w:b/>
          <w:bCs/>
          <w:lang w:val="es-ES"/>
        </w:rPr>
        <w:t>Resumen:</w:t>
      </w:r>
      <w:r w:rsidRPr="0067388E">
        <w:rPr>
          <w:lang w:val="es-ES"/>
        </w:rPr>
        <w:br/>
        <w:t>Este caso de uso describe el proceso mediante el cual un usuario registrado accede a la plataforma TFGInfo introduciendo su correo electrónico y contraseña. El sistema valida las credenciales contra la base de datos. Si son correctas, el usuario es redirigido a su panel correspondiente según su rol. En caso de error, el sistema muestra un mensaje de autenticación fallida y permite reintentar el acceso.</w:t>
      </w:r>
    </w:p>
    <w:p w14:paraId="0C147EAF" w14:textId="77777777" w:rsidR="0067388E" w:rsidRPr="0067388E" w:rsidRDefault="0067388E" w:rsidP="0067388E">
      <w:pPr>
        <w:rPr>
          <w:lang w:val="es-ES"/>
        </w:rPr>
      </w:pPr>
      <w:r w:rsidRPr="0067388E">
        <w:rPr>
          <w:b/>
          <w:bCs/>
          <w:lang w:val="es-ES"/>
        </w:rPr>
        <w:t>Precondiciones:</w:t>
      </w:r>
    </w:p>
    <w:p w14:paraId="094CBEE4" w14:textId="77777777" w:rsidR="0067388E" w:rsidRPr="0067388E" w:rsidRDefault="0067388E" w:rsidP="0067388E">
      <w:pPr>
        <w:numPr>
          <w:ilvl w:val="0"/>
          <w:numId w:val="32"/>
        </w:numPr>
        <w:rPr>
          <w:lang w:val="es-ES"/>
        </w:rPr>
      </w:pPr>
      <w:r w:rsidRPr="0067388E">
        <w:rPr>
          <w:lang w:val="es-ES"/>
        </w:rPr>
        <w:t>El usuario debe estar registrado previamente en el sistema.</w:t>
      </w:r>
    </w:p>
    <w:p w14:paraId="6043F6F6" w14:textId="77777777" w:rsidR="0067388E" w:rsidRPr="0067388E" w:rsidRDefault="0067388E" w:rsidP="0067388E">
      <w:pPr>
        <w:numPr>
          <w:ilvl w:val="0"/>
          <w:numId w:val="32"/>
        </w:numPr>
        <w:rPr>
          <w:lang w:val="es-ES"/>
        </w:rPr>
      </w:pPr>
      <w:r w:rsidRPr="0067388E">
        <w:rPr>
          <w:lang w:val="es-ES"/>
        </w:rPr>
        <w:t>Debe disponer de un correo electrónico y una contraseña válidos.</w:t>
      </w:r>
    </w:p>
    <w:p w14:paraId="2A6615CF" w14:textId="77777777" w:rsidR="0067388E" w:rsidRPr="0067388E" w:rsidRDefault="0067388E" w:rsidP="0067388E">
      <w:pPr>
        <w:rPr>
          <w:lang w:val="es-ES"/>
        </w:rPr>
      </w:pPr>
      <w:r w:rsidRPr="0067388E">
        <w:rPr>
          <w:b/>
          <w:bCs/>
          <w:lang w:val="es-ES"/>
        </w:rPr>
        <w:t>Flujo principal:</w:t>
      </w:r>
    </w:p>
    <w:p w14:paraId="295F62E5" w14:textId="77777777" w:rsidR="0067388E" w:rsidRPr="0067388E" w:rsidRDefault="0067388E" w:rsidP="0067388E">
      <w:pPr>
        <w:numPr>
          <w:ilvl w:val="0"/>
          <w:numId w:val="33"/>
        </w:numPr>
        <w:rPr>
          <w:lang w:val="es-ES"/>
        </w:rPr>
      </w:pPr>
      <w:r w:rsidRPr="0067388E">
        <w:rPr>
          <w:lang w:val="es-ES"/>
        </w:rPr>
        <w:t>El usuario accede a la página de inicio de sesión.</w:t>
      </w:r>
    </w:p>
    <w:p w14:paraId="4B61A39D" w14:textId="77777777" w:rsidR="0067388E" w:rsidRPr="0067388E" w:rsidRDefault="0067388E" w:rsidP="0067388E">
      <w:pPr>
        <w:numPr>
          <w:ilvl w:val="0"/>
          <w:numId w:val="33"/>
        </w:numPr>
        <w:rPr>
          <w:lang w:val="es-ES"/>
        </w:rPr>
      </w:pPr>
      <w:r w:rsidRPr="0067388E">
        <w:rPr>
          <w:lang w:val="es-ES"/>
        </w:rPr>
        <w:t>Introduce su correo y contraseña.</w:t>
      </w:r>
    </w:p>
    <w:p w14:paraId="7BCE8F41" w14:textId="77777777" w:rsidR="0067388E" w:rsidRPr="0067388E" w:rsidRDefault="0067388E" w:rsidP="0067388E">
      <w:pPr>
        <w:numPr>
          <w:ilvl w:val="0"/>
          <w:numId w:val="33"/>
        </w:numPr>
        <w:rPr>
          <w:lang w:val="es-ES"/>
        </w:rPr>
      </w:pPr>
      <w:r w:rsidRPr="0067388E">
        <w:rPr>
          <w:lang w:val="es-ES"/>
        </w:rPr>
        <w:t>El sistema envía los datos al backend para validación.</w:t>
      </w:r>
    </w:p>
    <w:p w14:paraId="3E5AACEB" w14:textId="77777777" w:rsidR="0067388E" w:rsidRPr="0067388E" w:rsidRDefault="0067388E" w:rsidP="0067388E">
      <w:pPr>
        <w:numPr>
          <w:ilvl w:val="0"/>
          <w:numId w:val="33"/>
        </w:numPr>
        <w:rPr>
          <w:lang w:val="es-ES"/>
        </w:rPr>
      </w:pPr>
      <w:r w:rsidRPr="0067388E">
        <w:rPr>
          <w:lang w:val="es-ES"/>
        </w:rPr>
        <w:t>Si las credenciales son válidas, se genera un token de acceso y se redirige al panel correspondiente.</w:t>
      </w:r>
    </w:p>
    <w:p w14:paraId="37A89A66" w14:textId="77777777" w:rsidR="0067388E" w:rsidRPr="0067388E" w:rsidRDefault="0067388E" w:rsidP="0067388E">
      <w:pPr>
        <w:numPr>
          <w:ilvl w:val="0"/>
          <w:numId w:val="33"/>
        </w:numPr>
        <w:rPr>
          <w:lang w:val="es-ES"/>
        </w:rPr>
      </w:pPr>
      <w:r w:rsidRPr="0067388E">
        <w:rPr>
          <w:lang w:val="es-ES"/>
        </w:rPr>
        <w:t>Si no son válidas, se muestra un mensaje de error.</w:t>
      </w:r>
    </w:p>
    <w:p w14:paraId="5A380B87" w14:textId="77777777" w:rsidR="0067388E" w:rsidRPr="0067388E" w:rsidRDefault="0067388E" w:rsidP="0067388E">
      <w:pPr>
        <w:rPr>
          <w:lang w:val="es-ES"/>
        </w:rPr>
      </w:pPr>
      <w:r w:rsidRPr="0067388E">
        <w:rPr>
          <w:b/>
          <w:bCs/>
          <w:lang w:val="es-ES"/>
        </w:rPr>
        <w:lastRenderedPageBreak/>
        <w:t>Postcondición:</w:t>
      </w:r>
      <w:r w:rsidRPr="0067388E">
        <w:rPr>
          <w:lang w:val="es-ES"/>
        </w:rPr>
        <w:br/>
        <w:t>El usuario queda autenticado en el sistema y puede acceder a las funcionalidades correspondientes a su perfil.</w:t>
      </w:r>
    </w:p>
    <w:p w14:paraId="08385E25" w14:textId="1230A1EF" w:rsidR="0067388E" w:rsidRPr="0067388E" w:rsidRDefault="0067388E" w:rsidP="0067388E">
      <w:pPr>
        <w:rPr>
          <w:lang w:val="es-ES"/>
        </w:rPr>
      </w:pPr>
      <w:r w:rsidRPr="0067388E">
        <w:rPr>
          <w:lang w:val="es-ES"/>
        </w:rPr>
        <w:drawing>
          <wp:inline distT="0" distB="0" distL="0" distR="0" wp14:anchorId="6EC106B1" wp14:editId="4F55819F">
            <wp:extent cx="2339340" cy="4357884"/>
            <wp:effectExtent l="0" t="0" r="3810" b="5080"/>
            <wp:docPr id="16345074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7431" name="Imagen 1" descr="Diagrama&#10;&#10;El contenido generado por IA puede ser incorrecto."/>
                    <pic:cNvPicPr/>
                  </pic:nvPicPr>
                  <pic:blipFill>
                    <a:blip r:embed="rId22"/>
                    <a:stretch>
                      <a:fillRect/>
                    </a:stretch>
                  </pic:blipFill>
                  <pic:spPr>
                    <a:xfrm>
                      <a:off x="0" y="0"/>
                      <a:ext cx="2373405" cy="4421342"/>
                    </a:xfrm>
                    <a:prstGeom prst="rect">
                      <a:avLst/>
                    </a:prstGeom>
                  </pic:spPr>
                </pic:pic>
              </a:graphicData>
            </a:graphic>
          </wp:inline>
        </w:drawing>
      </w:r>
    </w:p>
    <w:p w14:paraId="5A2B3853" w14:textId="545FBBD1" w:rsidR="0009594B" w:rsidRPr="0009594B" w:rsidRDefault="0009594B" w:rsidP="0009594B"/>
    <w:p w14:paraId="604B90E0" w14:textId="10C0B9B7" w:rsidR="00C11910" w:rsidRDefault="00C11910" w:rsidP="00C11910">
      <w:pPr>
        <w:rPr>
          <w:b/>
          <w:bCs/>
          <w:lang w:val="es-ES"/>
        </w:rPr>
      </w:pPr>
      <w:r w:rsidRPr="00C11910">
        <w:rPr>
          <w:b/>
          <w:bCs/>
          <w:lang w:val="es-ES"/>
        </w:rPr>
        <w:t xml:space="preserve">Caso de Uso: </w:t>
      </w:r>
      <w:r>
        <w:rPr>
          <w:lang w:val="es-ES"/>
        </w:rPr>
        <w:t>Solicitud de TFG</w:t>
      </w:r>
    </w:p>
    <w:p w14:paraId="4743579D" w14:textId="36EA9464" w:rsidR="0067388E" w:rsidRPr="0067388E" w:rsidRDefault="0067388E" w:rsidP="00304A7C">
      <w:pPr>
        <w:jc w:val="left"/>
        <w:rPr>
          <w:lang w:val="es-ES"/>
        </w:rPr>
      </w:pPr>
      <w:r w:rsidRPr="0067388E">
        <w:rPr>
          <w:b/>
          <w:bCs/>
          <w:lang w:val="es-ES"/>
        </w:rPr>
        <w:t>Actor principal:</w:t>
      </w:r>
      <w:r w:rsidRPr="0067388E">
        <w:rPr>
          <w:lang w:val="es-ES"/>
        </w:rPr>
        <w:t xml:space="preserve"> Estudiante</w:t>
      </w:r>
      <w:r w:rsidRPr="0067388E">
        <w:rPr>
          <w:lang w:val="es-ES"/>
        </w:rPr>
        <w:br/>
      </w:r>
      <w:r w:rsidRPr="0067388E">
        <w:rPr>
          <w:b/>
          <w:bCs/>
          <w:lang w:val="es-ES"/>
        </w:rPr>
        <w:t>Objetivo:</w:t>
      </w:r>
      <w:r w:rsidRPr="0067388E">
        <w:rPr>
          <w:lang w:val="es-ES"/>
        </w:rPr>
        <w:t xml:space="preserve"> Enviar una solicitud formal para reservar un Trabajo de Fin de Grado (TFG) de su interés.</w:t>
      </w:r>
      <w:r w:rsidRPr="0067388E">
        <w:rPr>
          <w:lang w:val="es-ES"/>
        </w:rPr>
        <w:br/>
      </w:r>
      <w:r w:rsidRPr="0067388E">
        <w:rPr>
          <w:b/>
          <w:bCs/>
          <w:lang w:val="es-ES"/>
        </w:rPr>
        <w:t>Resumen:</w:t>
      </w:r>
      <w:r w:rsidRPr="0067388E">
        <w:rPr>
          <w:lang w:val="es-ES"/>
        </w:rPr>
        <w:br/>
        <w:t>Este caso de uso describe el proceso mediante el cual un estudiante, tras iniciar sesión en la plataforma TFGInfo, accede al listado de TFGs disponibles, aplica filtros de búsqueda, consulta los detalles de un TFG y realiza una solicitud para reservarlo. El sistema registra la solicitud y notifica automáticamente al profesor responsable. La solicitud queda pendiente de aprobación.</w:t>
      </w:r>
    </w:p>
    <w:p w14:paraId="7D84EE3C" w14:textId="77777777" w:rsidR="0067388E" w:rsidRPr="0067388E" w:rsidRDefault="0067388E" w:rsidP="0067388E">
      <w:pPr>
        <w:rPr>
          <w:lang w:val="es-ES"/>
        </w:rPr>
      </w:pPr>
      <w:r w:rsidRPr="0067388E">
        <w:rPr>
          <w:b/>
          <w:bCs/>
          <w:lang w:val="es-ES"/>
        </w:rPr>
        <w:t>Precondiciones:</w:t>
      </w:r>
    </w:p>
    <w:p w14:paraId="6FB46995" w14:textId="77777777" w:rsidR="0067388E" w:rsidRPr="0067388E" w:rsidRDefault="0067388E" w:rsidP="0067388E">
      <w:pPr>
        <w:numPr>
          <w:ilvl w:val="0"/>
          <w:numId w:val="34"/>
        </w:numPr>
        <w:rPr>
          <w:lang w:val="es-ES"/>
        </w:rPr>
      </w:pPr>
      <w:r w:rsidRPr="0067388E">
        <w:rPr>
          <w:lang w:val="es-ES"/>
        </w:rPr>
        <w:t>El estudiante debe estar registrado y autenticado en el sistema.</w:t>
      </w:r>
    </w:p>
    <w:p w14:paraId="774367A5" w14:textId="54BF1FB0" w:rsidR="00304A7C" w:rsidRDefault="0067388E" w:rsidP="0067388E">
      <w:pPr>
        <w:numPr>
          <w:ilvl w:val="0"/>
          <w:numId w:val="34"/>
        </w:numPr>
        <w:rPr>
          <w:lang w:val="es-ES"/>
        </w:rPr>
      </w:pPr>
      <w:r w:rsidRPr="0067388E">
        <w:rPr>
          <w:lang w:val="es-ES"/>
        </w:rPr>
        <w:t>Debe existir al menos un TFG disponible asociado a su titulación.</w:t>
      </w:r>
    </w:p>
    <w:p w14:paraId="6FEC2225" w14:textId="46C3FA9D" w:rsidR="0067388E" w:rsidRPr="0067388E" w:rsidRDefault="0067388E" w:rsidP="00304A7C">
      <w:pPr>
        <w:jc w:val="left"/>
        <w:rPr>
          <w:lang w:val="es-ES"/>
        </w:rPr>
      </w:pPr>
      <w:r w:rsidRPr="0067388E">
        <w:rPr>
          <w:b/>
          <w:bCs/>
          <w:lang w:val="es-ES"/>
        </w:rPr>
        <w:t>Flujo principal:</w:t>
      </w:r>
    </w:p>
    <w:p w14:paraId="50E6D35C" w14:textId="77777777" w:rsidR="0067388E" w:rsidRPr="0067388E" w:rsidRDefault="0067388E" w:rsidP="0067388E">
      <w:pPr>
        <w:numPr>
          <w:ilvl w:val="0"/>
          <w:numId w:val="35"/>
        </w:numPr>
        <w:rPr>
          <w:lang w:val="es-ES"/>
        </w:rPr>
      </w:pPr>
      <w:r w:rsidRPr="0067388E">
        <w:rPr>
          <w:lang w:val="es-ES"/>
        </w:rPr>
        <w:t>El estudiante inicia sesión y accede al módulo de TFGs.</w:t>
      </w:r>
    </w:p>
    <w:p w14:paraId="42475C3E" w14:textId="77777777" w:rsidR="0067388E" w:rsidRPr="0067388E" w:rsidRDefault="0067388E" w:rsidP="0067388E">
      <w:pPr>
        <w:numPr>
          <w:ilvl w:val="0"/>
          <w:numId w:val="35"/>
        </w:numPr>
        <w:rPr>
          <w:lang w:val="es-ES"/>
        </w:rPr>
      </w:pPr>
      <w:r w:rsidRPr="0067388E">
        <w:rPr>
          <w:lang w:val="es-ES"/>
        </w:rPr>
        <w:t>Filtra y consulta las líneas de TFG disponibles.</w:t>
      </w:r>
    </w:p>
    <w:p w14:paraId="46AA9EF9" w14:textId="77777777" w:rsidR="0067388E" w:rsidRPr="0067388E" w:rsidRDefault="0067388E" w:rsidP="0067388E">
      <w:pPr>
        <w:numPr>
          <w:ilvl w:val="0"/>
          <w:numId w:val="35"/>
        </w:numPr>
        <w:rPr>
          <w:lang w:val="es-ES"/>
        </w:rPr>
      </w:pPr>
      <w:r w:rsidRPr="0067388E">
        <w:rPr>
          <w:lang w:val="es-ES"/>
        </w:rPr>
        <w:t>Selecciona un TFG que le interese.</w:t>
      </w:r>
    </w:p>
    <w:p w14:paraId="1AA1983E" w14:textId="77777777" w:rsidR="0067388E" w:rsidRPr="0067388E" w:rsidRDefault="0067388E" w:rsidP="0067388E">
      <w:pPr>
        <w:numPr>
          <w:ilvl w:val="0"/>
          <w:numId w:val="35"/>
        </w:numPr>
        <w:rPr>
          <w:lang w:val="es-ES"/>
        </w:rPr>
      </w:pPr>
      <w:r w:rsidRPr="0067388E">
        <w:rPr>
          <w:lang w:val="es-ES"/>
        </w:rPr>
        <w:t>Envía una solicitud de reserva desde el sistema.</w:t>
      </w:r>
    </w:p>
    <w:p w14:paraId="445A3793" w14:textId="77777777" w:rsidR="0067388E" w:rsidRPr="0067388E" w:rsidRDefault="0067388E" w:rsidP="0067388E">
      <w:pPr>
        <w:numPr>
          <w:ilvl w:val="0"/>
          <w:numId w:val="35"/>
        </w:numPr>
        <w:rPr>
          <w:lang w:val="es-ES"/>
        </w:rPr>
      </w:pPr>
      <w:r w:rsidRPr="0067388E">
        <w:rPr>
          <w:lang w:val="es-ES"/>
        </w:rPr>
        <w:t>El sistema guarda la solicitud y notifica al profesor responsable por correo electrónico.</w:t>
      </w:r>
    </w:p>
    <w:p w14:paraId="5412CCF5" w14:textId="77777777" w:rsidR="0067388E" w:rsidRPr="0067388E" w:rsidRDefault="0067388E" w:rsidP="0067388E">
      <w:pPr>
        <w:numPr>
          <w:ilvl w:val="0"/>
          <w:numId w:val="35"/>
        </w:numPr>
        <w:rPr>
          <w:lang w:val="es-ES"/>
        </w:rPr>
      </w:pPr>
      <w:r w:rsidRPr="0067388E">
        <w:rPr>
          <w:lang w:val="es-ES"/>
        </w:rPr>
        <w:t>Se muestra un mensaje de confirmación al estudiante.</w:t>
      </w:r>
    </w:p>
    <w:p w14:paraId="704DA293" w14:textId="77777777" w:rsidR="0067388E" w:rsidRPr="0067388E" w:rsidRDefault="0067388E" w:rsidP="0067388E">
      <w:pPr>
        <w:rPr>
          <w:lang w:val="es-ES"/>
        </w:rPr>
      </w:pPr>
      <w:r w:rsidRPr="0067388E">
        <w:rPr>
          <w:b/>
          <w:bCs/>
          <w:lang w:val="es-ES"/>
        </w:rPr>
        <w:lastRenderedPageBreak/>
        <w:t>Postcondición:</w:t>
      </w:r>
      <w:r w:rsidRPr="0067388E">
        <w:rPr>
          <w:lang w:val="es-ES"/>
        </w:rPr>
        <w:br/>
        <w:t>La solicitud queda registrada como pendiente y el profesor podrá aceptarla o rechazarla posteriormente.</w:t>
      </w:r>
    </w:p>
    <w:p w14:paraId="54C1AB33" w14:textId="77777777" w:rsidR="0009594B" w:rsidRDefault="0009594B" w:rsidP="006117A6">
      <w:pPr>
        <w:rPr>
          <w:lang w:val="es-ES"/>
        </w:rPr>
      </w:pPr>
    </w:p>
    <w:p w14:paraId="1057A6B4" w14:textId="77777777" w:rsidR="00304A7C" w:rsidRDefault="00304A7C" w:rsidP="00304A7C">
      <w:pPr>
        <w:rPr>
          <w:lang w:val="es-ES"/>
        </w:rPr>
      </w:pPr>
      <w:r w:rsidRPr="00304A7C">
        <w:rPr>
          <w:lang w:val="es-ES"/>
        </w:rPr>
        <w:drawing>
          <wp:inline distT="0" distB="0" distL="0" distR="0" wp14:anchorId="6155BA86" wp14:editId="41F8B332">
            <wp:extent cx="3992880" cy="6193029"/>
            <wp:effectExtent l="0" t="0" r="7620" b="0"/>
            <wp:docPr id="22131128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1288" name="Imagen 1" descr="Diagrama&#10;&#10;El contenido generado por IA puede ser incorrecto."/>
                    <pic:cNvPicPr/>
                  </pic:nvPicPr>
                  <pic:blipFill>
                    <a:blip r:embed="rId23"/>
                    <a:stretch>
                      <a:fillRect/>
                    </a:stretch>
                  </pic:blipFill>
                  <pic:spPr>
                    <a:xfrm>
                      <a:off x="0" y="0"/>
                      <a:ext cx="3996314" cy="6198355"/>
                    </a:xfrm>
                    <a:prstGeom prst="rect">
                      <a:avLst/>
                    </a:prstGeom>
                  </pic:spPr>
                </pic:pic>
              </a:graphicData>
            </a:graphic>
          </wp:inline>
        </w:drawing>
      </w:r>
    </w:p>
    <w:p w14:paraId="27678317" w14:textId="6658BF41" w:rsidR="00C11910" w:rsidRDefault="00C11910" w:rsidP="00C11910">
      <w:pPr>
        <w:rPr>
          <w:b/>
          <w:bCs/>
          <w:lang w:val="es-ES"/>
        </w:rPr>
      </w:pPr>
      <w:r w:rsidRPr="00C11910">
        <w:rPr>
          <w:b/>
          <w:bCs/>
          <w:lang w:val="es-ES"/>
        </w:rPr>
        <w:t xml:space="preserve">Caso de Uso: </w:t>
      </w:r>
      <w:r w:rsidRPr="00C11910">
        <w:rPr>
          <w:lang w:val="es-ES"/>
        </w:rPr>
        <w:t xml:space="preserve">Gestión de </w:t>
      </w:r>
      <w:r>
        <w:rPr>
          <w:lang w:val="es-ES"/>
        </w:rPr>
        <w:t xml:space="preserve">solicitudes de TFG </w:t>
      </w:r>
    </w:p>
    <w:p w14:paraId="4BE44549" w14:textId="532757FE" w:rsidR="00304A7C" w:rsidRPr="00304A7C" w:rsidRDefault="00304A7C" w:rsidP="00304A7C">
      <w:pPr>
        <w:jc w:val="left"/>
        <w:rPr>
          <w:lang w:val="es-ES"/>
        </w:rPr>
      </w:pPr>
      <w:r w:rsidRPr="00304A7C">
        <w:rPr>
          <w:b/>
          <w:bCs/>
          <w:lang w:val="es-ES"/>
        </w:rPr>
        <w:t>Actor principal:</w:t>
      </w:r>
      <w:r w:rsidRPr="00304A7C">
        <w:rPr>
          <w:lang w:val="es-ES"/>
        </w:rPr>
        <w:t xml:space="preserve"> Profesor</w:t>
      </w:r>
      <w:r w:rsidRPr="00304A7C">
        <w:rPr>
          <w:lang w:val="es-ES"/>
        </w:rPr>
        <w:br/>
      </w:r>
      <w:r w:rsidRPr="00304A7C">
        <w:rPr>
          <w:b/>
          <w:bCs/>
          <w:lang w:val="es-ES"/>
        </w:rPr>
        <w:t>Objetivo:</w:t>
      </w:r>
      <w:r w:rsidRPr="00304A7C">
        <w:rPr>
          <w:lang w:val="es-ES"/>
        </w:rPr>
        <w:t xml:space="preserve"> Gestionar las solicitudes recibidas por parte de estudiantes para reservar un Trabajo de Fin de Grado (TFG).</w:t>
      </w:r>
      <w:r w:rsidRPr="00304A7C">
        <w:rPr>
          <w:lang w:val="es-ES"/>
        </w:rPr>
        <w:br/>
      </w:r>
      <w:r w:rsidRPr="00304A7C">
        <w:rPr>
          <w:b/>
          <w:bCs/>
          <w:lang w:val="es-ES"/>
        </w:rPr>
        <w:t>Resumen:</w:t>
      </w:r>
      <w:r w:rsidRPr="00304A7C">
        <w:rPr>
          <w:lang w:val="es-ES"/>
        </w:rPr>
        <w:br/>
        <w:t>Este caso de uso describe cómo un profesor, una vez autenticado en la plataforma, accede al módulo de gestión de solicitudes, revisa las peticiones realizadas por estudiantes para optar a uno de sus TFGs, y decide aceptarlas o rechazarlas. El sistema actualiza el estado de la solicitud y notifica automáticamente al estudiante por correo electrónico.</w:t>
      </w:r>
    </w:p>
    <w:p w14:paraId="0F42D1C5" w14:textId="77777777" w:rsidR="00304A7C" w:rsidRPr="00304A7C" w:rsidRDefault="00304A7C" w:rsidP="00304A7C">
      <w:pPr>
        <w:rPr>
          <w:lang w:val="es-ES"/>
        </w:rPr>
      </w:pPr>
      <w:r w:rsidRPr="00304A7C">
        <w:rPr>
          <w:b/>
          <w:bCs/>
          <w:lang w:val="es-ES"/>
        </w:rPr>
        <w:t>Precondiciones:</w:t>
      </w:r>
    </w:p>
    <w:p w14:paraId="11763AA7" w14:textId="77777777" w:rsidR="00304A7C" w:rsidRPr="00304A7C" w:rsidRDefault="00304A7C" w:rsidP="00304A7C">
      <w:pPr>
        <w:numPr>
          <w:ilvl w:val="0"/>
          <w:numId w:val="36"/>
        </w:numPr>
        <w:rPr>
          <w:lang w:val="es-ES"/>
        </w:rPr>
      </w:pPr>
      <w:r w:rsidRPr="00304A7C">
        <w:rPr>
          <w:lang w:val="es-ES"/>
        </w:rPr>
        <w:lastRenderedPageBreak/>
        <w:t>El profesor debe estar registrado y autenticado.</w:t>
      </w:r>
    </w:p>
    <w:p w14:paraId="7FB4C21A" w14:textId="77777777" w:rsidR="00304A7C" w:rsidRPr="00304A7C" w:rsidRDefault="00304A7C" w:rsidP="00304A7C">
      <w:pPr>
        <w:numPr>
          <w:ilvl w:val="0"/>
          <w:numId w:val="36"/>
        </w:numPr>
        <w:rPr>
          <w:lang w:val="es-ES"/>
        </w:rPr>
      </w:pPr>
      <w:r w:rsidRPr="00304A7C">
        <w:rPr>
          <w:lang w:val="es-ES"/>
        </w:rPr>
        <w:t>Debe haber al menos una solicitud pendiente de TFG en la que él sea tutor asignado.</w:t>
      </w:r>
    </w:p>
    <w:p w14:paraId="54874A71" w14:textId="77777777" w:rsidR="00304A7C" w:rsidRPr="00304A7C" w:rsidRDefault="00304A7C" w:rsidP="00304A7C">
      <w:pPr>
        <w:rPr>
          <w:lang w:val="es-ES"/>
        </w:rPr>
      </w:pPr>
      <w:r w:rsidRPr="00304A7C">
        <w:rPr>
          <w:b/>
          <w:bCs/>
          <w:lang w:val="es-ES"/>
        </w:rPr>
        <w:t>Flujo principal:</w:t>
      </w:r>
    </w:p>
    <w:p w14:paraId="653FB993" w14:textId="77777777" w:rsidR="00304A7C" w:rsidRPr="00304A7C" w:rsidRDefault="00304A7C" w:rsidP="00304A7C">
      <w:pPr>
        <w:numPr>
          <w:ilvl w:val="0"/>
          <w:numId w:val="37"/>
        </w:numPr>
        <w:rPr>
          <w:lang w:val="es-ES"/>
        </w:rPr>
      </w:pPr>
      <w:r w:rsidRPr="00304A7C">
        <w:rPr>
          <w:lang w:val="es-ES"/>
        </w:rPr>
        <w:t>El profesor inicia sesión y accede al módulo de solicitudes.</w:t>
      </w:r>
    </w:p>
    <w:p w14:paraId="58BF2527" w14:textId="77777777" w:rsidR="00304A7C" w:rsidRPr="00304A7C" w:rsidRDefault="00304A7C" w:rsidP="00304A7C">
      <w:pPr>
        <w:numPr>
          <w:ilvl w:val="0"/>
          <w:numId w:val="37"/>
        </w:numPr>
        <w:rPr>
          <w:lang w:val="es-ES"/>
        </w:rPr>
      </w:pPr>
      <w:r w:rsidRPr="00304A7C">
        <w:rPr>
          <w:lang w:val="es-ES"/>
        </w:rPr>
        <w:t>Revisa la lista de solicitudes pendientes asociadas a sus TFGs.</w:t>
      </w:r>
    </w:p>
    <w:p w14:paraId="38012076" w14:textId="77777777" w:rsidR="00304A7C" w:rsidRPr="00304A7C" w:rsidRDefault="00304A7C" w:rsidP="00304A7C">
      <w:pPr>
        <w:numPr>
          <w:ilvl w:val="0"/>
          <w:numId w:val="37"/>
        </w:numPr>
        <w:rPr>
          <w:lang w:val="es-ES"/>
        </w:rPr>
      </w:pPr>
      <w:r w:rsidRPr="00304A7C">
        <w:rPr>
          <w:lang w:val="es-ES"/>
        </w:rPr>
        <w:t>Consulta los detalles del estudiante y del TFG solicitado.</w:t>
      </w:r>
    </w:p>
    <w:p w14:paraId="1E4719CC" w14:textId="77777777" w:rsidR="00304A7C" w:rsidRPr="00304A7C" w:rsidRDefault="00304A7C" w:rsidP="00304A7C">
      <w:pPr>
        <w:numPr>
          <w:ilvl w:val="0"/>
          <w:numId w:val="37"/>
        </w:numPr>
        <w:rPr>
          <w:lang w:val="es-ES"/>
        </w:rPr>
      </w:pPr>
      <w:r w:rsidRPr="00304A7C">
        <w:rPr>
          <w:lang w:val="es-ES"/>
        </w:rPr>
        <w:t>Decide aceptar o rechazar la solicitud.</w:t>
      </w:r>
    </w:p>
    <w:p w14:paraId="28B5732A" w14:textId="77777777" w:rsidR="00304A7C" w:rsidRPr="00304A7C" w:rsidRDefault="00304A7C" w:rsidP="00304A7C">
      <w:pPr>
        <w:numPr>
          <w:ilvl w:val="0"/>
          <w:numId w:val="37"/>
        </w:numPr>
        <w:rPr>
          <w:lang w:val="es-ES"/>
        </w:rPr>
      </w:pPr>
      <w:r w:rsidRPr="00304A7C">
        <w:rPr>
          <w:lang w:val="es-ES"/>
        </w:rPr>
        <w:t>El sistema actualiza el estado de la solicitud.</w:t>
      </w:r>
    </w:p>
    <w:p w14:paraId="540FD3BF" w14:textId="77777777" w:rsidR="00304A7C" w:rsidRPr="00304A7C" w:rsidRDefault="00304A7C" w:rsidP="00304A7C">
      <w:pPr>
        <w:numPr>
          <w:ilvl w:val="0"/>
          <w:numId w:val="37"/>
        </w:numPr>
        <w:rPr>
          <w:lang w:val="es-ES"/>
        </w:rPr>
      </w:pPr>
      <w:r w:rsidRPr="00304A7C">
        <w:rPr>
          <w:lang w:val="es-ES"/>
        </w:rPr>
        <w:t>Se envía una notificación automática al estudiante con la resolución.</w:t>
      </w:r>
    </w:p>
    <w:p w14:paraId="7E3B16C8" w14:textId="77777777" w:rsidR="00304A7C" w:rsidRDefault="00304A7C" w:rsidP="00304A7C">
      <w:pPr>
        <w:rPr>
          <w:lang w:val="es-ES"/>
        </w:rPr>
      </w:pPr>
      <w:r w:rsidRPr="00304A7C">
        <w:rPr>
          <w:b/>
          <w:bCs/>
          <w:lang w:val="es-ES"/>
        </w:rPr>
        <w:t>Postcondición:</w:t>
      </w:r>
      <w:r w:rsidRPr="00304A7C">
        <w:rPr>
          <w:lang w:val="es-ES"/>
        </w:rPr>
        <w:br/>
        <w:t>La solicitud queda registrada como aceptada o rechazada, y el estudiante es informado del resultado.</w:t>
      </w:r>
    </w:p>
    <w:p w14:paraId="53FB618A" w14:textId="4D4C92E7" w:rsidR="00304A7C" w:rsidRDefault="00304A7C" w:rsidP="00304A7C">
      <w:pPr>
        <w:rPr>
          <w:lang w:val="es-ES"/>
        </w:rPr>
      </w:pPr>
      <w:r w:rsidRPr="00304A7C">
        <w:rPr>
          <w:lang w:val="es-ES"/>
        </w:rPr>
        <w:drawing>
          <wp:inline distT="0" distB="0" distL="0" distR="0" wp14:anchorId="0DAC79AB" wp14:editId="07C6F697">
            <wp:extent cx="3629924" cy="6553200"/>
            <wp:effectExtent l="0" t="0" r="8890" b="0"/>
            <wp:docPr id="12831419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1904" name="Imagen 1" descr="Diagrama&#10;&#10;El contenido generado por IA puede ser incorrecto."/>
                    <pic:cNvPicPr/>
                  </pic:nvPicPr>
                  <pic:blipFill>
                    <a:blip r:embed="rId24"/>
                    <a:stretch>
                      <a:fillRect/>
                    </a:stretch>
                  </pic:blipFill>
                  <pic:spPr>
                    <a:xfrm>
                      <a:off x="0" y="0"/>
                      <a:ext cx="3653077" cy="6594998"/>
                    </a:xfrm>
                    <a:prstGeom prst="rect">
                      <a:avLst/>
                    </a:prstGeom>
                  </pic:spPr>
                </pic:pic>
              </a:graphicData>
            </a:graphic>
          </wp:inline>
        </w:drawing>
      </w:r>
    </w:p>
    <w:p w14:paraId="5B94D5BE" w14:textId="77777777" w:rsidR="00304A7C" w:rsidRDefault="00304A7C" w:rsidP="00304A7C">
      <w:pPr>
        <w:rPr>
          <w:lang w:val="es-ES"/>
        </w:rPr>
      </w:pPr>
    </w:p>
    <w:p w14:paraId="501FAF75" w14:textId="77777777" w:rsidR="00304A7C" w:rsidRDefault="00304A7C" w:rsidP="00304A7C">
      <w:pPr>
        <w:rPr>
          <w:lang w:val="es-ES"/>
        </w:rPr>
      </w:pPr>
    </w:p>
    <w:p w14:paraId="550E9007" w14:textId="58F892DF" w:rsidR="00C11910" w:rsidRDefault="00C11910" w:rsidP="00C11910">
      <w:pPr>
        <w:rPr>
          <w:b/>
          <w:bCs/>
          <w:lang w:val="es-ES"/>
        </w:rPr>
      </w:pPr>
      <w:r w:rsidRPr="00C11910">
        <w:rPr>
          <w:b/>
          <w:bCs/>
          <w:lang w:val="es-ES"/>
        </w:rPr>
        <w:t xml:space="preserve">Caso de Uso: </w:t>
      </w:r>
      <w:r>
        <w:rPr>
          <w:lang w:val="es-ES"/>
        </w:rPr>
        <w:t>Administración de entidades</w:t>
      </w:r>
    </w:p>
    <w:p w14:paraId="0208BF3A" w14:textId="580BBAEA" w:rsidR="00304A7C" w:rsidRPr="00304A7C" w:rsidRDefault="00304A7C" w:rsidP="00304A7C">
      <w:pPr>
        <w:jc w:val="left"/>
        <w:rPr>
          <w:lang w:val="es-ES"/>
        </w:rPr>
      </w:pPr>
      <w:r w:rsidRPr="00304A7C">
        <w:rPr>
          <w:b/>
          <w:bCs/>
          <w:lang w:val="es-ES"/>
        </w:rPr>
        <w:t>Actor principal:</w:t>
      </w:r>
      <w:r w:rsidRPr="00304A7C">
        <w:rPr>
          <w:lang w:val="es-ES"/>
        </w:rPr>
        <w:t xml:space="preserve"> Administrador</w:t>
      </w:r>
      <w:r w:rsidRPr="00304A7C">
        <w:rPr>
          <w:lang w:val="es-ES"/>
        </w:rPr>
        <w:br/>
      </w:r>
      <w:r w:rsidRPr="00304A7C">
        <w:rPr>
          <w:b/>
          <w:bCs/>
          <w:lang w:val="es-ES"/>
        </w:rPr>
        <w:t>Objetivo:</w:t>
      </w:r>
      <w:r w:rsidRPr="00304A7C">
        <w:rPr>
          <w:lang w:val="es-ES"/>
        </w:rPr>
        <w:t xml:space="preserve"> Registrar nuevas entidades académicas dentro del sistema, como universidades, departamentos o titulaciones.</w:t>
      </w:r>
      <w:r w:rsidRPr="00304A7C">
        <w:rPr>
          <w:lang w:val="es-ES"/>
        </w:rPr>
        <w:br/>
      </w:r>
      <w:r w:rsidRPr="00304A7C">
        <w:rPr>
          <w:b/>
          <w:bCs/>
          <w:lang w:val="es-ES"/>
        </w:rPr>
        <w:t>Resumen:</w:t>
      </w:r>
      <w:r w:rsidRPr="00304A7C">
        <w:rPr>
          <w:lang w:val="es-ES"/>
        </w:rPr>
        <w:br/>
        <w:t>Este caso de uso describe cómo un administrador puede acceder al módulo de gestión institucional y crear nuevas entidades que forman parte de la estructura académica. Estas entidades son necesarias para organizar correctamente los TFGs, los usuarios y sus relaciones jerárquicas. El sistema valida los datos introducidos y guarda la información en la base de datos.</w:t>
      </w:r>
    </w:p>
    <w:p w14:paraId="249CB651" w14:textId="77777777" w:rsidR="00304A7C" w:rsidRPr="00304A7C" w:rsidRDefault="00304A7C" w:rsidP="00304A7C">
      <w:pPr>
        <w:rPr>
          <w:lang w:val="es-ES"/>
        </w:rPr>
      </w:pPr>
      <w:r w:rsidRPr="00304A7C">
        <w:rPr>
          <w:b/>
          <w:bCs/>
          <w:lang w:val="es-ES"/>
        </w:rPr>
        <w:t>Precondiciones:</w:t>
      </w:r>
    </w:p>
    <w:p w14:paraId="2B0AF548" w14:textId="77777777" w:rsidR="00304A7C" w:rsidRPr="00304A7C" w:rsidRDefault="00304A7C" w:rsidP="00304A7C">
      <w:pPr>
        <w:numPr>
          <w:ilvl w:val="0"/>
          <w:numId w:val="38"/>
        </w:numPr>
        <w:rPr>
          <w:lang w:val="es-ES"/>
        </w:rPr>
      </w:pPr>
      <w:r w:rsidRPr="00304A7C">
        <w:rPr>
          <w:lang w:val="es-ES"/>
        </w:rPr>
        <w:t>El administrador debe estar autenticado.</w:t>
      </w:r>
    </w:p>
    <w:p w14:paraId="5E7089F2" w14:textId="77777777" w:rsidR="00304A7C" w:rsidRPr="00304A7C" w:rsidRDefault="00304A7C" w:rsidP="00304A7C">
      <w:pPr>
        <w:numPr>
          <w:ilvl w:val="0"/>
          <w:numId w:val="38"/>
        </w:numPr>
        <w:rPr>
          <w:lang w:val="es-ES"/>
        </w:rPr>
      </w:pPr>
      <w:r w:rsidRPr="00304A7C">
        <w:rPr>
          <w:lang w:val="es-ES"/>
        </w:rPr>
        <w:t>Debe tener permisos de gestión estructural.</w:t>
      </w:r>
    </w:p>
    <w:p w14:paraId="1E68EAFF" w14:textId="77777777" w:rsidR="00304A7C" w:rsidRPr="00304A7C" w:rsidRDefault="00304A7C" w:rsidP="00304A7C">
      <w:pPr>
        <w:rPr>
          <w:lang w:val="es-ES"/>
        </w:rPr>
      </w:pPr>
      <w:r w:rsidRPr="00304A7C">
        <w:rPr>
          <w:b/>
          <w:bCs/>
          <w:lang w:val="es-ES"/>
        </w:rPr>
        <w:t>Flujo principal:</w:t>
      </w:r>
    </w:p>
    <w:p w14:paraId="3A0C098F" w14:textId="77777777" w:rsidR="00304A7C" w:rsidRPr="00304A7C" w:rsidRDefault="00304A7C" w:rsidP="00304A7C">
      <w:pPr>
        <w:numPr>
          <w:ilvl w:val="0"/>
          <w:numId w:val="39"/>
        </w:numPr>
        <w:rPr>
          <w:lang w:val="es-ES"/>
        </w:rPr>
      </w:pPr>
      <w:r w:rsidRPr="00304A7C">
        <w:rPr>
          <w:lang w:val="es-ES"/>
        </w:rPr>
        <w:t>El administrador inicia sesión y accede al módulo de entidades institucionales.</w:t>
      </w:r>
    </w:p>
    <w:p w14:paraId="7AD79361" w14:textId="77777777" w:rsidR="00304A7C" w:rsidRPr="00304A7C" w:rsidRDefault="00304A7C" w:rsidP="00304A7C">
      <w:pPr>
        <w:numPr>
          <w:ilvl w:val="0"/>
          <w:numId w:val="39"/>
        </w:numPr>
        <w:rPr>
          <w:lang w:val="es-ES"/>
        </w:rPr>
      </w:pPr>
      <w:r w:rsidRPr="00304A7C">
        <w:rPr>
          <w:lang w:val="es-ES"/>
        </w:rPr>
        <w:t>Selecciona el tipo de entidad a crear: universidad, departamento o carrera.</w:t>
      </w:r>
    </w:p>
    <w:p w14:paraId="3B3DE7AD" w14:textId="77777777" w:rsidR="00304A7C" w:rsidRPr="00304A7C" w:rsidRDefault="00304A7C" w:rsidP="00304A7C">
      <w:pPr>
        <w:numPr>
          <w:ilvl w:val="0"/>
          <w:numId w:val="39"/>
        </w:numPr>
        <w:rPr>
          <w:lang w:val="es-ES"/>
        </w:rPr>
      </w:pPr>
      <w:r w:rsidRPr="00304A7C">
        <w:rPr>
          <w:lang w:val="es-ES"/>
        </w:rPr>
        <w:t>Rellena el formulario correspondiente con los datos necesarios (nombre, siglas, jerarquía, etc.).</w:t>
      </w:r>
    </w:p>
    <w:p w14:paraId="50EDA001" w14:textId="77777777" w:rsidR="00304A7C" w:rsidRPr="00304A7C" w:rsidRDefault="00304A7C" w:rsidP="00304A7C">
      <w:pPr>
        <w:numPr>
          <w:ilvl w:val="0"/>
          <w:numId w:val="39"/>
        </w:numPr>
        <w:rPr>
          <w:lang w:val="es-ES"/>
        </w:rPr>
      </w:pPr>
      <w:r w:rsidRPr="00304A7C">
        <w:rPr>
          <w:lang w:val="es-ES"/>
        </w:rPr>
        <w:t>El sistema valida los campos introducidos.</w:t>
      </w:r>
    </w:p>
    <w:p w14:paraId="47201D21" w14:textId="77777777" w:rsidR="00304A7C" w:rsidRPr="00304A7C" w:rsidRDefault="00304A7C" w:rsidP="00304A7C">
      <w:pPr>
        <w:numPr>
          <w:ilvl w:val="0"/>
          <w:numId w:val="39"/>
        </w:numPr>
        <w:rPr>
          <w:lang w:val="es-ES"/>
        </w:rPr>
      </w:pPr>
      <w:r w:rsidRPr="00304A7C">
        <w:rPr>
          <w:lang w:val="es-ES"/>
        </w:rPr>
        <w:t>Si los datos son correctos, se registra la nueva entidad en la base de datos.</w:t>
      </w:r>
    </w:p>
    <w:p w14:paraId="360A61DE" w14:textId="77777777" w:rsidR="00304A7C" w:rsidRPr="00304A7C" w:rsidRDefault="00304A7C" w:rsidP="00304A7C">
      <w:pPr>
        <w:numPr>
          <w:ilvl w:val="0"/>
          <w:numId w:val="39"/>
        </w:numPr>
        <w:rPr>
          <w:lang w:val="es-ES"/>
        </w:rPr>
      </w:pPr>
      <w:r w:rsidRPr="00304A7C">
        <w:rPr>
          <w:lang w:val="es-ES"/>
        </w:rPr>
        <w:t>Se muestra una confirmación del alta exitosa.</w:t>
      </w:r>
    </w:p>
    <w:p w14:paraId="4759442F" w14:textId="77777777" w:rsidR="00304A7C" w:rsidRDefault="00304A7C" w:rsidP="00304A7C">
      <w:pPr>
        <w:rPr>
          <w:lang w:val="es-ES"/>
        </w:rPr>
      </w:pPr>
      <w:r w:rsidRPr="00304A7C">
        <w:rPr>
          <w:b/>
          <w:bCs/>
          <w:lang w:val="es-ES"/>
        </w:rPr>
        <w:t>Postcondición:</w:t>
      </w:r>
      <w:r w:rsidRPr="00304A7C">
        <w:rPr>
          <w:lang w:val="es-ES"/>
        </w:rPr>
        <w:br/>
        <w:t xml:space="preserve">La nueva entidad queda registrada y disponible para su uso en la configuración de usuarios, </w:t>
      </w:r>
      <w:proofErr w:type="spellStart"/>
      <w:r w:rsidRPr="00304A7C">
        <w:rPr>
          <w:lang w:val="es-ES"/>
        </w:rPr>
        <w:t>TFGs</w:t>
      </w:r>
      <w:proofErr w:type="spellEnd"/>
      <w:r w:rsidRPr="00304A7C">
        <w:rPr>
          <w:lang w:val="es-ES"/>
        </w:rPr>
        <w:t xml:space="preserve"> y relaciones institucionales.</w:t>
      </w:r>
    </w:p>
    <w:p w14:paraId="155C98BB" w14:textId="71B307BF" w:rsidR="00C11910" w:rsidRPr="00304A7C" w:rsidRDefault="00C11910" w:rsidP="00304A7C">
      <w:pPr>
        <w:rPr>
          <w:lang w:val="es-ES"/>
        </w:rPr>
      </w:pPr>
      <w:r w:rsidRPr="00C11910">
        <w:rPr>
          <w:lang w:val="es-ES"/>
        </w:rPr>
        <w:lastRenderedPageBreak/>
        <w:drawing>
          <wp:inline distT="0" distB="0" distL="0" distR="0" wp14:anchorId="7C3D0D24" wp14:editId="7657DAC8">
            <wp:extent cx="3223260" cy="6248166"/>
            <wp:effectExtent l="0" t="0" r="0" b="635"/>
            <wp:docPr id="140759160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91607" name="Imagen 1" descr="Diagrama&#10;&#10;El contenido generado por IA puede ser incorrecto."/>
                    <pic:cNvPicPr/>
                  </pic:nvPicPr>
                  <pic:blipFill>
                    <a:blip r:embed="rId25"/>
                    <a:stretch>
                      <a:fillRect/>
                    </a:stretch>
                  </pic:blipFill>
                  <pic:spPr>
                    <a:xfrm>
                      <a:off x="0" y="0"/>
                      <a:ext cx="3227389" cy="6256170"/>
                    </a:xfrm>
                    <a:prstGeom prst="rect">
                      <a:avLst/>
                    </a:prstGeom>
                  </pic:spPr>
                </pic:pic>
              </a:graphicData>
            </a:graphic>
          </wp:inline>
        </w:drawing>
      </w:r>
    </w:p>
    <w:p w14:paraId="545E92AD" w14:textId="77777777" w:rsidR="00304A7C" w:rsidRPr="00304A7C" w:rsidRDefault="00304A7C" w:rsidP="00304A7C">
      <w:pPr>
        <w:rPr>
          <w:lang w:val="es-ES"/>
        </w:rPr>
      </w:pPr>
    </w:p>
    <w:p w14:paraId="755CF7D9" w14:textId="05BA52EB" w:rsidR="00C11910" w:rsidRDefault="00C11910" w:rsidP="00C11910">
      <w:pPr>
        <w:rPr>
          <w:b/>
          <w:bCs/>
          <w:lang w:val="es-ES"/>
        </w:rPr>
      </w:pPr>
      <w:r w:rsidRPr="00C11910">
        <w:rPr>
          <w:b/>
          <w:bCs/>
          <w:lang w:val="es-ES"/>
        </w:rPr>
        <w:t xml:space="preserve">Caso de Uso: </w:t>
      </w:r>
      <w:r>
        <w:rPr>
          <w:lang w:val="es-ES"/>
        </w:rPr>
        <w:t>Estudiante forma parte de un canal</w:t>
      </w:r>
    </w:p>
    <w:p w14:paraId="3BCF5E96" w14:textId="4C6FBAC5" w:rsidR="00C11910" w:rsidRPr="00C11910" w:rsidRDefault="00C11910" w:rsidP="00C11910">
      <w:pPr>
        <w:jc w:val="left"/>
        <w:rPr>
          <w:lang w:val="es-ES"/>
        </w:rPr>
      </w:pPr>
      <w:r w:rsidRPr="00C11910">
        <w:rPr>
          <w:b/>
          <w:bCs/>
          <w:lang w:val="es-ES"/>
        </w:rPr>
        <w:t>Actor principal:</w:t>
      </w:r>
      <w:r w:rsidRPr="00C11910">
        <w:rPr>
          <w:lang w:val="es-ES"/>
        </w:rPr>
        <w:t xml:space="preserve"> Estudiante</w:t>
      </w:r>
      <w:r w:rsidRPr="00C11910">
        <w:rPr>
          <w:lang w:val="es-ES"/>
        </w:rPr>
        <w:br/>
      </w:r>
      <w:r w:rsidRPr="00C11910">
        <w:rPr>
          <w:b/>
          <w:bCs/>
          <w:lang w:val="es-ES"/>
        </w:rPr>
        <w:t>Objetivo:</w:t>
      </w:r>
      <w:r w:rsidRPr="00C11910">
        <w:rPr>
          <w:lang w:val="es-ES"/>
        </w:rPr>
        <w:t xml:space="preserve"> Formar parte de un </w:t>
      </w:r>
      <w:r>
        <w:rPr>
          <w:lang w:val="es-ES"/>
        </w:rPr>
        <w:t>canal</w:t>
      </w:r>
      <w:r w:rsidRPr="00C11910">
        <w:rPr>
          <w:lang w:val="es-ES"/>
        </w:rPr>
        <w:t>.</w:t>
      </w:r>
      <w:r w:rsidRPr="00C11910">
        <w:rPr>
          <w:lang w:val="es-ES"/>
        </w:rPr>
        <w:br/>
      </w:r>
      <w:r w:rsidRPr="00C11910">
        <w:rPr>
          <w:b/>
          <w:bCs/>
          <w:lang w:val="es-ES"/>
        </w:rPr>
        <w:t>Resumen:</w:t>
      </w:r>
      <w:r w:rsidRPr="00C11910">
        <w:rPr>
          <w:lang w:val="es-ES"/>
        </w:rPr>
        <w:br/>
        <w:t xml:space="preserve">Este caso de uso describe cómo un estudiante puede visualizar, unirse o formar parte de un </w:t>
      </w:r>
      <w:r>
        <w:rPr>
          <w:lang w:val="es-ES"/>
        </w:rPr>
        <w:t xml:space="preserve">canal. </w:t>
      </w:r>
      <w:r w:rsidRPr="00C11910">
        <w:rPr>
          <w:lang w:val="es-ES"/>
        </w:rPr>
        <w:t xml:space="preserve">El </w:t>
      </w:r>
      <w:r>
        <w:rPr>
          <w:lang w:val="es-ES"/>
        </w:rPr>
        <w:t>canal</w:t>
      </w:r>
      <w:r w:rsidRPr="00C11910">
        <w:rPr>
          <w:lang w:val="es-ES"/>
        </w:rPr>
        <w:t xml:space="preserve"> permite que varios alumnos colaboren en el mismo proyecto bajo la dirección de uno o varios tutores. La aplicación gestiona </w:t>
      </w:r>
      <w:r>
        <w:rPr>
          <w:lang w:val="es-ES"/>
        </w:rPr>
        <w:t>las acciones disponibles desde el punto de vista del alumno</w:t>
      </w:r>
      <w:r w:rsidRPr="00C11910">
        <w:rPr>
          <w:lang w:val="es-ES"/>
        </w:rPr>
        <w:t>.</w:t>
      </w:r>
    </w:p>
    <w:p w14:paraId="1D6C78D6" w14:textId="77777777" w:rsidR="00C11910" w:rsidRPr="00C11910" w:rsidRDefault="00C11910" w:rsidP="00C11910">
      <w:pPr>
        <w:rPr>
          <w:lang w:val="es-ES"/>
        </w:rPr>
      </w:pPr>
      <w:r w:rsidRPr="00C11910">
        <w:rPr>
          <w:b/>
          <w:bCs/>
          <w:lang w:val="es-ES"/>
        </w:rPr>
        <w:t>Precondiciones:</w:t>
      </w:r>
    </w:p>
    <w:p w14:paraId="65646323" w14:textId="77777777" w:rsidR="00C11910" w:rsidRPr="00C11910" w:rsidRDefault="00C11910" w:rsidP="00C11910">
      <w:pPr>
        <w:numPr>
          <w:ilvl w:val="0"/>
          <w:numId w:val="40"/>
        </w:numPr>
        <w:rPr>
          <w:lang w:val="es-ES"/>
        </w:rPr>
      </w:pPr>
      <w:r w:rsidRPr="00C11910">
        <w:rPr>
          <w:lang w:val="es-ES"/>
        </w:rPr>
        <w:t>El estudiante debe estar registrado y autenticado en el sistema.</w:t>
      </w:r>
    </w:p>
    <w:p w14:paraId="573C14CC" w14:textId="77777777" w:rsidR="00C11910" w:rsidRPr="00C11910" w:rsidRDefault="00C11910" w:rsidP="00C11910">
      <w:pPr>
        <w:numPr>
          <w:ilvl w:val="0"/>
          <w:numId w:val="40"/>
        </w:numPr>
        <w:rPr>
          <w:lang w:val="es-ES"/>
        </w:rPr>
      </w:pPr>
      <w:r w:rsidRPr="00C11910">
        <w:rPr>
          <w:lang w:val="es-ES"/>
        </w:rPr>
        <w:t>Debe haber sido invitado o asignado a un grupo, o tener habilitada la opción de unirse a uno.</w:t>
      </w:r>
    </w:p>
    <w:p w14:paraId="36F6C335" w14:textId="77777777" w:rsidR="00C11910" w:rsidRPr="00C11910" w:rsidRDefault="00C11910" w:rsidP="00C11910">
      <w:pPr>
        <w:rPr>
          <w:lang w:val="es-ES"/>
        </w:rPr>
      </w:pPr>
      <w:r w:rsidRPr="00C11910">
        <w:rPr>
          <w:b/>
          <w:bCs/>
          <w:lang w:val="es-ES"/>
        </w:rPr>
        <w:t>Flujo principal:</w:t>
      </w:r>
    </w:p>
    <w:p w14:paraId="33AB8DB7" w14:textId="77777777" w:rsidR="00C11910" w:rsidRPr="00C11910" w:rsidRDefault="00C11910" w:rsidP="00C11910">
      <w:pPr>
        <w:numPr>
          <w:ilvl w:val="0"/>
          <w:numId w:val="41"/>
        </w:numPr>
        <w:rPr>
          <w:lang w:val="es-ES"/>
        </w:rPr>
      </w:pPr>
      <w:r w:rsidRPr="00C11910">
        <w:rPr>
          <w:lang w:val="es-ES"/>
        </w:rPr>
        <w:t>El estudiante accede a su panel personal.</w:t>
      </w:r>
    </w:p>
    <w:p w14:paraId="57686791" w14:textId="77777777" w:rsidR="00C11910" w:rsidRPr="00C11910" w:rsidRDefault="00C11910" w:rsidP="00C11910">
      <w:pPr>
        <w:numPr>
          <w:ilvl w:val="0"/>
          <w:numId w:val="41"/>
        </w:numPr>
        <w:rPr>
          <w:lang w:val="es-ES"/>
        </w:rPr>
      </w:pPr>
      <w:r w:rsidRPr="00C11910">
        <w:rPr>
          <w:lang w:val="es-ES"/>
        </w:rPr>
        <w:lastRenderedPageBreak/>
        <w:t>Entra en la sección de grupos de trabajo.</w:t>
      </w:r>
    </w:p>
    <w:p w14:paraId="5B5A0775" w14:textId="77777777" w:rsidR="00C11910" w:rsidRPr="00C11910" w:rsidRDefault="00C11910" w:rsidP="00C11910">
      <w:pPr>
        <w:numPr>
          <w:ilvl w:val="0"/>
          <w:numId w:val="41"/>
        </w:numPr>
        <w:rPr>
          <w:lang w:val="es-ES"/>
        </w:rPr>
      </w:pPr>
      <w:r w:rsidRPr="00C11910">
        <w:rPr>
          <w:lang w:val="es-ES"/>
        </w:rPr>
        <w:t>Consulta los grupos disponibles o ya asignados.</w:t>
      </w:r>
    </w:p>
    <w:p w14:paraId="27DCEEEB" w14:textId="2DB56567" w:rsidR="00C11910" w:rsidRPr="00C11910" w:rsidRDefault="00C11910" w:rsidP="00C11910">
      <w:pPr>
        <w:numPr>
          <w:ilvl w:val="0"/>
          <w:numId w:val="41"/>
        </w:numPr>
        <w:rPr>
          <w:lang w:val="es-ES"/>
        </w:rPr>
      </w:pPr>
      <w:r w:rsidRPr="00C11910">
        <w:rPr>
          <w:lang w:val="es-ES"/>
        </w:rPr>
        <w:t xml:space="preserve">Puede unirse a un </w:t>
      </w:r>
      <w:r>
        <w:rPr>
          <w:lang w:val="es-ES"/>
        </w:rPr>
        <w:t>canal</w:t>
      </w:r>
      <w:r w:rsidRPr="00C11910">
        <w:rPr>
          <w:lang w:val="es-ES"/>
        </w:rPr>
        <w:t xml:space="preserve"> (si está </w:t>
      </w:r>
      <w:r>
        <w:rPr>
          <w:lang w:val="es-ES"/>
        </w:rPr>
        <w:t>público</w:t>
      </w:r>
      <w:r w:rsidRPr="00C11910">
        <w:rPr>
          <w:lang w:val="es-ES"/>
        </w:rPr>
        <w:t>)</w:t>
      </w:r>
      <w:r>
        <w:rPr>
          <w:lang w:val="es-ES"/>
        </w:rPr>
        <w:t>.</w:t>
      </w:r>
    </w:p>
    <w:p w14:paraId="61C677EC" w14:textId="1ED3DC51" w:rsidR="00C11910" w:rsidRPr="00C11910" w:rsidRDefault="00C11910" w:rsidP="00C11910">
      <w:pPr>
        <w:numPr>
          <w:ilvl w:val="0"/>
          <w:numId w:val="41"/>
        </w:numPr>
        <w:rPr>
          <w:lang w:val="es-ES"/>
        </w:rPr>
      </w:pPr>
      <w:r w:rsidRPr="00C11910">
        <w:rPr>
          <w:lang w:val="es-ES"/>
        </w:rPr>
        <w:t xml:space="preserve">Una vez dentro del </w:t>
      </w:r>
      <w:r>
        <w:rPr>
          <w:lang w:val="es-ES"/>
        </w:rPr>
        <w:t>canal</w:t>
      </w:r>
      <w:r w:rsidRPr="00C11910">
        <w:rPr>
          <w:lang w:val="es-ES"/>
        </w:rPr>
        <w:t>, accede a la información compartida: integrantes, TFG asignado, mensajes del profesor, fechas clave, etc.</w:t>
      </w:r>
    </w:p>
    <w:p w14:paraId="15F38EAD" w14:textId="34D8F5A7" w:rsidR="00C11910" w:rsidRDefault="00C11910" w:rsidP="00C11910">
      <w:pPr>
        <w:rPr>
          <w:lang w:val="es-ES"/>
        </w:rPr>
      </w:pPr>
      <w:r w:rsidRPr="00C11910">
        <w:rPr>
          <w:b/>
          <w:bCs/>
          <w:lang w:val="es-ES"/>
        </w:rPr>
        <w:t>Postcondición:</w:t>
      </w:r>
      <w:r w:rsidRPr="00C11910">
        <w:rPr>
          <w:lang w:val="es-ES"/>
        </w:rPr>
        <w:br/>
        <w:t xml:space="preserve">El estudiante queda formalmente vinculado a un </w:t>
      </w:r>
      <w:r>
        <w:rPr>
          <w:lang w:val="es-ES"/>
        </w:rPr>
        <w:t xml:space="preserve">canal </w:t>
      </w:r>
      <w:r w:rsidRPr="00C11910">
        <w:rPr>
          <w:lang w:val="es-ES"/>
        </w:rPr>
        <w:t>y</w:t>
      </w:r>
      <w:r w:rsidRPr="00C11910">
        <w:rPr>
          <w:lang w:val="es-ES"/>
        </w:rPr>
        <w:t xml:space="preserve"> puede </w:t>
      </w:r>
      <w:r>
        <w:rPr>
          <w:lang w:val="es-ES"/>
        </w:rPr>
        <w:t>recibir notificaciones de los profesores que se encuentren en él</w:t>
      </w:r>
      <w:r w:rsidRPr="00C11910">
        <w:rPr>
          <w:lang w:val="es-ES"/>
        </w:rPr>
        <w:t>.</w:t>
      </w:r>
    </w:p>
    <w:p w14:paraId="4BAA01A5" w14:textId="003DC537" w:rsidR="00C11910" w:rsidRPr="00C11910" w:rsidRDefault="00C11910" w:rsidP="00C11910">
      <w:pPr>
        <w:rPr>
          <w:lang w:val="es-ES"/>
        </w:rPr>
      </w:pPr>
      <w:r w:rsidRPr="00C11910">
        <w:rPr>
          <w:lang w:val="es-ES"/>
        </w:rPr>
        <w:drawing>
          <wp:inline distT="0" distB="0" distL="0" distR="0" wp14:anchorId="5CC379FD" wp14:editId="2A74D4D4">
            <wp:extent cx="5395595" cy="6305550"/>
            <wp:effectExtent l="0" t="0" r="0" b="0"/>
            <wp:docPr id="200570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2634" name="Imagen 1" descr="Diagrama&#10;&#10;El contenido generado por IA puede ser incorrecto."/>
                    <pic:cNvPicPr/>
                  </pic:nvPicPr>
                  <pic:blipFill>
                    <a:blip r:embed="rId26"/>
                    <a:stretch>
                      <a:fillRect/>
                    </a:stretch>
                  </pic:blipFill>
                  <pic:spPr>
                    <a:xfrm>
                      <a:off x="0" y="0"/>
                      <a:ext cx="5395595" cy="6305550"/>
                    </a:xfrm>
                    <a:prstGeom prst="rect">
                      <a:avLst/>
                    </a:prstGeom>
                  </pic:spPr>
                </pic:pic>
              </a:graphicData>
            </a:graphic>
          </wp:inline>
        </w:drawing>
      </w:r>
    </w:p>
    <w:p w14:paraId="31C01B5B" w14:textId="77777777" w:rsidR="00C11910" w:rsidRPr="00C11910" w:rsidRDefault="00C11910" w:rsidP="00C11910">
      <w:pPr>
        <w:rPr>
          <w:b/>
          <w:bCs/>
          <w:lang w:val="es-ES"/>
        </w:rPr>
      </w:pPr>
      <w:r w:rsidRPr="00C11910">
        <w:rPr>
          <w:b/>
          <w:bCs/>
          <w:lang w:val="es-ES"/>
        </w:rPr>
        <w:t xml:space="preserve">Caso de Uso: </w:t>
      </w:r>
      <w:r w:rsidRPr="00C11910">
        <w:rPr>
          <w:lang w:val="es-ES"/>
        </w:rPr>
        <w:t>Gestión de un Canal de Trabajo por parte del Profesor</w:t>
      </w:r>
    </w:p>
    <w:p w14:paraId="31E62E27" w14:textId="77777777" w:rsidR="00C11910" w:rsidRPr="00C11910" w:rsidRDefault="00C11910" w:rsidP="00C11910">
      <w:pPr>
        <w:jc w:val="left"/>
        <w:rPr>
          <w:lang w:val="es-ES"/>
        </w:rPr>
      </w:pPr>
      <w:r w:rsidRPr="00C11910">
        <w:rPr>
          <w:b/>
          <w:bCs/>
          <w:lang w:val="es-ES"/>
        </w:rPr>
        <w:t>Actor principal:</w:t>
      </w:r>
      <w:r w:rsidRPr="00C11910">
        <w:rPr>
          <w:lang w:val="es-ES"/>
        </w:rPr>
        <w:t xml:space="preserve"> Profesor</w:t>
      </w:r>
      <w:r w:rsidRPr="00C11910">
        <w:rPr>
          <w:lang w:val="es-ES"/>
        </w:rPr>
        <w:br/>
      </w:r>
      <w:r w:rsidRPr="00C11910">
        <w:rPr>
          <w:b/>
          <w:bCs/>
          <w:lang w:val="es-ES"/>
        </w:rPr>
        <w:t>Objetivo:</w:t>
      </w:r>
      <w:r w:rsidRPr="00C11910">
        <w:rPr>
          <w:lang w:val="es-ES"/>
        </w:rPr>
        <w:t xml:space="preserve"> Administrar un canal de trabajo en el que se agrupan estudiantes asignados a un mismo TFG.</w:t>
      </w:r>
      <w:r w:rsidRPr="00C11910">
        <w:rPr>
          <w:lang w:val="es-ES"/>
        </w:rPr>
        <w:br/>
      </w:r>
      <w:r w:rsidRPr="00C11910">
        <w:rPr>
          <w:b/>
          <w:bCs/>
          <w:lang w:val="es-ES"/>
        </w:rPr>
        <w:t>Resumen:</w:t>
      </w:r>
      <w:r w:rsidRPr="00C11910">
        <w:rPr>
          <w:lang w:val="es-ES"/>
        </w:rPr>
        <w:br/>
        <w:t xml:space="preserve">Este caso de uso describe cómo un profesor puede gestionar un canal de trabajo </w:t>
      </w:r>
      <w:r w:rsidRPr="00C11910">
        <w:rPr>
          <w:lang w:val="es-ES"/>
        </w:rPr>
        <w:lastRenderedPageBreak/>
        <w:t>académico. Si el profesor ya es miembro del canal (o accede a uno público), podrá realizar varias acciones sobre los estudiantes o sobre el canal en sí, incluyendo enviar notificaciones, consultar información, invitar nuevos integrantes, expulsar miembros o incluso eliminar el canal. También puede decidir abandonarlo, si las condiciones lo permiten.</w:t>
      </w:r>
    </w:p>
    <w:p w14:paraId="66855B91" w14:textId="77777777" w:rsidR="00C11910" w:rsidRPr="00C11910" w:rsidRDefault="00C11910" w:rsidP="00C11910">
      <w:pPr>
        <w:rPr>
          <w:lang w:val="es-ES"/>
        </w:rPr>
      </w:pPr>
      <w:r w:rsidRPr="00C11910">
        <w:rPr>
          <w:b/>
          <w:bCs/>
          <w:lang w:val="es-ES"/>
        </w:rPr>
        <w:t>Precondiciones:</w:t>
      </w:r>
    </w:p>
    <w:p w14:paraId="2516BBDE" w14:textId="77777777" w:rsidR="00C11910" w:rsidRPr="00C11910" w:rsidRDefault="00C11910" w:rsidP="00C11910">
      <w:pPr>
        <w:numPr>
          <w:ilvl w:val="0"/>
          <w:numId w:val="42"/>
        </w:numPr>
        <w:rPr>
          <w:lang w:val="es-ES"/>
        </w:rPr>
      </w:pPr>
      <w:r w:rsidRPr="00C11910">
        <w:rPr>
          <w:lang w:val="es-ES"/>
        </w:rPr>
        <w:t>El profesor debe estar autenticado.</w:t>
      </w:r>
    </w:p>
    <w:p w14:paraId="74320697" w14:textId="77777777" w:rsidR="00C11910" w:rsidRPr="00C11910" w:rsidRDefault="00C11910" w:rsidP="00C11910">
      <w:pPr>
        <w:numPr>
          <w:ilvl w:val="0"/>
          <w:numId w:val="42"/>
        </w:numPr>
        <w:rPr>
          <w:lang w:val="es-ES"/>
        </w:rPr>
      </w:pPr>
      <w:r w:rsidRPr="00C11910">
        <w:rPr>
          <w:lang w:val="es-ES"/>
        </w:rPr>
        <w:t>Debe ser miembro del canal, o el canal debe ser público.</w:t>
      </w:r>
    </w:p>
    <w:p w14:paraId="3E33D1FB" w14:textId="77777777" w:rsidR="00C11910" w:rsidRPr="00C11910" w:rsidRDefault="00C11910" w:rsidP="00C11910">
      <w:pPr>
        <w:rPr>
          <w:lang w:val="es-ES"/>
        </w:rPr>
      </w:pPr>
      <w:r w:rsidRPr="00C11910">
        <w:rPr>
          <w:b/>
          <w:bCs/>
          <w:lang w:val="es-ES"/>
        </w:rPr>
        <w:t>Flujo principal:</w:t>
      </w:r>
    </w:p>
    <w:p w14:paraId="650B5F3A" w14:textId="77777777" w:rsidR="00C11910" w:rsidRPr="00C11910" w:rsidRDefault="00C11910" w:rsidP="00C11910">
      <w:pPr>
        <w:numPr>
          <w:ilvl w:val="0"/>
          <w:numId w:val="43"/>
        </w:numPr>
        <w:rPr>
          <w:lang w:val="es-ES"/>
        </w:rPr>
      </w:pPr>
      <w:r w:rsidRPr="00C11910">
        <w:rPr>
          <w:lang w:val="es-ES"/>
        </w:rPr>
        <w:t>El profesor inicia sesión y accede al módulo de grupos de trabajo.</w:t>
      </w:r>
    </w:p>
    <w:p w14:paraId="00511422" w14:textId="77777777" w:rsidR="00C11910" w:rsidRPr="00C11910" w:rsidRDefault="00C11910" w:rsidP="00C11910">
      <w:pPr>
        <w:numPr>
          <w:ilvl w:val="0"/>
          <w:numId w:val="43"/>
        </w:numPr>
        <w:rPr>
          <w:lang w:val="es-ES"/>
        </w:rPr>
      </w:pPr>
      <w:r w:rsidRPr="00C11910">
        <w:rPr>
          <w:lang w:val="es-ES"/>
        </w:rPr>
        <w:t>Selecciona un canal de la lista.</w:t>
      </w:r>
    </w:p>
    <w:p w14:paraId="417E0A95" w14:textId="77777777" w:rsidR="00C11910" w:rsidRPr="00C11910" w:rsidRDefault="00C11910" w:rsidP="00C11910">
      <w:pPr>
        <w:numPr>
          <w:ilvl w:val="0"/>
          <w:numId w:val="43"/>
        </w:numPr>
        <w:rPr>
          <w:lang w:val="es-ES"/>
        </w:rPr>
      </w:pPr>
      <w:r w:rsidRPr="00C11910">
        <w:rPr>
          <w:lang w:val="es-ES"/>
        </w:rPr>
        <w:t>Si es miembro, o si el canal es público, entra al canal.</w:t>
      </w:r>
    </w:p>
    <w:p w14:paraId="1B68D2BF" w14:textId="77777777" w:rsidR="00C11910" w:rsidRPr="00C11910" w:rsidRDefault="00C11910" w:rsidP="00C11910">
      <w:pPr>
        <w:numPr>
          <w:ilvl w:val="0"/>
          <w:numId w:val="43"/>
        </w:numPr>
        <w:rPr>
          <w:lang w:val="es-ES"/>
        </w:rPr>
      </w:pPr>
      <w:r w:rsidRPr="00C11910">
        <w:rPr>
          <w:lang w:val="es-ES"/>
        </w:rPr>
        <w:t>Una vez dentro, puede realizar las siguientes acciones:</w:t>
      </w:r>
    </w:p>
    <w:p w14:paraId="1F69985E" w14:textId="77777777" w:rsidR="00C11910" w:rsidRPr="00C11910" w:rsidRDefault="00C11910" w:rsidP="00C11910">
      <w:pPr>
        <w:numPr>
          <w:ilvl w:val="1"/>
          <w:numId w:val="43"/>
        </w:numPr>
        <w:rPr>
          <w:lang w:val="es-ES"/>
        </w:rPr>
      </w:pPr>
      <w:r w:rsidRPr="00C11910">
        <w:rPr>
          <w:b/>
          <w:bCs/>
          <w:lang w:val="es-ES"/>
        </w:rPr>
        <w:t>Consultar información del grupo</w:t>
      </w:r>
      <w:r w:rsidRPr="00C11910">
        <w:rPr>
          <w:lang w:val="es-ES"/>
        </w:rPr>
        <w:t xml:space="preserve"> (integrantes, mensajes, TFG asignado).</w:t>
      </w:r>
    </w:p>
    <w:p w14:paraId="310723B8" w14:textId="77777777" w:rsidR="00C11910" w:rsidRPr="00C11910" w:rsidRDefault="00C11910" w:rsidP="00C11910">
      <w:pPr>
        <w:numPr>
          <w:ilvl w:val="1"/>
          <w:numId w:val="43"/>
        </w:numPr>
        <w:rPr>
          <w:lang w:val="es-ES"/>
        </w:rPr>
      </w:pPr>
      <w:r w:rsidRPr="00C11910">
        <w:rPr>
          <w:b/>
          <w:bCs/>
          <w:lang w:val="es-ES"/>
        </w:rPr>
        <w:t>Enviar notificaciones</w:t>
      </w:r>
      <w:r w:rsidRPr="00C11910">
        <w:rPr>
          <w:lang w:val="es-ES"/>
        </w:rPr>
        <w:t xml:space="preserve"> o mensajes al grupo.</w:t>
      </w:r>
    </w:p>
    <w:p w14:paraId="79F20DF3" w14:textId="77777777" w:rsidR="00C11910" w:rsidRPr="00C11910" w:rsidRDefault="00C11910" w:rsidP="00C11910">
      <w:pPr>
        <w:numPr>
          <w:ilvl w:val="1"/>
          <w:numId w:val="43"/>
        </w:numPr>
        <w:rPr>
          <w:lang w:val="es-ES"/>
        </w:rPr>
      </w:pPr>
      <w:r w:rsidRPr="00C11910">
        <w:rPr>
          <w:b/>
          <w:bCs/>
          <w:lang w:val="es-ES"/>
        </w:rPr>
        <w:t>Invitar nuevos alumnos</w:t>
      </w:r>
      <w:r w:rsidRPr="00C11910">
        <w:rPr>
          <w:lang w:val="es-ES"/>
        </w:rPr>
        <w:t xml:space="preserve"> al canal.</w:t>
      </w:r>
    </w:p>
    <w:p w14:paraId="560E27C0" w14:textId="77777777" w:rsidR="00C11910" w:rsidRPr="00C11910" w:rsidRDefault="00C11910" w:rsidP="00C11910">
      <w:pPr>
        <w:numPr>
          <w:ilvl w:val="1"/>
          <w:numId w:val="43"/>
        </w:numPr>
        <w:rPr>
          <w:lang w:val="es-ES"/>
        </w:rPr>
      </w:pPr>
      <w:r w:rsidRPr="00C11910">
        <w:rPr>
          <w:b/>
          <w:bCs/>
          <w:lang w:val="es-ES"/>
        </w:rPr>
        <w:t>Expulsar miembros</w:t>
      </w:r>
      <w:r w:rsidRPr="00C11910">
        <w:rPr>
          <w:lang w:val="es-ES"/>
        </w:rPr>
        <w:t xml:space="preserve"> del grupo.</w:t>
      </w:r>
    </w:p>
    <w:p w14:paraId="7817CFFB" w14:textId="77777777" w:rsidR="00C11910" w:rsidRPr="00C11910" w:rsidRDefault="00C11910" w:rsidP="00C11910">
      <w:pPr>
        <w:numPr>
          <w:ilvl w:val="1"/>
          <w:numId w:val="43"/>
        </w:numPr>
        <w:rPr>
          <w:lang w:val="es-ES"/>
        </w:rPr>
      </w:pPr>
      <w:r w:rsidRPr="00C11910">
        <w:rPr>
          <w:b/>
          <w:bCs/>
          <w:lang w:val="es-ES"/>
        </w:rPr>
        <w:t>Borrar el canal</w:t>
      </w:r>
      <w:r w:rsidRPr="00C11910">
        <w:rPr>
          <w:lang w:val="es-ES"/>
        </w:rPr>
        <w:t xml:space="preserve"> (si es propietario o único responsable).</w:t>
      </w:r>
    </w:p>
    <w:p w14:paraId="4492CB37" w14:textId="77777777" w:rsidR="00C11910" w:rsidRPr="00C11910" w:rsidRDefault="00C11910" w:rsidP="00C11910">
      <w:pPr>
        <w:numPr>
          <w:ilvl w:val="1"/>
          <w:numId w:val="43"/>
        </w:numPr>
        <w:rPr>
          <w:lang w:val="es-ES"/>
        </w:rPr>
      </w:pPr>
      <w:r w:rsidRPr="00C11910">
        <w:rPr>
          <w:b/>
          <w:bCs/>
          <w:lang w:val="es-ES"/>
        </w:rPr>
        <w:t>Abandonar el canal</w:t>
      </w:r>
      <w:r w:rsidRPr="00C11910">
        <w:rPr>
          <w:lang w:val="es-ES"/>
        </w:rPr>
        <w:t>, siempre que no sea el único miembro con rol de profesor.</w:t>
      </w:r>
    </w:p>
    <w:p w14:paraId="4E8AE0B6" w14:textId="77777777" w:rsidR="00C11910" w:rsidRPr="00C11910" w:rsidRDefault="00C11910" w:rsidP="00C11910">
      <w:pPr>
        <w:numPr>
          <w:ilvl w:val="0"/>
          <w:numId w:val="43"/>
        </w:numPr>
        <w:rPr>
          <w:lang w:val="es-ES"/>
        </w:rPr>
      </w:pPr>
      <w:r w:rsidRPr="00C11910">
        <w:rPr>
          <w:lang w:val="es-ES"/>
        </w:rPr>
        <w:t>Si intenta abandonar el canal y no hay otros profesores o es el último miembro, se bloquea la salida por motivos de integridad.</w:t>
      </w:r>
    </w:p>
    <w:p w14:paraId="40DB76E4" w14:textId="34E0C946" w:rsidR="00C11910" w:rsidRDefault="00C11910" w:rsidP="00C11910">
      <w:pPr>
        <w:rPr>
          <w:lang w:val="es-ES"/>
        </w:rPr>
      </w:pPr>
      <w:r w:rsidRPr="00C11910">
        <w:rPr>
          <w:b/>
          <w:bCs/>
          <w:lang w:val="es-ES"/>
        </w:rPr>
        <w:t>Postcondición:</w:t>
      </w:r>
      <w:r w:rsidRPr="00C11910">
        <w:rPr>
          <w:lang w:val="es-ES"/>
        </w:rPr>
        <w:br/>
        <w:t>El profesor ha gestionado correctamente su canal y sus miembros, manteniendo el flujo de comunicación y supervisión del grupo de trabajo. Si decide abandonarlo, se asegura que no se comprometa la gestión académica del grupo.</w:t>
      </w:r>
    </w:p>
    <w:p w14:paraId="2E965800" w14:textId="77777777" w:rsidR="00C11910" w:rsidRDefault="00C11910">
      <w:pPr>
        <w:jc w:val="left"/>
        <w:rPr>
          <w:lang w:val="es-ES"/>
        </w:rPr>
      </w:pPr>
      <w:r>
        <w:rPr>
          <w:lang w:val="es-ES"/>
        </w:rPr>
        <w:br w:type="page"/>
      </w:r>
    </w:p>
    <w:p w14:paraId="0ECF5C49" w14:textId="2C736342" w:rsidR="00C11910" w:rsidRDefault="00C11910" w:rsidP="00C11910">
      <w:pPr>
        <w:pStyle w:val="Ttulo2"/>
      </w:pPr>
      <w:r>
        <w:lastRenderedPageBreak/>
        <w:t>Modelo de dominio</w:t>
      </w:r>
    </w:p>
    <w:p w14:paraId="4640A6B1" w14:textId="45198657" w:rsidR="00C11910" w:rsidRDefault="00C11910" w:rsidP="00C11910">
      <w:r w:rsidRPr="00C11910">
        <w:drawing>
          <wp:inline distT="0" distB="0" distL="0" distR="0" wp14:anchorId="7F439E41" wp14:editId="0B59A4C3">
            <wp:extent cx="4887007" cy="8402223"/>
            <wp:effectExtent l="0" t="0" r="8890" b="0"/>
            <wp:docPr id="38141919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9194" name="Imagen 1" descr="Diagrama&#10;&#10;El contenido generado por IA puede ser incorrecto."/>
                    <pic:cNvPicPr/>
                  </pic:nvPicPr>
                  <pic:blipFill>
                    <a:blip r:embed="rId27"/>
                    <a:stretch>
                      <a:fillRect/>
                    </a:stretch>
                  </pic:blipFill>
                  <pic:spPr>
                    <a:xfrm>
                      <a:off x="0" y="0"/>
                      <a:ext cx="4887007" cy="8402223"/>
                    </a:xfrm>
                    <a:prstGeom prst="rect">
                      <a:avLst/>
                    </a:prstGeom>
                  </pic:spPr>
                </pic:pic>
              </a:graphicData>
            </a:graphic>
          </wp:inline>
        </w:drawing>
      </w:r>
    </w:p>
    <w:p w14:paraId="28F930C2" w14:textId="77777777" w:rsidR="00C11910" w:rsidRDefault="00C11910" w:rsidP="00C11910"/>
    <w:p w14:paraId="25500E29" w14:textId="77777777" w:rsidR="00C11910" w:rsidRDefault="00C11910" w:rsidP="00C11910"/>
    <w:p w14:paraId="6EB3E3EC" w14:textId="644BF605" w:rsidR="00C11910" w:rsidRDefault="00C11910" w:rsidP="00C11910">
      <w:pPr>
        <w:pStyle w:val="Ttulo2"/>
      </w:pPr>
      <w:r>
        <w:lastRenderedPageBreak/>
        <w:t>Diagramas de secuencia</w:t>
      </w:r>
    </w:p>
    <w:p w14:paraId="06A2AD1B" w14:textId="0EC2968A" w:rsidR="00C11910" w:rsidRPr="00C11910" w:rsidRDefault="00C11910" w:rsidP="00C11910">
      <w:pPr>
        <w:rPr>
          <w:b/>
          <w:bCs/>
        </w:rPr>
      </w:pPr>
      <w:r>
        <w:rPr>
          <w:b/>
          <w:bCs/>
        </w:rPr>
        <w:t>Registro de un usuario</w:t>
      </w:r>
    </w:p>
    <w:p w14:paraId="4B9D3056" w14:textId="10D46FCB" w:rsidR="00C11910" w:rsidRPr="00C11910" w:rsidRDefault="00C11910" w:rsidP="00C11910">
      <w:r w:rsidRPr="00C11910">
        <w:t xml:space="preserve">El siguiente diagrama de secuencia representa el flujo completo del proceso de registro de una nueva persona en </w:t>
      </w:r>
      <w:proofErr w:type="spellStart"/>
      <w:r w:rsidRPr="00C11910">
        <w:t>TFGInfo</w:t>
      </w:r>
      <w:proofErr w:type="spellEnd"/>
      <w:r w:rsidRPr="00C11910">
        <w:t>. Este proceso puede ser iniciado por un administrador que crea el usuario manualmente, o por un sistema de preinscripción.</w:t>
      </w:r>
    </w:p>
    <w:p w14:paraId="53116E10" w14:textId="2025FB80" w:rsidR="00C11910" w:rsidRPr="00C11910" w:rsidRDefault="00C11910" w:rsidP="00C11910">
      <w:r w:rsidRPr="00C11910">
        <w:drawing>
          <wp:inline distT="0" distB="0" distL="0" distR="0" wp14:anchorId="6C2E1997" wp14:editId="04F2F9F2">
            <wp:extent cx="5395595" cy="3348990"/>
            <wp:effectExtent l="0" t="0" r="0" b="3810"/>
            <wp:docPr id="19224467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46721" name="Imagen 1" descr="Diagrama&#10;&#10;El contenido generado por IA puede ser incorrecto."/>
                    <pic:cNvPicPr/>
                  </pic:nvPicPr>
                  <pic:blipFill>
                    <a:blip r:embed="rId28"/>
                    <a:stretch>
                      <a:fillRect/>
                    </a:stretch>
                  </pic:blipFill>
                  <pic:spPr>
                    <a:xfrm>
                      <a:off x="0" y="0"/>
                      <a:ext cx="5395595" cy="3348990"/>
                    </a:xfrm>
                    <a:prstGeom prst="rect">
                      <a:avLst/>
                    </a:prstGeom>
                  </pic:spPr>
                </pic:pic>
              </a:graphicData>
            </a:graphic>
          </wp:inline>
        </w:drawing>
      </w:r>
    </w:p>
    <w:p w14:paraId="1A088C93" w14:textId="77777777" w:rsidR="00C11910" w:rsidRDefault="00C11910" w:rsidP="00C11910"/>
    <w:p w14:paraId="135E5ECA" w14:textId="1AE5FB57" w:rsidR="00C11910" w:rsidRDefault="00C11910" w:rsidP="00C11910">
      <w:pPr>
        <w:rPr>
          <w:b/>
          <w:bCs/>
        </w:rPr>
      </w:pPr>
      <w:r>
        <w:rPr>
          <w:b/>
          <w:bCs/>
        </w:rPr>
        <w:t>Comenzar TFG</w:t>
      </w:r>
    </w:p>
    <w:p w14:paraId="769381E4" w14:textId="6412EFBB" w:rsidR="00C11910" w:rsidRPr="00C11910" w:rsidRDefault="00C11910" w:rsidP="00C11910">
      <w:r w:rsidRPr="00C11910">
        <w:t xml:space="preserve">Este diagrama de secuencia describe el proceso mediante el cual un estudiante </w:t>
      </w:r>
      <w:r>
        <w:t>solicita comenzar un trabajo de fin de grado y el profesor decide si aceptarlo o rechazarlo</w:t>
      </w:r>
      <w:r w:rsidRPr="00C11910">
        <w:t>.</w:t>
      </w:r>
    </w:p>
    <w:p w14:paraId="737E119E" w14:textId="77CF459F" w:rsidR="00C11910" w:rsidRDefault="00C11910" w:rsidP="00C11910">
      <w:pPr>
        <w:rPr>
          <w:b/>
          <w:bCs/>
        </w:rPr>
      </w:pPr>
      <w:r w:rsidRPr="00C11910">
        <w:rPr>
          <w:b/>
          <w:bCs/>
        </w:rPr>
        <w:drawing>
          <wp:inline distT="0" distB="0" distL="0" distR="0" wp14:anchorId="65AEDBD2" wp14:editId="40C5E2FA">
            <wp:extent cx="4299148" cy="3725894"/>
            <wp:effectExtent l="0" t="0" r="6350" b="8255"/>
            <wp:docPr id="10582726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2674" name="Imagen 1" descr="Diagrama&#10;&#10;El contenido generado por IA puede ser incorrecto."/>
                    <pic:cNvPicPr/>
                  </pic:nvPicPr>
                  <pic:blipFill>
                    <a:blip r:embed="rId29"/>
                    <a:stretch>
                      <a:fillRect/>
                    </a:stretch>
                  </pic:blipFill>
                  <pic:spPr>
                    <a:xfrm>
                      <a:off x="0" y="0"/>
                      <a:ext cx="4314540" cy="3739233"/>
                    </a:xfrm>
                    <a:prstGeom prst="rect">
                      <a:avLst/>
                    </a:prstGeom>
                  </pic:spPr>
                </pic:pic>
              </a:graphicData>
            </a:graphic>
          </wp:inline>
        </w:drawing>
      </w:r>
    </w:p>
    <w:p w14:paraId="30A1164C" w14:textId="77777777" w:rsidR="00C11910" w:rsidRPr="00C11910" w:rsidRDefault="00C11910" w:rsidP="00C11910">
      <w:pPr>
        <w:rPr>
          <w:b/>
          <w:bCs/>
        </w:rPr>
      </w:pPr>
    </w:p>
    <w:p w14:paraId="3F9AE8C6" w14:textId="3F485892" w:rsidR="00C11910" w:rsidRDefault="00C11910" w:rsidP="00C11910">
      <w:pPr>
        <w:rPr>
          <w:b/>
          <w:bCs/>
          <w:lang w:val="es-ES"/>
        </w:rPr>
      </w:pPr>
      <w:r>
        <w:rPr>
          <w:b/>
          <w:bCs/>
          <w:lang w:val="es-ES"/>
        </w:rPr>
        <w:lastRenderedPageBreak/>
        <w:t>Envío de correo por canal</w:t>
      </w:r>
    </w:p>
    <w:p w14:paraId="5EA8F95C" w14:textId="2FEE9288" w:rsidR="00C11910" w:rsidRPr="00C11910" w:rsidRDefault="00C11910" w:rsidP="00C11910">
      <w:pPr>
        <w:rPr>
          <w:lang w:val="es-ES"/>
        </w:rPr>
      </w:pPr>
      <w:r>
        <w:rPr>
          <w:lang w:val="es-ES"/>
        </w:rPr>
        <w:t>Este diagrama muestra como un profesor perteneciente a un canal puede notificar a todos los estudiantes que estén en este.</w:t>
      </w:r>
    </w:p>
    <w:p w14:paraId="10AC5CCC" w14:textId="5E869B99" w:rsidR="00C11910" w:rsidRPr="00C11910" w:rsidRDefault="00C11910" w:rsidP="00C11910">
      <w:pPr>
        <w:rPr>
          <w:b/>
          <w:bCs/>
          <w:lang w:val="es-ES"/>
        </w:rPr>
      </w:pPr>
      <w:r w:rsidRPr="00C11910">
        <w:rPr>
          <w:b/>
          <w:bCs/>
          <w:lang w:val="es-ES"/>
        </w:rPr>
        <w:drawing>
          <wp:inline distT="0" distB="0" distL="0" distR="0" wp14:anchorId="6D0C2D92" wp14:editId="71049FC2">
            <wp:extent cx="5395595" cy="2873375"/>
            <wp:effectExtent l="0" t="0" r="0" b="3175"/>
            <wp:docPr id="5183927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2772" name="Imagen 1" descr="Diagrama&#10;&#10;El contenido generado por IA puede ser incorrecto."/>
                    <pic:cNvPicPr/>
                  </pic:nvPicPr>
                  <pic:blipFill>
                    <a:blip r:embed="rId30"/>
                    <a:stretch>
                      <a:fillRect/>
                    </a:stretch>
                  </pic:blipFill>
                  <pic:spPr>
                    <a:xfrm>
                      <a:off x="0" y="0"/>
                      <a:ext cx="5395595" cy="2873375"/>
                    </a:xfrm>
                    <a:prstGeom prst="rect">
                      <a:avLst/>
                    </a:prstGeom>
                  </pic:spPr>
                </pic:pic>
              </a:graphicData>
            </a:graphic>
          </wp:inline>
        </w:drawing>
      </w:r>
    </w:p>
    <w:p w14:paraId="694059D0" w14:textId="77777777" w:rsidR="00304A7C" w:rsidRPr="006117A6" w:rsidRDefault="00304A7C" w:rsidP="006117A6">
      <w:pPr>
        <w:rPr>
          <w:lang w:val="es-ES"/>
        </w:rPr>
      </w:pPr>
    </w:p>
    <w:p w14:paraId="325F14A5" w14:textId="709FF609" w:rsidR="00A83970" w:rsidRDefault="00A83970">
      <w:pPr>
        <w:jc w:val="left"/>
        <w:rPr>
          <w:rFonts w:eastAsiaTheme="majorEastAsia" w:cs="Helvetica"/>
          <w:b/>
          <w:color w:val="000000" w:themeColor="text1"/>
          <w:sz w:val="96"/>
          <w:szCs w:val="72"/>
        </w:rPr>
      </w:pPr>
      <w:r>
        <w:br w:type="page"/>
      </w:r>
    </w:p>
    <w:p w14:paraId="1FDE58D9" w14:textId="77777777" w:rsidR="00A83970" w:rsidRPr="008F460C" w:rsidRDefault="00A83970" w:rsidP="00A83970">
      <w:pPr>
        <w:pStyle w:val="CaptuloNmero"/>
      </w:pPr>
    </w:p>
    <w:p w14:paraId="43AEB18D" w14:textId="2CC59D1D" w:rsidR="00223C93" w:rsidRDefault="00A83970" w:rsidP="00223C93">
      <w:pPr>
        <w:pStyle w:val="Captulo"/>
      </w:pPr>
      <w:r>
        <w:t>Diseño del sistema</w:t>
      </w:r>
    </w:p>
    <w:p w14:paraId="7EAC2050" w14:textId="5232BE9A" w:rsidR="00BA50D7" w:rsidRDefault="00BA50D7" w:rsidP="00BA50D7">
      <w:pPr>
        <w:pStyle w:val="Ttulo2"/>
      </w:pPr>
      <w:r>
        <w:t>Interfaz de la aplicación</w:t>
      </w:r>
    </w:p>
    <w:p w14:paraId="7F6651A3" w14:textId="720DABC8" w:rsidR="00CE7CA8" w:rsidRDefault="008E6C60" w:rsidP="00BA50D7">
      <w:r w:rsidRPr="008E6C60">
        <w:t xml:space="preserve">En el desarrollo de cualquier sistema software, la usabilidad y la interfaz de usuario no deben considerarse elementos secundarios o accesorios, sino componentes fundamentales del producto final. De hecho, el éxito o fracaso de una aplicación no suele depender únicamente de lo potente que sea su </w:t>
      </w:r>
      <w:proofErr w:type="spellStart"/>
      <w:r w:rsidRPr="008E6C60">
        <w:t>backend</w:t>
      </w:r>
      <w:proofErr w:type="spellEnd"/>
      <w:r w:rsidRPr="008E6C60">
        <w:t xml:space="preserve"> o de lo bien estructurada que esté su base de datos, sino de la experiencia que ofrece a sus usuarios cuando la utilizan.</w:t>
      </w:r>
      <w:r w:rsidR="00CE7CA8">
        <w:t xml:space="preserve"> Las características que se han buscado a la hora de diseñar los primeros bocetos de la interfaz han sido los siguientes:</w:t>
      </w:r>
    </w:p>
    <w:p w14:paraId="140FBF30" w14:textId="77777777" w:rsidR="00CE7CA8" w:rsidRDefault="00CE7CA8" w:rsidP="00BA50D7"/>
    <w:p w14:paraId="4ECFC329" w14:textId="77777777" w:rsidR="00CE7CA8" w:rsidRPr="00CE7CA8" w:rsidRDefault="00CE7CA8" w:rsidP="00CE7CA8">
      <w:pPr>
        <w:rPr>
          <w:b/>
          <w:bCs/>
          <w:lang w:val="es-ES"/>
        </w:rPr>
      </w:pPr>
      <w:r w:rsidRPr="00CE7CA8">
        <w:rPr>
          <w:b/>
          <w:bCs/>
          <w:lang w:val="es-ES"/>
        </w:rPr>
        <w:t>Diseño limpio y minimalista</w:t>
      </w:r>
    </w:p>
    <w:p w14:paraId="137ED5A9" w14:textId="77777777" w:rsidR="00CE7CA8" w:rsidRPr="00CE7CA8" w:rsidRDefault="00CE7CA8" w:rsidP="00CE7CA8">
      <w:pPr>
        <w:numPr>
          <w:ilvl w:val="0"/>
          <w:numId w:val="48"/>
        </w:numPr>
        <w:rPr>
          <w:lang w:val="es-ES"/>
        </w:rPr>
      </w:pPr>
      <w:r w:rsidRPr="00CE7CA8">
        <w:rPr>
          <w:lang w:val="es-ES"/>
        </w:rPr>
        <w:t>La interfaz usa un diseño minimalista, con un fondo blanco y elementos bien espaciados, que favorecen la lectura y reducen la sobrecarga cognitiva.</w:t>
      </w:r>
    </w:p>
    <w:p w14:paraId="03D77F1A" w14:textId="77777777" w:rsidR="00CE7CA8" w:rsidRPr="00CE7CA8" w:rsidRDefault="00CE7CA8" w:rsidP="00CE7CA8">
      <w:pPr>
        <w:numPr>
          <w:ilvl w:val="0"/>
          <w:numId w:val="48"/>
        </w:numPr>
        <w:rPr>
          <w:lang w:val="es-ES"/>
        </w:rPr>
      </w:pPr>
      <w:r w:rsidRPr="00CE7CA8">
        <w:rPr>
          <w:lang w:val="es-ES"/>
        </w:rPr>
        <w:t>Las líneas y bordes suaves transmiten una sensación de modernidad y profesionalismo, evitando distracciones.</w:t>
      </w:r>
    </w:p>
    <w:p w14:paraId="7D33BF97" w14:textId="22BE183E" w:rsidR="00CE7CA8" w:rsidRPr="00CE7CA8" w:rsidRDefault="00CE7CA8" w:rsidP="00CE7CA8">
      <w:pPr>
        <w:rPr>
          <w:lang w:val="es-ES"/>
        </w:rPr>
      </w:pPr>
    </w:p>
    <w:p w14:paraId="4549F812" w14:textId="71248DF3" w:rsidR="00CE7CA8" w:rsidRPr="00CE7CA8" w:rsidRDefault="00CE7CA8" w:rsidP="00CE7CA8">
      <w:pPr>
        <w:rPr>
          <w:b/>
          <w:bCs/>
          <w:lang w:val="es-ES"/>
        </w:rPr>
      </w:pPr>
      <w:r>
        <w:rPr>
          <w:rFonts w:ascii="Segoe UI Emoji" w:hAnsi="Segoe UI Emoji" w:cs="Segoe UI Emoji"/>
          <w:b/>
          <w:bCs/>
          <w:lang w:val="es-ES"/>
        </w:rPr>
        <w:t>E</w:t>
      </w:r>
      <w:r w:rsidRPr="00CE7CA8">
        <w:rPr>
          <w:b/>
          <w:bCs/>
          <w:lang w:val="es-ES"/>
        </w:rPr>
        <w:t>structura clara y jerarquía visual</w:t>
      </w:r>
    </w:p>
    <w:p w14:paraId="41BE99E3" w14:textId="24D6ECBA" w:rsidR="00CE7CA8" w:rsidRPr="00CE7CA8" w:rsidRDefault="00CE7CA8" w:rsidP="00CE7CA8">
      <w:pPr>
        <w:numPr>
          <w:ilvl w:val="0"/>
          <w:numId w:val="49"/>
        </w:numPr>
        <w:rPr>
          <w:lang w:val="es-ES"/>
        </w:rPr>
      </w:pPr>
      <w:r w:rsidRPr="00CE7CA8">
        <w:rPr>
          <w:lang w:val="es-ES"/>
        </w:rPr>
        <w:t xml:space="preserve">La pantalla está dividida en un menú superior de navegación y un cuerpo principal con </w:t>
      </w:r>
      <w:r>
        <w:rPr>
          <w:lang w:val="es-ES"/>
        </w:rPr>
        <w:t>la vista actual</w:t>
      </w:r>
      <w:r w:rsidRPr="00CE7CA8">
        <w:rPr>
          <w:lang w:val="es-ES"/>
        </w:rPr>
        <w:t>, logrando una jerarquía muy clara.</w:t>
      </w:r>
      <w:r>
        <w:rPr>
          <w:lang w:val="es-ES"/>
        </w:rPr>
        <w:t xml:space="preserve"> Manteniendo el menú superior constante durante toda la navegación de la aplicación</w:t>
      </w:r>
    </w:p>
    <w:p w14:paraId="44620556" w14:textId="39A7063A" w:rsidR="00CE7CA8" w:rsidRPr="00CE7CA8" w:rsidRDefault="00CE7CA8" w:rsidP="00CE7CA8">
      <w:pPr>
        <w:numPr>
          <w:ilvl w:val="0"/>
          <w:numId w:val="49"/>
        </w:numPr>
        <w:rPr>
          <w:lang w:val="es-ES"/>
        </w:rPr>
      </w:pPr>
      <w:r>
        <w:rPr>
          <w:lang w:val="es-ES"/>
        </w:rPr>
        <w:t>En las vistas de listados c</w:t>
      </w:r>
      <w:r w:rsidRPr="00CE7CA8">
        <w:rPr>
          <w:lang w:val="es-ES"/>
        </w:rPr>
        <w:t xml:space="preserve">ada </w:t>
      </w:r>
      <w:r>
        <w:rPr>
          <w:lang w:val="es-ES"/>
        </w:rPr>
        <w:t>entidad</w:t>
      </w:r>
      <w:r w:rsidRPr="00CE7CA8">
        <w:rPr>
          <w:lang w:val="es-ES"/>
        </w:rPr>
        <w:t xml:space="preserve"> se presenta en una tarjeta horizontal con campos clave (nombre, departamento, profesores, plazas), lo que permite comparar rápidamente las opciones disponibles.</w:t>
      </w:r>
    </w:p>
    <w:p w14:paraId="49895D1B" w14:textId="550DC947" w:rsidR="00CE7CA8" w:rsidRPr="00CE7CA8" w:rsidRDefault="00CE7CA8" w:rsidP="00CE7CA8">
      <w:pPr>
        <w:rPr>
          <w:b/>
          <w:bCs/>
          <w:lang w:val="es-ES"/>
        </w:rPr>
      </w:pPr>
      <w:r w:rsidRPr="00CE7CA8">
        <w:rPr>
          <w:b/>
          <w:bCs/>
          <w:lang w:val="es-ES"/>
        </w:rPr>
        <w:t>Funcionalidad intuitiva</w:t>
      </w:r>
    </w:p>
    <w:p w14:paraId="35C5C13B" w14:textId="7C70B93A" w:rsidR="00CE7CA8" w:rsidRPr="00CE7CA8" w:rsidRDefault="00CE7CA8" w:rsidP="00CE7CA8">
      <w:pPr>
        <w:numPr>
          <w:ilvl w:val="0"/>
          <w:numId w:val="50"/>
        </w:numPr>
        <w:rPr>
          <w:lang w:val="es-ES"/>
        </w:rPr>
      </w:pPr>
      <w:r>
        <w:rPr>
          <w:lang w:val="es-ES"/>
        </w:rPr>
        <w:t>Los listados i</w:t>
      </w:r>
      <w:r w:rsidRPr="00CE7CA8">
        <w:rPr>
          <w:lang w:val="es-ES"/>
        </w:rPr>
        <w:t>ncluye</w:t>
      </w:r>
      <w:r>
        <w:rPr>
          <w:lang w:val="es-ES"/>
        </w:rPr>
        <w:t>n</w:t>
      </w:r>
      <w:r w:rsidRPr="00CE7CA8">
        <w:rPr>
          <w:lang w:val="es-ES"/>
        </w:rPr>
        <w:t xml:space="preserve"> un campo de búsqueda bien destacado y un icono de filtro</w:t>
      </w:r>
      <w:r>
        <w:rPr>
          <w:lang w:val="es-ES"/>
        </w:rPr>
        <w:t>s avanzados</w:t>
      </w:r>
      <w:r w:rsidRPr="00CE7CA8">
        <w:rPr>
          <w:lang w:val="es-ES"/>
        </w:rPr>
        <w:t xml:space="preserve">, que son acciones esperadas por los usuarios para mejorar la experiencia en la exploración de </w:t>
      </w:r>
      <w:r>
        <w:rPr>
          <w:lang w:val="es-ES"/>
        </w:rPr>
        <w:t>los elementos de la aplicación</w:t>
      </w:r>
      <w:r w:rsidRPr="00CE7CA8">
        <w:rPr>
          <w:lang w:val="es-ES"/>
        </w:rPr>
        <w:t>.</w:t>
      </w:r>
    </w:p>
    <w:p w14:paraId="7E92C7E6" w14:textId="1F88DE87" w:rsidR="00CE7CA8" w:rsidRPr="00CE7CA8" w:rsidRDefault="00CE7CA8" w:rsidP="00CE7CA8">
      <w:pPr>
        <w:numPr>
          <w:ilvl w:val="0"/>
          <w:numId w:val="50"/>
        </w:numPr>
        <w:rPr>
          <w:lang w:val="es-ES"/>
        </w:rPr>
      </w:pPr>
      <w:r w:rsidRPr="00CE7CA8">
        <w:rPr>
          <w:lang w:val="es-ES"/>
        </w:rPr>
        <w:t>Los iconos son reconocibles y estándar (</w:t>
      </w:r>
      <w:r>
        <w:rPr>
          <w:lang w:val="es-ES"/>
        </w:rPr>
        <w:t>persona para el perfil</w:t>
      </w:r>
      <w:r w:rsidRPr="00CE7CA8">
        <w:rPr>
          <w:lang w:val="es-ES"/>
        </w:rPr>
        <w:t>, embudo para filtro, avión de papel para enviar/solicitar), reforzando la comprensión sin necesidad de textos adicionales.</w:t>
      </w:r>
    </w:p>
    <w:p w14:paraId="600BD018" w14:textId="0D34A4B0" w:rsidR="00CE7CA8" w:rsidRDefault="00CE7CA8" w:rsidP="00CE7CA8">
      <w:pPr>
        <w:rPr>
          <w:lang w:val="es-ES"/>
        </w:rPr>
      </w:pPr>
    </w:p>
    <w:p w14:paraId="5BA36986" w14:textId="77777777" w:rsidR="00CE7CA8" w:rsidRDefault="00CE7CA8" w:rsidP="00CE7CA8">
      <w:pPr>
        <w:rPr>
          <w:lang w:val="es-ES"/>
        </w:rPr>
      </w:pPr>
    </w:p>
    <w:p w14:paraId="4B964073" w14:textId="77777777" w:rsidR="00CE7CA8" w:rsidRPr="00CE7CA8" w:rsidRDefault="00CE7CA8" w:rsidP="00CE7CA8">
      <w:pPr>
        <w:rPr>
          <w:lang w:val="es-ES"/>
        </w:rPr>
      </w:pPr>
    </w:p>
    <w:p w14:paraId="403B0734" w14:textId="0EF08F60" w:rsidR="00CE7CA8" w:rsidRPr="00CE7CA8" w:rsidRDefault="00CE7CA8" w:rsidP="00CE7CA8">
      <w:pPr>
        <w:rPr>
          <w:b/>
          <w:bCs/>
          <w:lang w:val="es-ES"/>
        </w:rPr>
      </w:pPr>
      <w:r w:rsidRPr="00CE7CA8">
        <w:rPr>
          <w:b/>
          <w:bCs/>
          <w:lang w:val="es-ES"/>
        </w:rPr>
        <w:lastRenderedPageBreak/>
        <w:t>Coherencia y consistencia</w:t>
      </w:r>
    </w:p>
    <w:p w14:paraId="3390319B" w14:textId="77777777" w:rsidR="00CE7CA8" w:rsidRPr="00CE7CA8" w:rsidRDefault="00CE7CA8" w:rsidP="00CE7CA8">
      <w:pPr>
        <w:numPr>
          <w:ilvl w:val="0"/>
          <w:numId w:val="51"/>
        </w:numPr>
        <w:rPr>
          <w:lang w:val="es-ES"/>
        </w:rPr>
      </w:pPr>
      <w:r w:rsidRPr="00CE7CA8">
        <w:rPr>
          <w:lang w:val="es-ES"/>
        </w:rPr>
        <w:t>Todos los elementos mantienen un estilo coherente: misma tipografía, colores uniformes y distribución homogénea, lo que genera una experiencia de uso fluida.</w:t>
      </w:r>
    </w:p>
    <w:p w14:paraId="3DCBC75F" w14:textId="77777777" w:rsidR="00CE7CA8" w:rsidRPr="00CE7CA8" w:rsidRDefault="00CE7CA8" w:rsidP="00CE7CA8">
      <w:pPr>
        <w:numPr>
          <w:ilvl w:val="0"/>
          <w:numId w:val="51"/>
        </w:numPr>
        <w:rPr>
          <w:lang w:val="es-ES"/>
        </w:rPr>
      </w:pPr>
      <w:r w:rsidRPr="00CE7CA8">
        <w:rPr>
          <w:lang w:val="es-ES"/>
        </w:rPr>
        <w:t>Las columnas están alineadas correctamente, facilitando la lectura horizontal de los datos.</w:t>
      </w:r>
    </w:p>
    <w:p w14:paraId="4DAC6CF7" w14:textId="5E3354B7" w:rsidR="00CE7CA8" w:rsidRPr="00CE7CA8" w:rsidRDefault="00CE7CA8" w:rsidP="00CE7CA8">
      <w:pPr>
        <w:rPr>
          <w:lang w:val="es-ES"/>
        </w:rPr>
      </w:pPr>
    </w:p>
    <w:p w14:paraId="6ADD1752" w14:textId="7DED753D" w:rsidR="00CE7CA8" w:rsidRPr="00CE7CA8" w:rsidRDefault="00CE7CA8" w:rsidP="00CE7CA8">
      <w:pPr>
        <w:rPr>
          <w:b/>
          <w:bCs/>
          <w:lang w:val="es-ES"/>
        </w:rPr>
      </w:pPr>
      <w:r w:rsidRPr="00CE7CA8">
        <w:rPr>
          <w:b/>
          <w:bCs/>
          <w:lang w:val="es-ES"/>
        </w:rPr>
        <w:t>Navegación sencilla</w:t>
      </w:r>
    </w:p>
    <w:p w14:paraId="3ED48B97" w14:textId="2F525FEF" w:rsidR="00CE7CA8" w:rsidRPr="00CE7CA8" w:rsidRDefault="00CE7CA8" w:rsidP="00CE7CA8">
      <w:pPr>
        <w:numPr>
          <w:ilvl w:val="0"/>
          <w:numId w:val="52"/>
        </w:numPr>
        <w:rPr>
          <w:lang w:val="es-ES"/>
        </w:rPr>
      </w:pPr>
      <w:r w:rsidRPr="00CE7CA8">
        <w:rPr>
          <w:lang w:val="es-ES"/>
        </w:rPr>
        <w:t>En la parte superior, la barra de navegación incluye accesos directos a secciones clave como Mis reservas, TFG, Grupos de estudio y Profesores, así como un icono de usuario para el perfil y otro de menú desplegable</w:t>
      </w:r>
      <w:r>
        <w:rPr>
          <w:lang w:val="es-ES"/>
        </w:rPr>
        <w:t xml:space="preserve"> de idioma</w:t>
      </w:r>
      <w:r w:rsidRPr="00CE7CA8">
        <w:rPr>
          <w:lang w:val="es-ES"/>
        </w:rPr>
        <w:t>.</w:t>
      </w:r>
    </w:p>
    <w:p w14:paraId="62D2D9DD" w14:textId="452C0D7E" w:rsidR="00CE7CA8" w:rsidRDefault="00CE7CA8" w:rsidP="00CE7CA8">
      <w:pPr>
        <w:numPr>
          <w:ilvl w:val="0"/>
          <w:numId w:val="52"/>
        </w:numPr>
        <w:rPr>
          <w:lang w:val="es-ES"/>
        </w:rPr>
      </w:pPr>
      <w:r w:rsidRPr="00CE7CA8">
        <w:rPr>
          <w:lang w:val="es-ES"/>
        </w:rPr>
        <w:t>Esto facilita que cualquier usuario pueda desplazarse de manera rápida a otras funcionalidades sin perderse.</w:t>
      </w:r>
    </w:p>
    <w:p w14:paraId="1940CEC8" w14:textId="77777777" w:rsidR="00CE7CA8" w:rsidRPr="00CE7CA8" w:rsidRDefault="00CE7CA8" w:rsidP="00CE7CA8">
      <w:pPr>
        <w:rPr>
          <w:b/>
          <w:bCs/>
          <w:lang w:val="es-ES"/>
        </w:rPr>
      </w:pPr>
      <w:r w:rsidRPr="00CE7CA8">
        <w:rPr>
          <w:b/>
          <w:bCs/>
          <w:lang w:val="es-ES"/>
        </w:rPr>
        <w:t>Preparada para la adaptabilidad</w:t>
      </w:r>
    </w:p>
    <w:p w14:paraId="3517EBA3" w14:textId="2676EC75" w:rsidR="00CE7CA8" w:rsidRDefault="00CE7CA8" w:rsidP="00CE7CA8">
      <w:pPr>
        <w:pStyle w:val="Prrafodelista"/>
        <w:numPr>
          <w:ilvl w:val="0"/>
          <w:numId w:val="53"/>
        </w:numPr>
        <w:rPr>
          <w:lang w:val="es-ES"/>
        </w:rPr>
      </w:pPr>
      <w:r>
        <w:rPr>
          <w:lang w:val="es-ES"/>
        </w:rPr>
        <w:t xml:space="preserve">Se ha adaptado todas las vistas para cualquier tipo de dispositivo, permitiendo que </w:t>
      </w:r>
      <w:r w:rsidR="00671E2E">
        <w:rPr>
          <w:lang w:val="es-ES"/>
        </w:rPr>
        <w:t>los usuarios</w:t>
      </w:r>
      <w:r>
        <w:rPr>
          <w:lang w:val="es-ES"/>
        </w:rPr>
        <w:t xml:space="preserve"> puedan acceder a la aplicación desde cualquier dispositivo y visualizarla </w:t>
      </w:r>
      <w:r w:rsidR="00671E2E">
        <w:rPr>
          <w:lang w:val="es-ES"/>
        </w:rPr>
        <w:t>con claridad independientemente del tamaño de la pantalla.</w:t>
      </w:r>
    </w:p>
    <w:p w14:paraId="6737095E" w14:textId="7D272838" w:rsidR="00CE7CA8" w:rsidRPr="00B30F8D" w:rsidRDefault="00B30F8D" w:rsidP="00CE7CA8">
      <w:pPr>
        <w:pStyle w:val="Ttulo3"/>
      </w:pPr>
      <w:r>
        <w:t>Bocetos</w:t>
      </w:r>
      <w:r>
        <w:t xml:space="preserve"> de la aplicació</w:t>
      </w:r>
      <w:r>
        <w:t>n</w:t>
      </w:r>
    </w:p>
    <w:p w14:paraId="604DA141" w14:textId="3C9A0E0A" w:rsidR="00CE7CA8" w:rsidRDefault="00CE7CA8" w:rsidP="00CE7CA8">
      <w:pPr>
        <w:rPr>
          <w:lang w:val="es-ES"/>
        </w:rPr>
      </w:pPr>
      <w:r>
        <w:rPr>
          <w:lang w:val="es-ES"/>
        </w:rPr>
        <w:t>Los bocetos de la aplicaci</w:t>
      </w:r>
      <w:r w:rsidR="00671E2E">
        <w:rPr>
          <w:lang w:val="es-ES"/>
        </w:rPr>
        <w:t>ón han supuesto un elemento clave a la hora del desarrollo de esta ya que se parte de una base concreta. Al hacer bocetos sobre la interfaz se han podido detectar posibles errores de usabilidad en momentos previos al desarrollo de la aplicación y de esta forma no se ha gastado tiempo posteriormente en corrección de errores. En el resultado final se puede visualizar la inspiración en los bocetos para el desarrollo de la interfaz, pero en el proceso se han hecho algunos cambios. Estas son algunas imágenes comparando la interfaz final con los bocetos en las que se han basado.</w:t>
      </w:r>
    </w:p>
    <w:p w14:paraId="500A5601" w14:textId="77777777" w:rsidR="00CB1642" w:rsidRDefault="00CB1642" w:rsidP="00CE7CA8">
      <w:pPr>
        <w:rPr>
          <w:lang w:val="es-ES"/>
        </w:rPr>
      </w:pPr>
    </w:p>
    <w:p w14:paraId="01073B74" w14:textId="025CD138" w:rsidR="00CB1642" w:rsidRPr="00CB1642" w:rsidRDefault="00CB1642" w:rsidP="00CE7CA8">
      <w:pPr>
        <w:rPr>
          <w:b/>
          <w:bCs/>
          <w:lang w:val="es-ES"/>
        </w:rPr>
      </w:pPr>
      <w:r>
        <w:rPr>
          <w:b/>
          <w:bCs/>
          <w:lang w:val="es-ES"/>
        </w:rPr>
        <w:t>Resultado Final Inicio de sesión</w:t>
      </w:r>
      <w:r>
        <w:rPr>
          <w:b/>
          <w:bCs/>
          <w:lang w:val="es-ES"/>
        </w:rPr>
        <w:tab/>
      </w:r>
      <w:r>
        <w:rPr>
          <w:b/>
          <w:bCs/>
          <w:lang w:val="es-ES"/>
        </w:rPr>
        <w:tab/>
      </w:r>
      <w:r>
        <w:rPr>
          <w:b/>
          <w:bCs/>
          <w:lang w:val="es-ES"/>
        </w:rPr>
        <w:tab/>
      </w:r>
      <w:r>
        <w:rPr>
          <w:b/>
          <w:bCs/>
          <w:lang w:val="es-ES"/>
        </w:rPr>
        <w:tab/>
        <w:t>Boceto Inicio de sesión</w:t>
      </w:r>
    </w:p>
    <w:p w14:paraId="52271A07" w14:textId="77777777" w:rsidR="00671E2E" w:rsidRDefault="00671E2E" w:rsidP="00CE7CA8">
      <w:pPr>
        <w:rPr>
          <w:lang w:val="es-ES"/>
        </w:rPr>
      </w:pPr>
    </w:p>
    <w:p w14:paraId="44C6F28C" w14:textId="6EDA8796" w:rsidR="00671E2E" w:rsidRDefault="00CB1642" w:rsidP="00CE7CA8">
      <w:pPr>
        <w:rPr>
          <w:noProof/>
        </w:rPr>
      </w:pPr>
      <w:r w:rsidRPr="00CB1642">
        <w:rPr>
          <w:lang w:val="es-ES"/>
        </w:rPr>
        <w:drawing>
          <wp:inline distT="0" distB="0" distL="0" distR="0" wp14:anchorId="6F807340" wp14:editId="7027A21F">
            <wp:extent cx="1743876" cy="2647950"/>
            <wp:effectExtent l="0" t="0" r="8890" b="0"/>
            <wp:docPr id="32704707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7071" name="Imagen 1" descr="Imagen de la pantalla de un celular con letras&#10;&#10;El contenido generado por IA puede ser incorrecto."/>
                    <pic:cNvPicPr/>
                  </pic:nvPicPr>
                  <pic:blipFill>
                    <a:blip r:embed="rId31"/>
                    <a:stretch>
                      <a:fillRect/>
                    </a:stretch>
                  </pic:blipFill>
                  <pic:spPr>
                    <a:xfrm>
                      <a:off x="0" y="0"/>
                      <a:ext cx="1750295" cy="2657696"/>
                    </a:xfrm>
                    <a:prstGeom prst="rect">
                      <a:avLst/>
                    </a:prstGeom>
                  </pic:spPr>
                </pic:pic>
              </a:graphicData>
            </a:graphic>
          </wp:inline>
        </w:drawing>
      </w:r>
      <w:r w:rsidRPr="00CB1642">
        <w:rPr>
          <w:noProof/>
        </w:rPr>
        <w:t xml:space="preserve"> </w:t>
      </w:r>
      <w:r>
        <w:rPr>
          <w:noProof/>
        </w:rPr>
        <w:t xml:space="preserve">                                      </w:t>
      </w:r>
      <w:r w:rsidRPr="00CB1642">
        <w:rPr>
          <w:lang w:val="es-ES"/>
        </w:rPr>
        <w:drawing>
          <wp:inline distT="0" distB="0" distL="0" distR="0" wp14:anchorId="34306D28" wp14:editId="2DB8B7B5">
            <wp:extent cx="1563660" cy="2609850"/>
            <wp:effectExtent l="0" t="0" r="0" b="0"/>
            <wp:docPr id="21210367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6754" name="Imagen 1" descr="Interfaz de usuario gráfica, Texto&#10;&#10;El contenido generado por IA puede ser incorrecto."/>
                    <pic:cNvPicPr/>
                  </pic:nvPicPr>
                  <pic:blipFill>
                    <a:blip r:embed="rId32"/>
                    <a:stretch>
                      <a:fillRect/>
                    </a:stretch>
                  </pic:blipFill>
                  <pic:spPr>
                    <a:xfrm>
                      <a:off x="0" y="0"/>
                      <a:ext cx="1580016" cy="2637149"/>
                    </a:xfrm>
                    <a:prstGeom prst="rect">
                      <a:avLst/>
                    </a:prstGeom>
                  </pic:spPr>
                </pic:pic>
              </a:graphicData>
            </a:graphic>
          </wp:inline>
        </w:drawing>
      </w:r>
    </w:p>
    <w:p w14:paraId="607E7FB7" w14:textId="226C733F" w:rsidR="00CB1642" w:rsidRDefault="00CB1642" w:rsidP="00CE7CA8">
      <w:pPr>
        <w:rPr>
          <w:noProof/>
        </w:rPr>
      </w:pPr>
      <w:r>
        <w:rPr>
          <w:noProof/>
        </w:rPr>
        <w:t>En estas vistas la diferencia es muy sutil, ya que tras el desarrollo de la aplicación y el analisis de requisitos se ha eliminado la posibilidad de que un usuario pueda registrarse por si mismo en la aplicación. Además se ha optado por un estilo más minimalista para el formulario de inicio de sesión.</w:t>
      </w:r>
    </w:p>
    <w:p w14:paraId="5ECB1713" w14:textId="77777777" w:rsidR="00CB1642" w:rsidRDefault="00CB1642" w:rsidP="00CE7CA8">
      <w:pPr>
        <w:rPr>
          <w:noProof/>
        </w:rPr>
      </w:pPr>
    </w:p>
    <w:p w14:paraId="4E455AD4" w14:textId="77777777" w:rsidR="00CB1642" w:rsidRDefault="00CB1642" w:rsidP="00CE7CA8">
      <w:pPr>
        <w:rPr>
          <w:noProof/>
        </w:rPr>
      </w:pPr>
    </w:p>
    <w:p w14:paraId="67FBF062" w14:textId="682B117D" w:rsidR="00CB1642" w:rsidRDefault="00CB1642" w:rsidP="00CE7CA8">
      <w:pPr>
        <w:rPr>
          <w:b/>
          <w:bCs/>
          <w:noProof/>
        </w:rPr>
      </w:pPr>
      <w:r>
        <w:rPr>
          <w:b/>
          <w:bCs/>
          <w:noProof/>
        </w:rPr>
        <w:t>Boceto de listado de TFGs</w:t>
      </w:r>
    </w:p>
    <w:p w14:paraId="6C976590" w14:textId="784A932E" w:rsidR="00CB1642" w:rsidRDefault="00CB1642" w:rsidP="00CE7CA8">
      <w:pPr>
        <w:rPr>
          <w:b/>
          <w:bCs/>
          <w:lang w:val="es-ES"/>
        </w:rPr>
      </w:pPr>
      <w:r w:rsidRPr="00CB1642">
        <w:rPr>
          <w:b/>
          <w:bCs/>
          <w:lang w:val="es-ES"/>
        </w:rPr>
        <w:drawing>
          <wp:inline distT="0" distB="0" distL="0" distR="0" wp14:anchorId="5FFD5221" wp14:editId="47F87DAD">
            <wp:extent cx="4165600" cy="2846354"/>
            <wp:effectExtent l="0" t="0" r="6350" b="0"/>
            <wp:docPr id="1051045348"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45348" name="Imagen 1" descr="Interfaz de usuario gráfica, Tabla&#10;&#10;El contenido generado por IA puede ser incorrecto."/>
                    <pic:cNvPicPr/>
                  </pic:nvPicPr>
                  <pic:blipFill>
                    <a:blip r:embed="rId33"/>
                    <a:stretch>
                      <a:fillRect/>
                    </a:stretch>
                  </pic:blipFill>
                  <pic:spPr>
                    <a:xfrm>
                      <a:off x="0" y="0"/>
                      <a:ext cx="4173542" cy="2851781"/>
                    </a:xfrm>
                    <a:prstGeom prst="rect">
                      <a:avLst/>
                    </a:prstGeom>
                  </pic:spPr>
                </pic:pic>
              </a:graphicData>
            </a:graphic>
          </wp:inline>
        </w:drawing>
      </w:r>
    </w:p>
    <w:p w14:paraId="71973508" w14:textId="69333B90" w:rsidR="00CB1642" w:rsidRDefault="00CB1642" w:rsidP="00CE7CA8">
      <w:pPr>
        <w:rPr>
          <w:b/>
          <w:bCs/>
          <w:lang w:val="es-ES"/>
        </w:rPr>
      </w:pPr>
      <w:r>
        <w:rPr>
          <w:b/>
          <w:bCs/>
          <w:lang w:val="es-ES"/>
        </w:rPr>
        <w:t xml:space="preserve">Resultado final listado de </w:t>
      </w:r>
      <w:proofErr w:type="spellStart"/>
      <w:r>
        <w:rPr>
          <w:b/>
          <w:bCs/>
          <w:lang w:val="es-ES"/>
        </w:rPr>
        <w:t>TFGs</w:t>
      </w:r>
      <w:proofErr w:type="spellEnd"/>
    </w:p>
    <w:p w14:paraId="05E179A0" w14:textId="77777777" w:rsidR="00CB1642" w:rsidRPr="00CE7CA8" w:rsidRDefault="00CB1642" w:rsidP="00CE7CA8">
      <w:pPr>
        <w:rPr>
          <w:b/>
          <w:bCs/>
          <w:lang w:val="es-ES"/>
        </w:rPr>
      </w:pPr>
    </w:p>
    <w:p w14:paraId="4517DF66" w14:textId="5D13E767" w:rsidR="00CE7CA8" w:rsidRDefault="00D17DB7" w:rsidP="00BA50D7">
      <w:r w:rsidRPr="00D17DB7">
        <w:drawing>
          <wp:inline distT="0" distB="0" distL="0" distR="0" wp14:anchorId="16269A54" wp14:editId="28CF7E43">
            <wp:extent cx="5395595" cy="1747520"/>
            <wp:effectExtent l="0" t="0" r="0" b="5080"/>
            <wp:docPr id="14956200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20000" name="Imagen 1" descr="Interfaz de usuario gráfica, Aplicación&#10;&#10;El contenido generado por IA puede ser incorrecto."/>
                    <pic:cNvPicPr/>
                  </pic:nvPicPr>
                  <pic:blipFill>
                    <a:blip r:embed="rId34"/>
                    <a:stretch>
                      <a:fillRect/>
                    </a:stretch>
                  </pic:blipFill>
                  <pic:spPr>
                    <a:xfrm>
                      <a:off x="0" y="0"/>
                      <a:ext cx="5395595" cy="1747520"/>
                    </a:xfrm>
                    <a:prstGeom prst="rect">
                      <a:avLst/>
                    </a:prstGeom>
                  </pic:spPr>
                </pic:pic>
              </a:graphicData>
            </a:graphic>
          </wp:inline>
        </w:drawing>
      </w:r>
    </w:p>
    <w:p w14:paraId="2491ED73" w14:textId="493689A8" w:rsidR="00CB1642" w:rsidRDefault="00CB1642">
      <w:pPr>
        <w:jc w:val="left"/>
      </w:pPr>
      <w:r>
        <w:t>En las vistas de listado se sigue el formato para la búsqueda de entidades, se han agregado el botón de buscar y de limpiar filtros. Sobre el menú superior se ha optado por darle un color diferente al color de fondo habitual en el resto de las vistas, para buscar que destaque por encima ya que se trata de un componente que se va a mostrar constante en la aplicación.</w:t>
      </w:r>
    </w:p>
    <w:p w14:paraId="47898C33" w14:textId="77777777" w:rsidR="00D17DB7" w:rsidRDefault="00D17DB7">
      <w:pPr>
        <w:jc w:val="left"/>
      </w:pPr>
    </w:p>
    <w:p w14:paraId="66A1255D" w14:textId="51D559C0" w:rsidR="00D17DB7" w:rsidRDefault="00D17DB7">
      <w:pPr>
        <w:jc w:val="left"/>
      </w:pPr>
      <w:r>
        <w:t>Las tarjetas de las entidades mostradas están contenidas en una tabla con un color algo más oscuro para diferenciarla del fondo de la aplicación.</w:t>
      </w:r>
    </w:p>
    <w:p w14:paraId="4CA3350C" w14:textId="2C36E660" w:rsidR="00D17DB7" w:rsidRDefault="00D17DB7">
      <w:pPr>
        <w:jc w:val="left"/>
      </w:pPr>
      <w:r>
        <w:br w:type="page"/>
      </w:r>
    </w:p>
    <w:p w14:paraId="5130C29F" w14:textId="77777777" w:rsidR="00D17DB7" w:rsidRPr="00CB1642" w:rsidRDefault="00D17DB7">
      <w:pPr>
        <w:jc w:val="left"/>
      </w:pPr>
    </w:p>
    <w:p w14:paraId="1F27D194" w14:textId="13A463B6" w:rsidR="00CE7CA8" w:rsidRDefault="00CB1642" w:rsidP="00BA50D7">
      <w:pPr>
        <w:rPr>
          <w:b/>
          <w:bCs/>
        </w:rPr>
      </w:pPr>
      <w:r>
        <w:rPr>
          <w:b/>
          <w:bCs/>
        </w:rPr>
        <w:t>Boceto perfil de un alumno</w:t>
      </w:r>
    </w:p>
    <w:p w14:paraId="7162685F" w14:textId="3A2E33B2" w:rsidR="00CB1642" w:rsidRDefault="00CB1642" w:rsidP="00BA50D7">
      <w:pPr>
        <w:rPr>
          <w:b/>
          <w:bCs/>
        </w:rPr>
      </w:pPr>
      <w:r w:rsidRPr="00CB1642">
        <w:rPr>
          <w:b/>
          <w:bCs/>
        </w:rPr>
        <w:drawing>
          <wp:inline distT="0" distB="0" distL="0" distR="0" wp14:anchorId="1981F84D" wp14:editId="2095F203">
            <wp:extent cx="3714750" cy="2925472"/>
            <wp:effectExtent l="0" t="0" r="0" b="8255"/>
            <wp:docPr id="145999141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91411" name="Imagen 1" descr="Interfaz de usuario gráfica, Sitio web&#10;&#10;El contenido generado por IA puede ser incorrecto."/>
                    <pic:cNvPicPr/>
                  </pic:nvPicPr>
                  <pic:blipFill>
                    <a:blip r:embed="rId35"/>
                    <a:stretch>
                      <a:fillRect/>
                    </a:stretch>
                  </pic:blipFill>
                  <pic:spPr>
                    <a:xfrm>
                      <a:off x="0" y="0"/>
                      <a:ext cx="3726557" cy="2934770"/>
                    </a:xfrm>
                    <a:prstGeom prst="rect">
                      <a:avLst/>
                    </a:prstGeom>
                  </pic:spPr>
                </pic:pic>
              </a:graphicData>
            </a:graphic>
          </wp:inline>
        </w:drawing>
      </w:r>
    </w:p>
    <w:p w14:paraId="3E5369E9" w14:textId="6CF19D86" w:rsidR="00CB1642" w:rsidRDefault="00CB1642" w:rsidP="00BA50D7">
      <w:pPr>
        <w:rPr>
          <w:b/>
          <w:bCs/>
        </w:rPr>
      </w:pPr>
      <w:r>
        <w:rPr>
          <w:b/>
          <w:bCs/>
        </w:rPr>
        <w:t>Resultado final perfil de un alumno</w:t>
      </w:r>
    </w:p>
    <w:p w14:paraId="6AEDEE42" w14:textId="3C3A9D7D" w:rsidR="00CB1642" w:rsidRDefault="00CB1642" w:rsidP="00BA50D7">
      <w:pPr>
        <w:rPr>
          <w:b/>
          <w:bCs/>
        </w:rPr>
      </w:pPr>
      <w:r w:rsidRPr="00CB1642">
        <w:rPr>
          <w:b/>
          <w:bCs/>
        </w:rPr>
        <w:drawing>
          <wp:inline distT="0" distB="0" distL="0" distR="0" wp14:anchorId="2FB8A751" wp14:editId="397D4F30">
            <wp:extent cx="5395595" cy="1852295"/>
            <wp:effectExtent l="0" t="0" r="0" b="0"/>
            <wp:docPr id="449929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299" name="Imagen 1" descr="Interfaz de usuario gráfica, Texto, Aplicación, Chat o mensaje de texto&#10;&#10;El contenido generado por IA puede ser incorrecto."/>
                    <pic:cNvPicPr/>
                  </pic:nvPicPr>
                  <pic:blipFill>
                    <a:blip r:embed="rId36"/>
                    <a:stretch>
                      <a:fillRect/>
                    </a:stretch>
                  </pic:blipFill>
                  <pic:spPr>
                    <a:xfrm>
                      <a:off x="0" y="0"/>
                      <a:ext cx="5395595" cy="1852295"/>
                    </a:xfrm>
                    <a:prstGeom prst="rect">
                      <a:avLst/>
                    </a:prstGeom>
                  </pic:spPr>
                </pic:pic>
              </a:graphicData>
            </a:graphic>
          </wp:inline>
        </w:drawing>
      </w:r>
    </w:p>
    <w:p w14:paraId="5341BD70" w14:textId="70EE2216" w:rsidR="00D17DB7" w:rsidRDefault="00D17DB7" w:rsidP="00BA50D7">
      <w:r>
        <w:t xml:space="preserve">Se han cambiado el formato de los formularios </w:t>
      </w:r>
      <w:r w:rsidR="00B30F8D">
        <w:t>pasando a tener un estilo más minimalista.</w:t>
      </w:r>
    </w:p>
    <w:p w14:paraId="2483E2DF" w14:textId="77777777" w:rsidR="00B30F8D" w:rsidRDefault="00B30F8D" w:rsidP="00BA50D7"/>
    <w:p w14:paraId="7460F3F0" w14:textId="08B6D98E" w:rsidR="00B30F8D" w:rsidRPr="00B30F8D" w:rsidRDefault="00B30F8D" w:rsidP="00B30F8D">
      <w:pPr>
        <w:pStyle w:val="Ttulo3"/>
      </w:pPr>
      <w:r>
        <w:t>Usabilidad</w:t>
      </w:r>
    </w:p>
    <w:p w14:paraId="5C31266A" w14:textId="21A4B464" w:rsidR="00B30F8D" w:rsidRDefault="00B30F8D" w:rsidP="00B30F8D">
      <w:r>
        <w:t xml:space="preserve">La usabilidad es fundamental en cualquier producto digital, especialmente en aplicaciones web, porque se trata de qué tan fácil, eficiente y agradable es para los usuarios interactuar con esa aplicación. </w:t>
      </w:r>
      <w:r w:rsidR="00565BA6">
        <w:t>Algunas ventajas</w:t>
      </w:r>
      <w:r>
        <w:t xml:space="preserve"> de tener en cuenta la usabilidad</w:t>
      </w:r>
      <w:r w:rsidR="00565BA6">
        <w:t xml:space="preserve"> en este proyecto</w:t>
      </w:r>
      <w:r>
        <w:t xml:space="preserve"> son las siguientes:</w:t>
      </w:r>
    </w:p>
    <w:p w14:paraId="75202C88" w14:textId="77777777" w:rsidR="00565BA6" w:rsidRDefault="00565BA6" w:rsidP="00565BA6">
      <w:pPr>
        <w:jc w:val="left"/>
      </w:pPr>
    </w:p>
    <w:p w14:paraId="4B89D26E" w14:textId="2B65A2B8" w:rsidR="00565BA6" w:rsidRDefault="00565BA6" w:rsidP="00565BA6">
      <w:pPr>
        <w:jc w:val="left"/>
        <w:rPr>
          <w:lang w:val="es-ES"/>
        </w:rPr>
      </w:pPr>
      <w:r w:rsidRPr="00565BA6">
        <w:rPr>
          <w:b/>
          <w:bCs/>
          <w:lang w:val="es-ES"/>
        </w:rPr>
        <w:t>Navegación consistente y predecible</w:t>
      </w:r>
      <w:r w:rsidRPr="00565BA6">
        <w:rPr>
          <w:lang w:val="es-ES"/>
        </w:rPr>
        <w:br/>
        <w:t>La interfaz mantiene siempre los mismos elementos de menú y cabecera, lo que reduce la curva de aprendizaje y permite que el usuario sepa siempre dónde está y cómo volver a las secciones principales. Esto disminuye la frustración y acelera las tareas.</w:t>
      </w:r>
    </w:p>
    <w:p w14:paraId="2A76FD8A" w14:textId="77777777" w:rsidR="00565BA6" w:rsidRPr="00565BA6" w:rsidRDefault="00565BA6" w:rsidP="00565BA6">
      <w:pPr>
        <w:jc w:val="left"/>
        <w:rPr>
          <w:lang w:val="es-ES"/>
        </w:rPr>
      </w:pPr>
    </w:p>
    <w:p w14:paraId="015AA25A" w14:textId="77777777" w:rsidR="00565BA6" w:rsidRDefault="00565BA6" w:rsidP="00565BA6">
      <w:pPr>
        <w:jc w:val="left"/>
        <w:rPr>
          <w:lang w:val="es-ES"/>
        </w:rPr>
      </w:pPr>
      <w:r w:rsidRPr="00565BA6">
        <w:rPr>
          <w:b/>
          <w:bCs/>
          <w:lang w:val="es-ES"/>
        </w:rPr>
        <w:t>Acciones claras y confirmadas</w:t>
      </w:r>
      <w:r w:rsidRPr="00565BA6">
        <w:rPr>
          <w:lang w:val="es-ES"/>
        </w:rPr>
        <w:br/>
        <w:t>Antes de realizar acciones importantes (como eliminar o importar datos) aparecen mensajes de confirmación. Esto genera seguridad y evita errores costosos, aumentando la confianza del usuario en la herramienta.</w:t>
      </w:r>
    </w:p>
    <w:p w14:paraId="60FF3064" w14:textId="77777777" w:rsidR="00565BA6" w:rsidRPr="00565BA6" w:rsidRDefault="00565BA6" w:rsidP="00565BA6">
      <w:pPr>
        <w:jc w:val="left"/>
        <w:rPr>
          <w:lang w:val="es-ES"/>
        </w:rPr>
      </w:pPr>
    </w:p>
    <w:p w14:paraId="0D1308C0" w14:textId="77777777" w:rsidR="00565BA6" w:rsidRDefault="00565BA6" w:rsidP="00565BA6">
      <w:pPr>
        <w:jc w:val="left"/>
        <w:rPr>
          <w:lang w:val="es-ES"/>
        </w:rPr>
      </w:pPr>
      <w:r w:rsidRPr="00565BA6">
        <w:rPr>
          <w:b/>
          <w:bCs/>
          <w:lang w:val="es-ES"/>
        </w:rPr>
        <w:t>Búsqueda y filtrado inmediato</w:t>
      </w:r>
      <w:r w:rsidRPr="00565BA6">
        <w:rPr>
          <w:lang w:val="es-ES"/>
        </w:rPr>
        <w:br/>
        <w:t>La posibilidad de buscar y filtrar directamente sin navegar por varias páginas reduce el tiempo para encontrar información, algo clave en entornos donde se gestiona mucho contenido.</w:t>
      </w:r>
    </w:p>
    <w:p w14:paraId="7578A903" w14:textId="77777777" w:rsidR="00565BA6" w:rsidRPr="00565BA6" w:rsidRDefault="00565BA6" w:rsidP="00565BA6">
      <w:pPr>
        <w:jc w:val="left"/>
        <w:rPr>
          <w:lang w:val="es-ES"/>
        </w:rPr>
      </w:pPr>
    </w:p>
    <w:p w14:paraId="2E436E1E" w14:textId="77777777" w:rsidR="00565BA6" w:rsidRDefault="00565BA6" w:rsidP="00565BA6">
      <w:pPr>
        <w:jc w:val="left"/>
        <w:rPr>
          <w:lang w:val="es-ES"/>
        </w:rPr>
      </w:pPr>
      <w:r w:rsidRPr="00565BA6">
        <w:rPr>
          <w:b/>
          <w:bCs/>
          <w:lang w:val="es-ES"/>
        </w:rPr>
        <w:t>Identidad visual y estructura estable</w:t>
      </w:r>
      <w:r w:rsidRPr="00565BA6">
        <w:rPr>
          <w:lang w:val="es-ES"/>
        </w:rPr>
        <w:br/>
        <w:t>Elementos como el logotipo y la cabecera permanecen visibles, ayudando a mantener el contexto y reforzando la orientación dentro de la aplicación.</w:t>
      </w:r>
    </w:p>
    <w:p w14:paraId="3F582E9E" w14:textId="77777777" w:rsidR="00613FDD" w:rsidRDefault="00613FDD" w:rsidP="00565BA6">
      <w:pPr>
        <w:jc w:val="left"/>
        <w:rPr>
          <w:lang w:val="es-ES"/>
        </w:rPr>
      </w:pPr>
    </w:p>
    <w:p w14:paraId="205DBB1B" w14:textId="77777777" w:rsidR="00613FDD" w:rsidRPr="00B30F8D" w:rsidRDefault="00613FDD" w:rsidP="00613FDD">
      <w:pPr>
        <w:pStyle w:val="Ttulo3"/>
      </w:pPr>
      <w:r>
        <w:t>Usabilidad</w:t>
      </w:r>
    </w:p>
    <w:p w14:paraId="0CB4F24D" w14:textId="77777777" w:rsidR="00613FDD" w:rsidRPr="00613FDD" w:rsidRDefault="00613FDD" w:rsidP="00613FDD">
      <w:pPr>
        <w:jc w:val="left"/>
        <w:rPr>
          <w:lang w:val="es-ES"/>
        </w:rPr>
      </w:pPr>
      <w:r w:rsidRPr="00613FDD">
        <w:rPr>
          <w:lang w:val="es-ES"/>
        </w:rPr>
        <w:t>La accesibilidad en aplicaciones web es esencial para garantizar que cualquier persona, independientemente de sus capacidades físicas, sensoriales o cognitivas, pueda interactuar con la plataforma sin barreras. Tener en cuenta la accesibilidad en este proyecto aporta ventajas como las siguientes:</w:t>
      </w:r>
    </w:p>
    <w:p w14:paraId="14C02A26" w14:textId="77777777" w:rsidR="00613FDD" w:rsidRPr="00613FDD" w:rsidRDefault="00613FDD" w:rsidP="00613FDD">
      <w:pPr>
        <w:jc w:val="left"/>
        <w:rPr>
          <w:lang w:val="es-ES"/>
        </w:rPr>
      </w:pPr>
    </w:p>
    <w:p w14:paraId="2B1DB3CC" w14:textId="77777777" w:rsidR="00613FDD" w:rsidRPr="00613FDD" w:rsidRDefault="00613FDD" w:rsidP="00613FDD">
      <w:pPr>
        <w:jc w:val="left"/>
        <w:rPr>
          <w:b/>
          <w:bCs/>
          <w:lang w:val="es-ES"/>
        </w:rPr>
      </w:pPr>
      <w:r w:rsidRPr="00613FDD">
        <w:rPr>
          <w:b/>
          <w:bCs/>
          <w:lang w:val="es-ES"/>
        </w:rPr>
        <w:t>Contraste y legibilidad adaptables</w:t>
      </w:r>
    </w:p>
    <w:p w14:paraId="2D87513B" w14:textId="77777777" w:rsidR="00613FDD" w:rsidRPr="00613FDD" w:rsidRDefault="00613FDD" w:rsidP="00613FDD">
      <w:pPr>
        <w:jc w:val="left"/>
        <w:rPr>
          <w:lang w:val="es-ES"/>
        </w:rPr>
      </w:pPr>
      <w:r w:rsidRPr="00613FDD">
        <w:rPr>
          <w:lang w:val="es-ES"/>
        </w:rPr>
        <w:t>La posibilidad de alternar entre un modo claro y uno oscuro permite a los usuarios ajustar el contraste según sus necesidades visuales. Esto es especialmente útil para personas con baja visión, daltonismo o sensibilidad a la luz, facilitando la lectura y reduciendo la fatiga ocular.</w:t>
      </w:r>
    </w:p>
    <w:p w14:paraId="3B442025" w14:textId="77777777" w:rsidR="00613FDD" w:rsidRPr="00613FDD" w:rsidRDefault="00613FDD" w:rsidP="00613FDD">
      <w:pPr>
        <w:jc w:val="left"/>
        <w:rPr>
          <w:lang w:val="es-ES"/>
        </w:rPr>
      </w:pPr>
    </w:p>
    <w:p w14:paraId="3F9211DE" w14:textId="77777777" w:rsidR="00613FDD" w:rsidRPr="00613FDD" w:rsidRDefault="00613FDD" w:rsidP="00613FDD">
      <w:pPr>
        <w:jc w:val="left"/>
        <w:rPr>
          <w:b/>
          <w:bCs/>
          <w:lang w:val="es-ES"/>
        </w:rPr>
      </w:pPr>
      <w:r w:rsidRPr="00613FDD">
        <w:rPr>
          <w:b/>
          <w:bCs/>
          <w:lang w:val="es-ES"/>
        </w:rPr>
        <w:t>Cambio de idioma en tiempo real</w:t>
      </w:r>
    </w:p>
    <w:p w14:paraId="61C45719" w14:textId="77777777" w:rsidR="00613FDD" w:rsidRPr="00613FDD" w:rsidRDefault="00613FDD" w:rsidP="00613FDD">
      <w:pPr>
        <w:jc w:val="left"/>
        <w:rPr>
          <w:lang w:val="es-ES"/>
        </w:rPr>
      </w:pPr>
      <w:r w:rsidRPr="00613FDD">
        <w:rPr>
          <w:lang w:val="es-ES"/>
        </w:rPr>
        <w:t>La interfaz ofrece la opción de cambiar el idioma sin recargar o interrumpir la navegación. Esto garantiza que personas con distintos niveles de dominio del idioma puedan comprender y utilizar la aplicación con fluidez, mejorando su experiencia global.</w:t>
      </w:r>
    </w:p>
    <w:p w14:paraId="444E5809" w14:textId="77777777" w:rsidR="00613FDD" w:rsidRPr="00613FDD" w:rsidRDefault="00613FDD" w:rsidP="00613FDD">
      <w:pPr>
        <w:jc w:val="left"/>
        <w:rPr>
          <w:lang w:val="es-ES"/>
        </w:rPr>
      </w:pPr>
    </w:p>
    <w:p w14:paraId="0C943813" w14:textId="77777777" w:rsidR="00613FDD" w:rsidRPr="00613FDD" w:rsidRDefault="00613FDD" w:rsidP="00613FDD">
      <w:pPr>
        <w:jc w:val="left"/>
        <w:rPr>
          <w:b/>
          <w:bCs/>
          <w:lang w:val="es-ES"/>
        </w:rPr>
      </w:pPr>
      <w:r w:rsidRPr="00613FDD">
        <w:rPr>
          <w:b/>
          <w:bCs/>
          <w:lang w:val="es-ES"/>
        </w:rPr>
        <w:t>Contenido clave siempre accesible</w:t>
      </w:r>
    </w:p>
    <w:p w14:paraId="2D37EC79" w14:textId="77777777" w:rsidR="00613FDD" w:rsidRPr="00613FDD" w:rsidRDefault="00613FDD" w:rsidP="00613FDD">
      <w:pPr>
        <w:jc w:val="left"/>
        <w:rPr>
          <w:lang w:val="es-ES"/>
        </w:rPr>
      </w:pPr>
      <w:r w:rsidRPr="00613FDD">
        <w:rPr>
          <w:lang w:val="es-ES"/>
        </w:rPr>
        <w:t>Elementos como la cabecera fija y la navegación persistente evitan que el usuario tenga que desplazarse continuamente para acceder a funciones esenciales. Esto beneficia a personas con movilidad reducida o que usan dispositivos de entrada alternativos, como teclados adaptados.</w:t>
      </w:r>
    </w:p>
    <w:p w14:paraId="5577A0F1" w14:textId="77777777" w:rsidR="00613FDD" w:rsidRPr="00613FDD" w:rsidRDefault="00613FDD" w:rsidP="00613FDD">
      <w:pPr>
        <w:jc w:val="left"/>
        <w:rPr>
          <w:lang w:val="es-ES"/>
        </w:rPr>
      </w:pPr>
    </w:p>
    <w:p w14:paraId="69662639" w14:textId="77777777" w:rsidR="00613FDD" w:rsidRPr="00613FDD" w:rsidRDefault="00613FDD" w:rsidP="00613FDD">
      <w:pPr>
        <w:jc w:val="left"/>
        <w:rPr>
          <w:b/>
          <w:bCs/>
          <w:lang w:val="es-ES"/>
        </w:rPr>
      </w:pPr>
      <w:r w:rsidRPr="00613FDD">
        <w:rPr>
          <w:b/>
          <w:bCs/>
          <w:lang w:val="es-ES"/>
        </w:rPr>
        <w:t>Diseño adaptable a diferentes dispositivos</w:t>
      </w:r>
    </w:p>
    <w:p w14:paraId="0ED54F66" w14:textId="77777777" w:rsidR="00613FDD" w:rsidRPr="00613FDD" w:rsidRDefault="00613FDD" w:rsidP="00613FDD">
      <w:pPr>
        <w:jc w:val="left"/>
        <w:rPr>
          <w:lang w:val="es-ES"/>
        </w:rPr>
      </w:pPr>
      <w:r w:rsidRPr="00613FDD">
        <w:rPr>
          <w:lang w:val="es-ES"/>
        </w:rPr>
        <w:t xml:space="preserve">La interfaz se reorganiza de manera responsive, garantizando que las personas que usan móviles o </w:t>
      </w:r>
      <w:proofErr w:type="spellStart"/>
      <w:r w:rsidRPr="00613FDD">
        <w:rPr>
          <w:lang w:val="es-ES"/>
        </w:rPr>
        <w:t>tablets</w:t>
      </w:r>
      <w:proofErr w:type="spellEnd"/>
      <w:r w:rsidRPr="00613FDD">
        <w:rPr>
          <w:lang w:val="es-ES"/>
        </w:rPr>
        <w:t xml:space="preserve"> —incluyendo aquellas que dependen de un tamaño de letra mayor— puedan acceder a toda la información sin necesidad de hacer </w:t>
      </w:r>
      <w:proofErr w:type="gramStart"/>
      <w:r w:rsidRPr="00613FDD">
        <w:rPr>
          <w:lang w:val="es-ES"/>
        </w:rPr>
        <w:t>zoom</w:t>
      </w:r>
      <w:proofErr w:type="gramEnd"/>
      <w:r w:rsidRPr="00613FDD">
        <w:rPr>
          <w:lang w:val="es-ES"/>
        </w:rPr>
        <w:t xml:space="preserve"> o desplazamientos excesivos.</w:t>
      </w:r>
    </w:p>
    <w:p w14:paraId="098076E4" w14:textId="2BE3D8B4" w:rsidR="00613FDD" w:rsidRDefault="00613FDD">
      <w:pPr>
        <w:jc w:val="left"/>
        <w:rPr>
          <w:lang w:val="es-ES"/>
        </w:rPr>
      </w:pPr>
      <w:r>
        <w:rPr>
          <w:lang w:val="es-ES"/>
        </w:rPr>
        <w:br w:type="page"/>
      </w:r>
    </w:p>
    <w:p w14:paraId="331CCC0F" w14:textId="49C7F06B" w:rsidR="00613FDD" w:rsidRPr="00B30F8D" w:rsidRDefault="00613FDD" w:rsidP="00613FDD">
      <w:pPr>
        <w:pStyle w:val="Ttulo3"/>
      </w:pPr>
      <w:r>
        <w:lastRenderedPageBreak/>
        <w:t>Responsive</w:t>
      </w:r>
    </w:p>
    <w:p w14:paraId="549BDEED" w14:textId="77777777" w:rsidR="00613FDD" w:rsidRPr="00613FDD" w:rsidRDefault="00613FDD" w:rsidP="00613FDD">
      <w:pPr>
        <w:jc w:val="left"/>
        <w:rPr>
          <w:lang w:val="es-ES"/>
        </w:rPr>
      </w:pPr>
      <w:r w:rsidRPr="00613FDD">
        <w:rPr>
          <w:lang w:val="es-ES"/>
        </w:rPr>
        <w:t xml:space="preserve">El diseño responsive es clave para que una aplicación web se adapte de forma óptima a diferentes dispositivos y tamaños de pantalla, garantizando una experiencia de uso fluida y coherente en ordenadores, </w:t>
      </w:r>
      <w:proofErr w:type="spellStart"/>
      <w:r w:rsidRPr="00613FDD">
        <w:rPr>
          <w:lang w:val="es-ES"/>
        </w:rPr>
        <w:t>tablets</w:t>
      </w:r>
      <w:proofErr w:type="spellEnd"/>
      <w:r w:rsidRPr="00613FDD">
        <w:rPr>
          <w:lang w:val="es-ES"/>
        </w:rPr>
        <w:t xml:space="preserve"> y móviles. En este proyecto, su aplicación aporta ventajas como las siguientes:</w:t>
      </w:r>
    </w:p>
    <w:p w14:paraId="7AC3FB77" w14:textId="77777777" w:rsidR="00613FDD" w:rsidRPr="00613FDD" w:rsidRDefault="00613FDD" w:rsidP="00613FDD">
      <w:pPr>
        <w:jc w:val="left"/>
        <w:rPr>
          <w:lang w:val="es-ES"/>
        </w:rPr>
      </w:pPr>
    </w:p>
    <w:p w14:paraId="4B930E79" w14:textId="77777777" w:rsidR="00613FDD" w:rsidRPr="00613FDD" w:rsidRDefault="00613FDD" w:rsidP="00613FDD">
      <w:pPr>
        <w:jc w:val="left"/>
        <w:rPr>
          <w:b/>
          <w:bCs/>
          <w:lang w:val="es-ES"/>
        </w:rPr>
      </w:pPr>
      <w:r w:rsidRPr="00613FDD">
        <w:rPr>
          <w:b/>
          <w:bCs/>
          <w:lang w:val="es-ES"/>
        </w:rPr>
        <w:t>Adaptación automática del contenido</w:t>
      </w:r>
    </w:p>
    <w:p w14:paraId="639F16BD" w14:textId="77777777" w:rsidR="00613FDD" w:rsidRPr="00613FDD" w:rsidRDefault="00613FDD" w:rsidP="00613FDD">
      <w:pPr>
        <w:jc w:val="left"/>
        <w:rPr>
          <w:lang w:val="es-ES"/>
        </w:rPr>
      </w:pPr>
      <w:r w:rsidRPr="00613FDD">
        <w:rPr>
          <w:lang w:val="es-ES"/>
        </w:rPr>
        <w:t xml:space="preserve">La interfaz reorganiza y ajusta sus elementos según el ancho y alto de la pantalla, evitando que el usuario tenga que desplazarse lateralmente o hacer </w:t>
      </w:r>
      <w:proofErr w:type="gramStart"/>
      <w:r w:rsidRPr="00613FDD">
        <w:rPr>
          <w:lang w:val="es-ES"/>
        </w:rPr>
        <w:t>zoom</w:t>
      </w:r>
      <w:proofErr w:type="gramEnd"/>
      <w:r w:rsidRPr="00613FDD">
        <w:rPr>
          <w:lang w:val="es-ES"/>
        </w:rPr>
        <w:t xml:space="preserve"> para visualizar la información.</w:t>
      </w:r>
    </w:p>
    <w:p w14:paraId="6938483E" w14:textId="77777777" w:rsidR="00613FDD" w:rsidRPr="00613FDD" w:rsidRDefault="00613FDD" w:rsidP="00613FDD">
      <w:pPr>
        <w:jc w:val="left"/>
        <w:rPr>
          <w:lang w:val="es-ES"/>
        </w:rPr>
      </w:pPr>
    </w:p>
    <w:p w14:paraId="2F386ED5" w14:textId="77777777" w:rsidR="00613FDD" w:rsidRPr="00613FDD" w:rsidRDefault="00613FDD" w:rsidP="00613FDD">
      <w:pPr>
        <w:jc w:val="left"/>
        <w:rPr>
          <w:b/>
          <w:bCs/>
          <w:lang w:val="es-ES"/>
        </w:rPr>
      </w:pPr>
      <w:r w:rsidRPr="00613FDD">
        <w:rPr>
          <w:b/>
          <w:bCs/>
          <w:lang w:val="es-ES"/>
        </w:rPr>
        <w:t>Priorización de la información esencial</w:t>
      </w:r>
    </w:p>
    <w:p w14:paraId="2300A1F8" w14:textId="77777777" w:rsidR="00613FDD" w:rsidRPr="00613FDD" w:rsidRDefault="00613FDD" w:rsidP="00613FDD">
      <w:pPr>
        <w:jc w:val="left"/>
        <w:rPr>
          <w:lang w:val="es-ES"/>
        </w:rPr>
      </w:pPr>
      <w:r w:rsidRPr="00613FDD">
        <w:rPr>
          <w:lang w:val="es-ES"/>
        </w:rPr>
        <w:t>En pantallas pequeñas, se muestran de forma destacada las funciones y contenidos más relevantes, lo que facilita la interacción y evita la sobrecarga visual.</w:t>
      </w:r>
    </w:p>
    <w:p w14:paraId="6A527099" w14:textId="77777777" w:rsidR="00613FDD" w:rsidRPr="00613FDD" w:rsidRDefault="00613FDD" w:rsidP="00613FDD">
      <w:pPr>
        <w:jc w:val="left"/>
        <w:rPr>
          <w:lang w:val="es-ES"/>
        </w:rPr>
      </w:pPr>
    </w:p>
    <w:p w14:paraId="77B67EB0" w14:textId="77777777" w:rsidR="00613FDD" w:rsidRPr="00613FDD" w:rsidRDefault="00613FDD" w:rsidP="00613FDD">
      <w:pPr>
        <w:jc w:val="left"/>
        <w:rPr>
          <w:b/>
          <w:bCs/>
          <w:lang w:val="es-ES"/>
        </w:rPr>
      </w:pPr>
      <w:r w:rsidRPr="00613FDD">
        <w:rPr>
          <w:b/>
          <w:bCs/>
          <w:lang w:val="es-ES"/>
        </w:rPr>
        <w:t>Interacción cómoda en cualquier dispositivo</w:t>
      </w:r>
    </w:p>
    <w:p w14:paraId="2F270F5D" w14:textId="77777777" w:rsidR="00613FDD" w:rsidRPr="00613FDD" w:rsidRDefault="00613FDD" w:rsidP="00613FDD">
      <w:pPr>
        <w:jc w:val="left"/>
        <w:rPr>
          <w:lang w:val="es-ES"/>
        </w:rPr>
      </w:pPr>
      <w:r w:rsidRPr="00613FDD">
        <w:rPr>
          <w:lang w:val="es-ES"/>
        </w:rPr>
        <w:t>Los elementos táctiles, como botones y menús, se dimensionan y separan adecuadamente en dispositivos móviles, reduciendo errores al pulsar y mejorando la experiencia de uso en pantallas táctiles.</w:t>
      </w:r>
    </w:p>
    <w:p w14:paraId="08852C25" w14:textId="77777777" w:rsidR="00613FDD" w:rsidRPr="00613FDD" w:rsidRDefault="00613FDD" w:rsidP="00613FDD">
      <w:pPr>
        <w:jc w:val="left"/>
        <w:rPr>
          <w:lang w:val="es-ES"/>
        </w:rPr>
      </w:pPr>
    </w:p>
    <w:p w14:paraId="77FB343F" w14:textId="77777777" w:rsidR="00613FDD" w:rsidRPr="00613FDD" w:rsidRDefault="00613FDD" w:rsidP="00613FDD">
      <w:pPr>
        <w:jc w:val="left"/>
        <w:rPr>
          <w:b/>
          <w:bCs/>
          <w:lang w:val="es-ES"/>
        </w:rPr>
      </w:pPr>
      <w:r w:rsidRPr="00613FDD">
        <w:rPr>
          <w:b/>
          <w:bCs/>
          <w:lang w:val="es-ES"/>
        </w:rPr>
        <w:t>Consistencia visual en distintos entornos</w:t>
      </w:r>
    </w:p>
    <w:p w14:paraId="5EFD3666" w14:textId="793EB731" w:rsidR="007B0665" w:rsidRDefault="00613FDD" w:rsidP="00613FDD">
      <w:pPr>
        <w:jc w:val="left"/>
        <w:rPr>
          <w:lang w:val="es-ES"/>
        </w:rPr>
      </w:pPr>
      <w:r w:rsidRPr="00613FDD">
        <w:rPr>
          <w:lang w:val="es-ES"/>
        </w:rPr>
        <w:t>El diseño mantiene la misma identidad y estructura general independientemente del dispositivo, lo que permite al usuario reconocer fácilmente la aplicación y usarla con confianza desde cualquier lugar.</w:t>
      </w:r>
    </w:p>
    <w:p w14:paraId="7606D8B2" w14:textId="77777777" w:rsidR="007B0665" w:rsidRDefault="007B0665">
      <w:pPr>
        <w:jc w:val="left"/>
        <w:rPr>
          <w:lang w:val="es-ES"/>
        </w:rPr>
      </w:pPr>
      <w:r>
        <w:rPr>
          <w:lang w:val="es-ES"/>
        </w:rPr>
        <w:br w:type="page"/>
      </w:r>
    </w:p>
    <w:p w14:paraId="7FB41547" w14:textId="77777777" w:rsidR="007B0665" w:rsidRPr="008F460C" w:rsidRDefault="007B0665" w:rsidP="007B0665">
      <w:pPr>
        <w:pStyle w:val="CaptuloNmero"/>
      </w:pPr>
    </w:p>
    <w:p w14:paraId="385D8493" w14:textId="07B5E857" w:rsidR="007B0665" w:rsidRPr="00B30F8D" w:rsidRDefault="007B0665" w:rsidP="007B0665">
      <w:pPr>
        <w:pStyle w:val="Captulo"/>
      </w:pPr>
      <w:r>
        <w:t>Implementación y pruebas</w:t>
      </w:r>
    </w:p>
    <w:p w14:paraId="36569687" w14:textId="53821F1E" w:rsidR="007B0665" w:rsidRDefault="007B0665" w:rsidP="007B0665">
      <w:pPr>
        <w:pStyle w:val="Ttulo2"/>
      </w:pPr>
      <w:r>
        <w:t>Estructura del proyecto</w:t>
      </w:r>
    </w:p>
    <w:p w14:paraId="422F80A6" w14:textId="66344BC0" w:rsidR="007B0665" w:rsidRDefault="007B0665" w:rsidP="007B0665">
      <w:pPr>
        <w:pStyle w:val="Ttulo3"/>
      </w:pPr>
      <w:r>
        <w:t xml:space="preserve">Servidor - </w:t>
      </w:r>
      <w:proofErr w:type="spellStart"/>
      <w:r>
        <w:t>Backend</w:t>
      </w:r>
      <w:proofErr w:type="spellEnd"/>
      <w:r>
        <w:t xml:space="preserve"> </w:t>
      </w:r>
    </w:p>
    <w:p w14:paraId="4C68B8CB" w14:textId="65447C9D" w:rsidR="003F1366" w:rsidRDefault="003F1366" w:rsidP="003F1366">
      <w:pPr>
        <w:rPr>
          <w:lang w:val="es-ES"/>
        </w:rPr>
      </w:pPr>
      <w:r w:rsidRPr="003F1366">
        <w:rPr>
          <w:lang w:val="es-ES"/>
        </w:rPr>
        <w:t xml:space="preserve">El </w:t>
      </w:r>
      <w:proofErr w:type="spellStart"/>
      <w:r w:rsidRPr="003F1366">
        <w:rPr>
          <w:lang w:val="es-ES"/>
        </w:rPr>
        <w:t>backend</w:t>
      </w:r>
      <w:proofErr w:type="spellEnd"/>
      <w:r w:rsidRPr="003F1366">
        <w:rPr>
          <w:lang w:val="es-ES"/>
        </w:rPr>
        <w:t xml:space="preserve"> de este proyecto está organizado siguiendo un patrón modular y escalable, pensado para separar responsabilidades y facilitar tanto el mantenimiento como la futura ampliación de funcionalidades. La base del </w:t>
      </w:r>
      <w:proofErr w:type="spellStart"/>
      <w:r w:rsidRPr="003F1366">
        <w:rPr>
          <w:lang w:val="es-ES"/>
        </w:rPr>
        <w:t>backend</w:t>
      </w:r>
      <w:proofErr w:type="spellEnd"/>
      <w:r w:rsidRPr="003F1366">
        <w:rPr>
          <w:lang w:val="es-ES"/>
        </w:rPr>
        <w:t xml:space="preserve"> se encuentra en la carpeta </w:t>
      </w:r>
      <w:proofErr w:type="spellStart"/>
      <w:r w:rsidRPr="003F1366">
        <w:rPr>
          <w:lang w:val="es-ES"/>
        </w:rPr>
        <w:t>webapi</w:t>
      </w:r>
      <w:proofErr w:type="spellEnd"/>
      <w:r w:rsidRPr="003F1366">
        <w:rPr>
          <w:lang w:val="es-ES"/>
        </w:rPr>
        <w:t>, que centraliza toda la lógica de servidor, la configuración y los controladores que gestionan las distintas áreas de la aplicación.</w:t>
      </w:r>
    </w:p>
    <w:p w14:paraId="764C3970" w14:textId="77777777" w:rsidR="003F1366" w:rsidRPr="003F1366" w:rsidRDefault="003F1366" w:rsidP="003F1366">
      <w:pPr>
        <w:rPr>
          <w:lang w:val="es-ES"/>
        </w:rPr>
      </w:pPr>
    </w:p>
    <w:p w14:paraId="6886302A" w14:textId="50D5BD1F" w:rsidR="003F1366" w:rsidRPr="003F1366" w:rsidRDefault="003F1366" w:rsidP="003F1366">
      <w:pPr>
        <w:rPr>
          <w:b/>
          <w:bCs/>
          <w:lang w:val="es-ES"/>
        </w:rPr>
      </w:pPr>
      <w:r w:rsidRPr="003F1366">
        <w:rPr>
          <w:b/>
          <w:bCs/>
          <w:lang w:val="es-ES"/>
        </w:rPr>
        <w:t>Organización de carpetas</w:t>
      </w:r>
    </w:p>
    <w:p w14:paraId="7EF2B516" w14:textId="77777777" w:rsidR="003F1366" w:rsidRPr="003F1366" w:rsidRDefault="003F1366" w:rsidP="003F1366">
      <w:pPr>
        <w:rPr>
          <w:lang w:val="es-ES"/>
        </w:rPr>
      </w:pPr>
      <w:r w:rsidRPr="003F1366">
        <w:rPr>
          <w:lang w:val="es-ES"/>
        </w:rPr>
        <w:t xml:space="preserve">Dentro de </w:t>
      </w:r>
      <w:proofErr w:type="spellStart"/>
      <w:r w:rsidRPr="003F1366">
        <w:rPr>
          <w:lang w:val="es-ES"/>
        </w:rPr>
        <w:t>webapi</w:t>
      </w:r>
      <w:proofErr w:type="spellEnd"/>
      <w:r w:rsidRPr="003F1366">
        <w:rPr>
          <w:lang w:val="es-ES"/>
        </w:rPr>
        <w:t xml:space="preserve"> la estructura se divide en varias secciones clave:</w:t>
      </w:r>
    </w:p>
    <w:p w14:paraId="401A1A88" w14:textId="77777777" w:rsidR="003F1366" w:rsidRPr="003F1366" w:rsidRDefault="003F1366" w:rsidP="003F1366">
      <w:pPr>
        <w:numPr>
          <w:ilvl w:val="0"/>
          <w:numId w:val="55"/>
        </w:numPr>
        <w:rPr>
          <w:lang w:val="es-ES"/>
        </w:rPr>
      </w:pPr>
      <w:proofErr w:type="spellStart"/>
      <w:r w:rsidRPr="003F1366">
        <w:rPr>
          <w:b/>
          <w:bCs/>
          <w:lang w:val="es-ES"/>
        </w:rPr>
        <w:t>Common</w:t>
      </w:r>
      <w:proofErr w:type="spellEnd"/>
      <w:r w:rsidRPr="003F1366">
        <w:rPr>
          <w:b/>
          <w:bCs/>
          <w:lang w:val="es-ES"/>
        </w:rPr>
        <w:t>/</w:t>
      </w:r>
      <w:r w:rsidRPr="003F1366">
        <w:rPr>
          <w:lang w:val="es-ES"/>
        </w:rPr>
        <w:br/>
        <w:t xml:space="preserve">Esta carpeta contiene utilidades y clases base reutilizables en distintos módulos. Por ejemplo, </w:t>
      </w:r>
      <w:proofErr w:type="spellStart"/>
      <w:r w:rsidRPr="003F1366">
        <w:rPr>
          <w:lang w:val="es-ES"/>
        </w:rPr>
        <w:t>BaseController.cs</w:t>
      </w:r>
      <w:proofErr w:type="spellEnd"/>
      <w:r w:rsidRPr="003F1366">
        <w:rPr>
          <w:lang w:val="es-ES"/>
        </w:rPr>
        <w:t xml:space="preserve"> y </w:t>
      </w:r>
      <w:proofErr w:type="spellStart"/>
      <w:r w:rsidRPr="003F1366">
        <w:rPr>
          <w:lang w:val="es-ES"/>
        </w:rPr>
        <w:t>BaseManager.cs</w:t>
      </w:r>
      <w:proofErr w:type="spellEnd"/>
      <w:r w:rsidRPr="003F1366">
        <w:rPr>
          <w:lang w:val="es-ES"/>
        </w:rPr>
        <w:t xml:space="preserve"> proporcionan una estructura común para los controladores y gestores de lógica, asegurando que todos los módulos sigan un mismo patrón. Aquí también se encuentran clases para manejar excepciones específicas (</w:t>
      </w:r>
      <w:proofErr w:type="spellStart"/>
      <w:r w:rsidRPr="003F1366">
        <w:rPr>
          <w:lang w:val="es-ES"/>
        </w:rPr>
        <w:t>NotFoundException.cs</w:t>
      </w:r>
      <w:proofErr w:type="spellEnd"/>
      <w:r w:rsidRPr="003F1366">
        <w:rPr>
          <w:lang w:val="es-ES"/>
        </w:rPr>
        <w:t xml:space="preserve">, </w:t>
      </w:r>
      <w:proofErr w:type="spellStart"/>
      <w:r w:rsidRPr="003F1366">
        <w:rPr>
          <w:lang w:val="es-ES"/>
        </w:rPr>
        <w:t>UnprocesableException.cs</w:t>
      </w:r>
      <w:proofErr w:type="spellEnd"/>
      <w:r w:rsidRPr="003F1366">
        <w:rPr>
          <w:lang w:val="es-ES"/>
        </w:rPr>
        <w:t>), lo que permite capturar y devolver errores de forma controlada y uniforme.</w:t>
      </w:r>
    </w:p>
    <w:p w14:paraId="4478B1E4" w14:textId="77777777" w:rsidR="003F1366" w:rsidRPr="003F1366" w:rsidRDefault="003F1366" w:rsidP="003F1366">
      <w:pPr>
        <w:numPr>
          <w:ilvl w:val="0"/>
          <w:numId w:val="55"/>
        </w:numPr>
        <w:rPr>
          <w:lang w:val="es-ES"/>
        </w:rPr>
      </w:pPr>
      <w:r w:rsidRPr="003F1366">
        <w:rPr>
          <w:b/>
          <w:bCs/>
          <w:lang w:val="es-ES"/>
        </w:rPr>
        <w:t>Data/</w:t>
      </w:r>
      <w:r w:rsidRPr="003F1366">
        <w:rPr>
          <w:lang w:val="es-ES"/>
        </w:rPr>
        <w:br/>
        <w:t xml:space="preserve">Contiene </w:t>
      </w:r>
      <w:proofErr w:type="spellStart"/>
      <w:r w:rsidRPr="003F1366">
        <w:rPr>
          <w:lang w:val="es-ES"/>
        </w:rPr>
        <w:t>ApplicationDbContext.cs</w:t>
      </w:r>
      <w:proofErr w:type="spellEnd"/>
      <w:r w:rsidRPr="003F1366">
        <w:rPr>
          <w:lang w:val="es-ES"/>
        </w:rPr>
        <w:t xml:space="preserve">, que es el núcleo del acceso a datos a través de </w:t>
      </w:r>
      <w:proofErr w:type="spellStart"/>
      <w:r w:rsidRPr="003F1366">
        <w:rPr>
          <w:lang w:val="es-ES"/>
        </w:rPr>
        <w:t>Entity</w:t>
      </w:r>
      <w:proofErr w:type="spellEnd"/>
      <w:r w:rsidRPr="003F1366">
        <w:rPr>
          <w:lang w:val="es-ES"/>
        </w:rPr>
        <w:t xml:space="preserve"> Framework. Aquí se definen los </w:t>
      </w:r>
      <w:proofErr w:type="spellStart"/>
      <w:r w:rsidRPr="003F1366">
        <w:rPr>
          <w:lang w:val="es-ES"/>
        </w:rPr>
        <w:t>DbSet</w:t>
      </w:r>
      <w:proofErr w:type="spellEnd"/>
      <w:r w:rsidRPr="003F1366">
        <w:rPr>
          <w:lang w:val="es-ES"/>
        </w:rPr>
        <w:t xml:space="preserve"> que representan las tablas y se gestionan las conexiones y el mapeo entre objetos y base de datos.</w:t>
      </w:r>
    </w:p>
    <w:p w14:paraId="654D538A" w14:textId="77777777" w:rsidR="003F1366" w:rsidRPr="003F1366" w:rsidRDefault="003F1366" w:rsidP="003F1366">
      <w:pPr>
        <w:numPr>
          <w:ilvl w:val="0"/>
          <w:numId w:val="55"/>
        </w:numPr>
        <w:rPr>
          <w:lang w:val="es-ES"/>
        </w:rPr>
      </w:pPr>
      <w:r w:rsidRPr="003F1366">
        <w:rPr>
          <w:b/>
          <w:bCs/>
          <w:lang w:val="es-ES"/>
        </w:rPr>
        <w:t>Modules/</w:t>
      </w:r>
      <w:r w:rsidRPr="003F1366">
        <w:rPr>
          <w:lang w:val="es-ES"/>
        </w:rPr>
        <w:br/>
        <w:t xml:space="preserve">Esta es la sección más extensa y donde realmente se observa el diseño modular del </w:t>
      </w:r>
      <w:proofErr w:type="spellStart"/>
      <w:r w:rsidRPr="003F1366">
        <w:rPr>
          <w:lang w:val="es-ES"/>
        </w:rPr>
        <w:t>backend</w:t>
      </w:r>
      <w:proofErr w:type="spellEnd"/>
      <w:r w:rsidRPr="003F1366">
        <w:rPr>
          <w:lang w:val="es-ES"/>
        </w:rPr>
        <w:t xml:space="preserve">. Cada entidad o área de negocio (por ejemplo, </w:t>
      </w:r>
      <w:proofErr w:type="spellStart"/>
      <w:r w:rsidRPr="003F1366">
        <w:rPr>
          <w:lang w:val="es-ES"/>
        </w:rPr>
        <w:t>Career</w:t>
      </w:r>
      <w:proofErr w:type="spellEnd"/>
      <w:r w:rsidRPr="003F1366">
        <w:rPr>
          <w:lang w:val="es-ES"/>
        </w:rPr>
        <w:t xml:space="preserve">, </w:t>
      </w:r>
      <w:proofErr w:type="spellStart"/>
      <w:r w:rsidRPr="003F1366">
        <w:rPr>
          <w:lang w:val="es-ES"/>
        </w:rPr>
        <w:t>Department</w:t>
      </w:r>
      <w:proofErr w:type="spellEnd"/>
      <w:r w:rsidRPr="003F1366">
        <w:rPr>
          <w:lang w:val="es-ES"/>
        </w:rPr>
        <w:t xml:space="preserve">, </w:t>
      </w:r>
      <w:proofErr w:type="spellStart"/>
      <w:r w:rsidRPr="003F1366">
        <w:rPr>
          <w:lang w:val="es-ES"/>
        </w:rPr>
        <w:t>Professor</w:t>
      </w:r>
      <w:proofErr w:type="spellEnd"/>
      <w:r w:rsidRPr="003F1366">
        <w:rPr>
          <w:lang w:val="es-ES"/>
        </w:rPr>
        <w:t xml:space="preserve">, </w:t>
      </w:r>
      <w:proofErr w:type="spellStart"/>
      <w:r w:rsidRPr="003F1366">
        <w:rPr>
          <w:lang w:val="es-ES"/>
        </w:rPr>
        <w:t>Student</w:t>
      </w:r>
      <w:proofErr w:type="spellEnd"/>
      <w:r w:rsidRPr="003F1366">
        <w:rPr>
          <w:lang w:val="es-ES"/>
        </w:rPr>
        <w:t>, TFG, etc.) se organiza en su propia carpeta con tres elementos principales:</w:t>
      </w:r>
    </w:p>
    <w:p w14:paraId="628ABB8F" w14:textId="77777777" w:rsidR="003F1366" w:rsidRPr="003F1366" w:rsidRDefault="003F1366" w:rsidP="003F1366">
      <w:pPr>
        <w:numPr>
          <w:ilvl w:val="1"/>
          <w:numId w:val="55"/>
        </w:numPr>
        <w:rPr>
          <w:lang w:val="es-ES"/>
        </w:rPr>
      </w:pPr>
      <w:proofErr w:type="spellStart"/>
      <w:r w:rsidRPr="003F1366">
        <w:rPr>
          <w:b/>
          <w:bCs/>
          <w:lang w:val="es-ES"/>
        </w:rPr>
        <w:lastRenderedPageBreak/>
        <w:t>Controller</w:t>
      </w:r>
      <w:proofErr w:type="spellEnd"/>
      <w:r w:rsidRPr="003F1366">
        <w:rPr>
          <w:lang w:val="es-ES"/>
        </w:rPr>
        <w:t xml:space="preserve">: punto de entrada de las peticiones HTTP para esa entidad. Se encarga de recibir las solicitudes, validarlas y delegar la lógica al </w:t>
      </w:r>
      <w:proofErr w:type="gramStart"/>
      <w:r w:rsidRPr="003F1366">
        <w:rPr>
          <w:lang w:val="es-ES"/>
        </w:rPr>
        <w:t>manager</w:t>
      </w:r>
      <w:proofErr w:type="gramEnd"/>
      <w:r w:rsidRPr="003F1366">
        <w:rPr>
          <w:lang w:val="es-ES"/>
        </w:rPr>
        <w:t xml:space="preserve"> correspondiente.</w:t>
      </w:r>
    </w:p>
    <w:p w14:paraId="7F4A4266" w14:textId="26877BE6" w:rsidR="003F1366" w:rsidRPr="003F1366" w:rsidRDefault="003F1366" w:rsidP="003F1366">
      <w:pPr>
        <w:numPr>
          <w:ilvl w:val="1"/>
          <w:numId w:val="55"/>
        </w:numPr>
        <w:rPr>
          <w:lang w:val="es-ES"/>
        </w:rPr>
      </w:pPr>
      <w:r w:rsidRPr="003F1366">
        <w:rPr>
          <w:b/>
          <w:bCs/>
          <w:lang w:val="es-ES"/>
        </w:rPr>
        <w:t>Manager</w:t>
      </w:r>
      <w:r w:rsidRPr="003F1366">
        <w:rPr>
          <w:lang w:val="es-ES"/>
        </w:rPr>
        <w:t xml:space="preserve">: capa intermedia donde reside la lógica de negocio. Aquí se gestionan validaciones más complejas, reglas específicas y </w:t>
      </w:r>
      <w:r>
        <w:rPr>
          <w:lang w:val="es-ES"/>
        </w:rPr>
        <w:t>procesamiento de la información</w:t>
      </w:r>
      <w:r w:rsidRPr="003F1366">
        <w:rPr>
          <w:lang w:val="es-ES"/>
        </w:rPr>
        <w:t>.</w:t>
      </w:r>
    </w:p>
    <w:p w14:paraId="5EE24102" w14:textId="77777777" w:rsidR="003F1366" w:rsidRPr="003F1366" w:rsidRDefault="003F1366" w:rsidP="003F1366">
      <w:pPr>
        <w:numPr>
          <w:ilvl w:val="1"/>
          <w:numId w:val="55"/>
        </w:numPr>
        <w:rPr>
          <w:lang w:val="es-ES"/>
        </w:rPr>
      </w:pPr>
      <w:proofErr w:type="spellStart"/>
      <w:r w:rsidRPr="003F1366">
        <w:rPr>
          <w:b/>
          <w:bCs/>
          <w:lang w:val="es-ES"/>
        </w:rPr>
        <w:t>Model</w:t>
      </w:r>
      <w:proofErr w:type="spellEnd"/>
      <w:r w:rsidRPr="003F1366">
        <w:rPr>
          <w:b/>
          <w:bCs/>
          <w:lang w:val="es-ES"/>
        </w:rPr>
        <w:t xml:space="preserve"> y </w:t>
      </w:r>
      <w:proofErr w:type="spellStart"/>
      <w:r w:rsidRPr="003F1366">
        <w:rPr>
          <w:b/>
          <w:bCs/>
          <w:lang w:val="es-ES"/>
        </w:rPr>
        <w:t>Object</w:t>
      </w:r>
      <w:proofErr w:type="spellEnd"/>
      <w:r w:rsidRPr="003F1366">
        <w:rPr>
          <w:lang w:val="es-ES"/>
        </w:rPr>
        <w:t xml:space="preserve">: clases que definen la estructura de datos. El </w:t>
      </w:r>
      <w:proofErr w:type="spellStart"/>
      <w:r w:rsidRPr="003F1366">
        <w:rPr>
          <w:i/>
          <w:iCs/>
          <w:lang w:val="es-ES"/>
        </w:rPr>
        <w:t>Model</w:t>
      </w:r>
      <w:proofErr w:type="spellEnd"/>
      <w:r w:rsidRPr="003F1366">
        <w:rPr>
          <w:lang w:val="es-ES"/>
        </w:rPr>
        <w:t xml:space="preserve"> suele representar la entidad tal y como se gestiona internamente, mientras que el </w:t>
      </w:r>
      <w:proofErr w:type="spellStart"/>
      <w:r w:rsidRPr="003F1366">
        <w:rPr>
          <w:i/>
          <w:iCs/>
          <w:lang w:val="es-ES"/>
        </w:rPr>
        <w:t>Object</w:t>
      </w:r>
      <w:proofErr w:type="spellEnd"/>
      <w:r w:rsidRPr="003F1366">
        <w:rPr>
          <w:lang w:val="es-ES"/>
        </w:rPr>
        <w:t xml:space="preserve"> puede actuar como un DTO (Data Transfer </w:t>
      </w:r>
      <w:proofErr w:type="spellStart"/>
      <w:r w:rsidRPr="003F1366">
        <w:rPr>
          <w:lang w:val="es-ES"/>
        </w:rPr>
        <w:t>Object</w:t>
      </w:r>
      <w:proofErr w:type="spellEnd"/>
      <w:r w:rsidRPr="003F1366">
        <w:rPr>
          <w:lang w:val="es-ES"/>
        </w:rPr>
        <w:t>) para controlar qué datos se envían o reciben.</w:t>
      </w:r>
    </w:p>
    <w:p w14:paraId="28E4D09B" w14:textId="77777777" w:rsidR="003F1366" w:rsidRDefault="003F1366" w:rsidP="003F1366">
      <w:pPr>
        <w:rPr>
          <w:lang w:val="es-ES"/>
        </w:rPr>
      </w:pPr>
      <w:r w:rsidRPr="003F1366">
        <w:rPr>
          <w:lang w:val="es-ES"/>
        </w:rPr>
        <w:t xml:space="preserve">Este esquema de </w:t>
      </w:r>
      <w:proofErr w:type="spellStart"/>
      <w:r w:rsidRPr="003F1366">
        <w:rPr>
          <w:b/>
          <w:bCs/>
          <w:lang w:val="es-ES"/>
        </w:rPr>
        <w:t>Controller</w:t>
      </w:r>
      <w:proofErr w:type="spellEnd"/>
      <w:r w:rsidRPr="003F1366">
        <w:rPr>
          <w:b/>
          <w:bCs/>
          <w:lang w:val="es-ES"/>
        </w:rPr>
        <w:t xml:space="preserve"> → Manager → </w:t>
      </w:r>
      <w:proofErr w:type="spellStart"/>
      <w:r w:rsidRPr="003F1366">
        <w:rPr>
          <w:b/>
          <w:bCs/>
          <w:lang w:val="es-ES"/>
        </w:rPr>
        <w:t>Model</w:t>
      </w:r>
      <w:proofErr w:type="spellEnd"/>
      <w:r w:rsidRPr="003F1366">
        <w:rPr>
          <w:lang w:val="es-ES"/>
        </w:rPr>
        <w:t xml:space="preserve"> se repite en todos los módulos, consiguiendo que el código sea más limpio, reutilizable y fácil de localizar.</w:t>
      </w:r>
    </w:p>
    <w:p w14:paraId="24CB3DA7" w14:textId="77777777" w:rsidR="003F1366" w:rsidRPr="003F1366" w:rsidRDefault="003F1366" w:rsidP="003F1366">
      <w:pPr>
        <w:rPr>
          <w:lang w:val="es-ES"/>
        </w:rPr>
      </w:pPr>
    </w:p>
    <w:p w14:paraId="6D238CD8" w14:textId="2A723A27" w:rsidR="003F1366" w:rsidRPr="003F1366" w:rsidRDefault="003F1366" w:rsidP="003F1366">
      <w:pPr>
        <w:rPr>
          <w:b/>
          <w:bCs/>
          <w:lang w:val="es-ES"/>
        </w:rPr>
      </w:pPr>
      <w:r w:rsidRPr="003F1366">
        <w:rPr>
          <w:b/>
          <w:bCs/>
          <w:lang w:val="es-ES"/>
        </w:rPr>
        <w:t>Controladores y Managers</w:t>
      </w:r>
    </w:p>
    <w:p w14:paraId="07DF1FB3" w14:textId="77777777" w:rsidR="003F1366" w:rsidRPr="003F1366" w:rsidRDefault="003F1366" w:rsidP="003F1366">
      <w:pPr>
        <w:rPr>
          <w:lang w:val="es-ES"/>
        </w:rPr>
      </w:pPr>
      <w:r w:rsidRPr="003F1366">
        <w:rPr>
          <w:lang w:val="es-ES"/>
        </w:rPr>
        <w:t>El uso de controladores y managers bien diferenciados es una de las fortalezas de este proyecto.</w:t>
      </w:r>
    </w:p>
    <w:p w14:paraId="15CFD8CB" w14:textId="77777777" w:rsidR="003F1366" w:rsidRPr="003F1366" w:rsidRDefault="003F1366" w:rsidP="003F1366">
      <w:pPr>
        <w:numPr>
          <w:ilvl w:val="0"/>
          <w:numId w:val="56"/>
        </w:numPr>
        <w:rPr>
          <w:lang w:val="es-ES"/>
        </w:rPr>
      </w:pPr>
      <w:r w:rsidRPr="003F1366">
        <w:rPr>
          <w:lang w:val="es-ES"/>
        </w:rPr>
        <w:t xml:space="preserve">Los </w:t>
      </w:r>
      <w:r w:rsidRPr="003F1366">
        <w:rPr>
          <w:b/>
          <w:bCs/>
          <w:lang w:val="es-ES"/>
        </w:rPr>
        <w:t>controladores</w:t>
      </w:r>
      <w:r w:rsidRPr="003F1366">
        <w:rPr>
          <w:lang w:val="es-ES"/>
        </w:rPr>
        <w:t xml:space="preserve"> son ligeros y están orientados únicamente a gestionar la comunicación con el cliente. No contienen lógica compleja, lo que evita que se conviertan en piezas monolíticas difíciles de mantener.</w:t>
      </w:r>
    </w:p>
    <w:p w14:paraId="61BC9127" w14:textId="77777777" w:rsidR="003F1366" w:rsidRPr="003F1366" w:rsidRDefault="003F1366" w:rsidP="003F1366">
      <w:pPr>
        <w:numPr>
          <w:ilvl w:val="0"/>
          <w:numId w:val="56"/>
        </w:numPr>
        <w:rPr>
          <w:lang w:val="es-ES"/>
        </w:rPr>
      </w:pPr>
      <w:r w:rsidRPr="003F1366">
        <w:rPr>
          <w:lang w:val="es-ES"/>
        </w:rPr>
        <w:t xml:space="preserve">Los </w:t>
      </w:r>
      <w:r w:rsidRPr="003F1366">
        <w:rPr>
          <w:b/>
          <w:bCs/>
          <w:lang w:val="es-ES"/>
        </w:rPr>
        <w:t>managers</w:t>
      </w:r>
      <w:r w:rsidRPr="003F1366">
        <w:rPr>
          <w:lang w:val="es-ES"/>
        </w:rPr>
        <w:t xml:space="preserve"> concentran la lógica de negocio. Este diseño sigue el principio de responsabilidad única (SRP), porque cada clase tiene un cometido claro: el controlador “habla” con el exterior y el </w:t>
      </w:r>
      <w:proofErr w:type="gramStart"/>
      <w:r w:rsidRPr="003F1366">
        <w:rPr>
          <w:lang w:val="es-ES"/>
        </w:rPr>
        <w:t>manager</w:t>
      </w:r>
      <w:proofErr w:type="gramEnd"/>
      <w:r w:rsidRPr="003F1366">
        <w:rPr>
          <w:lang w:val="es-ES"/>
        </w:rPr>
        <w:t xml:space="preserve"> “piensa” cómo resolver la petición.</w:t>
      </w:r>
    </w:p>
    <w:p w14:paraId="1A1961DB" w14:textId="77777777" w:rsidR="003F1366" w:rsidRDefault="003F1366" w:rsidP="003F1366">
      <w:pPr>
        <w:rPr>
          <w:lang w:val="es-ES"/>
        </w:rPr>
      </w:pPr>
      <w:r w:rsidRPr="003F1366">
        <w:rPr>
          <w:lang w:val="es-ES"/>
        </w:rPr>
        <w:t>Esto no solo facilita la lectura del código, sino que también permite que, si en el futuro se quiere cambiar la API o añadir un nuevo punto de entrada, gran parte de la lógica ya esté encapsulada y no sea necesario reescribirla.</w:t>
      </w:r>
    </w:p>
    <w:p w14:paraId="08ABA77C" w14:textId="77777777" w:rsidR="003F1366" w:rsidRPr="003F1366" w:rsidRDefault="003F1366" w:rsidP="003F1366">
      <w:pPr>
        <w:rPr>
          <w:lang w:val="es-ES"/>
        </w:rPr>
      </w:pPr>
    </w:p>
    <w:p w14:paraId="5ACBDC7C" w14:textId="796B5B1E" w:rsidR="003F1366" w:rsidRPr="003F1366" w:rsidRDefault="003F1366" w:rsidP="003F1366">
      <w:pPr>
        <w:rPr>
          <w:b/>
          <w:bCs/>
          <w:lang w:val="es-ES"/>
        </w:rPr>
      </w:pPr>
      <w:r w:rsidRPr="003F1366">
        <w:rPr>
          <w:b/>
          <w:bCs/>
          <w:lang w:val="es-ES"/>
        </w:rPr>
        <w:t xml:space="preserve">Uso de </w:t>
      </w:r>
      <w:proofErr w:type="spellStart"/>
      <w:r w:rsidRPr="003F1366">
        <w:rPr>
          <w:b/>
          <w:bCs/>
          <w:lang w:val="es-ES"/>
        </w:rPr>
        <w:t>Entity</w:t>
      </w:r>
      <w:proofErr w:type="spellEnd"/>
      <w:r w:rsidRPr="003F1366">
        <w:rPr>
          <w:b/>
          <w:bCs/>
          <w:lang w:val="es-ES"/>
        </w:rPr>
        <w:t xml:space="preserve"> Framework</w:t>
      </w:r>
    </w:p>
    <w:p w14:paraId="3E2DAE1A" w14:textId="77777777" w:rsidR="003F1366" w:rsidRDefault="003F1366" w:rsidP="003F1366">
      <w:pPr>
        <w:rPr>
          <w:lang w:val="es-ES"/>
        </w:rPr>
      </w:pPr>
      <w:proofErr w:type="spellStart"/>
      <w:r w:rsidRPr="003F1366">
        <w:rPr>
          <w:lang w:val="es-ES"/>
        </w:rPr>
        <w:t>Entity</w:t>
      </w:r>
      <w:proofErr w:type="spellEnd"/>
      <w:r w:rsidRPr="003F1366">
        <w:rPr>
          <w:lang w:val="es-ES"/>
        </w:rPr>
        <w:t xml:space="preserve"> Framework (EF) actúa como el ORM (</w:t>
      </w:r>
      <w:proofErr w:type="spellStart"/>
      <w:r w:rsidRPr="003F1366">
        <w:rPr>
          <w:lang w:val="es-ES"/>
        </w:rPr>
        <w:t>Object</w:t>
      </w:r>
      <w:proofErr w:type="spellEnd"/>
      <w:r w:rsidRPr="003F1366">
        <w:rPr>
          <w:lang w:val="es-ES"/>
        </w:rPr>
        <w:t xml:space="preserve"> </w:t>
      </w:r>
      <w:proofErr w:type="spellStart"/>
      <w:r w:rsidRPr="003F1366">
        <w:rPr>
          <w:lang w:val="es-ES"/>
        </w:rPr>
        <w:t>Relational</w:t>
      </w:r>
      <w:proofErr w:type="spellEnd"/>
      <w:r w:rsidRPr="003F1366">
        <w:rPr>
          <w:lang w:val="es-ES"/>
        </w:rPr>
        <w:t xml:space="preserve"> </w:t>
      </w:r>
      <w:proofErr w:type="spellStart"/>
      <w:r w:rsidRPr="003F1366">
        <w:rPr>
          <w:lang w:val="es-ES"/>
        </w:rPr>
        <w:t>Mapper</w:t>
      </w:r>
      <w:proofErr w:type="spellEnd"/>
      <w:r w:rsidRPr="003F1366">
        <w:rPr>
          <w:lang w:val="es-ES"/>
        </w:rPr>
        <w:t>) del proyecto. Gracias a él, no es necesario escribir SQL manual para las operaciones más comunes, ya que EF traduce automáticamente las operaciones con objetos C# en consultas SQL a la base de datos.</w:t>
      </w:r>
    </w:p>
    <w:p w14:paraId="59D6574A" w14:textId="3C45006A" w:rsidR="003F1366" w:rsidRPr="003F1366" w:rsidRDefault="003F1366" w:rsidP="003F1366">
      <w:pPr>
        <w:rPr>
          <w:lang w:val="es-ES"/>
        </w:rPr>
      </w:pPr>
      <w:r w:rsidRPr="003F1366">
        <w:rPr>
          <w:lang w:val="es-ES"/>
        </w:rPr>
        <w:br/>
        <w:t xml:space="preserve">En </w:t>
      </w:r>
      <w:proofErr w:type="spellStart"/>
      <w:r w:rsidRPr="003F1366">
        <w:rPr>
          <w:lang w:val="es-ES"/>
        </w:rPr>
        <w:t>ApplicationDbContext.cs</w:t>
      </w:r>
      <w:proofErr w:type="spellEnd"/>
      <w:r w:rsidRPr="003F1366">
        <w:rPr>
          <w:lang w:val="es-ES"/>
        </w:rPr>
        <w:t xml:space="preserve"> se definen las colecciones </w:t>
      </w:r>
      <w:proofErr w:type="spellStart"/>
      <w:r w:rsidRPr="003F1366">
        <w:rPr>
          <w:lang w:val="es-ES"/>
        </w:rPr>
        <w:t>DbSet</w:t>
      </w:r>
      <w:proofErr w:type="spellEnd"/>
      <w:r w:rsidRPr="003F1366">
        <w:rPr>
          <w:lang w:val="es-ES"/>
        </w:rPr>
        <w:t xml:space="preserve"> que representan las tablas de la base de datos (</w:t>
      </w:r>
      <w:proofErr w:type="spellStart"/>
      <w:r w:rsidRPr="003F1366">
        <w:rPr>
          <w:lang w:val="es-ES"/>
        </w:rPr>
        <w:t>Student</w:t>
      </w:r>
      <w:proofErr w:type="spellEnd"/>
      <w:r w:rsidRPr="003F1366">
        <w:rPr>
          <w:lang w:val="es-ES"/>
        </w:rPr>
        <w:t xml:space="preserve">, </w:t>
      </w:r>
      <w:proofErr w:type="spellStart"/>
      <w:r w:rsidRPr="003F1366">
        <w:rPr>
          <w:lang w:val="es-ES"/>
        </w:rPr>
        <w:t>Professor</w:t>
      </w:r>
      <w:proofErr w:type="spellEnd"/>
      <w:r w:rsidRPr="003F1366">
        <w:rPr>
          <w:lang w:val="es-ES"/>
        </w:rPr>
        <w:t xml:space="preserve">, </w:t>
      </w:r>
      <w:proofErr w:type="spellStart"/>
      <w:r w:rsidRPr="003F1366">
        <w:rPr>
          <w:lang w:val="es-ES"/>
        </w:rPr>
        <w:t>Department</w:t>
      </w:r>
      <w:proofErr w:type="spellEnd"/>
      <w:r w:rsidRPr="003F1366">
        <w:rPr>
          <w:lang w:val="es-ES"/>
        </w:rPr>
        <w:t>, TFG, etc.). Este contexto también se encarga de aplicar configuraciones, relaciones y restricciones, siguiendo lo definido en los modelos.</w:t>
      </w:r>
    </w:p>
    <w:p w14:paraId="0EDF8E59" w14:textId="77777777" w:rsidR="003F1366" w:rsidRPr="003F1366" w:rsidRDefault="003F1366" w:rsidP="003F1366">
      <w:pPr>
        <w:rPr>
          <w:lang w:val="es-ES"/>
        </w:rPr>
      </w:pPr>
      <w:r w:rsidRPr="003F1366">
        <w:rPr>
          <w:lang w:val="es-ES"/>
        </w:rPr>
        <w:t>El uso de EF aporta varias ventajas:</w:t>
      </w:r>
    </w:p>
    <w:p w14:paraId="3164A55B" w14:textId="77777777" w:rsidR="003F1366" w:rsidRPr="003F1366" w:rsidRDefault="003F1366" w:rsidP="003F1366">
      <w:pPr>
        <w:numPr>
          <w:ilvl w:val="0"/>
          <w:numId w:val="57"/>
        </w:numPr>
        <w:rPr>
          <w:lang w:val="es-ES"/>
        </w:rPr>
      </w:pPr>
      <w:r w:rsidRPr="003F1366">
        <w:rPr>
          <w:b/>
          <w:bCs/>
          <w:lang w:val="es-ES"/>
        </w:rPr>
        <w:t>Abstracción del acceso a datos</w:t>
      </w:r>
      <w:r w:rsidRPr="003F1366">
        <w:rPr>
          <w:lang w:val="es-ES"/>
        </w:rPr>
        <w:t>: se trabaja directamente con objetos y colecciones en lugar de sentencias SQL.</w:t>
      </w:r>
    </w:p>
    <w:p w14:paraId="7D28504C" w14:textId="77777777" w:rsidR="003F1366" w:rsidRPr="003F1366" w:rsidRDefault="003F1366" w:rsidP="003F1366">
      <w:pPr>
        <w:numPr>
          <w:ilvl w:val="0"/>
          <w:numId w:val="57"/>
        </w:numPr>
        <w:rPr>
          <w:lang w:val="es-ES"/>
        </w:rPr>
      </w:pPr>
      <w:r w:rsidRPr="003F1366">
        <w:rPr>
          <w:b/>
          <w:bCs/>
          <w:lang w:val="es-ES"/>
        </w:rPr>
        <w:t>Control de migraciones</w:t>
      </w:r>
      <w:r w:rsidRPr="003F1366">
        <w:rPr>
          <w:lang w:val="es-ES"/>
        </w:rPr>
        <w:t>: permite actualizar el esquema de la base de datos de forma controlada a medida que evolucionan los modelos.</w:t>
      </w:r>
    </w:p>
    <w:p w14:paraId="0E9D7550" w14:textId="77777777" w:rsidR="003F1366" w:rsidRPr="003F1366" w:rsidRDefault="003F1366" w:rsidP="003F1366">
      <w:pPr>
        <w:numPr>
          <w:ilvl w:val="0"/>
          <w:numId w:val="57"/>
        </w:numPr>
        <w:rPr>
          <w:lang w:val="es-ES"/>
        </w:rPr>
      </w:pPr>
      <w:r w:rsidRPr="003F1366">
        <w:rPr>
          <w:b/>
          <w:bCs/>
          <w:lang w:val="es-ES"/>
        </w:rPr>
        <w:t>Integridad referencial automática</w:t>
      </w:r>
      <w:r w:rsidRPr="003F1366">
        <w:rPr>
          <w:lang w:val="es-ES"/>
        </w:rPr>
        <w:t>: respeta y gestiona las relaciones definidas entre entidades.</w:t>
      </w:r>
    </w:p>
    <w:p w14:paraId="49AA41B9" w14:textId="77777777" w:rsidR="003F1366" w:rsidRPr="003F1366" w:rsidRDefault="003F1366" w:rsidP="003F1366">
      <w:pPr>
        <w:rPr>
          <w:lang w:val="es-ES"/>
        </w:rPr>
      </w:pPr>
      <w:r w:rsidRPr="003F1366">
        <w:rPr>
          <w:lang w:val="es-ES"/>
        </w:rPr>
        <w:t xml:space="preserve">Gracias a esta configuración, el </w:t>
      </w:r>
      <w:proofErr w:type="spellStart"/>
      <w:r w:rsidRPr="003F1366">
        <w:rPr>
          <w:lang w:val="es-ES"/>
        </w:rPr>
        <w:t>backend</w:t>
      </w:r>
      <w:proofErr w:type="spellEnd"/>
      <w:r w:rsidRPr="003F1366">
        <w:rPr>
          <w:lang w:val="es-ES"/>
        </w:rPr>
        <w:t xml:space="preserve"> consigue ser a la vez </w:t>
      </w:r>
      <w:r w:rsidRPr="003F1366">
        <w:rPr>
          <w:b/>
          <w:bCs/>
          <w:lang w:val="es-ES"/>
        </w:rPr>
        <w:t>potente</w:t>
      </w:r>
      <w:r w:rsidRPr="003F1366">
        <w:rPr>
          <w:lang w:val="es-ES"/>
        </w:rPr>
        <w:t xml:space="preserve"> y </w:t>
      </w:r>
      <w:r w:rsidRPr="003F1366">
        <w:rPr>
          <w:b/>
          <w:bCs/>
          <w:lang w:val="es-ES"/>
        </w:rPr>
        <w:t>mantenible</w:t>
      </w:r>
      <w:r w:rsidRPr="003F1366">
        <w:rPr>
          <w:lang w:val="es-ES"/>
        </w:rPr>
        <w:t xml:space="preserve">, con una estructura lógica clara y preparada para crecer. El patrón modular, la separación entre controladores y managers, y el uso de </w:t>
      </w:r>
      <w:proofErr w:type="spellStart"/>
      <w:r w:rsidRPr="003F1366">
        <w:rPr>
          <w:lang w:val="es-ES"/>
        </w:rPr>
        <w:t>Entity</w:t>
      </w:r>
      <w:proofErr w:type="spellEnd"/>
      <w:r w:rsidRPr="003F1366">
        <w:rPr>
          <w:lang w:val="es-ES"/>
        </w:rPr>
        <w:t xml:space="preserve"> Framework convierten el sistema en </w:t>
      </w:r>
      <w:r w:rsidRPr="003F1366">
        <w:rPr>
          <w:lang w:val="es-ES"/>
        </w:rPr>
        <w:lastRenderedPageBreak/>
        <w:t>una base sólida sobre la que construir nuevas funcionalidades sin comprometer la estabilidad.</w:t>
      </w:r>
    </w:p>
    <w:p w14:paraId="414B32E7" w14:textId="77777777" w:rsidR="003F1366" w:rsidRPr="003F1366" w:rsidRDefault="003F1366" w:rsidP="003F1366"/>
    <w:p w14:paraId="330782BE" w14:textId="77777777" w:rsidR="007B0665" w:rsidRPr="007B0665" w:rsidRDefault="007B0665" w:rsidP="007B0665"/>
    <w:p w14:paraId="45A7BDF0" w14:textId="77777777" w:rsidR="007B0665" w:rsidRPr="007B0665" w:rsidRDefault="007B0665" w:rsidP="007B0665"/>
    <w:p w14:paraId="172D1A7A" w14:textId="77777777" w:rsidR="007B0665" w:rsidRDefault="007B0665" w:rsidP="007B0665">
      <w:pPr>
        <w:pStyle w:val="Captulo"/>
      </w:pPr>
    </w:p>
    <w:p w14:paraId="291A83CA" w14:textId="77777777" w:rsidR="00613FDD" w:rsidRPr="00565BA6" w:rsidRDefault="00613FDD" w:rsidP="00613FDD">
      <w:pPr>
        <w:jc w:val="left"/>
        <w:rPr>
          <w:lang w:val="es-ES"/>
        </w:rPr>
      </w:pPr>
    </w:p>
    <w:p w14:paraId="3963CAB8" w14:textId="77777777" w:rsidR="00565BA6" w:rsidRDefault="00565BA6" w:rsidP="00B30F8D"/>
    <w:p w14:paraId="0BD7E460" w14:textId="77777777" w:rsidR="00B30F8D" w:rsidRPr="00D17DB7" w:rsidRDefault="00B30F8D" w:rsidP="00BA50D7"/>
    <w:p w14:paraId="28C4327E" w14:textId="77777777" w:rsidR="00A83970" w:rsidRDefault="00A83970" w:rsidP="00223C93">
      <w:pPr>
        <w:pStyle w:val="Captulo"/>
      </w:pPr>
    </w:p>
    <w:p w14:paraId="35478E41" w14:textId="77777777" w:rsidR="00223C93" w:rsidRDefault="00223C93" w:rsidP="00223C93">
      <w:pPr>
        <w:pStyle w:val="Captulo"/>
      </w:pPr>
    </w:p>
    <w:p w14:paraId="644F1483" w14:textId="77777777" w:rsidR="00223C93" w:rsidRDefault="00223C93" w:rsidP="00223C93">
      <w:pPr>
        <w:pStyle w:val="Captulo"/>
      </w:pPr>
    </w:p>
    <w:p w14:paraId="5D95909D" w14:textId="77777777" w:rsidR="00223C93" w:rsidRPr="00223C93" w:rsidRDefault="00223C93" w:rsidP="00223C93">
      <w:pPr>
        <w:pStyle w:val="Captulo"/>
      </w:pPr>
    </w:p>
    <w:p w14:paraId="4412C06A" w14:textId="77777777" w:rsidR="00527E5E" w:rsidRPr="008863DD" w:rsidRDefault="00527E5E" w:rsidP="00527E5E">
      <w:pPr>
        <w:rPr>
          <w:lang w:val="es-ES"/>
        </w:rPr>
      </w:pPr>
    </w:p>
    <w:p w14:paraId="447EFFC4" w14:textId="77777777" w:rsidR="00844B3E" w:rsidRDefault="001D4A31" w:rsidP="00EF1D38">
      <w:pPr>
        <w:keepNext/>
        <w:jc w:val="center"/>
      </w:pPr>
      <w:r w:rsidRPr="008863DD">
        <w:rPr>
          <w:lang w:val="es-ES"/>
        </w:rPr>
        <w:br/>
      </w:r>
      <w:r>
        <w:rPr>
          <w:noProof/>
          <w:lang w:eastAsia="es-ES_tradnl"/>
        </w:rPr>
        <w:drawing>
          <wp:inline distT="0" distB="0" distL="0" distR="0" wp14:anchorId="5313A395" wp14:editId="33775D2D">
            <wp:extent cx="4297627" cy="1843009"/>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1_2_3_4_introduccion_interacciones_modelos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06744" cy="1846919"/>
                    </a:xfrm>
                    <a:prstGeom prst="rect">
                      <a:avLst/>
                    </a:prstGeom>
                  </pic:spPr>
                </pic:pic>
              </a:graphicData>
            </a:graphic>
          </wp:inline>
        </w:drawing>
      </w:r>
    </w:p>
    <w:p w14:paraId="5726DBAB" w14:textId="5D9E930F" w:rsidR="00A4264F" w:rsidRDefault="00844B3E" w:rsidP="00844B3E">
      <w:pPr>
        <w:pStyle w:val="Descripcin"/>
      </w:pPr>
      <w:bookmarkStart w:id="30" w:name="_Ref202551959"/>
      <w:bookmarkStart w:id="31" w:name="_Toc204855969"/>
      <w:r>
        <w:t xml:space="preserve">Fig. </w:t>
      </w:r>
      <w:r>
        <w:fldChar w:fldCharType="begin"/>
      </w:r>
      <w:r>
        <w:instrText xml:space="preserve"> SEQ Fig. \* ARABIC </w:instrText>
      </w:r>
      <w:r>
        <w:fldChar w:fldCharType="separate"/>
      </w:r>
      <w:r w:rsidR="00C55F41">
        <w:rPr>
          <w:noProof/>
        </w:rPr>
        <w:t>1</w:t>
      </w:r>
      <w:r>
        <w:fldChar w:fldCharType="end"/>
      </w:r>
      <w:bookmarkEnd w:id="30"/>
      <w:r>
        <w:t>. Título de la Primera Figura</w:t>
      </w:r>
      <w:bookmarkEnd w:id="31"/>
    </w:p>
    <w:p w14:paraId="08C60451" w14:textId="77777777" w:rsidR="007E0F4D" w:rsidRDefault="007E0F4D" w:rsidP="00EF1D38">
      <w:pPr>
        <w:pStyle w:val="Prrafodelista"/>
        <w:ind w:left="340"/>
      </w:pPr>
    </w:p>
    <w:p w14:paraId="2FA05F0F" w14:textId="77777777" w:rsidR="00AC3893" w:rsidRDefault="00AC3893">
      <w:pPr>
        <w:jc w:val="left"/>
        <w:rPr>
          <w:rFonts w:eastAsiaTheme="majorEastAsia" w:cs="Helvetica"/>
          <w:b/>
          <w:color w:val="000000" w:themeColor="text1"/>
          <w:sz w:val="96"/>
          <w:szCs w:val="72"/>
          <w:lang w:val="en-US"/>
        </w:rPr>
      </w:pPr>
      <w:bookmarkStart w:id="32" w:name="_Toc505373798"/>
      <w:r>
        <w:rPr>
          <w:lang w:val="en-US"/>
        </w:rPr>
        <w:lastRenderedPageBreak/>
        <w:br w:type="page"/>
      </w:r>
    </w:p>
    <w:p w14:paraId="366B8ECD" w14:textId="77777777" w:rsidR="00665F9A" w:rsidRPr="00DC5417" w:rsidRDefault="00665F9A" w:rsidP="00B2671C">
      <w:pPr>
        <w:pStyle w:val="Captulo"/>
        <w:rPr>
          <w:lang w:val="en-US"/>
        </w:rPr>
      </w:pPr>
      <w:bookmarkStart w:id="33" w:name="_Toc204855965"/>
      <w:r w:rsidRPr="00DC5417">
        <w:rPr>
          <w:lang w:val="en-US"/>
        </w:rPr>
        <w:lastRenderedPageBreak/>
        <w:t>Referencias</w:t>
      </w:r>
      <w:bookmarkEnd w:id="32"/>
      <w:bookmarkEnd w:id="33"/>
    </w:p>
    <w:p w14:paraId="57522BD5" w14:textId="77777777" w:rsidR="00B2671C" w:rsidRDefault="00B2671C" w:rsidP="009F27AC">
      <w:pPr>
        <w:rPr>
          <w:lang w:val="en-US"/>
        </w:rPr>
      </w:pPr>
    </w:p>
    <w:p w14:paraId="066870A9" w14:textId="77777777" w:rsidR="009F27AC" w:rsidRPr="00A4264F" w:rsidRDefault="009F27AC" w:rsidP="00A4264F"/>
    <w:p w14:paraId="6FB6B48B" w14:textId="77777777" w:rsidR="00AC3893" w:rsidRPr="00F6197A" w:rsidRDefault="00AC3893" w:rsidP="00B3725A">
      <w:pPr>
        <w:pStyle w:val="Referencias"/>
        <w:numPr>
          <w:ilvl w:val="0"/>
          <w:numId w:val="3"/>
        </w:numPr>
      </w:pPr>
      <w:bookmarkStart w:id="34" w:name="_Ref202553194"/>
      <w:r>
        <w:t>Referencia primera</w:t>
      </w:r>
      <w:bookmarkEnd w:id="34"/>
    </w:p>
    <w:p w14:paraId="4F393EB1" w14:textId="77777777" w:rsidR="009F27AC" w:rsidRPr="00F6197A" w:rsidRDefault="009F27AC" w:rsidP="00B07277">
      <w:pPr>
        <w:pStyle w:val="Referencias"/>
        <w:ind w:left="720"/>
      </w:pPr>
    </w:p>
    <w:p w14:paraId="6226F26D" w14:textId="77777777" w:rsidR="009F27AC" w:rsidRPr="00A4264F" w:rsidRDefault="009F27AC" w:rsidP="00A4264F">
      <w:pPr>
        <w:rPr>
          <w:noProof/>
          <w:lang w:val="en-US"/>
        </w:rPr>
      </w:pPr>
    </w:p>
    <w:p w14:paraId="0B2F2F8B" w14:textId="77777777" w:rsidR="00AB1323" w:rsidRPr="00F6197A" w:rsidRDefault="00AB1323"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p>
    <w:p w14:paraId="2C3FA936" w14:textId="77777777" w:rsidR="003E018F" w:rsidRPr="00F6197A" w:rsidRDefault="003E018F"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p>
    <w:p w14:paraId="214B3B8F" w14:textId="77777777" w:rsidR="001F5FEA" w:rsidRPr="00F6197A" w:rsidRDefault="001F5FEA" w:rsidP="00415135">
      <w:pPr>
        <w:pStyle w:val="CaptuloNmero"/>
        <w:rPr>
          <w:lang w:val="en-US"/>
        </w:rPr>
        <w:sectPr w:rsidR="001F5FEA" w:rsidRPr="00F6197A" w:rsidSect="001F5FEA">
          <w:footerReference w:type="default" r:id="rId38"/>
          <w:type w:val="oddPage"/>
          <w:pgSz w:w="11900" w:h="16840"/>
          <w:pgMar w:top="1418" w:right="1418" w:bottom="1134" w:left="1985" w:header="720" w:footer="720" w:gutter="0"/>
          <w:cols w:space="720"/>
          <w:noEndnote/>
          <w:docGrid w:linePitch="326"/>
        </w:sectPr>
      </w:pPr>
    </w:p>
    <w:p w14:paraId="5E38A69A" w14:textId="77777777" w:rsidR="004F6D9F" w:rsidRPr="00AD050F" w:rsidRDefault="00B2671C" w:rsidP="00AD050F">
      <w:pPr>
        <w:pStyle w:val="Apndice"/>
      </w:pPr>
      <w:bookmarkStart w:id="35" w:name="_Toc505373799"/>
      <w:bookmarkStart w:id="36" w:name="_Toc204855966"/>
      <w:r w:rsidRPr="00AD050F">
        <w:lastRenderedPageBreak/>
        <w:t>Manual de</w:t>
      </w:r>
      <w:r w:rsidR="00C12AA8" w:rsidRPr="00AD050F">
        <w:t xml:space="preserve"> </w:t>
      </w:r>
      <w:r w:rsidRPr="00AD050F">
        <w:t>Instalación</w:t>
      </w:r>
      <w:bookmarkEnd w:id="35"/>
      <w:bookmarkEnd w:id="36"/>
    </w:p>
    <w:p w14:paraId="3E5C50FD" w14:textId="77777777" w:rsidR="002813E4" w:rsidRPr="002813E4" w:rsidRDefault="002813E4" w:rsidP="002813E4">
      <w:pPr>
        <w:pStyle w:val="HTMLconformatoprevio"/>
        <w:pBdr>
          <w:top w:val="single" w:sz="6" w:space="17" w:color="D1D1D1"/>
          <w:left w:val="single" w:sz="6" w:space="18" w:color="D1D1D1"/>
          <w:bottom w:val="single" w:sz="6" w:space="17" w:color="D1D1D1"/>
          <w:right w:val="single" w:sz="6" w:space="18" w:color="D1D1D1"/>
        </w:pBdr>
        <w:shd w:val="clear" w:color="auto" w:fill="FAFAFA"/>
        <w:spacing w:before="255" w:after="345"/>
        <w:jc w:val="right"/>
        <w:rPr>
          <w:rFonts w:eastAsia="Times New Roman"/>
          <w:color w:val="424242"/>
          <w:sz w:val="23"/>
          <w:szCs w:val="23"/>
          <w:lang w:val="es-ES" w:eastAsia="es-ES"/>
        </w:rPr>
      </w:pPr>
      <w:r>
        <w:rPr>
          <w:noProof/>
        </w:rPr>
        <w:fldChar w:fldCharType="begin"/>
      </w:r>
      <w:r>
        <w:rPr>
          <w:noProof/>
        </w:rPr>
        <w:instrText xml:space="preserve"> </w:instrText>
      </w:r>
      <w:r w:rsidRPr="002813E4">
        <w:rPr>
          <w:rFonts w:ascii="Consolas" w:eastAsia="Times New Roman" w:hAnsi="Consolas"/>
          <w:color w:val="424242"/>
          <w:lang w:val="es-ES" w:eastAsia="es-ES"/>
        </w:rPr>
        <w:instrText>TC "Apéndice A. Manual de Instalación" \l 1</w:instrText>
      </w:r>
    </w:p>
    <w:p w14:paraId="769BDB17" w14:textId="77777777" w:rsidR="002813E4" w:rsidRPr="00D21BED" w:rsidRDefault="002813E4" w:rsidP="002813E4">
      <w:pPr>
        <w:rPr>
          <w:noProof/>
        </w:rPr>
      </w:pPr>
      <w:r>
        <w:rPr>
          <w:noProof/>
        </w:rPr>
        <w:instrText xml:space="preserve"> </w:instrText>
      </w:r>
      <w:r>
        <w:rPr>
          <w:noProof/>
        </w:rPr>
        <w:fldChar w:fldCharType="end"/>
      </w:r>
    </w:p>
    <w:p w14:paraId="5430F1BF" w14:textId="77777777" w:rsidR="004F6D9F" w:rsidRPr="009F27AC"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4B717E8" w14:textId="77777777" w:rsidR="004F6D9F" w:rsidRPr="00E633FC" w:rsidRDefault="004F6D9F" w:rsidP="00F2422C">
      <w:pPr>
        <w:pStyle w:val="Apndice2"/>
      </w:pPr>
      <w:bookmarkStart w:id="37" w:name="_Toc505373800"/>
      <w:bookmarkStart w:id="38" w:name="_Toc204855967"/>
      <w:r w:rsidRPr="0040507B">
        <w:t>Requerimientos</w:t>
      </w:r>
      <w:bookmarkEnd w:id="37"/>
      <w:bookmarkEnd w:id="38"/>
    </w:p>
    <w:p w14:paraId="2F1D1239" w14:textId="77777777" w:rsidR="003D0E61" w:rsidRDefault="003D0E61" w:rsidP="003D0E61">
      <w:pPr>
        <w:rPr>
          <w:noProof/>
          <w:color w:val="7F7F7F" w:themeColor="text1" w:themeTint="80"/>
          <w:sz w:val="84"/>
          <w:szCs w:val="2"/>
        </w:rPr>
      </w:pPr>
      <w:r>
        <w:br w:type="page"/>
      </w:r>
    </w:p>
    <w:p w14:paraId="0950E0C3" w14:textId="77777777" w:rsidR="00F2422C" w:rsidRDefault="003D0E61" w:rsidP="00AD050F">
      <w:pPr>
        <w:pStyle w:val="Apndice"/>
      </w:pPr>
      <w:bookmarkStart w:id="39" w:name="_Toc204855968"/>
      <w:r>
        <w:lastRenderedPageBreak/>
        <w:t>Otros Recursos</w:t>
      </w:r>
      <w:bookmarkEnd w:id="39"/>
      <w:r w:rsidR="00F2422C">
        <w:t xml:space="preserve"> </w:t>
      </w:r>
    </w:p>
    <w:p w14:paraId="7ECB5A53" w14:textId="77777777" w:rsidR="00F2422C" w:rsidRDefault="00F2422C" w:rsidP="009F27AC"/>
    <w:p w14:paraId="5A5518EA" w14:textId="77777777" w:rsidR="00F2422C" w:rsidRDefault="00F2422C" w:rsidP="00960BF0">
      <w:pPr>
        <w:sectPr w:rsidR="00F2422C" w:rsidSect="001F5FEA">
          <w:type w:val="oddPage"/>
          <w:pgSz w:w="11900" w:h="16840"/>
          <w:pgMar w:top="1418" w:right="1418" w:bottom="1134" w:left="1985" w:header="720" w:footer="720" w:gutter="0"/>
          <w:cols w:space="720"/>
          <w:noEndnote/>
          <w:docGrid w:linePitch="326"/>
        </w:sectPr>
      </w:pPr>
    </w:p>
    <w:bookmarkEnd w:id="0"/>
    <w:p w14:paraId="0DA99F1B" w14:textId="77777777" w:rsidR="00213F97" w:rsidRDefault="00213F97" w:rsidP="00960BF0"/>
    <w:p w14:paraId="3F4976F8" w14:textId="77777777" w:rsidR="001155CF" w:rsidRDefault="001155CF" w:rsidP="00960BF0"/>
    <w:p w14:paraId="0065EFB9" w14:textId="77777777" w:rsidR="001155CF" w:rsidRDefault="001155CF" w:rsidP="00960BF0"/>
    <w:p w14:paraId="61AA47B3" w14:textId="77777777" w:rsidR="001155CF" w:rsidRDefault="001155CF" w:rsidP="00960BF0">
      <w:pPr>
        <w:sectPr w:rsidR="001155CF" w:rsidSect="001F5FEA">
          <w:type w:val="oddPage"/>
          <w:pgSz w:w="11900" w:h="16840"/>
          <w:pgMar w:top="1418" w:right="1418" w:bottom="1134" w:left="1985" w:header="720" w:footer="720" w:gutter="0"/>
          <w:cols w:space="720"/>
          <w:noEndnote/>
          <w:docGrid w:linePitch="326"/>
        </w:sectPr>
      </w:pPr>
    </w:p>
    <w:p w14:paraId="5C8D8069" w14:textId="77777777" w:rsidR="001155CF" w:rsidRPr="00481FD8" w:rsidRDefault="001155CF" w:rsidP="00960BF0">
      <w:r w:rsidRPr="001155CF">
        <w:rPr>
          <w:rFonts w:ascii="Calibri" w:eastAsia="Calibri" w:hAnsi="Calibri" w:cs="Times New Roman"/>
          <w:noProof/>
        </w:rPr>
        <w:lastRenderedPageBreak/>
        <mc:AlternateContent>
          <mc:Choice Requires="wpg">
            <w:drawing>
              <wp:anchor distT="0" distB="0" distL="114300" distR="114300" simplePos="0" relativeHeight="251664384" behindDoc="0" locked="0" layoutInCell="1" allowOverlap="1" wp14:anchorId="053E5D38" wp14:editId="448AE6F7">
                <wp:simplePos x="0" y="0"/>
                <wp:positionH relativeFrom="column">
                  <wp:posOffset>-900430</wp:posOffset>
                </wp:positionH>
                <wp:positionV relativeFrom="page">
                  <wp:posOffset>8715375</wp:posOffset>
                </wp:positionV>
                <wp:extent cx="7606665" cy="1974215"/>
                <wp:effectExtent l="0" t="0" r="13335" b="26035"/>
                <wp:wrapNone/>
                <wp:docPr id="719158446" name="Grupo 4"/>
                <wp:cNvGraphicFramePr/>
                <a:graphic xmlns:a="http://schemas.openxmlformats.org/drawingml/2006/main">
                  <a:graphicData uri="http://schemas.microsoft.com/office/word/2010/wordprocessingGroup">
                    <wpg:wgp>
                      <wpg:cNvGrpSpPr/>
                      <wpg:grpSpPr>
                        <a:xfrm>
                          <a:off x="0" y="0"/>
                          <a:ext cx="7606665" cy="1974215"/>
                          <a:chOff x="0" y="0"/>
                          <a:chExt cx="7606702" cy="1974797"/>
                        </a:xfrm>
                      </wpg:grpSpPr>
                      <wps:wsp>
                        <wps:cNvPr id="1560243308" name="Rectángulo 1560243308"/>
                        <wps:cNvSpPr/>
                        <wps:spPr>
                          <a:xfrm>
                            <a:off x="0" y="0"/>
                            <a:ext cx="7606702" cy="1974797"/>
                          </a:xfrm>
                          <a:prstGeom prst="rect">
                            <a:avLst/>
                          </a:prstGeom>
                          <a:solidFill>
                            <a:srgbClr val="002C5C"/>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0309093" name="Imagen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14350" y="285750"/>
                            <a:ext cx="3624580" cy="889000"/>
                          </a:xfrm>
                          <a:prstGeom prst="rect">
                            <a:avLst/>
                          </a:prstGeom>
                        </pic:spPr>
                      </pic:pic>
                      <wps:wsp>
                        <wps:cNvPr id="1264317638" name="Cuadro de texto 1264317638"/>
                        <wps:cNvSpPr txBox="1"/>
                        <wps:spPr>
                          <a:xfrm>
                            <a:off x="4657725" y="447675"/>
                            <a:ext cx="2690037" cy="1206500"/>
                          </a:xfrm>
                          <a:prstGeom prst="rect">
                            <a:avLst/>
                          </a:prstGeom>
                          <a:noFill/>
                          <a:ln w="6350">
                            <a:noFill/>
                          </a:ln>
                        </wps:spPr>
                        <wps:txbx>
                          <w:txbxContent>
                            <w:p w14:paraId="336778CD" w14:textId="77777777" w:rsidR="001155CF" w:rsidRPr="00D207E1" w:rsidRDefault="001155CF" w:rsidP="001155CF">
                              <w:pPr>
                                <w:rPr>
                                  <w:color w:val="AEAAAA"/>
                                  <w:sz w:val="28"/>
                                  <w:szCs w:val="28"/>
                                  <w:lang w:val="es-ES"/>
                                </w:rPr>
                              </w:pPr>
                              <w:r w:rsidRPr="00D207E1">
                                <w:rPr>
                                  <w:color w:val="AEAAAA"/>
                                  <w:sz w:val="28"/>
                                  <w:szCs w:val="28"/>
                                  <w:lang w:val="es-ES"/>
                                </w:rPr>
                                <w:t>E.T.S de Ingeniería Informática</w:t>
                              </w:r>
                            </w:p>
                            <w:p w14:paraId="2392310F" w14:textId="77777777" w:rsidR="001155CF" w:rsidRPr="00D207E1" w:rsidRDefault="001155CF" w:rsidP="001155CF">
                              <w:pPr>
                                <w:rPr>
                                  <w:color w:val="AEAAAA"/>
                                  <w:sz w:val="28"/>
                                  <w:szCs w:val="28"/>
                                  <w:lang w:val="es-ES"/>
                                </w:rPr>
                              </w:pPr>
                              <w:r w:rsidRPr="00D207E1">
                                <w:rPr>
                                  <w:color w:val="AEAAAA"/>
                                  <w:sz w:val="28"/>
                                  <w:szCs w:val="28"/>
                                  <w:lang w:val="es-ES"/>
                                </w:rPr>
                                <w:t>Bulevar Louis Pasteur, 35</w:t>
                              </w:r>
                            </w:p>
                            <w:p w14:paraId="3A70C518" w14:textId="77777777" w:rsidR="001155CF" w:rsidRPr="00D207E1" w:rsidRDefault="001155CF" w:rsidP="001155CF">
                              <w:pPr>
                                <w:rPr>
                                  <w:color w:val="AEAAAA"/>
                                  <w:sz w:val="28"/>
                                  <w:szCs w:val="28"/>
                                  <w:lang w:val="es-ES"/>
                                </w:rPr>
                              </w:pPr>
                              <w:r w:rsidRPr="00D207E1">
                                <w:rPr>
                                  <w:color w:val="AEAAAA"/>
                                  <w:sz w:val="28"/>
                                  <w:szCs w:val="28"/>
                                  <w:lang w:val="es-ES"/>
                                </w:rPr>
                                <w:t>Campus de Teatinos</w:t>
                              </w:r>
                            </w:p>
                            <w:p w14:paraId="13460FD9" w14:textId="77777777" w:rsidR="001155CF" w:rsidRPr="00D207E1" w:rsidRDefault="001155CF" w:rsidP="001155CF">
                              <w:pPr>
                                <w:rPr>
                                  <w:color w:val="AEAAAA"/>
                                  <w:sz w:val="28"/>
                                  <w:szCs w:val="28"/>
                                  <w:lang w:val="es-ES"/>
                                </w:rPr>
                              </w:pPr>
                              <w:r w:rsidRPr="00D207E1">
                                <w:rPr>
                                  <w:color w:val="AEAAAA"/>
                                  <w:sz w:val="28"/>
                                  <w:szCs w:val="28"/>
                                  <w:lang w:val="es-ES"/>
                                </w:rPr>
                                <w:t>29071 Málaga</w:t>
                              </w:r>
                            </w:p>
                            <w:p w14:paraId="01DAC16A" w14:textId="77777777" w:rsidR="001155CF" w:rsidRPr="001155CF" w:rsidRDefault="001155CF" w:rsidP="001155CF">
                              <w:pPr>
                                <w:rPr>
                                  <w:rFonts w:ascii="Arial Narrow" w:hAnsi="Arial Narrow"/>
                                  <w:color w:val="AEAAAA"/>
                                  <w:sz w:val="28"/>
                                  <w:szCs w:val="2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9509980" name="Cuadro de texto 1509509980"/>
                        <wps:cNvSpPr txBox="1"/>
                        <wps:spPr>
                          <a:xfrm>
                            <a:off x="600078" y="1257300"/>
                            <a:ext cx="3619517" cy="397934"/>
                          </a:xfrm>
                          <a:prstGeom prst="rect">
                            <a:avLst/>
                          </a:prstGeom>
                          <a:noFill/>
                          <a:ln w="6350">
                            <a:noFill/>
                          </a:ln>
                        </wps:spPr>
                        <wps:txbx>
                          <w:txbxContent>
                            <w:p w14:paraId="291366A7" w14:textId="77777777" w:rsidR="001155CF" w:rsidRPr="00D207E1" w:rsidRDefault="001155CF" w:rsidP="001155CF">
                              <w:pPr>
                                <w:jc w:val="center"/>
                                <w:rPr>
                                  <w:rFonts w:ascii="Malacitana-Sans" w:hAnsi="Malacitana-Sans" w:cstheme="minorHAnsi"/>
                                  <w:color w:val="FFFFFF"/>
                                  <w:sz w:val="32"/>
                                  <w:szCs w:val="32"/>
                                  <w:lang w:val="es-ES"/>
                                </w:rPr>
                              </w:pPr>
                              <w:r w:rsidRPr="00D207E1">
                                <w:rPr>
                                  <w:rFonts w:ascii="Malacitana-Sans" w:hAnsi="Malacitana-Sans" w:cstheme="minorHAnsi"/>
                                  <w:color w:val="FFFFFF"/>
                                  <w:sz w:val="32"/>
                                  <w:szCs w:val="32"/>
                                  <w:lang w:val="es-ES"/>
                                </w:rPr>
                                <w:t>E.T.S. DE INGENIERÍA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3E5D38" id="Grupo 4" o:spid="_x0000_s1026" style="position:absolute;left:0;text-align:left;margin-left:-70.9pt;margin-top:686.25pt;width:598.95pt;height:155.45pt;z-index:251664384;mso-position-vertical-relative:page" coordsize="76067,19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">
                <v:rect id="Rectángulo 1560243308" o:spid="_x0000_s1027" style="position:absolute;width:76067;height:19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" fillcolor="#002c5c" strokecolor="#2f528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left:5143;top:2857;width:36246;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">
                  <v:imagedata r:id="rId40" o:title=""/>
                </v:shape>
                <v:shapetype id="_x0000_t202" coordsize="21600,21600" o:spt="202" path="m,l,21600r21600,l21600,xe">
                  <v:stroke joinstyle="miter"/>
                  <v:path gradientshapeok="t" o:connecttype="rect"/>
                </v:shapetype>
                <v:shape id="Cuadro de texto 1264317638" o:spid="_x0000_s1029" type="#_x0000_t202" style="position:absolute;left:46577;top:4476;width:26900;height:1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" filled="f" stroked="f" strokeweight=".5pt">
                  <v:textbox>
                    <w:txbxContent>
                      <w:p w14:paraId="336778CD" w14:textId="77777777" w:rsidR="001155CF" w:rsidRPr="00D207E1" w:rsidRDefault="001155CF" w:rsidP="001155CF">
                        <w:pPr>
                          <w:rPr>
                            <w:color w:val="AEAAAA"/>
                            <w:sz w:val="28"/>
                            <w:szCs w:val="28"/>
                            <w:lang w:val="es-ES"/>
                          </w:rPr>
                        </w:pPr>
                        <w:r w:rsidRPr="00D207E1">
                          <w:rPr>
                            <w:color w:val="AEAAAA"/>
                            <w:sz w:val="28"/>
                            <w:szCs w:val="28"/>
                            <w:lang w:val="es-ES"/>
                          </w:rPr>
                          <w:t>E.T.S de Ingeniería Informática</w:t>
                        </w:r>
                      </w:p>
                      <w:p w14:paraId="2392310F" w14:textId="77777777" w:rsidR="001155CF" w:rsidRPr="00D207E1" w:rsidRDefault="001155CF" w:rsidP="001155CF">
                        <w:pPr>
                          <w:rPr>
                            <w:color w:val="AEAAAA"/>
                            <w:sz w:val="28"/>
                            <w:szCs w:val="28"/>
                            <w:lang w:val="es-ES"/>
                          </w:rPr>
                        </w:pPr>
                        <w:r w:rsidRPr="00D207E1">
                          <w:rPr>
                            <w:color w:val="AEAAAA"/>
                            <w:sz w:val="28"/>
                            <w:szCs w:val="28"/>
                            <w:lang w:val="es-ES"/>
                          </w:rPr>
                          <w:t>Bulevar Louis Pasteur, 35</w:t>
                        </w:r>
                      </w:p>
                      <w:p w14:paraId="3A70C518" w14:textId="77777777" w:rsidR="001155CF" w:rsidRPr="00D207E1" w:rsidRDefault="001155CF" w:rsidP="001155CF">
                        <w:pPr>
                          <w:rPr>
                            <w:color w:val="AEAAAA"/>
                            <w:sz w:val="28"/>
                            <w:szCs w:val="28"/>
                            <w:lang w:val="es-ES"/>
                          </w:rPr>
                        </w:pPr>
                        <w:r w:rsidRPr="00D207E1">
                          <w:rPr>
                            <w:color w:val="AEAAAA"/>
                            <w:sz w:val="28"/>
                            <w:szCs w:val="28"/>
                            <w:lang w:val="es-ES"/>
                          </w:rPr>
                          <w:t>Campus de Teatinos</w:t>
                        </w:r>
                      </w:p>
                      <w:p w14:paraId="13460FD9" w14:textId="77777777" w:rsidR="001155CF" w:rsidRPr="00D207E1" w:rsidRDefault="001155CF" w:rsidP="001155CF">
                        <w:pPr>
                          <w:rPr>
                            <w:color w:val="AEAAAA"/>
                            <w:sz w:val="28"/>
                            <w:szCs w:val="28"/>
                            <w:lang w:val="es-ES"/>
                          </w:rPr>
                        </w:pPr>
                        <w:r w:rsidRPr="00D207E1">
                          <w:rPr>
                            <w:color w:val="AEAAAA"/>
                            <w:sz w:val="28"/>
                            <w:szCs w:val="28"/>
                            <w:lang w:val="es-ES"/>
                          </w:rPr>
                          <w:t>29071 Málaga</w:t>
                        </w:r>
                      </w:p>
                      <w:p w14:paraId="01DAC16A" w14:textId="77777777" w:rsidR="001155CF" w:rsidRPr="001155CF" w:rsidRDefault="001155CF" w:rsidP="001155CF">
                        <w:pPr>
                          <w:rPr>
                            <w:rFonts w:ascii="Arial Narrow" w:hAnsi="Arial Narrow"/>
                            <w:color w:val="AEAAAA"/>
                            <w:sz w:val="28"/>
                            <w:szCs w:val="28"/>
                            <w:lang w:val="es-ES"/>
                          </w:rPr>
                        </w:pPr>
                      </w:p>
                    </w:txbxContent>
                  </v:textbox>
                </v:shape>
                <v:shape id="Cuadro de texto 1509509980" o:spid="_x0000_s1030" type="#_x0000_t202" style="position:absolute;left:6000;top:12573;width:36195;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" filled="f" stroked="f" strokeweight=".5pt">
                  <v:textbox>
                    <w:txbxContent>
                      <w:p w14:paraId="291366A7" w14:textId="77777777" w:rsidR="001155CF" w:rsidRPr="00D207E1" w:rsidRDefault="001155CF" w:rsidP="001155CF">
                        <w:pPr>
                          <w:jc w:val="center"/>
                          <w:rPr>
                            <w:rFonts w:ascii="Malacitana-Sans" w:hAnsi="Malacitana-Sans" w:cstheme="minorHAnsi"/>
                            <w:color w:val="FFFFFF"/>
                            <w:sz w:val="32"/>
                            <w:szCs w:val="32"/>
                            <w:lang w:val="es-ES"/>
                          </w:rPr>
                        </w:pPr>
                        <w:r w:rsidRPr="00D207E1">
                          <w:rPr>
                            <w:rFonts w:ascii="Malacitana-Sans" w:hAnsi="Malacitana-Sans" w:cstheme="minorHAnsi"/>
                            <w:color w:val="FFFFFF"/>
                            <w:sz w:val="32"/>
                            <w:szCs w:val="32"/>
                            <w:lang w:val="es-ES"/>
                          </w:rPr>
                          <w:t>E.T.S. DE INGENIERÍA INFORMÁTICA</w:t>
                        </w:r>
                      </w:p>
                    </w:txbxContent>
                  </v:textbox>
                </v:shape>
                <w10:wrap anchory="page"/>
              </v:group>
            </w:pict>
          </mc:Fallback>
        </mc:AlternateContent>
      </w:r>
    </w:p>
    <w:sectPr w:rsidR="001155CF" w:rsidRPr="00481FD8" w:rsidSect="001155CF">
      <w:headerReference w:type="default" r:id="rId41"/>
      <w:footerReference w:type="default" r:id="rId42"/>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B5F601" w14:textId="77777777" w:rsidR="00D00428" w:rsidRDefault="00D00428" w:rsidP="00DC0980">
      <w:r>
        <w:separator/>
      </w:r>
    </w:p>
  </w:endnote>
  <w:endnote w:type="continuationSeparator" w:id="0">
    <w:p w14:paraId="584122F3" w14:textId="77777777" w:rsidR="00D00428" w:rsidRDefault="00D00428"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acitana">
    <w:altName w:val="Calibri"/>
    <w:panose1 w:val="00000000000000000000"/>
    <w:charset w:val="00"/>
    <w:family w:val="modern"/>
    <w:notTrueType/>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Malacitana-Sans">
    <w:altName w:val="Calibri"/>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DC91E"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E3951D3"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AEAA8"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5A103" w14:textId="77777777" w:rsidR="001155CF" w:rsidRDefault="001155CF"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2A8EF431" w14:textId="77777777" w:rsidR="001155CF" w:rsidRDefault="001155CF" w:rsidP="00FD75F7">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CB864" w14:textId="77777777" w:rsidR="001155CF" w:rsidRPr="001155CF" w:rsidRDefault="001155CF" w:rsidP="001155C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E6E1CB" w14:textId="77777777" w:rsidR="00D00428" w:rsidRDefault="00D00428" w:rsidP="00DC0980">
      <w:r>
        <w:separator/>
      </w:r>
    </w:p>
  </w:footnote>
  <w:footnote w:type="continuationSeparator" w:id="0">
    <w:p w14:paraId="2CEB1ACD" w14:textId="77777777" w:rsidR="00D00428" w:rsidRDefault="00D00428"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35978"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60BF0">
      <w:rPr>
        <w:rStyle w:val="Nmerodepgina"/>
        <w:noProof/>
      </w:rPr>
      <w:t>13</w:t>
    </w:r>
    <w:r>
      <w:rPr>
        <w:rStyle w:val="Nmerodepgina"/>
      </w:rPr>
      <w:fldChar w:fldCharType="end"/>
    </w:r>
  </w:p>
  <w:p w14:paraId="452C53B8"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A7A85" w14:textId="77777777" w:rsidR="0006457E" w:rsidRDefault="0006457E" w:rsidP="00DC0980">
    <w:pPr>
      <w:pStyle w:val="Encabezado"/>
      <w:ind w:right="360"/>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B1D54" w14:textId="77777777" w:rsidR="00CF5634" w:rsidRDefault="00CF5634" w:rsidP="00DC0980">
    <w:pPr>
      <w:pStyle w:val="Encabezado"/>
      <w:ind w:right="360"/>
    </w:pPr>
    <w:r w:rsidRPr="005468C6">
      <w:rPr>
        <w:noProof/>
      </w:rPr>
      <w:drawing>
        <wp:anchor distT="0" distB="0" distL="114300" distR="114300" simplePos="0" relativeHeight="251672576" behindDoc="0" locked="0" layoutInCell="1" allowOverlap="1" wp14:anchorId="5D569115" wp14:editId="5D08C3B2">
          <wp:simplePos x="0" y="0"/>
          <wp:positionH relativeFrom="column">
            <wp:posOffset>3898265</wp:posOffset>
          </wp:positionH>
          <wp:positionV relativeFrom="paragraph">
            <wp:posOffset>-239653</wp:posOffset>
          </wp:positionV>
          <wp:extent cx="1802584" cy="527721"/>
          <wp:effectExtent l="0" t="0" r="1270" b="5715"/>
          <wp:wrapNone/>
          <wp:docPr id="93246701" name="Imagen 93246701"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71552" behindDoc="0" locked="0" layoutInCell="1" allowOverlap="1" wp14:anchorId="3448612D" wp14:editId="57C4C93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1390763224" name="Imagen 1390763224"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46725"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8766F" w14:textId="77777777" w:rsidR="00DC0C57" w:rsidRDefault="00DC0C57"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8DC61" w14:textId="77777777" w:rsidR="003B699B" w:rsidRDefault="003B699B" w:rsidP="00DC0980">
    <w:pPr>
      <w:pStyle w:val="Encabezado"/>
      <w:ind w:right="360"/>
    </w:pPr>
    <w:r>
      <w:tab/>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BF8F1" w14:textId="77777777" w:rsidR="001155CF" w:rsidRDefault="001155CF"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5790"/>
    <w:multiLevelType w:val="multilevel"/>
    <w:tmpl w:val="C982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D5DE3"/>
    <w:multiLevelType w:val="multilevel"/>
    <w:tmpl w:val="2C22994E"/>
    <w:lvl w:ilvl="0">
      <w:start w:val="1"/>
      <w:numFmt w:val="decimal"/>
      <w:pStyle w:val="CaptuloNmero"/>
      <w:lvlText w:val="%1"/>
      <w:lvlJc w:val="left"/>
      <w:pPr>
        <w:ind w:left="720" w:hanging="72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suff w:val="space"/>
      <w:lvlText w:val="%1.%2.%3.%4."/>
      <w:lvlJc w:val="left"/>
      <w:pPr>
        <w:ind w:left="0" w:firstLine="0"/>
      </w:pPr>
      <w:rPr>
        <w:rFonts w:hint="default"/>
      </w:rPr>
    </w:lvl>
    <w:lvl w:ilvl="4">
      <w:start w:val="1"/>
      <w:numFmt w:val="none"/>
      <w:pStyle w:val="Ttulo5"/>
      <w:lvlText w:val=""/>
      <w:lvlJc w:val="left"/>
      <w:pPr>
        <w:ind w:left="0" w:firstLine="0"/>
      </w:pPr>
      <w:rPr>
        <w:rFonts w:hint="default"/>
      </w:rPr>
    </w:lvl>
    <w:lvl w:ilvl="5">
      <w:start w:val="1"/>
      <w:numFmt w:val="none"/>
      <w:pStyle w:val="Ttulo6"/>
      <w:lvlText w:val=""/>
      <w:lvlJc w:val="right"/>
      <w:pPr>
        <w:ind w:left="-32767" w:firstLine="0"/>
      </w:pPr>
      <w:rPr>
        <w:rFonts w:hint="default"/>
      </w:rPr>
    </w:lvl>
    <w:lvl w:ilvl="6">
      <w:start w:val="1"/>
      <w:numFmt w:val="none"/>
      <w:pStyle w:val="Ttulo7"/>
      <w:lvlText w:val=""/>
      <w:lvlJc w:val="left"/>
      <w:pPr>
        <w:ind w:left="-32767" w:firstLine="0"/>
      </w:pPr>
      <w:rPr>
        <w:rFonts w:hint="default"/>
        <w:b w:val="0"/>
        <w:bCs w:val="0"/>
      </w:rPr>
    </w:lvl>
    <w:lvl w:ilvl="7">
      <w:start w:val="1"/>
      <w:numFmt w:val="none"/>
      <w:pStyle w:val="Ttulo8"/>
      <w:lvlText w:val=""/>
      <w:lvlJc w:val="left"/>
      <w:pPr>
        <w:ind w:left="-32767" w:firstLine="0"/>
      </w:pPr>
      <w:rPr>
        <w:rFonts w:hint="default"/>
      </w:rPr>
    </w:lvl>
    <w:lvl w:ilvl="8">
      <w:start w:val="1"/>
      <w:numFmt w:val="none"/>
      <w:pStyle w:val="Ttulo9"/>
      <w:lvlText w:val=""/>
      <w:lvlJc w:val="right"/>
      <w:pPr>
        <w:ind w:left="-32767" w:firstLine="0"/>
      </w:pPr>
      <w:rPr>
        <w:rFonts w:hint="default"/>
      </w:rPr>
    </w:lvl>
  </w:abstractNum>
  <w:abstractNum w:abstractNumId="2" w15:restartNumberingAfterBreak="0">
    <w:nsid w:val="0E382438"/>
    <w:multiLevelType w:val="multilevel"/>
    <w:tmpl w:val="4FB0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A7040"/>
    <w:multiLevelType w:val="multilevel"/>
    <w:tmpl w:val="1584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90A42"/>
    <w:multiLevelType w:val="multilevel"/>
    <w:tmpl w:val="7AB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84C3A"/>
    <w:multiLevelType w:val="multilevel"/>
    <w:tmpl w:val="48B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73AA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07484"/>
    <w:multiLevelType w:val="multilevel"/>
    <w:tmpl w:val="7DE2E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0E540C"/>
    <w:multiLevelType w:val="multilevel"/>
    <w:tmpl w:val="295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310F6A"/>
    <w:multiLevelType w:val="multilevel"/>
    <w:tmpl w:val="FE0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A70C7E"/>
    <w:multiLevelType w:val="hybridMultilevel"/>
    <w:tmpl w:val="FBA0E760"/>
    <w:lvl w:ilvl="0" w:tplc="1F0097D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4C7157F"/>
    <w:multiLevelType w:val="multilevel"/>
    <w:tmpl w:val="CE2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E451BE"/>
    <w:multiLevelType w:val="multilevel"/>
    <w:tmpl w:val="3F4C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D25B47"/>
    <w:multiLevelType w:val="multilevel"/>
    <w:tmpl w:val="0800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33F48"/>
    <w:multiLevelType w:val="multilevel"/>
    <w:tmpl w:val="E9FC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646667"/>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41157"/>
    <w:multiLevelType w:val="multilevel"/>
    <w:tmpl w:val="C924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A95EC9"/>
    <w:multiLevelType w:val="multilevel"/>
    <w:tmpl w:val="3F96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D0763C"/>
    <w:multiLevelType w:val="multilevel"/>
    <w:tmpl w:val="47760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9F07FB"/>
    <w:multiLevelType w:val="multilevel"/>
    <w:tmpl w:val="D510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13750F"/>
    <w:multiLevelType w:val="multilevel"/>
    <w:tmpl w:val="0560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070BDC"/>
    <w:multiLevelType w:val="multilevel"/>
    <w:tmpl w:val="321A5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A706FB"/>
    <w:multiLevelType w:val="multilevel"/>
    <w:tmpl w:val="F864C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9C3C17"/>
    <w:multiLevelType w:val="multilevel"/>
    <w:tmpl w:val="F9BC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275A22"/>
    <w:multiLevelType w:val="multilevel"/>
    <w:tmpl w:val="193E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C47B2"/>
    <w:multiLevelType w:val="multilevel"/>
    <w:tmpl w:val="71E6E562"/>
    <w:lvl w:ilvl="0">
      <w:start w:val="1"/>
      <w:numFmt w:val="upperLetter"/>
      <w:pStyle w:val="Apndice"/>
      <w:suff w:val="space"/>
      <w:lvlText w:val="Apéndice %1."/>
      <w:lvlJc w:val="left"/>
      <w:pPr>
        <w:ind w:left="360" w:hanging="360"/>
      </w:pPr>
      <w:rPr>
        <w:rFonts w:hint="default"/>
      </w:rPr>
    </w:lvl>
    <w:lvl w:ilvl="1">
      <w:start w:val="1"/>
      <w:numFmt w:val="decimal"/>
      <w:pStyle w:val="Apndice2"/>
      <w:suff w:val="space"/>
      <w:lvlText w:val="%1.%2."/>
      <w:lvlJc w:val="left"/>
      <w:pPr>
        <w:ind w:left="680" w:hanging="68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4C33B22"/>
    <w:multiLevelType w:val="multilevel"/>
    <w:tmpl w:val="85022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373C6D"/>
    <w:multiLevelType w:val="multilevel"/>
    <w:tmpl w:val="D0E2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F02B55"/>
    <w:multiLevelType w:val="multilevel"/>
    <w:tmpl w:val="5090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B34764"/>
    <w:multiLevelType w:val="hybridMultilevel"/>
    <w:tmpl w:val="8D30EA3E"/>
    <w:lvl w:ilvl="0" w:tplc="C1C4F1E4">
      <w:start w:val="1"/>
      <w:numFmt w:val="bullet"/>
      <w:lvlText w:val="-"/>
      <w:lvlJc w:val="left"/>
      <w:pPr>
        <w:ind w:left="1080" w:hanging="360"/>
      </w:pPr>
      <w:rPr>
        <w:rFonts w:ascii="Malacitana" w:eastAsiaTheme="minorHAnsi" w:hAnsi="Malacitana"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4C175622"/>
    <w:multiLevelType w:val="multilevel"/>
    <w:tmpl w:val="370C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4828FF"/>
    <w:multiLevelType w:val="multilevel"/>
    <w:tmpl w:val="E21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6A0AE8"/>
    <w:multiLevelType w:val="multilevel"/>
    <w:tmpl w:val="4DD4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9D2578"/>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4F54A2"/>
    <w:multiLevelType w:val="multilevel"/>
    <w:tmpl w:val="452E8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E96BF9"/>
    <w:multiLevelType w:val="multilevel"/>
    <w:tmpl w:val="E5A2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2F44AF"/>
    <w:multiLevelType w:val="multilevel"/>
    <w:tmpl w:val="7F86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006F74"/>
    <w:multiLevelType w:val="multilevel"/>
    <w:tmpl w:val="1752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5F2658"/>
    <w:multiLevelType w:val="multilevel"/>
    <w:tmpl w:val="691E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EC46DE"/>
    <w:multiLevelType w:val="multilevel"/>
    <w:tmpl w:val="E1B0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9A653C"/>
    <w:multiLevelType w:val="multilevel"/>
    <w:tmpl w:val="FE54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39010D"/>
    <w:multiLevelType w:val="multilevel"/>
    <w:tmpl w:val="0150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4D15ED"/>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7B7771"/>
    <w:multiLevelType w:val="multilevel"/>
    <w:tmpl w:val="ECE47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9441CB"/>
    <w:multiLevelType w:val="multilevel"/>
    <w:tmpl w:val="8C20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385400"/>
    <w:multiLevelType w:val="multilevel"/>
    <w:tmpl w:val="9328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546758"/>
    <w:multiLevelType w:val="multilevel"/>
    <w:tmpl w:val="AB6A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4F39B6"/>
    <w:multiLevelType w:val="multilevel"/>
    <w:tmpl w:val="8BE6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825EFA"/>
    <w:multiLevelType w:val="multilevel"/>
    <w:tmpl w:val="B5D2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CD59A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4694E"/>
    <w:multiLevelType w:val="multilevel"/>
    <w:tmpl w:val="51CA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602D09"/>
    <w:multiLevelType w:val="multilevel"/>
    <w:tmpl w:val="D634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D94CC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DE605F"/>
    <w:multiLevelType w:val="multilevel"/>
    <w:tmpl w:val="A922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1F1823"/>
    <w:multiLevelType w:val="multilevel"/>
    <w:tmpl w:val="41BE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E67300"/>
    <w:multiLevelType w:val="multilevel"/>
    <w:tmpl w:val="11CE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4E271A"/>
    <w:multiLevelType w:val="multilevel"/>
    <w:tmpl w:val="7E10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1500390">
    <w:abstractNumId w:val="1"/>
  </w:num>
  <w:num w:numId="2" w16cid:durableId="971713226">
    <w:abstractNumId w:val="25"/>
  </w:num>
  <w:num w:numId="3" w16cid:durableId="322126175">
    <w:abstractNumId w:val="10"/>
  </w:num>
  <w:num w:numId="4" w16cid:durableId="1037125999">
    <w:abstractNumId w:val="29"/>
  </w:num>
  <w:num w:numId="5" w16cid:durableId="595749597">
    <w:abstractNumId w:val="20"/>
  </w:num>
  <w:num w:numId="6" w16cid:durableId="1843010817">
    <w:abstractNumId w:val="0"/>
  </w:num>
  <w:num w:numId="7" w16cid:durableId="677733853">
    <w:abstractNumId w:val="35"/>
  </w:num>
  <w:num w:numId="8" w16cid:durableId="453403412">
    <w:abstractNumId w:val="51"/>
  </w:num>
  <w:num w:numId="9" w16cid:durableId="298459085">
    <w:abstractNumId w:val="9"/>
  </w:num>
  <w:num w:numId="10" w16cid:durableId="125390474">
    <w:abstractNumId w:val="52"/>
  </w:num>
  <w:num w:numId="11" w16cid:durableId="1008290606">
    <w:abstractNumId w:val="37"/>
  </w:num>
  <w:num w:numId="12" w16cid:durableId="1722055062">
    <w:abstractNumId w:val="47"/>
  </w:num>
  <w:num w:numId="13" w16cid:durableId="843596076">
    <w:abstractNumId w:val="17"/>
  </w:num>
  <w:num w:numId="14" w16cid:durableId="1243952139">
    <w:abstractNumId w:val="16"/>
  </w:num>
  <w:num w:numId="15" w16cid:durableId="403449964">
    <w:abstractNumId w:val="11"/>
  </w:num>
  <w:num w:numId="16" w16cid:durableId="396633992">
    <w:abstractNumId w:val="55"/>
  </w:num>
  <w:num w:numId="17" w16cid:durableId="1119451023">
    <w:abstractNumId w:val="45"/>
  </w:num>
  <w:num w:numId="18" w16cid:durableId="780338713">
    <w:abstractNumId w:val="53"/>
  </w:num>
  <w:num w:numId="19" w16cid:durableId="1052731225">
    <w:abstractNumId w:val="13"/>
  </w:num>
  <w:num w:numId="20" w16cid:durableId="602610995">
    <w:abstractNumId w:val="3"/>
  </w:num>
  <w:num w:numId="21" w16cid:durableId="1411153613">
    <w:abstractNumId w:val="41"/>
  </w:num>
  <w:num w:numId="22" w16cid:durableId="15499195">
    <w:abstractNumId w:val="36"/>
  </w:num>
  <w:num w:numId="23" w16cid:durableId="992416577">
    <w:abstractNumId w:val="38"/>
  </w:num>
  <w:num w:numId="24" w16cid:durableId="278145931">
    <w:abstractNumId w:val="28"/>
  </w:num>
  <w:num w:numId="25" w16cid:durableId="453595497">
    <w:abstractNumId w:val="23"/>
  </w:num>
  <w:num w:numId="26" w16cid:durableId="1103184408">
    <w:abstractNumId w:val="46"/>
  </w:num>
  <w:num w:numId="27" w16cid:durableId="323050555">
    <w:abstractNumId w:val="32"/>
  </w:num>
  <w:num w:numId="28" w16cid:durableId="969940669">
    <w:abstractNumId w:val="2"/>
  </w:num>
  <w:num w:numId="29" w16cid:durableId="666058414">
    <w:abstractNumId w:val="27"/>
  </w:num>
  <w:num w:numId="30" w16cid:durableId="612369789">
    <w:abstractNumId w:val="39"/>
  </w:num>
  <w:num w:numId="31" w16cid:durableId="646935851">
    <w:abstractNumId w:val="44"/>
  </w:num>
  <w:num w:numId="32" w16cid:durableId="337970710">
    <w:abstractNumId w:val="5"/>
  </w:num>
  <w:num w:numId="33" w16cid:durableId="2026780390">
    <w:abstractNumId w:val="19"/>
  </w:num>
  <w:num w:numId="34" w16cid:durableId="898710209">
    <w:abstractNumId w:val="12"/>
  </w:num>
  <w:num w:numId="35" w16cid:durableId="704526489">
    <w:abstractNumId w:val="18"/>
  </w:num>
  <w:num w:numId="36" w16cid:durableId="320623383">
    <w:abstractNumId w:val="4"/>
  </w:num>
  <w:num w:numId="37" w16cid:durableId="81340907">
    <w:abstractNumId w:val="43"/>
  </w:num>
  <w:num w:numId="38" w16cid:durableId="524639271">
    <w:abstractNumId w:val="26"/>
  </w:num>
  <w:num w:numId="39" w16cid:durableId="307364057">
    <w:abstractNumId w:val="7"/>
  </w:num>
  <w:num w:numId="40" w16cid:durableId="2043363747">
    <w:abstractNumId w:val="30"/>
  </w:num>
  <w:num w:numId="41" w16cid:durableId="161774425">
    <w:abstractNumId w:val="34"/>
  </w:num>
  <w:num w:numId="42" w16cid:durableId="1792478496">
    <w:abstractNumId w:val="54"/>
  </w:num>
  <w:num w:numId="43" w16cid:durableId="1637569478">
    <w:abstractNumId w:val="22"/>
  </w:num>
  <w:num w:numId="44" w16cid:durableId="624045263">
    <w:abstractNumId w:val="21"/>
  </w:num>
  <w:num w:numId="45" w16cid:durableId="731122015">
    <w:abstractNumId w:val="31"/>
  </w:num>
  <w:num w:numId="46" w16cid:durableId="193884037">
    <w:abstractNumId w:val="14"/>
  </w:num>
  <w:num w:numId="47" w16cid:durableId="1327829493">
    <w:abstractNumId w:val="56"/>
  </w:num>
  <w:num w:numId="48" w16cid:durableId="319043352">
    <w:abstractNumId w:val="8"/>
  </w:num>
  <w:num w:numId="49" w16cid:durableId="1570312148">
    <w:abstractNumId w:val="40"/>
  </w:num>
  <w:num w:numId="50" w16cid:durableId="999893444">
    <w:abstractNumId w:val="48"/>
  </w:num>
  <w:num w:numId="51" w16cid:durableId="1266960987">
    <w:abstractNumId w:val="50"/>
  </w:num>
  <w:num w:numId="52" w16cid:durableId="1826697351">
    <w:abstractNumId w:val="24"/>
  </w:num>
  <w:num w:numId="53" w16cid:durableId="632247577">
    <w:abstractNumId w:val="42"/>
  </w:num>
  <w:num w:numId="54" w16cid:durableId="1216162852">
    <w:abstractNumId w:val="15"/>
  </w:num>
  <w:num w:numId="55" w16cid:durableId="498426716">
    <w:abstractNumId w:val="49"/>
  </w:num>
  <w:num w:numId="56" w16cid:durableId="618223350">
    <w:abstractNumId w:val="6"/>
  </w:num>
  <w:num w:numId="57" w16cid:durableId="461190195">
    <w:abstractNumId w:val="3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770"/>
    <w:rsid w:val="000048AF"/>
    <w:rsid w:val="000065F2"/>
    <w:rsid w:val="0001161B"/>
    <w:rsid w:val="0001317D"/>
    <w:rsid w:val="00015556"/>
    <w:rsid w:val="00015F50"/>
    <w:rsid w:val="00017B46"/>
    <w:rsid w:val="00017EAC"/>
    <w:rsid w:val="00021ADA"/>
    <w:rsid w:val="00023B54"/>
    <w:rsid w:val="0003284E"/>
    <w:rsid w:val="00034510"/>
    <w:rsid w:val="0003549D"/>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770"/>
    <w:rsid w:val="00076924"/>
    <w:rsid w:val="00077330"/>
    <w:rsid w:val="00087818"/>
    <w:rsid w:val="00091A52"/>
    <w:rsid w:val="00091C1E"/>
    <w:rsid w:val="00093EC5"/>
    <w:rsid w:val="0009458E"/>
    <w:rsid w:val="00095480"/>
    <w:rsid w:val="0009594B"/>
    <w:rsid w:val="00096781"/>
    <w:rsid w:val="000A024D"/>
    <w:rsid w:val="000A28BD"/>
    <w:rsid w:val="000A2BD3"/>
    <w:rsid w:val="000A7C48"/>
    <w:rsid w:val="000B3FD1"/>
    <w:rsid w:val="000C084C"/>
    <w:rsid w:val="000C1A8B"/>
    <w:rsid w:val="000C68BA"/>
    <w:rsid w:val="000D13D6"/>
    <w:rsid w:val="000D7A41"/>
    <w:rsid w:val="000E03CE"/>
    <w:rsid w:val="000E570D"/>
    <w:rsid w:val="000F0A83"/>
    <w:rsid w:val="00104DC4"/>
    <w:rsid w:val="0010653D"/>
    <w:rsid w:val="00106F38"/>
    <w:rsid w:val="00107C89"/>
    <w:rsid w:val="001155CF"/>
    <w:rsid w:val="0011765A"/>
    <w:rsid w:val="00120EBD"/>
    <w:rsid w:val="00123218"/>
    <w:rsid w:val="001233B7"/>
    <w:rsid w:val="0012577E"/>
    <w:rsid w:val="0012656F"/>
    <w:rsid w:val="001308C4"/>
    <w:rsid w:val="00137ECA"/>
    <w:rsid w:val="0014088A"/>
    <w:rsid w:val="001416E6"/>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CE1"/>
    <w:rsid w:val="00177334"/>
    <w:rsid w:val="00180141"/>
    <w:rsid w:val="00184711"/>
    <w:rsid w:val="00184911"/>
    <w:rsid w:val="00191C4D"/>
    <w:rsid w:val="0019400F"/>
    <w:rsid w:val="00194DD9"/>
    <w:rsid w:val="00195F40"/>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112B1"/>
    <w:rsid w:val="00213F97"/>
    <w:rsid w:val="00214538"/>
    <w:rsid w:val="00214735"/>
    <w:rsid w:val="00217FFB"/>
    <w:rsid w:val="00223C93"/>
    <w:rsid w:val="00225102"/>
    <w:rsid w:val="0022749F"/>
    <w:rsid w:val="002278FB"/>
    <w:rsid w:val="002319FB"/>
    <w:rsid w:val="002327DC"/>
    <w:rsid w:val="00233558"/>
    <w:rsid w:val="00234E5E"/>
    <w:rsid w:val="002352B0"/>
    <w:rsid w:val="00237208"/>
    <w:rsid w:val="00237829"/>
    <w:rsid w:val="00241A66"/>
    <w:rsid w:val="00241AA2"/>
    <w:rsid w:val="00241BCA"/>
    <w:rsid w:val="00246A82"/>
    <w:rsid w:val="00247536"/>
    <w:rsid w:val="00247AFE"/>
    <w:rsid w:val="002503BB"/>
    <w:rsid w:val="0025296F"/>
    <w:rsid w:val="00255D39"/>
    <w:rsid w:val="002617DC"/>
    <w:rsid w:val="0026665B"/>
    <w:rsid w:val="00271409"/>
    <w:rsid w:val="002745D9"/>
    <w:rsid w:val="00274DE6"/>
    <w:rsid w:val="00275253"/>
    <w:rsid w:val="00280404"/>
    <w:rsid w:val="002813E4"/>
    <w:rsid w:val="002831A1"/>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1A7"/>
    <w:rsid w:val="002B5877"/>
    <w:rsid w:val="002B7A54"/>
    <w:rsid w:val="002C0161"/>
    <w:rsid w:val="002C158E"/>
    <w:rsid w:val="002C1DD9"/>
    <w:rsid w:val="002C1F70"/>
    <w:rsid w:val="002C2244"/>
    <w:rsid w:val="002C3778"/>
    <w:rsid w:val="002C54D2"/>
    <w:rsid w:val="002C5DFF"/>
    <w:rsid w:val="002C64FB"/>
    <w:rsid w:val="002C77E2"/>
    <w:rsid w:val="002D2CCB"/>
    <w:rsid w:val="002D3259"/>
    <w:rsid w:val="002D60B3"/>
    <w:rsid w:val="002F4939"/>
    <w:rsid w:val="002F5696"/>
    <w:rsid w:val="00300CFA"/>
    <w:rsid w:val="0030254D"/>
    <w:rsid w:val="00304A7C"/>
    <w:rsid w:val="003145B5"/>
    <w:rsid w:val="003153D5"/>
    <w:rsid w:val="00332A7C"/>
    <w:rsid w:val="00332F2D"/>
    <w:rsid w:val="00340F81"/>
    <w:rsid w:val="00342ABB"/>
    <w:rsid w:val="0034464B"/>
    <w:rsid w:val="00346B27"/>
    <w:rsid w:val="00347D4A"/>
    <w:rsid w:val="00347E01"/>
    <w:rsid w:val="003502DB"/>
    <w:rsid w:val="00350AA8"/>
    <w:rsid w:val="00350AEF"/>
    <w:rsid w:val="00352062"/>
    <w:rsid w:val="00353A7B"/>
    <w:rsid w:val="003568F7"/>
    <w:rsid w:val="00356E1F"/>
    <w:rsid w:val="00361805"/>
    <w:rsid w:val="0036651D"/>
    <w:rsid w:val="003678B8"/>
    <w:rsid w:val="00371F8E"/>
    <w:rsid w:val="00374759"/>
    <w:rsid w:val="00374E9A"/>
    <w:rsid w:val="00375D3E"/>
    <w:rsid w:val="003779A6"/>
    <w:rsid w:val="00377DFE"/>
    <w:rsid w:val="003800BF"/>
    <w:rsid w:val="003810D7"/>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DAD"/>
    <w:rsid w:val="003D0E61"/>
    <w:rsid w:val="003D227E"/>
    <w:rsid w:val="003D34ED"/>
    <w:rsid w:val="003D7E11"/>
    <w:rsid w:val="003E018F"/>
    <w:rsid w:val="003E0286"/>
    <w:rsid w:val="003E4C8E"/>
    <w:rsid w:val="003E4EFD"/>
    <w:rsid w:val="003F1366"/>
    <w:rsid w:val="0040507B"/>
    <w:rsid w:val="004066B7"/>
    <w:rsid w:val="00407E0B"/>
    <w:rsid w:val="00410F51"/>
    <w:rsid w:val="0041122B"/>
    <w:rsid w:val="00412331"/>
    <w:rsid w:val="004141E7"/>
    <w:rsid w:val="00415135"/>
    <w:rsid w:val="00415864"/>
    <w:rsid w:val="00416E3C"/>
    <w:rsid w:val="00417840"/>
    <w:rsid w:val="00417F10"/>
    <w:rsid w:val="00432871"/>
    <w:rsid w:val="00435D33"/>
    <w:rsid w:val="00436424"/>
    <w:rsid w:val="00437533"/>
    <w:rsid w:val="004401F6"/>
    <w:rsid w:val="00442AF3"/>
    <w:rsid w:val="00442B61"/>
    <w:rsid w:val="00455D34"/>
    <w:rsid w:val="00457524"/>
    <w:rsid w:val="00462B5F"/>
    <w:rsid w:val="00463747"/>
    <w:rsid w:val="004705E6"/>
    <w:rsid w:val="004706CC"/>
    <w:rsid w:val="00470A3E"/>
    <w:rsid w:val="004724D9"/>
    <w:rsid w:val="0047792E"/>
    <w:rsid w:val="00481FD8"/>
    <w:rsid w:val="0048412D"/>
    <w:rsid w:val="00486665"/>
    <w:rsid w:val="00486BE9"/>
    <w:rsid w:val="004910DD"/>
    <w:rsid w:val="00496634"/>
    <w:rsid w:val="004A1326"/>
    <w:rsid w:val="004A37B7"/>
    <w:rsid w:val="004A4D41"/>
    <w:rsid w:val="004A53A9"/>
    <w:rsid w:val="004A6AE8"/>
    <w:rsid w:val="004B3D7D"/>
    <w:rsid w:val="004B6F5A"/>
    <w:rsid w:val="004B7185"/>
    <w:rsid w:val="004D33D2"/>
    <w:rsid w:val="004D5992"/>
    <w:rsid w:val="004E481D"/>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27E5E"/>
    <w:rsid w:val="00541193"/>
    <w:rsid w:val="00542D27"/>
    <w:rsid w:val="005468B3"/>
    <w:rsid w:val="005468C6"/>
    <w:rsid w:val="00547689"/>
    <w:rsid w:val="0054771F"/>
    <w:rsid w:val="0055139A"/>
    <w:rsid w:val="00551CD1"/>
    <w:rsid w:val="00565448"/>
    <w:rsid w:val="00565BA6"/>
    <w:rsid w:val="005663C9"/>
    <w:rsid w:val="00566729"/>
    <w:rsid w:val="005679A9"/>
    <w:rsid w:val="005708BD"/>
    <w:rsid w:val="00571686"/>
    <w:rsid w:val="005809B9"/>
    <w:rsid w:val="005834AD"/>
    <w:rsid w:val="00584642"/>
    <w:rsid w:val="00584BB2"/>
    <w:rsid w:val="00592885"/>
    <w:rsid w:val="00595F4E"/>
    <w:rsid w:val="00597E21"/>
    <w:rsid w:val="005A0DE7"/>
    <w:rsid w:val="005A0FAD"/>
    <w:rsid w:val="005A1561"/>
    <w:rsid w:val="005A1E71"/>
    <w:rsid w:val="005A1F69"/>
    <w:rsid w:val="005A3ABA"/>
    <w:rsid w:val="005A488F"/>
    <w:rsid w:val="005B6A43"/>
    <w:rsid w:val="005C3F6F"/>
    <w:rsid w:val="005C678A"/>
    <w:rsid w:val="005C6A3A"/>
    <w:rsid w:val="005F04E3"/>
    <w:rsid w:val="005F524F"/>
    <w:rsid w:val="005F5A0B"/>
    <w:rsid w:val="006001A7"/>
    <w:rsid w:val="006052E7"/>
    <w:rsid w:val="00605DA7"/>
    <w:rsid w:val="00607E5F"/>
    <w:rsid w:val="006117A6"/>
    <w:rsid w:val="006126E4"/>
    <w:rsid w:val="00613FDD"/>
    <w:rsid w:val="0061441C"/>
    <w:rsid w:val="00614840"/>
    <w:rsid w:val="00616748"/>
    <w:rsid w:val="006300BD"/>
    <w:rsid w:val="006334AE"/>
    <w:rsid w:val="0063378B"/>
    <w:rsid w:val="00633CA2"/>
    <w:rsid w:val="0063774D"/>
    <w:rsid w:val="00640F73"/>
    <w:rsid w:val="00643C42"/>
    <w:rsid w:val="00647AAA"/>
    <w:rsid w:val="00651EB2"/>
    <w:rsid w:val="00651EF9"/>
    <w:rsid w:val="00652D49"/>
    <w:rsid w:val="006605A4"/>
    <w:rsid w:val="006615B9"/>
    <w:rsid w:val="00661754"/>
    <w:rsid w:val="00663C07"/>
    <w:rsid w:val="00665F9A"/>
    <w:rsid w:val="00666DC6"/>
    <w:rsid w:val="00671E2E"/>
    <w:rsid w:val="006726AB"/>
    <w:rsid w:val="0067388E"/>
    <w:rsid w:val="006755E6"/>
    <w:rsid w:val="00675EA5"/>
    <w:rsid w:val="00677464"/>
    <w:rsid w:val="006831EB"/>
    <w:rsid w:val="00685F50"/>
    <w:rsid w:val="0068687B"/>
    <w:rsid w:val="00691F99"/>
    <w:rsid w:val="00697EA0"/>
    <w:rsid w:val="006A10F7"/>
    <w:rsid w:val="006A1377"/>
    <w:rsid w:val="006A222F"/>
    <w:rsid w:val="006A384D"/>
    <w:rsid w:val="006A3A64"/>
    <w:rsid w:val="006A6C25"/>
    <w:rsid w:val="006A799A"/>
    <w:rsid w:val="006B4657"/>
    <w:rsid w:val="006B4CDA"/>
    <w:rsid w:val="006B616F"/>
    <w:rsid w:val="006B735A"/>
    <w:rsid w:val="006C05F3"/>
    <w:rsid w:val="006C0DF7"/>
    <w:rsid w:val="006C35BB"/>
    <w:rsid w:val="006C3F7A"/>
    <w:rsid w:val="006C4742"/>
    <w:rsid w:val="006C6A0B"/>
    <w:rsid w:val="006C727C"/>
    <w:rsid w:val="006D1425"/>
    <w:rsid w:val="006D39C8"/>
    <w:rsid w:val="006D4BFC"/>
    <w:rsid w:val="006E1123"/>
    <w:rsid w:val="006E14F1"/>
    <w:rsid w:val="006E1EC1"/>
    <w:rsid w:val="006E21D4"/>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3DEA"/>
    <w:rsid w:val="007247EF"/>
    <w:rsid w:val="00733446"/>
    <w:rsid w:val="00733C9D"/>
    <w:rsid w:val="00734900"/>
    <w:rsid w:val="00734E43"/>
    <w:rsid w:val="00741941"/>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0665"/>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0F4D"/>
    <w:rsid w:val="007E1E30"/>
    <w:rsid w:val="007E401C"/>
    <w:rsid w:val="007E484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C8E"/>
    <w:rsid w:val="00830EF2"/>
    <w:rsid w:val="0083439D"/>
    <w:rsid w:val="008353C3"/>
    <w:rsid w:val="00835E9F"/>
    <w:rsid w:val="00836342"/>
    <w:rsid w:val="00836D56"/>
    <w:rsid w:val="00844B3E"/>
    <w:rsid w:val="00853C6F"/>
    <w:rsid w:val="00855C2A"/>
    <w:rsid w:val="00856707"/>
    <w:rsid w:val="00862BF2"/>
    <w:rsid w:val="008638B4"/>
    <w:rsid w:val="00866458"/>
    <w:rsid w:val="00867A42"/>
    <w:rsid w:val="008708E6"/>
    <w:rsid w:val="008747F5"/>
    <w:rsid w:val="008816FB"/>
    <w:rsid w:val="008846F5"/>
    <w:rsid w:val="008863DD"/>
    <w:rsid w:val="00886F08"/>
    <w:rsid w:val="00891A62"/>
    <w:rsid w:val="0089622C"/>
    <w:rsid w:val="00897D58"/>
    <w:rsid w:val="008A317C"/>
    <w:rsid w:val="008B4DAE"/>
    <w:rsid w:val="008B5FE0"/>
    <w:rsid w:val="008C0D74"/>
    <w:rsid w:val="008C3A11"/>
    <w:rsid w:val="008D217C"/>
    <w:rsid w:val="008D3127"/>
    <w:rsid w:val="008D4789"/>
    <w:rsid w:val="008D5B76"/>
    <w:rsid w:val="008E0153"/>
    <w:rsid w:val="008E3B5A"/>
    <w:rsid w:val="008E4227"/>
    <w:rsid w:val="008E6C60"/>
    <w:rsid w:val="008F1B0F"/>
    <w:rsid w:val="008F1EA4"/>
    <w:rsid w:val="008F3989"/>
    <w:rsid w:val="008F460C"/>
    <w:rsid w:val="008F486B"/>
    <w:rsid w:val="008F4899"/>
    <w:rsid w:val="009127E6"/>
    <w:rsid w:val="0091333F"/>
    <w:rsid w:val="00913D4B"/>
    <w:rsid w:val="00915F8C"/>
    <w:rsid w:val="00917B69"/>
    <w:rsid w:val="00922BEB"/>
    <w:rsid w:val="0092788C"/>
    <w:rsid w:val="009316FD"/>
    <w:rsid w:val="0093400F"/>
    <w:rsid w:val="00935A5C"/>
    <w:rsid w:val="0094104F"/>
    <w:rsid w:val="00942D1F"/>
    <w:rsid w:val="00943EF1"/>
    <w:rsid w:val="00947927"/>
    <w:rsid w:val="00950A7B"/>
    <w:rsid w:val="0095261E"/>
    <w:rsid w:val="00960430"/>
    <w:rsid w:val="00960BF0"/>
    <w:rsid w:val="00962367"/>
    <w:rsid w:val="00962B10"/>
    <w:rsid w:val="00966B31"/>
    <w:rsid w:val="009747EE"/>
    <w:rsid w:val="00974C58"/>
    <w:rsid w:val="00976499"/>
    <w:rsid w:val="00977781"/>
    <w:rsid w:val="00977C6F"/>
    <w:rsid w:val="009977FD"/>
    <w:rsid w:val="009A0061"/>
    <w:rsid w:val="009A1386"/>
    <w:rsid w:val="009A24CB"/>
    <w:rsid w:val="009A4311"/>
    <w:rsid w:val="009A59B5"/>
    <w:rsid w:val="009A7301"/>
    <w:rsid w:val="009B49F8"/>
    <w:rsid w:val="009C1EEC"/>
    <w:rsid w:val="009C52B9"/>
    <w:rsid w:val="009C5DD9"/>
    <w:rsid w:val="009D09D2"/>
    <w:rsid w:val="009D1711"/>
    <w:rsid w:val="009D4ED2"/>
    <w:rsid w:val="009D6D1E"/>
    <w:rsid w:val="009D7683"/>
    <w:rsid w:val="009E2DFE"/>
    <w:rsid w:val="009E4A0F"/>
    <w:rsid w:val="009E611B"/>
    <w:rsid w:val="009E644C"/>
    <w:rsid w:val="009F0425"/>
    <w:rsid w:val="009F120C"/>
    <w:rsid w:val="009F1B1D"/>
    <w:rsid w:val="009F1E89"/>
    <w:rsid w:val="009F23D3"/>
    <w:rsid w:val="009F27AC"/>
    <w:rsid w:val="009F5BD2"/>
    <w:rsid w:val="009F7916"/>
    <w:rsid w:val="00A01368"/>
    <w:rsid w:val="00A06F24"/>
    <w:rsid w:val="00A10F73"/>
    <w:rsid w:val="00A13CAC"/>
    <w:rsid w:val="00A150CE"/>
    <w:rsid w:val="00A155F9"/>
    <w:rsid w:val="00A2052C"/>
    <w:rsid w:val="00A21FDA"/>
    <w:rsid w:val="00A3001A"/>
    <w:rsid w:val="00A30FEB"/>
    <w:rsid w:val="00A3133F"/>
    <w:rsid w:val="00A36F4E"/>
    <w:rsid w:val="00A4264F"/>
    <w:rsid w:val="00A441C2"/>
    <w:rsid w:val="00A47CFE"/>
    <w:rsid w:val="00A51FDA"/>
    <w:rsid w:val="00A56BA7"/>
    <w:rsid w:val="00A60895"/>
    <w:rsid w:val="00A62BDA"/>
    <w:rsid w:val="00A67175"/>
    <w:rsid w:val="00A71686"/>
    <w:rsid w:val="00A71887"/>
    <w:rsid w:val="00A73338"/>
    <w:rsid w:val="00A756BB"/>
    <w:rsid w:val="00A75E83"/>
    <w:rsid w:val="00A83970"/>
    <w:rsid w:val="00A84A61"/>
    <w:rsid w:val="00A86A41"/>
    <w:rsid w:val="00A902FC"/>
    <w:rsid w:val="00A90749"/>
    <w:rsid w:val="00A916CB"/>
    <w:rsid w:val="00AA4496"/>
    <w:rsid w:val="00AA4E96"/>
    <w:rsid w:val="00AA64CC"/>
    <w:rsid w:val="00AA6683"/>
    <w:rsid w:val="00AA66DB"/>
    <w:rsid w:val="00AB09C8"/>
    <w:rsid w:val="00AB1323"/>
    <w:rsid w:val="00AB166B"/>
    <w:rsid w:val="00AB193E"/>
    <w:rsid w:val="00AB295E"/>
    <w:rsid w:val="00AB31F5"/>
    <w:rsid w:val="00AB3474"/>
    <w:rsid w:val="00AB54DE"/>
    <w:rsid w:val="00AB6A55"/>
    <w:rsid w:val="00AC3893"/>
    <w:rsid w:val="00AC78F7"/>
    <w:rsid w:val="00AD02DF"/>
    <w:rsid w:val="00AD050F"/>
    <w:rsid w:val="00AD468F"/>
    <w:rsid w:val="00AD762A"/>
    <w:rsid w:val="00AE0125"/>
    <w:rsid w:val="00AE070F"/>
    <w:rsid w:val="00AE1374"/>
    <w:rsid w:val="00AE5907"/>
    <w:rsid w:val="00AF0218"/>
    <w:rsid w:val="00AF313B"/>
    <w:rsid w:val="00AF3A2E"/>
    <w:rsid w:val="00AF6B26"/>
    <w:rsid w:val="00AF7197"/>
    <w:rsid w:val="00B0087C"/>
    <w:rsid w:val="00B07277"/>
    <w:rsid w:val="00B07724"/>
    <w:rsid w:val="00B109C4"/>
    <w:rsid w:val="00B11742"/>
    <w:rsid w:val="00B154B9"/>
    <w:rsid w:val="00B16BF4"/>
    <w:rsid w:val="00B21794"/>
    <w:rsid w:val="00B21EE0"/>
    <w:rsid w:val="00B21FAC"/>
    <w:rsid w:val="00B2210F"/>
    <w:rsid w:val="00B222F6"/>
    <w:rsid w:val="00B23393"/>
    <w:rsid w:val="00B256C9"/>
    <w:rsid w:val="00B2671C"/>
    <w:rsid w:val="00B26DD9"/>
    <w:rsid w:val="00B27077"/>
    <w:rsid w:val="00B308B7"/>
    <w:rsid w:val="00B30F8D"/>
    <w:rsid w:val="00B3725A"/>
    <w:rsid w:val="00B37DC6"/>
    <w:rsid w:val="00B40060"/>
    <w:rsid w:val="00B405AD"/>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50D7"/>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F401C"/>
    <w:rsid w:val="00BF4262"/>
    <w:rsid w:val="00BF4999"/>
    <w:rsid w:val="00BF5709"/>
    <w:rsid w:val="00BF7D23"/>
    <w:rsid w:val="00C0345D"/>
    <w:rsid w:val="00C11910"/>
    <w:rsid w:val="00C12AA8"/>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5F41"/>
    <w:rsid w:val="00C56364"/>
    <w:rsid w:val="00C5658C"/>
    <w:rsid w:val="00C60C6B"/>
    <w:rsid w:val="00C61BC6"/>
    <w:rsid w:val="00C678BE"/>
    <w:rsid w:val="00C71AEF"/>
    <w:rsid w:val="00C72744"/>
    <w:rsid w:val="00C72FAE"/>
    <w:rsid w:val="00C765FF"/>
    <w:rsid w:val="00C81B37"/>
    <w:rsid w:val="00C82785"/>
    <w:rsid w:val="00C930E8"/>
    <w:rsid w:val="00C93DC5"/>
    <w:rsid w:val="00CA1077"/>
    <w:rsid w:val="00CA398E"/>
    <w:rsid w:val="00CA5DC5"/>
    <w:rsid w:val="00CA7DBF"/>
    <w:rsid w:val="00CB0636"/>
    <w:rsid w:val="00CB1642"/>
    <w:rsid w:val="00CB4758"/>
    <w:rsid w:val="00CB7A80"/>
    <w:rsid w:val="00CB7FC2"/>
    <w:rsid w:val="00CC017F"/>
    <w:rsid w:val="00CC0B17"/>
    <w:rsid w:val="00CC1658"/>
    <w:rsid w:val="00CC2C1C"/>
    <w:rsid w:val="00CC378B"/>
    <w:rsid w:val="00CC5857"/>
    <w:rsid w:val="00CD328D"/>
    <w:rsid w:val="00CD3293"/>
    <w:rsid w:val="00CD6B00"/>
    <w:rsid w:val="00CE3CF8"/>
    <w:rsid w:val="00CE5A67"/>
    <w:rsid w:val="00CE7CA8"/>
    <w:rsid w:val="00CF34F5"/>
    <w:rsid w:val="00CF3A51"/>
    <w:rsid w:val="00CF50B8"/>
    <w:rsid w:val="00CF5110"/>
    <w:rsid w:val="00CF5634"/>
    <w:rsid w:val="00CF657C"/>
    <w:rsid w:val="00CF684F"/>
    <w:rsid w:val="00D00428"/>
    <w:rsid w:val="00D00B46"/>
    <w:rsid w:val="00D02D72"/>
    <w:rsid w:val="00D05822"/>
    <w:rsid w:val="00D05CA0"/>
    <w:rsid w:val="00D0695C"/>
    <w:rsid w:val="00D1038C"/>
    <w:rsid w:val="00D12622"/>
    <w:rsid w:val="00D13532"/>
    <w:rsid w:val="00D17844"/>
    <w:rsid w:val="00D17DB7"/>
    <w:rsid w:val="00D207E1"/>
    <w:rsid w:val="00D23EF0"/>
    <w:rsid w:val="00D25591"/>
    <w:rsid w:val="00D33351"/>
    <w:rsid w:val="00D372A7"/>
    <w:rsid w:val="00D40AE2"/>
    <w:rsid w:val="00D425A2"/>
    <w:rsid w:val="00D4451A"/>
    <w:rsid w:val="00D517B0"/>
    <w:rsid w:val="00D55B6F"/>
    <w:rsid w:val="00D6128A"/>
    <w:rsid w:val="00D63D0F"/>
    <w:rsid w:val="00D710CD"/>
    <w:rsid w:val="00D77466"/>
    <w:rsid w:val="00D81D5F"/>
    <w:rsid w:val="00D836F0"/>
    <w:rsid w:val="00D94414"/>
    <w:rsid w:val="00D960E7"/>
    <w:rsid w:val="00D96B36"/>
    <w:rsid w:val="00DA1019"/>
    <w:rsid w:val="00DA106A"/>
    <w:rsid w:val="00DA2F9F"/>
    <w:rsid w:val="00DB042C"/>
    <w:rsid w:val="00DB4049"/>
    <w:rsid w:val="00DB47DF"/>
    <w:rsid w:val="00DB6308"/>
    <w:rsid w:val="00DB669D"/>
    <w:rsid w:val="00DB6C7C"/>
    <w:rsid w:val="00DC0842"/>
    <w:rsid w:val="00DC0980"/>
    <w:rsid w:val="00DC0C57"/>
    <w:rsid w:val="00DC3EC8"/>
    <w:rsid w:val="00DC5029"/>
    <w:rsid w:val="00DC5417"/>
    <w:rsid w:val="00DD59EC"/>
    <w:rsid w:val="00DD7784"/>
    <w:rsid w:val="00DE0A7C"/>
    <w:rsid w:val="00DE3285"/>
    <w:rsid w:val="00DE3D7E"/>
    <w:rsid w:val="00DE76C1"/>
    <w:rsid w:val="00DE7973"/>
    <w:rsid w:val="00DF379C"/>
    <w:rsid w:val="00DF3F5E"/>
    <w:rsid w:val="00DF4490"/>
    <w:rsid w:val="00DF5FC3"/>
    <w:rsid w:val="00E015D0"/>
    <w:rsid w:val="00E03B67"/>
    <w:rsid w:val="00E07FAB"/>
    <w:rsid w:val="00E13EAC"/>
    <w:rsid w:val="00E21CC4"/>
    <w:rsid w:val="00E22852"/>
    <w:rsid w:val="00E230ED"/>
    <w:rsid w:val="00E24059"/>
    <w:rsid w:val="00E307EC"/>
    <w:rsid w:val="00E30933"/>
    <w:rsid w:val="00E32DDA"/>
    <w:rsid w:val="00E3658C"/>
    <w:rsid w:val="00E40EF8"/>
    <w:rsid w:val="00E41BA8"/>
    <w:rsid w:val="00E4396C"/>
    <w:rsid w:val="00E45456"/>
    <w:rsid w:val="00E54C60"/>
    <w:rsid w:val="00E554D8"/>
    <w:rsid w:val="00E55666"/>
    <w:rsid w:val="00E57D96"/>
    <w:rsid w:val="00E60031"/>
    <w:rsid w:val="00E633A1"/>
    <w:rsid w:val="00E633FC"/>
    <w:rsid w:val="00E63F67"/>
    <w:rsid w:val="00E67929"/>
    <w:rsid w:val="00E75898"/>
    <w:rsid w:val="00E8365A"/>
    <w:rsid w:val="00E83B7B"/>
    <w:rsid w:val="00E862F7"/>
    <w:rsid w:val="00E87E72"/>
    <w:rsid w:val="00E909F8"/>
    <w:rsid w:val="00E91804"/>
    <w:rsid w:val="00E91ADB"/>
    <w:rsid w:val="00E92190"/>
    <w:rsid w:val="00E926CD"/>
    <w:rsid w:val="00E92B3C"/>
    <w:rsid w:val="00E93C8A"/>
    <w:rsid w:val="00E97CCA"/>
    <w:rsid w:val="00EA0222"/>
    <w:rsid w:val="00EA20F8"/>
    <w:rsid w:val="00EA5CE1"/>
    <w:rsid w:val="00EA6B7C"/>
    <w:rsid w:val="00EB011D"/>
    <w:rsid w:val="00EB10F8"/>
    <w:rsid w:val="00EB5629"/>
    <w:rsid w:val="00EB595B"/>
    <w:rsid w:val="00EC0340"/>
    <w:rsid w:val="00EC2616"/>
    <w:rsid w:val="00EC2AC4"/>
    <w:rsid w:val="00EC3A92"/>
    <w:rsid w:val="00EC5EEB"/>
    <w:rsid w:val="00ED3723"/>
    <w:rsid w:val="00ED5132"/>
    <w:rsid w:val="00ED597F"/>
    <w:rsid w:val="00ED6671"/>
    <w:rsid w:val="00EE474F"/>
    <w:rsid w:val="00EE5A8C"/>
    <w:rsid w:val="00EE6147"/>
    <w:rsid w:val="00EE7906"/>
    <w:rsid w:val="00EF1396"/>
    <w:rsid w:val="00EF1D38"/>
    <w:rsid w:val="00EF3602"/>
    <w:rsid w:val="00EF72C5"/>
    <w:rsid w:val="00F00951"/>
    <w:rsid w:val="00F0098A"/>
    <w:rsid w:val="00F01DD9"/>
    <w:rsid w:val="00F01E46"/>
    <w:rsid w:val="00F030CE"/>
    <w:rsid w:val="00F03349"/>
    <w:rsid w:val="00F05F52"/>
    <w:rsid w:val="00F07203"/>
    <w:rsid w:val="00F07DB0"/>
    <w:rsid w:val="00F109DD"/>
    <w:rsid w:val="00F136C4"/>
    <w:rsid w:val="00F20970"/>
    <w:rsid w:val="00F211A5"/>
    <w:rsid w:val="00F2422C"/>
    <w:rsid w:val="00F269E1"/>
    <w:rsid w:val="00F275DA"/>
    <w:rsid w:val="00F33D23"/>
    <w:rsid w:val="00F40FCB"/>
    <w:rsid w:val="00F43A59"/>
    <w:rsid w:val="00F43B2F"/>
    <w:rsid w:val="00F52474"/>
    <w:rsid w:val="00F53BC8"/>
    <w:rsid w:val="00F54742"/>
    <w:rsid w:val="00F54B35"/>
    <w:rsid w:val="00F5549A"/>
    <w:rsid w:val="00F600D1"/>
    <w:rsid w:val="00F6197A"/>
    <w:rsid w:val="00F62973"/>
    <w:rsid w:val="00F64756"/>
    <w:rsid w:val="00F66DC9"/>
    <w:rsid w:val="00F72378"/>
    <w:rsid w:val="00F77124"/>
    <w:rsid w:val="00F813D9"/>
    <w:rsid w:val="00F842EA"/>
    <w:rsid w:val="00F87D78"/>
    <w:rsid w:val="00F90511"/>
    <w:rsid w:val="00FA41D9"/>
    <w:rsid w:val="00FA55CA"/>
    <w:rsid w:val="00FB6D09"/>
    <w:rsid w:val="00FC0710"/>
    <w:rsid w:val="00FC12B3"/>
    <w:rsid w:val="00FC40D9"/>
    <w:rsid w:val="00FC5661"/>
    <w:rsid w:val="00FD0126"/>
    <w:rsid w:val="00FD017F"/>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D68EC6"/>
  <w15:chartTrackingRefBased/>
  <w15:docId w15:val="{765E292B-9ED9-4F07-8BC3-7279CD8B5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207E1"/>
    <w:pPr>
      <w:jc w:val="both"/>
    </w:pPr>
    <w:rPr>
      <w:rFonts w:ascii="Malacitana" w:hAnsi="Malacitana"/>
      <w:lang w:val="es-ES_tradnl"/>
    </w:rPr>
  </w:style>
  <w:style w:type="paragraph" w:styleId="Ttulo1">
    <w:name w:val="heading 1"/>
    <w:basedOn w:val="Normal"/>
    <w:next w:val="Normal"/>
    <w:link w:val="Ttulo1Car"/>
    <w:uiPriority w:val="9"/>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D0E61"/>
    <w:pPr>
      <w:keepNext/>
      <w:keepLines/>
      <w:numPr>
        <w:ilvl w:val="1"/>
        <w:numId w:val="1"/>
      </w:numPr>
      <w:spacing w:before="40" w:after="120"/>
      <w:outlineLvl w:val="1"/>
    </w:pPr>
    <w:rPr>
      <w:rFonts w:eastAsiaTheme="majorEastAsia" w:cstheme="majorBidi"/>
      <w:color w:val="2E74B5" w:themeColor="accent1" w:themeShade="BF"/>
      <w:sz w:val="26"/>
      <w:szCs w:val="26"/>
    </w:rPr>
  </w:style>
  <w:style w:type="paragraph" w:styleId="Ttulo3">
    <w:name w:val="heading 3"/>
    <w:basedOn w:val="Ttulo2"/>
    <w:next w:val="Normal"/>
    <w:link w:val="Ttulo3Car"/>
    <w:uiPriority w:val="9"/>
    <w:unhideWhenUsed/>
    <w:qFormat/>
    <w:rsid w:val="003D0E61"/>
    <w:pPr>
      <w:numPr>
        <w:ilvl w:val="2"/>
      </w:numPr>
      <w:outlineLvl w:val="2"/>
    </w:pPr>
    <w:rPr>
      <w:sz w:val="24"/>
    </w:rPr>
  </w:style>
  <w:style w:type="paragraph" w:styleId="Ttulo4">
    <w:name w:val="heading 4"/>
    <w:basedOn w:val="Normal"/>
    <w:next w:val="Normal"/>
    <w:link w:val="Ttulo4Car"/>
    <w:uiPriority w:val="9"/>
    <w:unhideWhenUsed/>
    <w:qFormat/>
    <w:rsid w:val="003D0E61"/>
    <w:pPr>
      <w:keepNext/>
      <w:keepLines/>
      <w:numPr>
        <w:ilvl w:val="3"/>
        <w:numId w:val="1"/>
      </w:numPr>
      <w:spacing w:before="40"/>
      <w:outlineLvl w:val="3"/>
    </w:pPr>
    <w:rPr>
      <w:rFonts w:eastAsiaTheme="majorEastAsia" w:cstheme="majorBidi"/>
      <w:iCs/>
      <w:color w:val="2E74B5" w:themeColor="accent1" w:themeShade="BF"/>
    </w:rPr>
  </w:style>
  <w:style w:type="paragraph" w:styleId="Ttulo5">
    <w:name w:val="heading 5"/>
    <w:basedOn w:val="Normal"/>
    <w:next w:val="Normal"/>
    <w:link w:val="Ttulo5Car"/>
    <w:uiPriority w:val="9"/>
    <w:semiHidden/>
    <w:unhideWhenUsed/>
    <w:qFormat/>
    <w:rsid w:val="009F27AC"/>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51FB6"/>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rsid w:val="009F27AC"/>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F27A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F27A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3D0E61"/>
    <w:rPr>
      <w:rFonts w:ascii="Malacitana" w:eastAsiaTheme="majorEastAsia" w:hAnsi="Malacitana" w:cstheme="majorBidi"/>
      <w:color w:val="2E74B5" w:themeColor="accent1" w:themeShade="BF"/>
      <w:sz w:val="26"/>
      <w:szCs w:val="26"/>
      <w:lang w:val="es-ES_tradnl"/>
    </w:rPr>
  </w:style>
  <w:style w:type="character" w:customStyle="1" w:styleId="Ttulo3Car">
    <w:name w:val="Título 3 Car"/>
    <w:basedOn w:val="Fuentedeprrafopredeter"/>
    <w:link w:val="Ttulo3"/>
    <w:uiPriority w:val="9"/>
    <w:rsid w:val="003D0E61"/>
    <w:rPr>
      <w:rFonts w:ascii="Malacitana" w:eastAsiaTheme="majorEastAsia" w:hAnsi="Malacitana" w:cstheme="majorBidi"/>
      <w:color w:val="2E74B5" w:themeColor="accent1" w:themeShade="BF"/>
      <w:szCs w:val="26"/>
      <w:lang w:val="es-ES_tradnl"/>
    </w:rPr>
  </w:style>
  <w:style w:type="character" w:customStyle="1" w:styleId="Ttulo4Car">
    <w:name w:val="Título 4 Car"/>
    <w:basedOn w:val="Fuentedeprrafopredeter"/>
    <w:link w:val="Ttulo4"/>
    <w:uiPriority w:val="9"/>
    <w:rsid w:val="003D0E61"/>
    <w:rPr>
      <w:rFonts w:ascii="Malacitana" w:eastAsiaTheme="majorEastAsia" w:hAnsi="Malacitana" w:cstheme="majorBid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C12AA8"/>
    <w:pPr>
      <w:tabs>
        <w:tab w:val="right" w:leader="dot" w:pos="8771"/>
      </w:tabs>
      <w:spacing w:before="120"/>
    </w:pPr>
    <w:rPr>
      <w:b/>
    </w:rPr>
  </w:style>
  <w:style w:type="paragraph" w:styleId="TDC2">
    <w:name w:val="toc 2"/>
    <w:basedOn w:val="Normal"/>
    <w:next w:val="Normal"/>
    <w:autoRedefine/>
    <w:uiPriority w:val="39"/>
    <w:unhideWhenUsed/>
    <w:rsid w:val="00D25591"/>
    <w:pPr>
      <w:ind w:left="240"/>
    </w:pPr>
    <w:rPr>
      <w:noProof/>
      <w:kern w:val="2"/>
      <w:szCs w:val="22"/>
    </w:rPr>
  </w:style>
  <w:style w:type="paragraph" w:styleId="TDC3">
    <w:name w:val="toc 3"/>
    <w:basedOn w:val="Normal"/>
    <w:next w:val="Normal"/>
    <w:autoRedefine/>
    <w:uiPriority w:val="39"/>
    <w:unhideWhenUsed/>
    <w:rsid w:val="008863DD"/>
    <w:pPr>
      <w:ind w:left="480"/>
    </w:pPr>
    <w:rPr>
      <w:noProof/>
      <w:kern w:val="2"/>
      <w:szCs w:val="22"/>
      <w:lang w:val="en-US"/>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tulo">
    <w:name w:val="Capítulo"/>
    <w:basedOn w:val="Ttulo1"/>
    <w:qFormat/>
    <w:rsid w:val="00D207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240"/>
      <w:jc w:val="right"/>
    </w:pPr>
    <w:rPr>
      <w:rFonts w:ascii="Malacitana" w:hAnsi="Malacitana" w:cs="Helvetica"/>
      <w:b/>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styleId="Tabladeilustraciones">
    <w:name w:val="table of figures"/>
    <w:basedOn w:val="Normal"/>
    <w:next w:val="Normal"/>
    <w:uiPriority w:val="99"/>
    <w:unhideWhenUsed/>
    <w:rsid w:val="00960BF0"/>
  </w:style>
  <w:style w:type="paragraph" w:customStyle="1" w:styleId="CaptuloNmero">
    <w:name w:val="Capítulo Número"/>
    <w:basedOn w:val="Normal"/>
    <w:qFormat/>
    <w:rsid w:val="00415135"/>
    <w:pPr>
      <w:numPr>
        <w:numId w:val="1"/>
      </w:num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rsid w:val="00844B3E"/>
    <w:pPr>
      <w:spacing w:after="200"/>
      <w:jc w:val="center"/>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tulo10">
    <w:name w:val="Título1"/>
    <w:basedOn w:val="Normal"/>
    <w:next w:val="Normal"/>
    <w:uiPriority w:val="99"/>
    <w:rsid w:val="00A4264F"/>
    <w:pPr>
      <w:widowControl w:val="0"/>
      <w:autoSpaceDE w:val="0"/>
      <w:autoSpaceDN w:val="0"/>
      <w:adjustRightInd w:val="0"/>
      <w:jc w:val="left"/>
    </w:pPr>
    <w:rPr>
      <w:rFonts w:ascii="Times New Roman" w:hAnsi="Times New Roman" w:cs="Times New Roman"/>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paragraph" w:customStyle="1" w:styleId="Apndice">
    <w:name w:val="Apéndice"/>
    <w:basedOn w:val="CaptuloNmero"/>
    <w:qFormat/>
    <w:rsid w:val="00AD050F"/>
    <w:pPr>
      <w:numPr>
        <w:numId w:val="2"/>
      </w:numPr>
      <w:outlineLvl w:val="0"/>
    </w:pPr>
    <w:rPr>
      <w:noProof/>
      <w:sz w:val="84"/>
      <w:szCs w:val="2"/>
    </w:rPr>
  </w:style>
  <w:style w:type="paragraph" w:customStyle="1" w:styleId="Apndice2">
    <w:name w:val="Apéndice 2"/>
    <w:basedOn w:val="Ttulo2"/>
    <w:qFormat/>
    <w:rsid w:val="003D0E61"/>
    <w:pPr>
      <w:numPr>
        <w:numId w:val="2"/>
      </w:numPr>
    </w:pPr>
  </w:style>
  <w:style w:type="character" w:styleId="CdigoHTML">
    <w:name w:val="HTML Code"/>
    <w:basedOn w:val="Fuentedeprrafopredeter"/>
    <w:uiPriority w:val="99"/>
    <w:semiHidden/>
    <w:unhideWhenUsed/>
    <w:rsid w:val="002813E4"/>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9F27AC"/>
    <w:rPr>
      <w:rFonts w:asciiTheme="majorHAnsi" w:eastAsiaTheme="majorEastAsia" w:hAnsiTheme="majorHAnsi" w:cstheme="majorBidi"/>
      <w:color w:val="2E74B5" w:themeColor="accent1" w:themeShade="BF"/>
      <w:lang w:val="es-ES_tradnl"/>
    </w:rPr>
  </w:style>
  <w:style w:type="character" w:customStyle="1" w:styleId="Ttulo7Car">
    <w:name w:val="Título 7 Car"/>
    <w:basedOn w:val="Fuentedeprrafopredeter"/>
    <w:link w:val="Ttulo7"/>
    <w:uiPriority w:val="9"/>
    <w:rsid w:val="009F27AC"/>
    <w:rPr>
      <w:rFonts w:asciiTheme="majorHAnsi" w:eastAsiaTheme="majorEastAsia" w:hAnsiTheme="majorHAnsi" w:cstheme="majorBidi"/>
      <w:i/>
      <w:iCs/>
      <w:color w:val="1F4D78" w:themeColor="accent1" w:themeShade="7F"/>
      <w:lang w:val="es-ES_tradnl"/>
    </w:rPr>
  </w:style>
  <w:style w:type="character" w:customStyle="1" w:styleId="Ttulo8Car">
    <w:name w:val="Título 8 Car"/>
    <w:basedOn w:val="Fuentedeprrafopredeter"/>
    <w:link w:val="Ttulo8"/>
    <w:uiPriority w:val="9"/>
    <w:semiHidden/>
    <w:rsid w:val="009F27AC"/>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9F27AC"/>
    <w:rPr>
      <w:rFonts w:asciiTheme="majorHAnsi" w:eastAsiaTheme="majorEastAsia" w:hAnsiTheme="majorHAnsi" w:cstheme="majorBidi"/>
      <w:i/>
      <w:iCs/>
      <w:color w:val="272727" w:themeColor="text1" w:themeTint="D8"/>
      <w:sz w:val="21"/>
      <w:szCs w:val="21"/>
      <w:lang w:val="es-ES_tradnl"/>
    </w:rPr>
  </w:style>
  <w:style w:type="paragraph" w:customStyle="1" w:styleId="Referencias">
    <w:name w:val="Referencias"/>
    <w:basedOn w:val="Normal"/>
    <w:qFormat/>
    <w:rsid w:val="00B07277"/>
    <w:rPr>
      <w:noProof/>
      <w:sz w:val="20"/>
      <w:lang w:val="en-US"/>
    </w:rPr>
  </w:style>
  <w:style w:type="paragraph" w:customStyle="1" w:styleId="Default">
    <w:name w:val="Default"/>
    <w:rsid w:val="00CF5634"/>
    <w:pPr>
      <w:autoSpaceDE w:val="0"/>
      <w:autoSpaceDN w:val="0"/>
      <w:adjustRightInd w:val="0"/>
    </w:pPr>
    <w:rPr>
      <w:rFonts w:ascii="Times New Roman" w:eastAsia="Calibri" w:hAnsi="Times New Roman" w:cs="Times New Roman"/>
      <w:color w:val="000000"/>
      <w:lang w:val="es-ES"/>
    </w:rPr>
  </w:style>
  <w:style w:type="character" w:styleId="Mencinsinresolver">
    <w:name w:val="Unresolved Mention"/>
    <w:basedOn w:val="Fuentedeprrafopredeter"/>
    <w:uiPriority w:val="99"/>
    <w:rsid w:val="00D207E1"/>
    <w:rPr>
      <w:color w:val="605E5C"/>
      <w:shd w:val="clear" w:color="auto" w:fill="E1DFDD"/>
    </w:rPr>
  </w:style>
  <w:style w:type="paragraph" w:styleId="NormalWeb">
    <w:name w:val="Normal (Web)"/>
    <w:basedOn w:val="Normal"/>
    <w:uiPriority w:val="99"/>
    <w:semiHidden/>
    <w:unhideWhenUsed/>
    <w:rsid w:val="00034510"/>
    <w:rPr>
      <w:rFonts w:ascii="Times New Roman" w:hAnsi="Times New Roman" w:cs="Times New Roman"/>
    </w:rPr>
  </w:style>
  <w:style w:type="character" w:styleId="Textoennegrita">
    <w:name w:val="Strong"/>
    <w:basedOn w:val="Fuentedeprrafopredeter"/>
    <w:uiPriority w:val="22"/>
    <w:qFormat/>
    <w:rsid w:val="00A313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568299">
      <w:bodyDiv w:val="1"/>
      <w:marLeft w:val="0"/>
      <w:marRight w:val="0"/>
      <w:marTop w:val="0"/>
      <w:marBottom w:val="0"/>
      <w:divBdr>
        <w:top w:val="none" w:sz="0" w:space="0" w:color="auto"/>
        <w:left w:val="none" w:sz="0" w:space="0" w:color="auto"/>
        <w:bottom w:val="none" w:sz="0" w:space="0" w:color="auto"/>
        <w:right w:val="none" w:sz="0" w:space="0" w:color="auto"/>
      </w:divBdr>
    </w:div>
    <w:div w:id="42599597">
      <w:bodyDiv w:val="1"/>
      <w:marLeft w:val="0"/>
      <w:marRight w:val="0"/>
      <w:marTop w:val="0"/>
      <w:marBottom w:val="0"/>
      <w:divBdr>
        <w:top w:val="none" w:sz="0" w:space="0" w:color="auto"/>
        <w:left w:val="none" w:sz="0" w:space="0" w:color="auto"/>
        <w:bottom w:val="none" w:sz="0" w:space="0" w:color="auto"/>
        <w:right w:val="none" w:sz="0" w:space="0" w:color="auto"/>
      </w:divBdr>
    </w:div>
    <w:div w:id="52429949">
      <w:bodyDiv w:val="1"/>
      <w:marLeft w:val="0"/>
      <w:marRight w:val="0"/>
      <w:marTop w:val="0"/>
      <w:marBottom w:val="0"/>
      <w:divBdr>
        <w:top w:val="none" w:sz="0" w:space="0" w:color="auto"/>
        <w:left w:val="none" w:sz="0" w:space="0" w:color="auto"/>
        <w:bottom w:val="none" w:sz="0" w:space="0" w:color="auto"/>
        <w:right w:val="none" w:sz="0" w:space="0" w:color="auto"/>
      </w:divBdr>
    </w:div>
    <w:div w:id="53050216">
      <w:bodyDiv w:val="1"/>
      <w:marLeft w:val="0"/>
      <w:marRight w:val="0"/>
      <w:marTop w:val="0"/>
      <w:marBottom w:val="0"/>
      <w:divBdr>
        <w:top w:val="none" w:sz="0" w:space="0" w:color="auto"/>
        <w:left w:val="none" w:sz="0" w:space="0" w:color="auto"/>
        <w:bottom w:val="none" w:sz="0" w:space="0" w:color="auto"/>
        <w:right w:val="none" w:sz="0" w:space="0" w:color="auto"/>
      </w:divBdr>
      <w:divsChild>
        <w:div w:id="149058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23367">
      <w:bodyDiv w:val="1"/>
      <w:marLeft w:val="0"/>
      <w:marRight w:val="0"/>
      <w:marTop w:val="0"/>
      <w:marBottom w:val="0"/>
      <w:divBdr>
        <w:top w:val="none" w:sz="0" w:space="0" w:color="auto"/>
        <w:left w:val="none" w:sz="0" w:space="0" w:color="auto"/>
        <w:bottom w:val="none" w:sz="0" w:space="0" w:color="auto"/>
        <w:right w:val="none" w:sz="0" w:space="0" w:color="auto"/>
      </w:divBdr>
    </w:div>
    <w:div w:id="59451434">
      <w:bodyDiv w:val="1"/>
      <w:marLeft w:val="0"/>
      <w:marRight w:val="0"/>
      <w:marTop w:val="0"/>
      <w:marBottom w:val="0"/>
      <w:divBdr>
        <w:top w:val="none" w:sz="0" w:space="0" w:color="auto"/>
        <w:left w:val="none" w:sz="0" w:space="0" w:color="auto"/>
        <w:bottom w:val="none" w:sz="0" w:space="0" w:color="auto"/>
        <w:right w:val="none" w:sz="0" w:space="0" w:color="auto"/>
      </w:divBdr>
    </w:div>
    <w:div w:id="70781143">
      <w:bodyDiv w:val="1"/>
      <w:marLeft w:val="0"/>
      <w:marRight w:val="0"/>
      <w:marTop w:val="0"/>
      <w:marBottom w:val="0"/>
      <w:divBdr>
        <w:top w:val="none" w:sz="0" w:space="0" w:color="auto"/>
        <w:left w:val="none" w:sz="0" w:space="0" w:color="auto"/>
        <w:bottom w:val="none" w:sz="0" w:space="0" w:color="auto"/>
        <w:right w:val="none" w:sz="0" w:space="0" w:color="auto"/>
      </w:divBdr>
    </w:div>
    <w:div w:id="87241851">
      <w:bodyDiv w:val="1"/>
      <w:marLeft w:val="0"/>
      <w:marRight w:val="0"/>
      <w:marTop w:val="0"/>
      <w:marBottom w:val="0"/>
      <w:divBdr>
        <w:top w:val="none" w:sz="0" w:space="0" w:color="auto"/>
        <w:left w:val="none" w:sz="0" w:space="0" w:color="auto"/>
        <w:bottom w:val="none" w:sz="0" w:space="0" w:color="auto"/>
        <w:right w:val="none" w:sz="0" w:space="0" w:color="auto"/>
      </w:divBdr>
    </w:div>
    <w:div w:id="116797297">
      <w:bodyDiv w:val="1"/>
      <w:marLeft w:val="0"/>
      <w:marRight w:val="0"/>
      <w:marTop w:val="0"/>
      <w:marBottom w:val="0"/>
      <w:divBdr>
        <w:top w:val="none" w:sz="0" w:space="0" w:color="auto"/>
        <w:left w:val="none" w:sz="0" w:space="0" w:color="auto"/>
        <w:bottom w:val="none" w:sz="0" w:space="0" w:color="auto"/>
        <w:right w:val="none" w:sz="0" w:space="0" w:color="auto"/>
      </w:divBdr>
    </w:div>
    <w:div w:id="127629129">
      <w:bodyDiv w:val="1"/>
      <w:marLeft w:val="0"/>
      <w:marRight w:val="0"/>
      <w:marTop w:val="0"/>
      <w:marBottom w:val="0"/>
      <w:divBdr>
        <w:top w:val="none" w:sz="0" w:space="0" w:color="auto"/>
        <w:left w:val="none" w:sz="0" w:space="0" w:color="auto"/>
        <w:bottom w:val="none" w:sz="0" w:space="0" w:color="auto"/>
        <w:right w:val="none" w:sz="0" w:space="0" w:color="auto"/>
      </w:divBdr>
    </w:div>
    <w:div w:id="138497874">
      <w:bodyDiv w:val="1"/>
      <w:marLeft w:val="0"/>
      <w:marRight w:val="0"/>
      <w:marTop w:val="0"/>
      <w:marBottom w:val="0"/>
      <w:divBdr>
        <w:top w:val="none" w:sz="0" w:space="0" w:color="auto"/>
        <w:left w:val="none" w:sz="0" w:space="0" w:color="auto"/>
        <w:bottom w:val="none" w:sz="0" w:space="0" w:color="auto"/>
        <w:right w:val="none" w:sz="0" w:space="0" w:color="auto"/>
      </w:divBdr>
    </w:div>
    <w:div w:id="165556993">
      <w:bodyDiv w:val="1"/>
      <w:marLeft w:val="0"/>
      <w:marRight w:val="0"/>
      <w:marTop w:val="0"/>
      <w:marBottom w:val="0"/>
      <w:divBdr>
        <w:top w:val="none" w:sz="0" w:space="0" w:color="auto"/>
        <w:left w:val="none" w:sz="0" w:space="0" w:color="auto"/>
        <w:bottom w:val="none" w:sz="0" w:space="0" w:color="auto"/>
        <w:right w:val="none" w:sz="0" w:space="0" w:color="auto"/>
      </w:divBdr>
    </w:div>
    <w:div w:id="186985639">
      <w:bodyDiv w:val="1"/>
      <w:marLeft w:val="0"/>
      <w:marRight w:val="0"/>
      <w:marTop w:val="0"/>
      <w:marBottom w:val="0"/>
      <w:divBdr>
        <w:top w:val="none" w:sz="0" w:space="0" w:color="auto"/>
        <w:left w:val="none" w:sz="0" w:space="0" w:color="auto"/>
        <w:bottom w:val="none" w:sz="0" w:space="0" w:color="auto"/>
        <w:right w:val="none" w:sz="0" w:space="0" w:color="auto"/>
      </w:divBdr>
    </w:div>
    <w:div w:id="187529972">
      <w:bodyDiv w:val="1"/>
      <w:marLeft w:val="0"/>
      <w:marRight w:val="0"/>
      <w:marTop w:val="0"/>
      <w:marBottom w:val="0"/>
      <w:divBdr>
        <w:top w:val="none" w:sz="0" w:space="0" w:color="auto"/>
        <w:left w:val="none" w:sz="0" w:space="0" w:color="auto"/>
        <w:bottom w:val="none" w:sz="0" w:space="0" w:color="auto"/>
        <w:right w:val="none" w:sz="0" w:space="0" w:color="auto"/>
      </w:divBdr>
    </w:div>
    <w:div w:id="216358789">
      <w:bodyDiv w:val="1"/>
      <w:marLeft w:val="0"/>
      <w:marRight w:val="0"/>
      <w:marTop w:val="0"/>
      <w:marBottom w:val="0"/>
      <w:divBdr>
        <w:top w:val="none" w:sz="0" w:space="0" w:color="auto"/>
        <w:left w:val="none" w:sz="0" w:space="0" w:color="auto"/>
        <w:bottom w:val="none" w:sz="0" w:space="0" w:color="auto"/>
        <w:right w:val="none" w:sz="0" w:space="0" w:color="auto"/>
      </w:divBdr>
    </w:div>
    <w:div w:id="216742599">
      <w:bodyDiv w:val="1"/>
      <w:marLeft w:val="0"/>
      <w:marRight w:val="0"/>
      <w:marTop w:val="0"/>
      <w:marBottom w:val="0"/>
      <w:divBdr>
        <w:top w:val="none" w:sz="0" w:space="0" w:color="auto"/>
        <w:left w:val="none" w:sz="0" w:space="0" w:color="auto"/>
        <w:bottom w:val="none" w:sz="0" w:space="0" w:color="auto"/>
        <w:right w:val="none" w:sz="0" w:space="0" w:color="auto"/>
      </w:divBdr>
    </w:div>
    <w:div w:id="218908922">
      <w:bodyDiv w:val="1"/>
      <w:marLeft w:val="0"/>
      <w:marRight w:val="0"/>
      <w:marTop w:val="0"/>
      <w:marBottom w:val="0"/>
      <w:divBdr>
        <w:top w:val="none" w:sz="0" w:space="0" w:color="auto"/>
        <w:left w:val="none" w:sz="0" w:space="0" w:color="auto"/>
        <w:bottom w:val="none" w:sz="0" w:space="0" w:color="auto"/>
        <w:right w:val="none" w:sz="0" w:space="0" w:color="auto"/>
      </w:divBdr>
    </w:div>
    <w:div w:id="221137471">
      <w:bodyDiv w:val="1"/>
      <w:marLeft w:val="0"/>
      <w:marRight w:val="0"/>
      <w:marTop w:val="0"/>
      <w:marBottom w:val="0"/>
      <w:divBdr>
        <w:top w:val="none" w:sz="0" w:space="0" w:color="auto"/>
        <w:left w:val="none" w:sz="0" w:space="0" w:color="auto"/>
        <w:bottom w:val="none" w:sz="0" w:space="0" w:color="auto"/>
        <w:right w:val="none" w:sz="0" w:space="0" w:color="auto"/>
      </w:divBdr>
    </w:div>
    <w:div w:id="227500968">
      <w:bodyDiv w:val="1"/>
      <w:marLeft w:val="0"/>
      <w:marRight w:val="0"/>
      <w:marTop w:val="0"/>
      <w:marBottom w:val="0"/>
      <w:divBdr>
        <w:top w:val="none" w:sz="0" w:space="0" w:color="auto"/>
        <w:left w:val="none" w:sz="0" w:space="0" w:color="auto"/>
        <w:bottom w:val="none" w:sz="0" w:space="0" w:color="auto"/>
        <w:right w:val="none" w:sz="0" w:space="0" w:color="auto"/>
      </w:divBdr>
    </w:div>
    <w:div w:id="269509435">
      <w:bodyDiv w:val="1"/>
      <w:marLeft w:val="0"/>
      <w:marRight w:val="0"/>
      <w:marTop w:val="0"/>
      <w:marBottom w:val="0"/>
      <w:divBdr>
        <w:top w:val="none" w:sz="0" w:space="0" w:color="auto"/>
        <w:left w:val="none" w:sz="0" w:space="0" w:color="auto"/>
        <w:bottom w:val="none" w:sz="0" w:space="0" w:color="auto"/>
        <w:right w:val="none" w:sz="0" w:space="0" w:color="auto"/>
      </w:divBdr>
    </w:div>
    <w:div w:id="275454455">
      <w:bodyDiv w:val="1"/>
      <w:marLeft w:val="0"/>
      <w:marRight w:val="0"/>
      <w:marTop w:val="0"/>
      <w:marBottom w:val="0"/>
      <w:divBdr>
        <w:top w:val="none" w:sz="0" w:space="0" w:color="auto"/>
        <w:left w:val="none" w:sz="0" w:space="0" w:color="auto"/>
        <w:bottom w:val="none" w:sz="0" w:space="0" w:color="auto"/>
        <w:right w:val="none" w:sz="0" w:space="0" w:color="auto"/>
      </w:divBdr>
    </w:div>
    <w:div w:id="284776162">
      <w:bodyDiv w:val="1"/>
      <w:marLeft w:val="0"/>
      <w:marRight w:val="0"/>
      <w:marTop w:val="0"/>
      <w:marBottom w:val="0"/>
      <w:divBdr>
        <w:top w:val="none" w:sz="0" w:space="0" w:color="auto"/>
        <w:left w:val="none" w:sz="0" w:space="0" w:color="auto"/>
        <w:bottom w:val="none" w:sz="0" w:space="0" w:color="auto"/>
        <w:right w:val="none" w:sz="0" w:space="0" w:color="auto"/>
      </w:divBdr>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16111076">
      <w:bodyDiv w:val="1"/>
      <w:marLeft w:val="0"/>
      <w:marRight w:val="0"/>
      <w:marTop w:val="0"/>
      <w:marBottom w:val="0"/>
      <w:divBdr>
        <w:top w:val="none" w:sz="0" w:space="0" w:color="auto"/>
        <w:left w:val="none" w:sz="0" w:space="0" w:color="auto"/>
        <w:bottom w:val="none" w:sz="0" w:space="0" w:color="auto"/>
        <w:right w:val="none" w:sz="0" w:space="0" w:color="auto"/>
      </w:divBdr>
    </w:div>
    <w:div w:id="319116953">
      <w:bodyDiv w:val="1"/>
      <w:marLeft w:val="0"/>
      <w:marRight w:val="0"/>
      <w:marTop w:val="0"/>
      <w:marBottom w:val="0"/>
      <w:divBdr>
        <w:top w:val="none" w:sz="0" w:space="0" w:color="auto"/>
        <w:left w:val="none" w:sz="0" w:space="0" w:color="auto"/>
        <w:bottom w:val="none" w:sz="0" w:space="0" w:color="auto"/>
        <w:right w:val="none" w:sz="0" w:space="0" w:color="auto"/>
      </w:divBdr>
    </w:div>
    <w:div w:id="319627091">
      <w:bodyDiv w:val="1"/>
      <w:marLeft w:val="0"/>
      <w:marRight w:val="0"/>
      <w:marTop w:val="0"/>
      <w:marBottom w:val="0"/>
      <w:divBdr>
        <w:top w:val="none" w:sz="0" w:space="0" w:color="auto"/>
        <w:left w:val="none" w:sz="0" w:space="0" w:color="auto"/>
        <w:bottom w:val="none" w:sz="0" w:space="0" w:color="auto"/>
        <w:right w:val="none" w:sz="0" w:space="0" w:color="auto"/>
      </w:divBdr>
    </w:div>
    <w:div w:id="344288675">
      <w:bodyDiv w:val="1"/>
      <w:marLeft w:val="0"/>
      <w:marRight w:val="0"/>
      <w:marTop w:val="0"/>
      <w:marBottom w:val="0"/>
      <w:divBdr>
        <w:top w:val="none" w:sz="0" w:space="0" w:color="auto"/>
        <w:left w:val="none" w:sz="0" w:space="0" w:color="auto"/>
        <w:bottom w:val="none" w:sz="0" w:space="0" w:color="auto"/>
        <w:right w:val="none" w:sz="0" w:space="0" w:color="auto"/>
      </w:divBdr>
    </w:div>
    <w:div w:id="353967633">
      <w:bodyDiv w:val="1"/>
      <w:marLeft w:val="0"/>
      <w:marRight w:val="0"/>
      <w:marTop w:val="0"/>
      <w:marBottom w:val="0"/>
      <w:divBdr>
        <w:top w:val="none" w:sz="0" w:space="0" w:color="auto"/>
        <w:left w:val="none" w:sz="0" w:space="0" w:color="auto"/>
        <w:bottom w:val="none" w:sz="0" w:space="0" w:color="auto"/>
        <w:right w:val="none" w:sz="0" w:space="0" w:color="auto"/>
      </w:divBdr>
    </w:div>
    <w:div w:id="366296759">
      <w:bodyDiv w:val="1"/>
      <w:marLeft w:val="0"/>
      <w:marRight w:val="0"/>
      <w:marTop w:val="0"/>
      <w:marBottom w:val="0"/>
      <w:divBdr>
        <w:top w:val="none" w:sz="0" w:space="0" w:color="auto"/>
        <w:left w:val="none" w:sz="0" w:space="0" w:color="auto"/>
        <w:bottom w:val="none" w:sz="0" w:space="0" w:color="auto"/>
        <w:right w:val="none" w:sz="0" w:space="0" w:color="auto"/>
      </w:divBdr>
    </w:div>
    <w:div w:id="397750829">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2704866">
      <w:bodyDiv w:val="1"/>
      <w:marLeft w:val="0"/>
      <w:marRight w:val="0"/>
      <w:marTop w:val="0"/>
      <w:marBottom w:val="0"/>
      <w:divBdr>
        <w:top w:val="none" w:sz="0" w:space="0" w:color="auto"/>
        <w:left w:val="none" w:sz="0" w:space="0" w:color="auto"/>
        <w:bottom w:val="none" w:sz="0" w:space="0" w:color="auto"/>
        <w:right w:val="none" w:sz="0" w:space="0" w:color="auto"/>
      </w:divBdr>
    </w:div>
    <w:div w:id="451367351">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497233636">
      <w:bodyDiv w:val="1"/>
      <w:marLeft w:val="0"/>
      <w:marRight w:val="0"/>
      <w:marTop w:val="0"/>
      <w:marBottom w:val="0"/>
      <w:divBdr>
        <w:top w:val="none" w:sz="0" w:space="0" w:color="auto"/>
        <w:left w:val="none" w:sz="0" w:space="0" w:color="auto"/>
        <w:bottom w:val="none" w:sz="0" w:space="0" w:color="auto"/>
        <w:right w:val="none" w:sz="0" w:space="0" w:color="auto"/>
      </w:divBdr>
    </w:div>
    <w:div w:id="500852482">
      <w:bodyDiv w:val="1"/>
      <w:marLeft w:val="0"/>
      <w:marRight w:val="0"/>
      <w:marTop w:val="0"/>
      <w:marBottom w:val="0"/>
      <w:divBdr>
        <w:top w:val="none" w:sz="0" w:space="0" w:color="auto"/>
        <w:left w:val="none" w:sz="0" w:space="0" w:color="auto"/>
        <w:bottom w:val="none" w:sz="0" w:space="0" w:color="auto"/>
        <w:right w:val="none" w:sz="0" w:space="0" w:color="auto"/>
      </w:divBdr>
    </w:div>
    <w:div w:id="567303835">
      <w:bodyDiv w:val="1"/>
      <w:marLeft w:val="0"/>
      <w:marRight w:val="0"/>
      <w:marTop w:val="0"/>
      <w:marBottom w:val="0"/>
      <w:divBdr>
        <w:top w:val="none" w:sz="0" w:space="0" w:color="auto"/>
        <w:left w:val="none" w:sz="0" w:space="0" w:color="auto"/>
        <w:bottom w:val="none" w:sz="0" w:space="0" w:color="auto"/>
        <w:right w:val="none" w:sz="0" w:space="0" w:color="auto"/>
      </w:divBdr>
    </w:div>
    <w:div w:id="593365751">
      <w:bodyDiv w:val="1"/>
      <w:marLeft w:val="0"/>
      <w:marRight w:val="0"/>
      <w:marTop w:val="0"/>
      <w:marBottom w:val="0"/>
      <w:divBdr>
        <w:top w:val="none" w:sz="0" w:space="0" w:color="auto"/>
        <w:left w:val="none" w:sz="0" w:space="0" w:color="auto"/>
        <w:bottom w:val="none" w:sz="0" w:space="0" w:color="auto"/>
        <w:right w:val="none" w:sz="0" w:space="0" w:color="auto"/>
      </w:divBdr>
    </w:div>
    <w:div w:id="615017428">
      <w:bodyDiv w:val="1"/>
      <w:marLeft w:val="0"/>
      <w:marRight w:val="0"/>
      <w:marTop w:val="0"/>
      <w:marBottom w:val="0"/>
      <w:divBdr>
        <w:top w:val="none" w:sz="0" w:space="0" w:color="auto"/>
        <w:left w:val="none" w:sz="0" w:space="0" w:color="auto"/>
        <w:bottom w:val="none" w:sz="0" w:space="0" w:color="auto"/>
        <w:right w:val="none" w:sz="0" w:space="0" w:color="auto"/>
      </w:divBdr>
      <w:divsChild>
        <w:div w:id="1606231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9677223">
      <w:bodyDiv w:val="1"/>
      <w:marLeft w:val="0"/>
      <w:marRight w:val="0"/>
      <w:marTop w:val="0"/>
      <w:marBottom w:val="0"/>
      <w:divBdr>
        <w:top w:val="none" w:sz="0" w:space="0" w:color="auto"/>
        <w:left w:val="none" w:sz="0" w:space="0" w:color="auto"/>
        <w:bottom w:val="none" w:sz="0" w:space="0" w:color="auto"/>
        <w:right w:val="none" w:sz="0" w:space="0" w:color="auto"/>
      </w:divBdr>
    </w:div>
    <w:div w:id="631402983">
      <w:bodyDiv w:val="1"/>
      <w:marLeft w:val="0"/>
      <w:marRight w:val="0"/>
      <w:marTop w:val="0"/>
      <w:marBottom w:val="0"/>
      <w:divBdr>
        <w:top w:val="none" w:sz="0" w:space="0" w:color="auto"/>
        <w:left w:val="none" w:sz="0" w:space="0" w:color="auto"/>
        <w:bottom w:val="none" w:sz="0" w:space="0" w:color="auto"/>
        <w:right w:val="none" w:sz="0" w:space="0" w:color="auto"/>
      </w:divBdr>
    </w:div>
    <w:div w:id="644512125">
      <w:bodyDiv w:val="1"/>
      <w:marLeft w:val="0"/>
      <w:marRight w:val="0"/>
      <w:marTop w:val="0"/>
      <w:marBottom w:val="0"/>
      <w:divBdr>
        <w:top w:val="none" w:sz="0" w:space="0" w:color="auto"/>
        <w:left w:val="none" w:sz="0" w:space="0" w:color="auto"/>
        <w:bottom w:val="none" w:sz="0" w:space="0" w:color="auto"/>
        <w:right w:val="none" w:sz="0" w:space="0" w:color="auto"/>
      </w:divBdr>
    </w:div>
    <w:div w:id="649214003">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04872135">
      <w:bodyDiv w:val="1"/>
      <w:marLeft w:val="0"/>
      <w:marRight w:val="0"/>
      <w:marTop w:val="0"/>
      <w:marBottom w:val="0"/>
      <w:divBdr>
        <w:top w:val="none" w:sz="0" w:space="0" w:color="auto"/>
        <w:left w:val="none" w:sz="0" w:space="0" w:color="auto"/>
        <w:bottom w:val="none" w:sz="0" w:space="0" w:color="auto"/>
        <w:right w:val="none" w:sz="0" w:space="0" w:color="auto"/>
      </w:divBdr>
    </w:div>
    <w:div w:id="714813340">
      <w:bodyDiv w:val="1"/>
      <w:marLeft w:val="0"/>
      <w:marRight w:val="0"/>
      <w:marTop w:val="0"/>
      <w:marBottom w:val="0"/>
      <w:divBdr>
        <w:top w:val="none" w:sz="0" w:space="0" w:color="auto"/>
        <w:left w:val="none" w:sz="0" w:space="0" w:color="auto"/>
        <w:bottom w:val="none" w:sz="0" w:space="0" w:color="auto"/>
        <w:right w:val="none" w:sz="0" w:space="0" w:color="auto"/>
      </w:divBdr>
    </w:div>
    <w:div w:id="730612257">
      <w:bodyDiv w:val="1"/>
      <w:marLeft w:val="0"/>
      <w:marRight w:val="0"/>
      <w:marTop w:val="0"/>
      <w:marBottom w:val="0"/>
      <w:divBdr>
        <w:top w:val="none" w:sz="0" w:space="0" w:color="auto"/>
        <w:left w:val="none" w:sz="0" w:space="0" w:color="auto"/>
        <w:bottom w:val="none" w:sz="0" w:space="0" w:color="auto"/>
        <w:right w:val="none" w:sz="0" w:space="0" w:color="auto"/>
      </w:divBdr>
    </w:div>
    <w:div w:id="742217200">
      <w:bodyDiv w:val="1"/>
      <w:marLeft w:val="0"/>
      <w:marRight w:val="0"/>
      <w:marTop w:val="0"/>
      <w:marBottom w:val="0"/>
      <w:divBdr>
        <w:top w:val="none" w:sz="0" w:space="0" w:color="auto"/>
        <w:left w:val="none" w:sz="0" w:space="0" w:color="auto"/>
        <w:bottom w:val="none" w:sz="0" w:space="0" w:color="auto"/>
        <w:right w:val="none" w:sz="0" w:space="0" w:color="auto"/>
      </w:divBdr>
    </w:div>
    <w:div w:id="747390076">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788400058">
      <w:bodyDiv w:val="1"/>
      <w:marLeft w:val="0"/>
      <w:marRight w:val="0"/>
      <w:marTop w:val="0"/>
      <w:marBottom w:val="0"/>
      <w:divBdr>
        <w:top w:val="none" w:sz="0" w:space="0" w:color="auto"/>
        <w:left w:val="none" w:sz="0" w:space="0" w:color="auto"/>
        <w:bottom w:val="none" w:sz="0" w:space="0" w:color="auto"/>
        <w:right w:val="none" w:sz="0" w:space="0" w:color="auto"/>
      </w:divBdr>
    </w:div>
    <w:div w:id="826047931">
      <w:bodyDiv w:val="1"/>
      <w:marLeft w:val="0"/>
      <w:marRight w:val="0"/>
      <w:marTop w:val="0"/>
      <w:marBottom w:val="0"/>
      <w:divBdr>
        <w:top w:val="none" w:sz="0" w:space="0" w:color="auto"/>
        <w:left w:val="none" w:sz="0" w:space="0" w:color="auto"/>
        <w:bottom w:val="none" w:sz="0" w:space="0" w:color="auto"/>
        <w:right w:val="none" w:sz="0" w:space="0" w:color="auto"/>
      </w:divBdr>
    </w:div>
    <w:div w:id="835655393">
      <w:bodyDiv w:val="1"/>
      <w:marLeft w:val="0"/>
      <w:marRight w:val="0"/>
      <w:marTop w:val="0"/>
      <w:marBottom w:val="0"/>
      <w:divBdr>
        <w:top w:val="none" w:sz="0" w:space="0" w:color="auto"/>
        <w:left w:val="none" w:sz="0" w:space="0" w:color="auto"/>
        <w:bottom w:val="none" w:sz="0" w:space="0" w:color="auto"/>
        <w:right w:val="none" w:sz="0" w:space="0" w:color="auto"/>
      </w:divBdr>
    </w:div>
    <w:div w:id="836962327">
      <w:bodyDiv w:val="1"/>
      <w:marLeft w:val="0"/>
      <w:marRight w:val="0"/>
      <w:marTop w:val="0"/>
      <w:marBottom w:val="0"/>
      <w:divBdr>
        <w:top w:val="none" w:sz="0" w:space="0" w:color="auto"/>
        <w:left w:val="none" w:sz="0" w:space="0" w:color="auto"/>
        <w:bottom w:val="none" w:sz="0" w:space="0" w:color="auto"/>
        <w:right w:val="none" w:sz="0" w:space="0" w:color="auto"/>
      </w:divBdr>
    </w:div>
    <w:div w:id="873883445">
      <w:bodyDiv w:val="1"/>
      <w:marLeft w:val="0"/>
      <w:marRight w:val="0"/>
      <w:marTop w:val="0"/>
      <w:marBottom w:val="0"/>
      <w:divBdr>
        <w:top w:val="none" w:sz="0" w:space="0" w:color="auto"/>
        <w:left w:val="none" w:sz="0" w:space="0" w:color="auto"/>
        <w:bottom w:val="none" w:sz="0" w:space="0" w:color="auto"/>
        <w:right w:val="none" w:sz="0" w:space="0" w:color="auto"/>
      </w:divBdr>
    </w:div>
    <w:div w:id="877862990">
      <w:bodyDiv w:val="1"/>
      <w:marLeft w:val="0"/>
      <w:marRight w:val="0"/>
      <w:marTop w:val="0"/>
      <w:marBottom w:val="0"/>
      <w:divBdr>
        <w:top w:val="none" w:sz="0" w:space="0" w:color="auto"/>
        <w:left w:val="none" w:sz="0" w:space="0" w:color="auto"/>
        <w:bottom w:val="none" w:sz="0" w:space="0" w:color="auto"/>
        <w:right w:val="none" w:sz="0" w:space="0" w:color="auto"/>
      </w:divBdr>
    </w:div>
    <w:div w:id="900292493">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23294888">
      <w:bodyDiv w:val="1"/>
      <w:marLeft w:val="0"/>
      <w:marRight w:val="0"/>
      <w:marTop w:val="0"/>
      <w:marBottom w:val="0"/>
      <w:divBdr>
        <w:top w:val="none" w:sz="0" w:space="0" w:color="auto"/>
        <w:left w:val="none" w:sz="0" w:space="0" w:color="auto"/>
        <w:bottom w:val="none" w:sz="0" w:space="0" w:color="auto"/>
        <w:right w:val="none" w:sz="0" w:space="0" w:color="auto"/>
      </w:divBdr>
      <w:divsChild>
        <w:div w:id="1994676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189052">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1745024">
      <w:bodyDiv w:val="1"/>
      <w:marLeft w:val="0"/>
      <w:marRight w:val="0"/>
      <w:marTop w:val="0"/>
      <w:marBottom w:val="0"/>
      <w:divBdr>
        <w:top w:val="none" w:sz="0" w:space="0" w:color="auto"/>
        <w:left w:val="none" w:sz="0" w:space="0" w:color="auto"/>
        <w:bottom w:val="none" w:sz="0" w:space="0" w:color="auto"/>
        <w:right w:val="none" w:sz="0" w:space="0" w:color="auto"/>
      </w:divBdr>
    </w:div>
    <w:div w:id="939995812">
      <w:bodyDiv w:val="1"/>
      <w:marLeft w:val="0"/>
      <w:marRight w:val="0"/>
      <w:marTop w:val="0"/>
      <w:marBottom w:val="0"/>
      <w:divBdr>
        <w:top w:val="none" w:sz="0" w:space="0" w:color="auto"/>
        <w:left w:val="none" w:sz="0" w:space="0" w:color="auto"/>
        <w:bottom w:val="none" w:sz="0" w:space="0" w:color="auto"/>
        <w:right w:val="none" w:sz="0" w:space="0" w:color="auto"/>
      </w:divBdr>
    </w:div>
    <w:div w:id="947660783">
      <w:bodyDiv w:val="1"/>
      <w:marLeft w:val="0"/>
      <w:marRight w:val="0"/>
      <w:marTop w:val="0"/>
      <w:marBottom w:val="0"/>
      <w:divBdr>
        <w:top w:val="none" w:sz="0" w:space="0" w:color="auto"/>
        <w:left w:val="none" w:sz="0" w:space="0" w:color="auto"/>
        <w:bottom w:val="none" w:sz="0" w:space="0" w:color="auto"/>
        <w:right w:val="none" w:sz="0" w:space="0" w:color="auto"/>
      </w:divBdr>
    </w:div>
    <w:div w:id="956834522">
      <w:bodyDiv w:val="1"/>
      <w:marLeft w:val="0"/>
      <w:marRight w:val="0"/>
      <w:marTop w:val="0"/>
      <w:marBottom w:val="0"/>
      <w:divBdr>
        <w:top w:val="none" w:sz="0" w:space="0" w:color="auto"/>
        <w:left w:val="none" w:sz="0" w:space="0" w:color="auto"/>
        <w:bottom w:val="none" w:sz="0" w:space="0" w:color="auto"/>
        <w:right w:val="none" w:sz="0" w:space="0" w:color="auto"/>
      </w:divBdr>
    </w:div>
    <w:div w:id="971059118">
      <w:bodyDiv w:val="1"/>
      <w:marLeft w:val="0"/>
      <w:marRight w:val="0"/>
      <w:marTop w:val="0"/>
      <w:marBottom w:val="0"/>
      <w:divBdr>
        <w:top w:val="none" w:sz="0" w:space="0" w:color="auto"/>
        <w:left w:val="none" w:sz="0" w:space="0" w:color="auto"/>
        <w:bottom w:val="none" w:sz="0" w:space="0" w:color="auto"/>
        <w:right w:val="none" w:sz="0" w:space="0" w:color="auto"/>
      </w:divBdr>
    </w:div>
    <w:div w:id="1017149273">
      <w:bodyDiv w:val="1"/>
      <w:marLeft w:val="0"/>
      <w:marRight w:val="0"/>
      <w:marTop w:val="0"/>
      <w:marBottom w:val="0"/>
      <w:divBdr>
        <w:top w:val="none" w:sz="0" w:space="0" w:color="auto"/>
        <w:left w:val="none" w:sz="0" w:space="0" w:color="auto"/>
        <w:bottom w:val="none" w:sz="0" w:space="0" w:color="auto"/>
        <w:right w:val="none" w:sz="0" w:space="0" w:color="auto"/>
      </w:divBdr>
    </w:div>
    <w:div w:id="1045251974">
      <w:bodyDiv w:val="1"/>
      <w:marLeft w:val="0"/>
      <w:marRight w:val="0"/>
      <w:marTop w:val="0"/>
      <w:marBottom w:val="0"/>
      <w:divBdr>
        <w:top w:val="none" w:sz="0" w:space="0" w:color="auto"/>
        <w:left w:val="none" w:sz="0" w:space="0" w:color="auto"/>
        <w:bottom w:val="none" w:sz="0" w:space="0" w:color="auto"/>
        <w:right w:val="none" w:sz="0" w:space="0" w:color="auto"/>
      </w:divBdr>
    </w:div>
    <w:div w:id="1047559288">
      <w:bodyDiv w:val="1"/>
      <w:marLeft w:val="0"/>
      <w:marRight w:val="0"/>
      <w:marTop w:val="0"/>
      <w:marBottom w:val="0"/>
      <w:divBdr>
        <w:top w:val="none" w:sz="0" w:space="0" w:color="auto"/>
        <w:left w:val="none" w:sz="0" w:space="0" w:color="auto"/>
        <w:bottom w:val="none" w:sz="0" w:space="0" w:color="auto"/>
        <w:right w:val="none" w:sz="0" w:space="0" w:color="auto"/>
      </w:divBdr>
    </w:div>
    <w:div w:id="1057972004">
      <w:bodyDiv w:val="1"/>
      <w:marLeft w:val="0"/>
      <w:marRight w:val="0"/>
      <w:marTop w:val="0"/>
      <w:marBottom w:val="0"/>
      <w:divBdr>
        <w:top w:val="none" w:sz="0" w:space="0" w:color="auto"/>
        <w:left w:val="none" w:sz="0" w:space="0" w:color="auto"/>
        <w:bottom w:val="none" w:sz="0" w:space="0" w:color="auto"/>
        <w:right w:val="none" w:sz="0" w:space="0" w:color="auto"/>
      </w:divBdr>
      <w:divsChild>
        <w:div w:id="932594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3185678">
      <w:bodyDiv w:val="1"/>
      <w:marLeft w:val="0"/>
      <w:marRight w:val="0"/>
      <w:marTop w:val="0"/>
      <w:marBottom w:val="0"/>
      <w:divBdr>
        <w:top w:val="none" w:sz="0" w:space="0" w:color="auto"/>
        <w:left w:val="none" w:sz="0" w:space="0" w:color="auto"/>
        <w:bottom w:val="none" w:sz="0" w:space="0" w:color="auto"/>
        <w:right w:val="none" w:sz="0" w:space="0" w:color="auto"/>
      </w:divBdr>
    </w:div>
    <w:div w:id="1089424336">
      <w:bodyDiv w:val="1"/>
      <w:marLeft w:val="0"/>
      <w:marRight w:val="0"/>
      <w:marTop w:val="0"/>
      <w:marBottom w:val="0"/>
      <w:divBdr>
        <w:top w:val="none" w:sz="0" w:space="0" w:color="auto"/>
        <w:left w:val="none" w:sz="0" w:space="0" w:color="auto"/>
        <w:bottom w:val="none" w:sz="0" w:space="0" w:color="auto"/>
        <w:right w:val="none" w:sz="0" w:space="0" w:color="auto"/>
      </w:divBdr>
    </w:div>
    <w:div w:id="1102413435">
      <w:bodyDiv w:val="1"/>
      <w:marLeft w:val="0"/>
      <w:marRight w:val="0"/>
      <w:marTop w:val="0"/>
      <w:marBottom w:val="0"/>
      <w:divBdr>
        <w:top w:val="none" w:sz="0" w:space="0" w:color="auto"/>
        <w:left w:val="none" w:sz="0" w:space="0" w:color="auto"/>
        <w:bottom w:val="none" w:sz="0" w:space="0" w:color="auto"/>
        <w:right w:val="none" w:sz="0" w:space="0" w:color="auto"/>
      </w:divBdr>
    </w:div>
    <w:div w:id="1107853296">
      <w:bodyDiv w:val="1"/>
      <w:marLeft w:val="0"/>
      <w:marRight w:val="0"/>
      <w:marTop w:val="0"/>
      <w:marBottom w:val="0"/>
      <w:divBdr>
        <w:top w:val="none" w:sz="0" w:space="0" w:color="auto"/>
        <w:left w:val="none" w:sz="0" w:space="0" w:color="auto"/>
        <w:bottom w:val="none" w:sz="0" w:space="0" w:color="auto"/>
        <w:right w:val="none" w:sz="0" w:space="0" w:color="auto"/>
      </w:divBdr>
    </w:div>
    <w:div w:id="1120150138">
      <w:bodyDiv w:val="1"/>
      <w:marLeft w:val="0"/>
      <w:marRight w:val="0"/>
      <w:marTop w:val="0"/>
      <w:marBottom w:val="0"/>
      <w:divBdr>
        <w:top w:val="none" w:sz="0" w:space="0" w:color="auto"/>
        <w:left w:val="none" w:sz="0" w:space="0" w:color="auto"/>
        <w:bottom w:val="none" w:sz="0" w:space="0" w:color="auto"/>
        <w:right w:val="none" w:sz="0" w:space="0" w:color="auto"/>
      </w:divBdr>
    </w:div>
    <w:div w:id="1127699059">
      <w:bodyDiv w:val="1"/>
      <w:marLeft w:val="0"/>
      <w:marRight w:val="0"/>
      <w:marTop w:val="0"/>
      <w:marBottom w:val="0"/>
      <w:divBdr>
        <w:top w:val="none" w:sz="0" w:space="0" w:color="auto"/>
        <w:left w:val="none" w:sz="0" w:space="0" w:color="auto"/>
        <w:bottom w:val="none" w:sz="0" w:space="0" w:color="auto"/>
        <w:right w:val="none" w:sz="0" w:space="0" w:color="auto"/>
      </w:divBdr>
      <w:divsChild>
        <w:div w:id="434597300">
          <w:marLeft w:val="0"/>
          <w:marRight w:val="0"/>
          <w:marTop w:val="0"/>
          <w:marBottom w:val="0"/>
          <w:divBdr>
            <w:top w:val="none" w:sz="0" w:space="0" w:color="auto"/>
            <w:left w:val="none" w:sz="0" w:space="0" w:color="auto"/>
            <w:bottom w:val="none" w:sz="0" w:space="0" w:color="auto"/>
            <w:right w:val="none" w:sz="0" w:space="0" w:color="auto"/>
          </w:divBdr>
          <w:divsChild>
            <w:div w:id="234514460">
              <w:marLeft w:val="0"/>
              <w:marRight w:val="0"/>
              <w:marTop w:val="0"/>
              <w:marBottom w:val="0"/>
              <w:divBdr>
                <w:top w:val="none" w:sz="0" w:space="0" w:color="auto"/>
                <w:left w:val="none" w:sz="0" w:space="0" w:color="auto"/>
                <w:bottom w:val="none" w:sz="0" w:space="0" w:color="auto"/>
                <w:right w:val="none" w:sz="0" w:space="0" w:color="auto"/>
              </w:divBdr>
              <w:divsChild>
                <w:div w:id="1192570186">
                  <w:marLeft w:val="0"/>
                  <w:marRight w:val="0"/>
                  <w:marTop w:val="0"/>
                  <w:marBottom w:val="0"/>
                  <w:divBdr>
                    <w:top w:val="none" w:sz="0" w:space="0" w:color="auto"/>
                    <w:left w:val="none" w:sz="0" w:space="0" w:color="auto"/>
                    <w:bottom w:val="none" w:sz="0" w:space="0" w:color="auto"/>
                    <w:right w:val="none" w:sz="0" w:space="0" w:color="auto"/>
                  </w:divBdr>
                  <w:divsChild>
                    <w:div w:id="442574359">
                      <w:marLeft w:val="0"/>
                      <w:marRight w:val="0"/>
                      <w:marTop w:val="0"/>
                      <w:marBottom w:val="0"/>
                      <w:divBdr>
                        <w:top w:val="none" w:sz="0" w:space="0" w:color="auto"/>
                        <w:left w:val="none" w:sz="0" w:space="0" w:color="auto"/>
                        <w:bottom w:val="none" w:sz="0" w:space="0" w:color="auto"/>
                        <w:right w:val="none" w:sz="0" w:space="0" w:color="auto"/>
                      </w:divBdr>
                      <w:divsChild>
                        <w:div w:id="1109858360">
                          <w:marLeft w:val="0"/>
                          <w:marRight w:val="0"/>
                          <w:marTop w:val="0"/>
                          <w:marBottom w:val="0"/>
                          <w:divBdr>
                            <w:top w:val="none" w:sz="0" w:space="0" w:color="auto"/>
                            <w:left w:val="none" w:sz="0" w:space="0" w:color="auto"/>
                            <w:bottom w:val="none" w:sz="0" w:space="0" w:color="auto"/>
                            <w:right w:val="none" w:sz="0" w:space="0" w:color="auto"/>
                          </w:divBdr>
                        </w:div>
                      </w:divsChild>
                    </w:div>
                    <w:div w:id="1301380517">
                      <w:marLeft w:val="0"/>
                      <w:marRight w:val="0"/>
                      <w:marTop w:val="0"/>
                      <w:marBottom w:val="0"/>
                      <w:divBdr>
                        <w:top w:val="none" w:sz="0" w:space="0" w:color="auto"/>
                        <w:left w:val="none" w:sz="0" w:space="0" w:color="auto"/>
                        <w:bottom w:val="none" w:sz="0" w:space="0" w:color="auto"/>
                        <w:right w:val="none" w:sz="0" w:space="0" w:color="auto"/>
                      </w:divBdr>
                      <w:divsChild>
                        <w:div w:id="1213345827">
                          <w:marLeft w:val="0"/>
                          <w:marRight w:val="0"/>
                          <w:marTop w:val="0"/>
                          <w:marBottom w:val="0"/>
                          <w:divBdr>
                            <w:top w:val="none" w:sz="0" w:space="0" w:color="auto"/>
                            <w:left w:val="none" w:sz="0" w:space="0" w:color="auto"/>
                            <w:bottom w:val="none" w:sz="0" w:space="0" w:color="auto"/>
                            <w:right w:val="none" w:sz="0" w:space="0" w:color="auto"/>
                          </w:divBdr>
                          <w:divsChild>
                            <w:div w:id="1111511751">
                              <w:marLeft w:val="0"/>
                              <w:marRight w:val="0"/>
                              <w:marTop w:val="0"/>
                              <w:marBottom w:val="0"/>
                              <w:divBdr>
                                <w:top w:val="none" w:sz="0" w:space="0" w:color="auto"/>
                                <w:left w:val="none" w:sz="0" w:space="0" w:color="auto"/>
                                <w:bottom w:val="none" w:sz="0" w:space="0" w:color="auto"/>
                                <w:right w:val="none" w:sz="0" w:space="0" w:color="auto"/>
                              </w:divBdr>
                              <w:divsChild>
                                <w:div w:id="194197686">
                                  <w:marLeft w:val="0"/>
                                  <w:marRight w:val="0"/>
                                  <w:marTop w:val="0"/>
                                  <w:marBottom w:val="0"/>
                                  <w:divBdr>
                                    <w:top w:val="none" w:sz="0" w:space="0" w:color="auto"/>
                                    <w:left w:val="none" w:sz="0" w:space="0" w:color="auto"/>
                                    <w:bottom w:val="none" w:sz="0" w:space="0" w:color="auto"/>
                                    <w:right w:val="none" w:sz="0" w:space="0" w:color="auto"/>
                                  </w:divBdr>
                                  <w:divsChild>
                                    <w:div w:id="106864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2117036">
      <w:bodyDiv w:val="1"/>
      <w:marLeft w:val="0"/>
      <w:marRight w:val="0"/>
      <w:marTop w:val="0"/>
      <w:marBottom w:val="0"/>
      <w:divBdr>
        <w:top w:val="none" w:sz="0" w:space="0" w:color="auto"/>
        <w:left w:val="none" w:sz="0" w:space="0" w:color="auto"/>
        <w:bottom w:val="none" w:sz="0" w:space="0" w:color="auto"/>
        <w:right w:val="none" w:sz="0" w:space="0" w:color="auto"/>
      </w:divBdr>
    </w:div>
    <w:div w:id="1165625879">
      <w:bodyDiv w:val="1"/>
      <w:marLeft w:val="0"/>
      <w:marRight w:val="0"/>
      <w:marTop w:val="0"/>
      <w:marBottom w:val="0"/>
      <w:divBdr>
        <w:top w:val="none" w:sz="0" w:space="0" w:color="auto"/>
        <w:left w:val="none" w:sz="0" w:space="0" w:color="auto"/>
        <w:bottom w:val="none" w:sz="0" w:space="0" w:color="auto"/>
        <w:right w:val="none" w:sz="0" w:space="0" w:color="auto"/>
      </w:divBdr>
    </w:div>
    <w:div w:id="1166937767">
      <w:bodyDiv w:val="1"/>
      <w:marLeft w:val="0"/>
      <w:marRight w:val="0"/>
      <w:marTop w:val="0"/>
      <w:marBottom w:val="0"/>
      <w:divBdr>
        <w:top w:val="none" w:sz="0" w:space="0" w:color="auto"/>
        <w:left w:val="none" w:sz="0" w:space="0" w:color="auto"/>
        <w:bottom w:val="none" w:sz="0" w:space="0" w:color="auto"/>
        <w:right w:val="none" w:sz="0" w:space="0" w:color="auto"/>
      </w:divBdr>
    </w:div>
    <w:div w:id="11708009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4052109">
      <w:bodyDiv w:val="1"/>
      <w:marLeft w:val="0"/>
      <w:marRight w:val="0"/>
      <w:marTop w:val="0"/>
      <w:marBottom w:val="0"/>
      <w:divBdr>
        <w:top w:val="none" w:sz="0" w:space="0" w:color="auto"/>
        <w:left w:val="none" w:sz="0" w:space="0" w:color="auto"/>
        <w:bottom w:val="none" w:sz="0" w:space="0" w:color="auto"/>
        <w:right w:val="none" w:sz="0" w:space="0" w:color="auto"/>
      </w:divBdr>
    </w:div>
    <w:div w:id="1263759026">
      <w:bodyDiv w:val="1"/>
      <w:marLeft w:val="0"/>
      <w:marRight w:val="0"/>
      <w:marTop w:val="0"/>
      <w:marBottom w:val="0"/>
      <w:divBdr>
        <w:top w:val="none" w:sz="0" w:space="0" w:color="auto"/>
        <w:left w:val="none" w:sz="0" w:space="0" w:color="auto"/>
        <w:bottom w:val="none" w:sz="0" w:space="0" w:color="auto"/>
        <w:right w:val="none" w:sz="0" w:space="0" w:color="auto"/>
      </w:divBdr>
    </w:div>
    <w:div w:id="1267497908">
      <w:bodyDiv w:val="1"/>
      <w:marLeft w:val="0"/>
      <w:marRight w:val="0"/>
      <w:marTop w:val="0"/>
      <w:marBottom w:val="0"/>
      <w:divBdr>
        <w:top w:val="none" w:sz="0" w:space="0" w:color="auto"/>
        <w:left w:val="none" w:sz="0" w:space="0" w:color="auto"/>
        <w:bottom w:val="none" w:sz="0" w:space="0" w:color="auto"/>
        <w:right w:val="none" w:sz="0" w:space="0" w:color="auto"/>
      </w:divBdr>
    </w:div>
    <w:div w:id="1321498480">
      <w:bodyDiv w:val="1"/>
      <w:marLeft w:val="0"/>
      <w:marRight w:val="0"/>
      <w:marTop w:val="0"/>
      <w:marBottom w:val="0"/>
      <w:divBdr>
        <w:top w:val="none" w:sz="0" w:space="0" w:color="auto"/>
        <w:left w:val="none" w:sz="0" w:space="0" w:color="auto"/>
        <w:bottom w:val="none" w:sz="0" w:space="0" w:color="auto"/>
        <w:right w:val="none" w:sz="0" w:space="0" w:color="auto"/>
      </w:divBdr>
    </w:div>
    <w:div w:id="1322855604">
      <w:bodyDiv w:val="1"/>
      <w:marLeft w:val="0"/>
      <w:marRight w:val="0"/>
      <w:marTop w:val="0"/>
      <w:marBottom w:val="0"/>
      <w:divBdr>
        <w:top w:val="none" w:sz="0" w:space="0" w:color="auto"/>
        <w:left w:val="none" w:sz="0" w:space="0" w:color="auto"/>
        <w:bottom w:val="none" w:sz="0" w:space="0" w:color="auto"/>
        <w:right w:val="none" w:sz="0" w:space="0" w:color="auto"/>
      </w:divBdr>
    </w:div>
    <w:div w:id="1323243980">
      <w:bodyDiv w:val="1"/>
      <w:marLeft w:val="0"/>
      <w:marRight w:val="0"/>
      <w:marTop w:val="0"/>
      <w:marBottom w:val="0"/>
      <w:divBdr>
        <w:top w:val="none" w:sz="0" w:space="0" w:color="auto"/>
        <w:left w:val="none" w:sz="0" w:space="0" w:color="auto"/>
        <w:bottom w:val="none" w:sz="0" w:space="0" w:color="auto"/>
        <w:right w:val="none" w:sz="0" w:space="0" w:color="auto"/>
      </w:divBdr>
    </w:div>
    <w:div w:id="1336763891">
      <w:bodyDiv w:val="1"/>
      <w:marLeft w:val="0"/>
      <w:marRight w:val="0"/>
      <w:marTop w:val="0"/>
      <w:marBottom w:val="0"/>
      <w:divBdr>
        <w:top w:val="none" w:sz="0" w:space="0" w:color="auto"/>
        <w:left w:val="none" w:sz="0" w:space="0" w:color="auto"/>
        <w:bottom w:val="none" w:sz="0" w:space="0" w:color="auto"/>
        <w:right w:val="none" w:sz="0" w:space="0" w:color="auto"/>
      </w:divBdr>
    </w:div>
    <w:div w:id="1352144246">
      <w:bodyDiv w:val="1"/>
      <w:marLeft w:val="0"/>
      <w:marRight w:val="0"/>
      <w:marTop w:val="0"/>
      <w:marBottom w:val="0"/>
      <w:divBdr>
        <w:top w:val="none" w:sz="0" w:space="0" w:color="auto"/>
        <w:left w:val="none" w:sz="0" w:space="0" w:color="auto"/>
        <w:bottom w:val="none" w:sz="0" w:space="0" w:color="auto"/>
        <w:right w:val="none" w:sz="0" w:space="0" w:color="auto"/>
      </w:divBdr>
    </w:div>
    <w:div w:id="1395272207">
      <w:bodyDiv w:val="1"/>
      <w:marLeft w:val="0"/>
      <w:marRight w:val="0"/>
      <w:marTop w:val="0"/>
      <w:marBottom w:val="0"/>
      <w:divBdr>
        <w:top w:val="none" w:sz="0" w:space="0" w:color="auto"/>
        <w:left w:val="none" w:sz="0" w:space="0" w:color="auto"/>
        <w:bottom w:val="none" w:sz="0" w:space="0" w:color="auto"/>
        <w:right w:val="none" w:sz="0" w:space="0" w:color="auto"/>
      </w:divBdr>
    </w:div>
    <w:div w:id="1426921379">
      <w:bodyDiv w:val="1"/>
      <w:marLeft w:val="0"/>
      <w:marRight w:val="0"/>
      <w:marTop w:val="0"/>
      <w:marBottom w:val="0"/>
      <w:divBdr>
        <w:top w:val="none" w:sz="0" w:space="0" w:color="auto"/>
        <w:left w:val="none" w:sz="0" w:space="0" w:color="auto"/>
        <w:bottom w:val="none" w:sz="0" w:space="0" w:color="auto"/>
        <w:right w:val="none" w:sz="0" w:space="0" w:color="auto"/>
      </w:divBdr>
    </w:div>
    <w:div w:id="1427581825">
      <w:bodyDiv w:val="1"/>
      <w:marLeft w:val="0"/>
      <w:marRight w:val="0"/>
      <w:marTop w:val="0"/>
      <w:marBottom w:val="0"/>
      <w:divBdr>
        <w:top w:val="none" w:sz="0" w:space="0" w:color="auto"/>
        <w:left w:val="none" w:sz="0" w:space="0" w:color="auto"/>
        <w:bottom w:val="none" w:sz="0" w:space="0" w:color="auto"/>
        <w:right w:val="none" w:sz="0" w:space="0" w:color="auto"/>
      </w:divBdr>
    </w:div>
    <w:div w:id="1435250031">
      <w:bodyDiv w:val="1"/>
      <w:marLeft w:val="0"/>
      <w:marRight w:val="0"/>
      <w:marTop w:val="0"/>
      <w:marBottom w:val="0"/>
      <w:divBdr>
        <w:top w:val="none" w:sz="0" w:space="0" w:color="auto"/>
        <w:left w:val="none" w:sz="0" w:space="0" w:color="auto"/>
        <w:bottom w:val="none" w:sz="0" w:space="0" w:color="auto"/>
        <w:right w:val="none" w:sz="0" w:space="0" w:color="auto"/>
      </w:divBdr>
    </w:div>
    <w:div w:id="1439983543">
      <w:bodyDiv w:val="1"/>
      <w:marLeft w:val="0"/>
      <w:marRight w:val="0"/>
      <w:marTop w:val="0"/>
      <w:marBottom w:val="0"/>
      <w:divBdr>
        <w:top w:val="none" w:sz="0" w:space="0" w:color="auto"/>
        <w:left w:val="none" w:sz="0" w:space="0" w:color="auto"/>
        <w:bottom w:val="none" w:sz="0" w:space="0" w:color="auto"/>
        <w:right w:val="none" w:sz="0" w:space="0" w:color="auto"/>
      </w:divBdr>
    </w:div>
    <w:div w:id="1443457124">
      <w:bodyDiv w:val="1"/>
      <w:marLeft w:val="0"/>
      <w:marRight w:val="0"/>
      <w:marTop w:val="0"/>
      <w:marBottom w:val="0"/>
      <w:divBdr>
        <w:top w:val="none" w:sz="0" w:space="0" w:color="auto"/>
        <w:left w:val="none" w:sz="0" w:space="0" w:color="auto"/>
        <w:bottom w:val="none" w:sz="0" w:space="0" w:color="auto"/>
        <w:right w:val="none" w:sz="0" w:space="0" w:color="auto"/>
      </w:divBdr>
    </w:div>
    <w:div w:id="1466386323">
      <w:bodyDiv w:val="1"/>
      <w:marLeft w:val="0"/>
      <w:marRight w:val="0"/>
      <w:marTop w:val="0"/>
      <w:marBottom w:val="0"/>
      <w:divBdr>
        <w:top w:val="none" w:sz="0" w:space="0" w:color="auto"/>
        <w:left w:val="none" w:sz="0" w:space="0" w:color="auto"/>
        <w:bottom w:val="none" w:sz="0" w:space="0" w:color="auto"/>
        <w:right w:val="none" w:sz="0" w:space="0" w:color="auto"/>
      </w:divBdr>
    </w:div>
    <w:div w:id="1474761810">
      <w:bodyDiv w:val="1"/>
      <w:marLeft w:val="0"/>
      <w:marRight w:val="0"/>
      <w:marTop w:val="0"/>
      <w:marBottom w:val="0"/>
      <w:divBdr>
        <w:top w:val="none" w:sz="0" w:space="0" w:color="auto"/>
        <w:left w:val="none" w:sz="0" w:space="0" w:color="auto"/>
        <w:bottom w:val="none" w:sz="0" w:space="0" w:color="auto"/>
        <w:right w:val="none" w:sz="0" w:space="0" w:color="auto"/>
      </w:divBdr>
    </w:div>
    <w:div w:id="1476028827">
      <w:bodyDiv w:val="1"/>
      <w:marLeft w:val="0"/>
      <w:marRight w:val="0"/>
      <w:marTop w:val="0"/>
      <w:marBottom w:val="0"/>
      <w:divBdr>
        <w:top w:val="none" w:sz="0" w:space="0" w:color="auto"/>
        <w:left w:val="none" w:sz="0" w:space="0" w:color="auto"/>
        <w:bottom w:val="none" w:sz="0" w:space="0" w:color="auto"/>
        <w:right w:val="none" w:sz="0" w:space="0" w:color="auto"/>
      </w:divBdr>
    </w:div>
    <w:div w:id="1485006704">
      <w:bodyDiv w:val="1"/>
      <w:marLeft w:val="0"/>
      <w:marRight w:val="0"/>
      <w:marTop w:val="0"/>
      <w:marBottom w:val="0"/>
      <w:divBdr>
        <w:top w:val="none" w:sz="0" w:space="0" w:color="auto"/>
        <w:left w:val="none" w:sz="0" w:space="0" w:color="auto"/>
        <w:bottom w:val="none" w:sz="0" w:space="0" w:color="auto"/>
        <w:right w:val="none" w:sz="0" w:space="0" w:color="auto"/>
      </w:divBdr>
    </w:div>
    <w:div w:id="1525824160">
      <w:bodyDiv w:val="1"/>
      <w:marLeft w:val="0"/>
      <w:marRight w:val="0"/>
      <w:marTop w:val="0"/>
      <w:marBottom w:val="0"/>
      <w:divBdr>
        <w:top w:val="none" w:sz="0" w:space="0" w:color="auto"/>
        <w:left w:val="none" w:sz="0" w:space="0" w:color="auto"/>
        <w:bottom w:val="none" w:sz="0" w:space="0" w:color="auto"/>
        <w:right w:val="none" w:sz="0" w:space="0" w:color="auto"/>
      </w:divBdr>
    </w:div>
    <w:div w:id="1531187514">
      <w:bodyDiv w:val="1"/>
      <w:marLeft w:val="0"/>
      <w:marRight w:val="0"/>
      <w:marTop w:val="0"/>
      <w:marBottom w:val="0"/>
      <w:divBdr>
        <w:top w:val="none" w:sz="0" w:space="0" w:color="auto"/>
        <w:left w:val="none" w:sz="0" w:space="0" w:color="auto"/>
        <w:bottom w:val="none" w:sz="0" w:space="0" w:color="auto"/>
        <w:right w:val="none" w:sz="0" w:space="0" w:color="auto"/>
      </w:divBdr>
    </w:div>
    <w:div w:id="1531600396">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555964731">
      <w:bodyDiv w:val="1"/>
      <w:marLeft w:val="0"/>
      <w:marRight w:val="0"/>
      <w:marTop w:val="0"/>
      <w:marBottom w:val="0"/>
      <w:divBdr>
        <w:top w:val="none" w:sz="0" w:space="0" w:color="auto"/>
        <w:left w:val="none" w:sz="0" w:space="0" w:color="auto"/>
        <w:bottom w:val="none" w:sz="0" w:space="0" w:color="auto"/>
        <w:right w:val="none" w:sz="0" w:space="0" w:color="auto"/>
      </w:divBdr>
    </w:div>
    <w:div w:id="1561090352">
      <w:bodyDiv w:val="1"/>
      <w:marLeft w:val="0"/>
      <w:marRight w:val="0"/>
      <w:marTop w:val="0"/>
      <w:marBottom w:val="0"/>
      <w:divBdr>
        <w:top w:val="none" w:sz="0" w:space="0" w:color="auto"/>
        <w:left w:val="none" w:sz="0" w:space="0" w:color="auto"/>
        <w:bottom w:val="none" w:sz="0" w:space="0" w:color="auto"/>
        <w:right w:val="none" w:sz="0" w:space="0" w:color="auto"/>
      </w:divBdr>
    </w:div>
    <w:div w:id="1565947175">
      <w:bodyDiv w:val="1"/>
      <w:marLeft w:val="0"/>
      <w:marRight w:val="0"/>
      <w:marTop w:val="0"/>
      <w:marBottom w:val="0"/>
      <w:divBdr>
        <w:top w:val="none" w:sz="0" w:space="0" w:color="auto"/>
        <w:left w:val="none" w:sz="0" w:space="0" w:color="auto"/>
        <w:bottom w:val="none" w:sz="0" w:space="0" w:color="auto"/>
        <w:right w:val="none" w:sz="0" w:space="0" w:color="auto"/>
      </w:divBdr>
    </w:div>
    <w:div w:id="1582257046">
      <w:bodyDiv w:val="1"/>
      <w:marLeft w:val="0"/>
      <w:marRight w:val="0"/>
      <w:marTop w:val="0"/>
      <w:marBottom w:val="0"/>
      <w:divBdr>
        <w:top w:val="none" w:sz="0" w:space="0" w:color="auto"/>
        <w:left w:val="none" w:sz="0" w:space="0" w:color="auto"/>
        <w:bottom w:val="none" w:sz="0" w:space="0" w:color="auto"/>
        <w:right w:val="none" w:sz="0" w:space="0" w:color="auto"/>
      </w:divBdr>
    </w:div>
    <w:div w:id="15900409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51399487">
      <w:bodyDiv w:val="1"/>
      <w:marLeft w:val="0"/>
      <w:marRight w:val="0"/>
      <w:marTop w:val="0"/>
      <w:marBottom w:val="0"/>
      <w:divBdr>
        <w:top w:val="none" w:sz="0" w:space="0" w:color="auto"/>
        <w:left w:val="none" w:sz="0" w:space="0" w:color="auto"/>
        <w:bottom w:val="none" w:sz="0" w:space="0" w:color="auto"/>
        <w:right w:val="none" w:sz="0" w:space="0" w:color="auto"/>
      </w:divBdr>
    </w:div>
    <w:div w:id="1698775641">
      <w:bodyDiv w:val="1"/>
      <w:marLeft w:val="0"/>
      <w:marRight w:val="0"/>
      <w:marTop w:val="0"/>
      <w:marBottom w:val="0"/>
      <w:divBdr>
        <w:top w:val="none" w:sz="0" w:space="0" w:color="auto"/>
        <w:left w:val="none" w:sz="0" w:space="0" w:color="auto"/>
        <w:bottom w:val="none" w:sz="0" w:space="0" w:color="auto"/>
        <w:right w:val="none" w:sz="0" w:space="0" w:color="auto"/>
      </w:divBdr>
    </w:div>
    <w:div w:id="1702432214">
      <w:bodyDiv w:val="1"/>
      <w:marLeft w:val="0"/>
      <w:marRight w:val="0"/>
      <w:marTop w:val="0"/>
      <w:marBottom w:val="0"/>
      <w:divBdr>
        <w:top w:val="none" w:sz="0" w:space="0" w:color="auto"/>
        <w:left w:val="none" w:sz="0" w:space="0" w:color="auto"/>
        <w:bottom w:val="none" w:sz="0" w:space="0" w:color="auto"/>
        <w:right w:val="none" w:sz="0" w:space="0" w:color="auto"/>
      </w:divBdr>
    </w:div>
    <w:div w:id="1746801465">
      <w:bodyDiv w:val="1"/>
      <w:marLeft w:val="0"/>
      <w:marRight w:val="0"/>
      <w:marTop w:val="0"/>
      <w:marBottom w:val="0"/>
      <w:divBdr>
        <w:top w:val="none" w:sz="0" w:space="0" w:color="auto"/>
        <w:left w:val="none" w:sz="0" w:space="0" w:color="auto"/>
        <w:bottom w:val="none" w:sz="0" w:space="0" w:color="auto"/>
        <w:right w:val="none" w:sz="0" w:space="0" w:color="auto"/>
      </w:divBdr>
    </w:div>
    <w:div w:id="1779175092">
      <w:bodyDiv w:val="1"/>
      <w:marLeft w:val="0"/>
      <w:marRight w:val="0"/>
      <w:marTop w:val="0"/>
      <w:marBottom w:val="0"/>
      <w:divBdr>
        <w:top w:val="none" w:sz="0" w:space="0" w:color="auto"/>
        <w:left w:val="none" w:sz="0" w:space="0" w:color="auto"/>
        <w:bottom w:val="none" w:sz="0" w:space="0" w:color="auto"/>
        <w:right w:val="none" w:sz="0" w:space="0" w:color="auto"/>
      </w:divBdr>
    </w:div>
    <w:div w:id="1782454951">
      <w:bodyDiv w:val="1"/>
      <w:marLeft w:val="0"/>
      <w:marRight w:val="0"/>
      <w:marTop w:val="0"/>
      <w:marBottom w:val="0"/>
      <w:divBdr>
        <w:top w:val="none" w:sz="0" w:space="0" w:color="auto"/>
        <w:left w:val="none" w:sz="0" w:space="0" w:color="auto"/>
        <w:bottom w:val="none" w:sz="0" w:space="0" w:color="auto"/>
        <w:right w:val="none" w:sz="0" w:space="0" w:color="auto"/>
      </w:divBdr>
    </w:div>
    <w:div w:id="1797260000">
      <w:bodyDiv w:val="1"/>
      <w:marLeft w:val="0"/>
      <w:marRight w:val="0"/>
      <w:marTop w:val="0"/>
      <w:marBottom w:val="0"/>
      <w:divBdr>
        <w:top w:val="none" w:sz="0" w:space="0" w:color="auto"/>
        <w:left w:val="none" w:sz="0" w:space="0" w:color="auto"/>
        <w:bottom w:val="none" w:sz="0" w:space="0" w:color="auto"/>
        <w:right w:val="none" w:sz="0" w:space="0" w:color="auto"/>
      </w:divBdr>
      <w:divsChild>
        <w:div w:id="243492831">
          <w:marLeft w:val="0"/>
          <w:marRight w:val="0"/>
          <w:marTop w:val="0"/>
          <w:marBottom w:val="0"/>
          <w:divBdr>
            <w:top w:val="none" w:sz="0" w:space="0" w:color="auto"/>
            <w:left w:val="none" w:sz="0" w:space="0" w:color="auto"/>
            <w:bottom w:val="none" w:sz="0" w:space="0" w:color="auto"/>
            <w:right w:val="none" w:sz="0" w:space="0" w:color="auto"/>
          </w:divBdr>
          <w:divsChild>
            <w:div w:id="1741056498">
              <w:marLeft w:val="0"/>
              <w:marRight w:val="0"/>
              <w:marTop w:val="0"/>
              <w:marBottom w:val="0"/>
              <w:divBdr>
                <w:top w:val="none" w:sz="0" w:space="0" w:color="auto"/>
                <w:left w:val="none" w:sz="0" w:space="0" w:color="auto"/>
                <w:bottom w:val="none" w:sz="0" w:space="0" w:color="auto"/>
                <w:right w:val="none" w:sz="0" w:space="0" w:color="auto"/>
              </w:divBdr>
              <w:divsChild>
                <w:div w:id="314185278">
                  <w:marLeft w:val="0"/>
                  <w:marRight w:val="0"/>
                  <w:marTop w:val="0"/>
                  <w:marBottom w:val="0"/>
                  <w:divBdr>
                    <w:top w:val="none" w:sz="0" w:space="0" w:color="auto"/>
                    <w:left w:val="none" w:sz="0" w:space="0" w:color="auto"/>
                    <w:bottom w:val="none" w:sz="0" w:space="0" w:color="auto"/>
                    <w:right w:val="none" w:sz="0" w:space="0" w:color="auto"/>
                  </w:divBdr>
                  <w:divsChild>
                    <w:div w:id="185490429">
                      <w:marLeft w:val="0"/>
                      <w:marRight w:val="0"/>
                      <w:marTop w:val="0"/>
                      <w:marBottom w:val="0"/>
                      <w:divBdr>
                        <w:top w:val="none" w:sz="0" w:space="0" w:color="auto"/>
                        <w:left w:val="none" w:sz="0" w:space="0" w:color="auto"/>
                        <w:bottom w:val="none" w:sz="0" w:space="0" w:color="auto"/>
                        <w:right w:val="none" w:sz="0" w:space="0" w:color="auto"/>
                      </w:divBdr>
                      <w:divsChild>
                        <w:div w:id="306134898">
                          <w:marLeft w:val="0"/>
                          <w:marRight w:val="0"/>
                          <w:marTop w:val="0"/>
                          <w:marBottom w:val="0"/>
                          <w:divBdr>
                            <w:top w:val="none" w:sz="0" w:space="0" w:color="auto"/>
                            <w:left w:val="none" w:sz="0" w:space="0" w:color="auto"/>
                            <w:bottom w:val="none" w:sz="0" w:space="0" w:color="auto"/>
                            <w:right w:val="none" w:sz="0" w:space="0" w:color="auto"/>
                          </w:divBdr>
                        </w:div>
                      </w:divsChild>
                    </w:div>
                    <w:div w:id="657657284">
                      <w:marLeft w:val="0"/>
                      <w:marRight w:val="0"/>
                      <w:marTop w:val="0"/>
                      <w:marBottom w:val="0"/>
                      <w:divBdr>
                        <w:top w:val="none" w:sz="0" w:space="0" w:color="auto"/>
                        <w:left w:val="none" w:sz="0" w:space="0" w:color="auto"/>
                        <w:bottom w:val="none" w:sz="0" w:space="0" w:color="auto"/>
                        <w:right w:val="none" w:sz="0" w:space="0" w:color="auto"/>
                      </w:divBdr>
                      <w:divsChild>
                        <w:div w:id="1374236166">
                          <w:marLeft w:val="0"/>
                          <w:marRight w:val="0"/>
                          <w:marTop w:val="0"/>
                          <w:marBottom w:val="0"/>
                          <w:divBdr>
                            <w:top w:val="none" w:sz="0" w:space="0" w:color="auto"/>
                            <w:left w:val="none" w:sz="0" w:space="0" w:color="auto"/>
                            <w:bottom w:val="none" w:sz="0" w:space="0" w:color="auto"/>
                            <w:right w:val="none" w:sz="0" w:space="0" w:color="auto"/>
                          </w:divBdr>
                          <w:divsChild>
                            <w:div w:id="1315139627">
                              <w:marLeft w:val="0"/>
                              <w:marRight w:val="0"/>
                              <w:marTop w:val="0"/>
                              <w:marBottom w:val="0"/>
                              <w:divBdr>
                                <w:top w:val="none" w:sz="0" w:space="0" w:color="auto"/>
                                <w:left w:val="none" w:sz="0" w:space="0" w:color="auto"/>
                                <w:bottom w:val="none" w:sz="0" w:space="0" w:color="auto"/>
                                <w:right w:val="none" w:sz="0" w:space="0" w:color="auto"/>
                              </w:divBdr>
                              <w:divsChild>
                                <w:div w:id="18970191">
                                  <w:marLeft w:val="0"/>
                                  <w:marRight w:val="0"/>
                                  <w:marTop w:val="0"/>
                                  <w:marBottom w:val="0"/>
                                  <w:divBdr>
                                    <w:top w:val="none" w:sz="0" w:space="0" w:color="auto"/>
                                    <w:left w:val="none" w:sz="0" w:space="0" w:color="auto"/>
                                    <w:bottom w:val="none" w:sz="0" w:space="0" w:color="auto"/>
                                    <w:right w:val="none" w:sz="0" w:space="0" w:color="auto"/>
                                  </w:divBdr>
                                  <w:divsChild>
                                    <w:div w:id="3122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563462">
      <w:bodyDiv w:val="1"/>
      <w:marLeft w:val="0"/>
      <w:marRight w:val="0"/>
      <w:marTop w:val="0"/>
      <w:marBottom w:val="0"/>
      <w:divBdr>
        <w:top w:val="none" w:sz="0" w:space="0" w:color="auto"/>
        <w:left w:val="none" w:sz="0" w:space="0" w:color="auto"/>
        <w:bottom w:val="none" w:sz="0" w:space="0" w:color="auto"/>
        <w:right w:val="none" w:sz="0" w:space="0" w:color="auto"/>
      </w:divBdr>
    </w:div>
    <w:div w:id="1809081694">
      <w:bodyDiv w:val="1"/>
      <w:marLeft w:val="0"/>
      <w:marRight w:val="0"/>
      <w:marTop w:val="0"/>
      <w:marBottom w:val="0"/>
      <w:divBdr>
        <w:top w:val="none" w:sz="0" w:space="0" w:color="auto"/>
        <w:left w:val="none" w:sz="0" w:space="0" w:color="auto"/>
        <w:bottom w:val="none" w:sz="0" w:space="0" w:color="auto"/>
        <w:right w:val="none" w:sz="0" w:space="0" w:color="auto"/>
      </w:divBdr>
    </w:div>
    <w:div w:id="1816414661">
      <w:bodyDiv w:val="1"/>
      <w:marLeft w:val="0"/>
      <w:marRight w:val="0"/>
      <w:marTop w:val="0"/>
      <w:marBottom w:val="0"/>
      <w:divBdr>
        <w:top w:val="none" w:sz="0" w:space="0" w:color="auto"/>
        <w:left w:val="none" w:sz="0" w:space="0" w:color="auto"/>
        <w:bottom w:val="none" w:sz="0" w:space="0" w:color="auto"/>
        <w:right w:val="none" w:sz="0" w:space="0" w:color="auto"/>
      </w:divBdr>
    </w:div>
    <w:div w:id="1831018009">
      <w:bodyDiv w:val="1"/>
      <w:marLeft w:val="0"/>
      <w:marRight w:val="0"/>
      <w:marTop w:val="0"/>
      <w:marBottom w:val="0"/>
      <w:divBdr>
        <w:top w:val="none" w:sz="0" w:space="0" w:color="auto"/>
        <w:left w:val="none" w:sz="0" w:space="0" w:color="auto"/>
        <w:bottom w:val="none" w:sz="0" w:space="0" w:color="auto"/>
        <w:right w:val="none" w:sz="0" w:space="0" w:color="auto"/>
      </w:divBdr>
    </w:div>
    <w:div w:id="1831023640">
      <w:bodyDiv w:val="1"/>
      <w:marLeft w:val="0"/>
      <w:marRight w:val="0"/>
      <w:marTop w:val="0"/>
      <w:marBottom w:val="0"/>
      <w:divBdr>
        <w:top w:val="none" w:sz="0" w:space="0" w:color="auto"/>
        <w:left w:val="none" w:sz="0" w:space="0" w:color="auto"/>
        <w:bottom w:val="none" w:sz="0" w:space="0" w:color="auto"/>
        <w:right w:val="none" w:sz="0" w:space="0" w:color="auto"/>
      </w:divBdr>
    </w:div>
    <w:div w:id="1841846354">
      <w:bodyDiv w:val="1"/>
      <w:marLeft w:val="0"/>
      <w:marRight w:val="0"/>
      <w:marTop w:val="0"/>
      <w:marBottom w:val="0"/>
      <w:divBdr>
        <w:top w:val="none" w:sz="0" w:space="0" w:color="auto"/>
        <w:left w:val="none" w:sz="0" w:space="0" w:color="auto"/>
        <w:bottom w:val="none" w:sz="0" w:space="0" w:color="auto"/>
        <w:right w:val="none" w:sz="0" w:space="0" w:color="auto"/>
      </w:divBdr>
    </w:div>
    <w:div w:id="1869828972">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889024516">
      <w:bodyDiv w:val="1"/>
      <w:marLeft w:val="0"/>
      <w:marRight w:val="0"/>
      <w:marTop w:val="0"/>
      <w:marBottom w:val="0"/>
      <w:divBdr>
        <w:top w:val="none" w:sz="0" w:space="0" w:color="auto"/>
        <w:left w:val="none" w:sz="0" w:space="0" w:color="auto"/>
        <w:bottom w:val="none" w:sz="0" w:space="0" w:color="auto"/>
        <w:right w:val="none" w:sz="0" w:space="0" w:color="auto"/>
      </w:divBdr>
    </w:div>
    <w:div w:id="1903758133">
      <w:bodyDiv w:val="1"/>
      <w:marLeft w:val="0"/>
      <w:marRight w:val="0"/>
      <w:marTop w:val="0"/>
      <w:marBottom w:val="0"/>
      <w:divBdr>
        <w:top w:val="none" w:sz="0" w:space="0" w:color="auto"/>
        <w:left w:val="none" w:sz="0" w:space="0" w:color="auto"/>
        <w:bottom w:val="none" w:sz="0" w:space="0" w:color="auto"/>
        <w:right w:val="none" w:sz="0" w:space="0" w:color="auto"/>
      </w:divBdr>
    </w:div>
    <w:div w:id="1910841911">
      <w:bodyDiv w:val="1"/>
      <w:marLeft w:val="0"/>
      <w:marRight w:val="0"/>
      <w:marTop w:val="0"/>
      <w:marBottom w:val="0"/>
      <w:divBdr>
        <w:top w:val="none" w:sz="0" w:space="0" w:color="auto"/>
        <w:left w:val="none" w:sz="0" w:space="0" w:color="auto"/>
        <w:bottom w:val="none" w:sz="0" w:space="0" w:color="auto"/>
        <w:right w:val="none" w:sz="0" w:space="0" w:color="auto"/>
      </w:divBdr>
    </w:div>
    <w:div w:id="1926452437">
      <w:bodyDiv w:val="1"/>
      <w:marLeft w:val="0"/>
      <w:marRight w:val="0"/>
      <w:marTop w:val="0"/>
      <w:marBottom w:val="0"/>
      <w:divBdr>
        <w:top w:val="none" w:sz="0" w:space="0" w:color="auto"/>
        <w:left w:val="none" w:sz="0" w:space="0" w:color="auto"/>
        <w:bottom w:val="none" w:sz="0" w:space="0" w:color="auto"/>
        <w:right w:val="none" w:sz="0" w:space="0" w:color="auto"/>
      </w:divBdr>
    </w:div>
    <w:div w:id="1959681710">
      <w:bodyDiv w:val="1"/>
      <w:marLeft w:val="0"/>
      <w:marRight w:val="0"/>
      <w:marTop w:val="0"/>
      <w:marBottom w:val="0"/>
      <w:divBdr>
        <w:top w:val="none" w:sz="0" w:space="0" w:color="auto"/>
        <w:left w:val="none" w:sz="0" w:space="0" w:color="auto"/>
        <w:bottom w:val="none" w:sz="0" w:space="0" w:color="auto"/>
        <w:right w:val="none" w:sz="0" w:space="0" w:color="auto"/>
      </w:divBdr>
    </w:div>
    <w:div w:id="1993243966">
      <w:bodyDiv w:val="1"/>
      <w:marLeft w:val="0"/>
      <w:marRight w:val="0"/>
      <w:marTop w:val="0"/>
      <w:marBottom w:val="0"/>
      <w:divBdr>
        <w:top w:val="none" w:sz="0" w:space="0" w:color="auto"/>
        <w:left w:val="none" w:sz="0" w:space="0" w:color="auto"/>
        <w:bottom w:val="none" w:sz="0" w:space="0" w:color="auto"/>
        <w:right w:val="none" w:sz="0" w:space="0" w:color="auto"/>
      </w:divBdr>
    </w:div>
    <w:div w:id="1995792628">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09554347">
      <w:bodyDiv w:val="1"/>
      <w:marLeft w:val="0"/>
      <w:marRight w:val="0"/>
      <w:marTop w:val="0"/>
      <w:marBottom w:val="0"/>
      <w:divBdr>
        <w:top w:val="none" w:sz="0" w:space="0" w:color="auto"/>
        <w:left w:val="none" w:sz="0" w:space="0" w:color="auto"/>
        <w:bottom w:val="none" w:sz="0" w:space="0" w:color="auto"/>
        <w:right w:val="none" w:sz="0" w:space="0" w:color="auto"/>
      </w:divBdr>
    </w:div>
    <w:div w:id="2023819406">
      <w:bodyDiv w:val="1"/>
      <w:marLeft w:val="0"/>
      <w:marRight w:val="0"/>
      <w:marTop w:val="0"/>
      <w:marBottom w:val="0"/>
      <w:divBdr>
        <w:top w:val="none" w:sz="0" w:space="0" w:color="auto"/>
        <w:left w:val="none" w:sz="0" w:space="0" w:color="auto"/>
        <w:bottom w:val="none" w:sz="0" w:space="0" w:color="auto"/>
        <w:right w:val="none" w:sz="0" w:space="0" w:color="auto"/>
      </w:divBdr>
    </w:div>
    <w:div w:id="2051220431">
      <w:bodyDiv w:val="1"/>
      <w:marLeft w:val="0"/>
      <w:marRight w:val="0"/>
      <w:marTop w:val="0"/>
      <w:marBottom w:val="0"/>
      <w:divBdr>
        <w:top w:val="none" w:sz="0" w:space="0" w:color="auto"/>
        <w:left w:val="none" w:sz="0" w:space="0" w:color="auto"/>
        <w:bottom w:val="none" w:sz="0" w:space="0" w:color="auto"/>
        <w:right w:val="none" w:sz="0" w:space="0" w:color="auto"/>
      </w:divBdr>
    </w:div>
    <w:div w:id="2060591907">
      <w:bodyDiv w:val="1"/>
      <w:marLeft w:val="0"/>
      <w:marRight w:val="0"/>
      <w:marTop w:val="0"/>
      <w:marBottom w:val="0"/>
      <w:divBdr>
        <w:top w:val="none" w:sz="0" w:space="0" w:color="auto"/>
        <w:left w:val="none" w:sz="0" w:space="0" w:color="auto"/>
        <w:bottom w:val="none" w:sz="0" w:space="0" w:color="auto"/>
        <w:right w:val="none" w:sz="0" w:space="0" w:color="auto"/>
      </w:divBdr>
    </w:div>
    <w:div w:id="2065828596">
      <w:bodyDiv w:val="1"/>
      <w:marLeft w:val="0"/>
      <w:marRight w:val="0"/>
      <w:marTop w:val="0"/>
      <w:marBottom w:val="0"/>
      <w:divBdr>
        <w:top w:val="none" w:sz="0" w:space="0" w:color="auto"/>
        <w:left w:val="none" w:sz="0" w:space="0" w:color="auto"/>
        <w:bottom w:val="none" w:sz="0" w:space="0" w:color="auto"/>
        <w:right w:val="none" w:sz="0" w:space="0" w:color="auto"/>
      </w:divBdr>
    </w:div>
    <w:div w:id="2068382437">
      <w:bodyDiv w:val="1"/>
      <w:marLeft w:val="0"/>
      <w:marRight w:val="0"/>
      <w:marTop w:val="0"/>
      <w:marBottom w:val="0"/>
      <w:divBdr>
        <w:top w:val="none" w:sz="0" w:space="0" w:color="auto"/>
        <w:left w:val="none" w:sz="0" w:space="0" w:color="auto"/>
        <w:bottom w:val="none" w:sz="0" w:space="0" w:color="auto"/>
        <w:right w:val="none" w:sz="0" w:space="0" w:color="auto"/>
      </w:divBdr>
    </w:div>
    <w:div w:id="2075545179">
      <w:bodyDiv w:val="1"/>
      <w:marLeft w:val="0"/>
      <w:marRight w:val="0"/>
      <w:marTop w:val="0"/>
      <w:marBottom w:val="0"/>
      <w:divBdr>
        <w:top w:val="none" w:sz="0" w:space="0" w:color="auto"/>
        <w:left w:val="none" w:sz="0" w:space="0" w:color="auto"/>
        <w:bottom w:val="none" w:sz="0" w:space="0" w:color="auto"/>
        <w:right w:val="none" w:sz="0" w:space="0" w:color="auto"/>
      </w:divBdr>
    </w:div>
    <w:div w:id="2076933723">
      <w:bodyDiv w:val="1"/>
      <w:marLeft w:val="0"/>
      <w:marRight w:val="0"/>
      <w:marTop w:val="0"/>
      <w:marBottom w:val="0"/>
      <w:divBdr>
        <w:top w:val="none" w:sz="0" w:space="0" w:color="auto"/>
        <w:left w:val="none" w:sz="0" w:space="0" w:color="auto"/>
        <w:bottom w:val="none" w:sz="0" w:space="0" w:color="auto"/>
        <w:right w:val="none" w:sz="0" w:space="0" w:color="auto"/>
      </w:divBdr>
    </w:div>
    <w:div w:id="2087723644">
      <w:bodyDiv w:val="1"/>
      <w:marLeft w:val="0"/>
      <w:marRight w:val="0"/>
      <w:marTop w:val="0"/>
      <w:marBottom w:val="0"/>
      <w:divBdr>
        <w:top w:val="none" w:sz="0" w:space="0" w:color="auto"/>
        <w:left w:val="none" w:sz="0" w:space="0" w:color="auto"/>
        <w:bottom w:val="none" w:sz="0" w:space="0" w:color="auto"/>
        <w:right w:val="none" w:sz="0" w:space="0" w:color="auto"/>
      </w:divBdr>
    </w:div>
    <w:div w:id="209014974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294729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6.xml"/><Relationship Id="rId29" Type="http://schemas.openxmlformats.org/officeDocument/2006/relationships/image" Target="media/image13.png"/><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3.xml"/></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cuments\GitHub\TFGinfo\Memoria%20TFG%20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8DC8C2E6CB940807B0FF566853542" ma:contentTypeVersion="4" ma:contentTypeDescription="Crear nuevo documento." ma:contentTypeScope="" ma:versionID="2a839d0a3aeb765d86aa42cb68bbf538">
  <xsd:schema xmlns:xsd="http://www.w3.org/2001/XMLSchema" xmlns:xs="http://www.w3.org/2001/XMLSchema" xmlns:p="http://schemas.microsoft.com/office/2006/metadata/properties" xmlns:ns3="07e89025-1f44-4cb0-b612-a77f8ae4559f" targetNamespace="http://schemas.microsoft.com/office/2006/metadata/properties" ma:root="true" ma:fieldsID="2a01b394e45e9048721825aa7e881f1d" ns3:_="">
    <xsd:import namespace="07e89025-1f44-4cb0-b612-a77f8ae4559f"/>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e89025-1f44-4cb0-b612-a77f8ae455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8870D972-8F89-4CB0-B727-E5D2C647A39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89FB2B9-6DD5-4EA7-B7DF-776BB56A3B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e89025-1f44-4cb0-b612-a77f8ae455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A615BE-5A9C-4853-A7EB-F2368C7EB2F7}">
  <ds:schemaRefs>
    <ds:schemaRef ds:uri="http://schemas.microsoft.com/sharepoint/v3/contenttype/forms"/>
  </ds:schemaRefs>
</ds:datastoreItem>
</file>

<file path=customXml/itemProps4.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Memoria TFG 2025</Template>
  <TotalTime>21008</TotalTime>
  <Pages>62</Pages>
  <Words>10804</Words>
  <Characters>59422</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Plantilla para TFG de la ETSI Informática</vt:lpstr>
    </vt:vector>
  </TitlesOfParts>
  <Manager/>
  <Company/>
  <LinksUpToDate>false</LinksUpToDate>
  <CharactersWithSpaces>70086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para TFG de la ETSI Informática</dc:title>
  <dc:subject/>
  <dc:creator>David Bueno Carmona</dc:creator>
  <cp:keywords/>
  <dc:description/>
  <cp:lastModifiedBy>David Bueno Carmona</cp:lastModifiedBy>
  <cp:revision>3</cp:revision>
  <dcterms:created xsi:type="dcterms:W3CDTF">2025-07-25T10:33:00Z</dcterms:created>
  <dcterms:modified xsi:type="dcterms:W3CDTF">2025-08-09T08:20:00Z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0x0101006CD8DC8C2E6CB940807B0FF566853542</vt:lpwstr>
  </property>
</Properties>
</file>